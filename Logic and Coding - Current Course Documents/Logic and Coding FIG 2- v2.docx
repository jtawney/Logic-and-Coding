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10CE5D05" w14:textId="77777777" w:rsidR="00F049CC" w:rsidRPr="00F049CC" w:rsidRDefault="00F049CC" w:rsidP="00F049CC">
      <w:pPr>
        <w:rPr>
          <w:bCs/>
          <w:snapToGrid w:val="0"/>
          <w:szCs w:val="22"/>
        </w:rPr>
      </w:pPr>
      <w:r w:rsidRPr="00F049CC">
        <w:rPr>
          <w:bCs/>
          <w:snapToGrid w:val="0"/>
          <w:szCs w:val="22"/>
        </w:rPr>
        <w:t>The art and science of computation predates the modern computer by centuries, and in fact is built upon the art of logic going all the way back to authors such as Aristotle. The modern computer is a physical model for repeated uses Boolean logic in the same way that the abacus is a physical model for repeated steps for performing numerical computation.</w:t>
      </w:r>
    </w:p>
    <w:p w14:paraId="57D33A31" w14:textId="77777777" w:rsidR="00F049CC" w:rsidRPr="00F049CC" w:rsidRDefault="00F049CC" w:rsidP="00F049CC">
      <w:pPr>
        <w:rPr>
          <w:bCs/>
          <w:snapToGrid w:val="0"/>
          <w:szCs w:val="22"/>
        </w:rPr>
      </w:pPr>
    </w:p>
    <w:p w14:paraId="5D6C5E8A" w14:textId="385141BF" w:rsidR="00F049CC" w:rsidRPr="00F049CC" w:rsidRDefault="00F049CC" w:rsidP="00F049CC">
      <w:pPr>
        <w:rPr>
          <w:bCs/>
          <w:snapToGrid w:val="0"/>
          <w:szCs w:val="22"/>
        </w:rPr>
      </w:pPr>
      <w:r w:rsidRPr="00F049CC">
        <w:rPr>
          <w:bCs/>
          <w:snapToGrid w:val="0"/>
          <w:szCs w:val="22"/>
        </w:rPr>
        <w:t>The goals of this course are to give students (1) a grounding in the progression of logic from Aristotle through Boole, (2) a foundation in basic coding, and (3) the philosophical connection between the two, (4) initiation into seeing the world through the lens of computation, which is proving a rethinking of the world on a scale at least as large as the introduction of calculus caused</w:t>
      </w:r>
      <w:r w:rsidR="00E71CDE">
        <w:rPr>
          <w:bCs/>
          <w:snapToGrid w:val="0"/>
          <w:szCs w:val="22"/>
        </w:rPr>
        <w:t>, and (5) an understanding of the limits of formal logic and computation</w:t>
      </w:r>
      <w:r w:rsidRPr="00F049CC">
        <w:rPr>
          <w:bCs/>
          <w:snapToGrid w:val="0"/>
          <w:szCs w:val="22"/>
        </w:rPr>
        <w:t>. All of this is oriented towards the end of getting students to think computationally and algorithmically.</w:t>
      </w:r>
    </w:p>
    <w:p w14:paraId="7D60352C" w14:textId="77777777" w:rsidR="00F14F30" w:rsidRPr="0090566F" w:rsidRDefault="00F14F30" w:rsidP="00DC3920"/>
    <w:p w14:paraId="1FF55DCC" w14:textId="1A41EB8F" w:rsidR="00C04CD4" w:rsidRPr="0090566F" w:rsidRDefault="00C04CD4" w:rsidP="00566ACF">
      <w:pPr>
        <w:pStyle w:val="Heading1"/>
        <w:rPr>
          <w:color w:val="632423" w:themeColor="accent2" w:themeShade="80"/>
        </w:rPr>
      </w:pPr>
      <w:r>
        <w:t>Institutional Learning</w:t>
      </w:r>
      <w:r w:rsidRPr="00100350">
        <w:t xml:space="preserve"> Outcomes</w:t>
      </w:r>
      <w:r>
        <w:rPr>
          <w:color w:val="632423" w:themeColor="accent2" w:themeShade="80"/>
        </w:rPr>
        <w:tab/>
      </w:r>
    </w:p>
    <w:p w14:paraId="05082751" w14:textId="77777777" w:rsidR="00721FDA" w:rsidRPr="00100350" w:rsidRDefault="00EE72BE" w:rsidP="00566ACF">
      <w:pPr>
        <w:pStyle w:val="Heading1"/>
      </w:pPr>
      <w:r w:rsidRPr="00100350">
        <w:t xml:space="preserve">Required </w:t>
      </w:r>
      <w:r w:rsidR="00721FDA" w:rsidRPr="00100350">
        <w:t>Course Materials</w:t>
      </w:r>
    </w:p>
    <w:p w14:paraId="24D8F624" w14:textId="78ED7386" w:rsidR="0049398D" w:rsidRPr="00783EDE" w:rsidRDefault="00783EDE" w:rsidP="00E127B5">
      <w:pPr>
        <w:pStyle w:val="APACitation"/>
        <w:rPr>
          <w:b/>
        </w:rPr>
      </w:pPr>
      <w:r>
        <w:rPr>
          <w:b/>
        </w:rPr>
        <w:t>Course Resources</w:t>
      </w:r>
    </w:p>
    <w:p w14:paraId="326780E5" w14:textId="277EA496" w:rsidR="002D1E55" w:rsidRPr="00F049CC" w:rsidRDefault="00F049CC" w:rsidP="0046745D">
      <w:pPr>
        <w:pStyle w:val="APACitation"/>
        <w:numPr>
          <w:ilvl w:val="0"/>
          <w:numId w:val="8"/>
        </w:numPr>
        <w:rPr>
          <w:highlight w:val="yellow"/>
        </w:rPr>
      </w:pPr>
      <w:r w:rsidRPr="00F049CC">
        <w:rPr>
          <w:highlight w:val="yellow"/>
        </w:rPr>
        <w:t>Primary Source Reading Packet</w:t>
      </w:r>
    </w:p>
    <w:p w14:paraId="601C66D7" w14:textId="3CA225A4" w:rsidR="00F049CC" w:rsidRPr="00F049CC" w:rsidRDefault="00F049CC" w:rsidP="0046745D">
      <w:pPr>
        <w:pStyle w:val="APACitation"/>
        <w:numPr>
          <w:ilvl w:val="0"/>
          <w:numId w:val="8"/>
        </w:numPr>
        <w:rPr>
          <w:highlight w:val="yellow"/>
        </w:rPr>
      </w:pPr>
      <w:r w:rsidRPr="00F049CC">
        <w:rPr>
          <w:highlight w:val="yellow"/>
        </w:rPr>
        <w:t>Some teacher resource (online)</w:t>
      </w:r>
    </w:p>
    <w:p w14:paraId="47C8A569" w14:textId="6D5B014A" w:rsidR="00A65043" w:rsidRDefault="00DB7578" w:rsidP="00A65043">
      <w:pPr>
        <w:pStyle w:val="APACitation"/>
      </w:pPr>
      <w:r w:rsidRPr="00DB7578">
        <w:rPr>
          <w:highlight w:val="green"/>
        </w:rPr>
        <w:t>TO DO: Go through this file, get course readings, and create a PDF reader.</w:t>
      </w:r>
    </w:p>
    <w:p w14:paraId="62F353B2" w14:textId="77777777" w:rsidR="002D1E55" w:rsidRPr="00795153" w:rsidRDefault="002D1E55" w:rsidP="002D1E55">
      <w:pPr>
        <w:pStyle w:val="APACitation"/>
      </w:pPr>
    </w:p>
    <w:p w14:paraId="3EEA4782" w14:textId="77777777" w:rsidR="002D1E55" w:rsidRPr="00795153" w:rsidRDefault="002D1E55" w:rsidP="002D1E55">
      <w:pPr>
        <w:pStyle w:val="APACitation"/>
      </w:pPr>
    </w:p>
    <w:p w14:paraId="3CC6101B" w14:textId="77777777" w:rsidR="00A65043" w:rsidRDefault="006C5715" w:rsidP="00566ACF">
      <w:pPr>
        <w:pStyle w:val="Heading1"/>
      </w:pPr>
      <w:r>
        <w:t>Topic Overview</w:t>
      </w:r>
    </w:p>
    <w:p w14:paraId="1564B966" w14:textId="125D069F" w:rsidR="00783EDE" w:rsidRDefault="00783EDE">
      <w:pPr>
        <w:rPr>
          <w:lang w:eastAsia="ja-JP"/>
        </w:rPr>
      </w:pPr>
      <w:r>
        <w:rPr>
          <w:lang w:eastAsia="ja-JP"/>
        </w:rPr>
        <w:br w:type="page"/>
      </w:r>
    </w:p>
    <w:p w14:paraId="15D3C9B2" w14:textId="77777777" w:rsidR="00A65043" w:rsidRPr="005353F9" w:rsidRDefault="00A65043" w:rsidP="00A65043">
      <w:pPr>
        <w:rPr>
          <w:lang w:eastAsia="ja-JP"/>
        </w:rPr>
      </w:pPr>
    </w:p>
    <w:p w14:paraId="4875CEEB" w14:textId="6A8FF54B" w:rsidR="00783EDE" w:rsidRPr="00783EDE" w:rsidRDefault="00783EDE">
      <w:pPr>
        <w:pStyle w:val="TOC1"/>
        <w:tabs>
          <w:tab w:val="right" w:leader="dot" w:pos="13400"/>
        </w:tabs>
        <w:rPr>
          <w:rFonts w:cs="Arial"/>
          <w:b/>
        </w:rPr>
      </w:pPr>
      <w:r>
        <w:rPr>
          <w:rFonts w:cs="Arial"/>
          <w:b/>
        </w:rPr>
        <w:t>Table of Contents</w:t>
      </w:r>
    </w:p>
    <w:p w14:paraId="46708A2E" w14:textId="77777777" w:rsidR="00783EDE" w:rsidRDefault="00E27223">
      <w:pPr>
        <w:pStyle w:val="TOC1"/>
        <w:tabs>
          <w:tab w:val="right" w:leader="dot" w:pos="13400"/>
        </w:tabs>
        <w:rPr>
          <w:rFonts w:asciiTheme="minorHAnsi" w:eastAsiaTheme="minorEastAsia" w:hAnsiTheme="minorHAnsi" w:cstheme="minorBidi"/>
          <w:bCs w:val="0"/>
          <w:noProof/>
          <w:sz w:val="24"/>
          <w:szCs w:val="24"/>
          <w:lang w:eastAsia="ja-JP"/>
        </w:rPr>
      </w:pPr>
      <w:r>
        <w:rPr>
          <w:rFonts w:cs="Arial"/>
        </w:rPr>
        <w:fldChar w:fldCharType="begin"/>
      </w:r>
      <w:r>
        <w:rPr>
          <w:rFonts w:cs="Arial"/>
        </w:rPr>
        <w:instrText xml:space="preserve"> TOC \h \z \t "Topic Heading,1" </w:instrText>
      </w:r>
      <w:r>
        <w:rPr>
          <w:rFonts w:cs="Arial"/>
        </w:rPr>
        <w:fldChar w:fldCharType="separate"/>
      </w:r>
      <w:r w:rsidR="00783EDE">
        <w:rPr>
          <w:noProof/>
        </w:rPr>
        <w:t>Week 1: Logic</w:t>
      </w:r>
      <w:r w:rsidR="00783EDE">
        <w:rPr>
          <w:noProof/>
        </w:rPr>
        <w:tab/>
      </w:r>
      <w:r w:rsidR="00783EDE">
        <w:rPr>
          <w:noProof/>
        </w:rPr>
        <w:fldChar w:fldCharType="begin"/>
      </w:r>
      <w:r w:rsidR="00783EDE">
        <w:rPr>
          <w:noProof/>
        </w:rPr>
        <w:instrText xml:space="preserve"> PAGEREF _Toc408479212 \h </w:instrText>
      </w:r>
      <w:r w:rsidR="00783EDE">
        <w:rPr>
          <w:noProof/>
        </w:rPr>
      </w:r>
      <w:r w:rsidR="00783EDE">
        <w:rPr>
          <w:noProof/>
        </w:rPr>
        <w:fldChar w:fldCharType="separate"/>
      </w:r>
      <w:r w:rsidR="00670ED9">
        <w:rPr>
          <w:noProof/>
        </w:rPr>
        <w:t>3</w:t>
      </w:r>
      <w:r w:rsidR="00783EDE">
        <w:rPr>
          <w:noProof/>
        </w:rPr>
        <w:fldChar w:fldCharType="end"/>
      </w:r>
    </w:p>
    <w:p w14:paraId="6671DDDA"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 Logic and a First Program</w:t>
      </w:r>
      <w:r>
        <w:rPr>
          <w:noProof/>
        </w:rPr>
        <w:tab/>
      </w:r>
      <w:r>
        <w:rPr>
          <w:noProof/>
        </w:rPr>
        <w:fldChar w:fldCharType="begin"/>
      </w:r>
      <w:r>
        <w:rPr>
          <w:noProof/>
        </w:rPr>
        <w:instrText xml:space="preserve"> PAGEREF _Toc408479213 \h </w:instrText>
      </w:r>
      <w:r>
        <w:rPr>
          <w:noProof/>
        </w:rPr>
      </w:r>
      <w:r>
        <w:rPr>
          <w:noProof/>
        </w:rPr>
        <w:fldChar w:fldCharType="separate"/>
      </w:r>
      <w:r w:rsidR="00670ED9">
        <w:rPr>
          <w:noProof/>
        </w:rPr>
        <w:t>6</w:t>
      </w:r>
      <w:r>
        <w:rPr>
          <w:noProof/>
        </w:rPr>
        <w:fldChar w:fldCharType="end"/>
      </w:r>
    </w:p>
    <w:p w14:paraId="3958D78D"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3: Logic and Conditional Programming</w:t>
      </w:r>
      <w:r>
        <w:rPr>
          <w:noProof/>
        </w:rPr>
        <w:tab/>
      </w:r>
      <w:r>
        <w:rPr>
          <w:noProof/>
        </w:rPr>
        <w:fldChar w:fldCharType="begin"/>
      </w:r>
      <w:r>
        <w:rPr>
          <w:noProof/>
        </w:rPr>
        <w:instrText xml:space="preserve"> PAGEREF _Toc408479214 \h </w:instrText>
      </w:r>
      <w:r>
        <w:rPr>
          <w:noProof/>
        </w:rPr>
      </w:r>
      <w:r>
        <w:rPr>
          <w:noProof/>
        </w:rPr>
        <w:fldChar w:fldCharType="separate"/>
      </w:r>
      <w:r w:rsidR="00670ED9">
        <w:rPr>
          <w:noProof/>
        </w:rPr>
        <w:t>9</w:t>
      </w:r>
      <w:r>
        <w:rPr>
          <w:noProof/>
        </w:rPr>
        <w:fldChar w:fldCharType="end"/>
      </w:r>
    </w:p>
    <w:p w14:paraId="20521085"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4: Logic and More Conditional Programming</w:t>
      </w:r>
      <w:r>
        <w:rPr>
          <w:noProof/>
        </w:rPr>
        <w:tab/>
      </w:r>
      <w:r>
        <w:rPr>
          <w:noProof/>
        </w:rPr>
        <w:fldChar w:fldCharType="begin"/>
      </w:r>
      <w:r>
        <w:rPr>
          <w:noProof/>
        </w:rPr>
        <w:instrText xml:space="preserve"> PAGEREF _Toc408479215 \h </w:instrText>
      </w:r>
      <w:r>
        <w:rPr>
          <w:noProof/>
        </w:rPr>
      </w:r>
      <w:r>
        <w:rPr>
          <w:noProof/>
        </w:rPr>
        <w:fldChar w:fldCharType="separate"/>
      </w:r>
      <w:r w:rsidR="00670ED9">
        <w:rPr>
          <w:noProof/>
        </w:rPr>
        <w:t>12</w:t>
      </w:r>
      <w:r>
        <w:rPr>
          <w:noProof/>
        </w:rPr>
        <w:fldChar w:fldCharType="end"/>
      </w:r>
    </w:p>
    <w:p w14:paraId="07507F0F"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5: Circuits, Logic Gates, and Iteration</w:t>
      </w:r>
      <w:r>
        <w:rPr>
          <w:noProof/>
        </w:rPr>
        <w:tab/>
      </w:r>
      <w:r>
        <w:rPr>
          <w:noProof/>
        </w:rPr>
        <w:fldChar w:fldCharType="begin"/>
      </w:r>
      <w:r>
        <w:rPr>
          <w:noProof/>
        </w:rPr>
        <w:instrText xml:space="preserve"> PAGEREF _Toc408479216 \h </w:instrText>
      </w:r>
      <w:r>
        <w:rPr>
          <w:noProof/>
        </w:rPr>
      </w:r>
      <w:r>
        <w:rPr>
          <w:noProof/>
        </w:rPr>
        <w:fldChar w:fldCharType="separate"/>
      </w:r>
      <w:r w:rsidR="00670ED9">
        <w:rPr>
          <w:noProof/>
        </w:rPr>
        <w:t>15</w:t>
      </w:r>
      <w:r>
        <w:rPr>
          <w:noProof/>
        </w:rPr>
        <w:fldChar w:fldCharType="end"/>
      </w:r>
    </w:p>
    <w:p w14:paraId="36271387"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6: Iteration</w:t>
      </w:r>
      <w:r>
        <w:rPr>
          <w:noProof/>
        </w:rPr>
        <w:tab/>
      </w:r>
      <w:r>
        <w:rPr>
          <w:noProof/>
        </w:rPr>
        <w:fldChar w:fldCharType="begin"/>
      </w:r>
      <w:r>
        <w:rPr>
          <w:noProof/>
        </w:rPr>
        <w:instrText xml:space="preserve"> PAGEREF _Toc408479217 \h </w:instrText>
      </w:r>
      <w:r>
        <w:rPr>
          <w:noProof/>
        </w:rPr>
      </w:r>
      <w:r>
        <w:rPr>
          <w:noProof/>
        </w:rPr>
        <w:fldChar w:fldCharType="separate"/>
      </w:r>
      <w:r w:rsidR="00670ED9">
        <w:rPr>
          <w:noProof/>
        </w:rPr>
        <w:t>17</w:t>
      </w:r>
      <w:r>
        <w:rPr>
          <w:noProof/>
        </w:rPr>
        <w:fldChar w:fldCharType="end"/>
      </w:r>
    </w:p>
    <w:p w14:paraId="1424FAE9"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7: Iteration</w:t>
      </w:r>
      <w:r>
        <w:rPr>
          <w:noProof/>
        </w:rPr>
        <w:tab/>
      </w:r>
      <w:r>
        <w:rPr>
          <w:noProof/>
        </w:rPr>
        <w:fldChar w:fldCharType="begin"/>
      </w:r>
      <w:r>
        <w:rPr>
          <w:noProof/>
        </w:rPr>
        <w:instrText xml:space="preserve"> PAGEREF _Toc408479218 \h </w:instrText>
      </w:r>
      <w:r>
        <w:rPr>
          <w:noProof/>
        </w:rPr>
      </w:r>
      <w:r>
        <w:rPr>
          <w:noProof/>
        </w:rPr>
        <w:fldChar w:fldCharType="separate"/>
      </w:r>
      <w:r w:rsidR="00670ED9">
        <w:rPr>
          <w:noProof/>
        </w:rPr>
        <w:t>19</w:t>
      </w:r>
      <w:r>
        <w:rPr>
          <w:noProof/>
        </w:rPr>
        <w:fldChar w:fldCharType="end"/>
      </w:r>
    </w:p>
    <w:p w14:paraId="69BA8074"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8: Formal Languages and Regular Expressions</w:t>
      </w:r>
      <w:r>
        <w:rPr>
          <w:noProof/>
        </w:rPr>
        <w:tab/>
      </w:r>
      <w:r>
        <w:rPr>
          <w:noProof/>
        </w:rPr>
        <w:fldChar w:fldCharType="begin"/>
      </w:r>
      <w:r>
        <w:rPr>
          <w:noProof/>
        </w:rPr>
        <w:instrText xml:space="preserve"> PAGEREF _Toc408479219 \h </w:instrText>
      </w:r>
      <w:r>
        <w:rPr>
          <w:noProof/>
        </w:rPr>
      </w:r>
      <w:r>
        <w:rPr>
          <w:noProof/>
        </w:rPr>
        <w:fldChar w:fldCharType="separate"/>
      </w:r>
      <w:r w:rsidR="00670ED9">
        <w:rPr>
          <w:noProof/>
        </w:rPr>
        <w:t>21</w:t>
      </w:r>
      <w:r>
        <w:rPr>
          <w:noProof/>
        </w:rPr>
        <w:fldChar w:fldCharType="end"/>
      </w:r>
    </w:p>
    <w:p w14:paraId="32DECABE"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9: Regular Expressions Lab</w:t>
      </w:r>
      <w:r>
        <w:rPr>
          <w:noProof/>
        </w:rPr>
        <w:tab/>
      </w:r>
      <w:r>
        <w:rPr>
          <w:noProof/>
        </w:rPr>
        <w:fldChar w:fldCharType="begin"/>
      </w:r>
      <w:r>
        <w:rPr>
          <w:noProof/>
        </w:rPr>
        <w:instrText xml:space="preserve"> PAGEREF _Toc408479220 \h </w:instrText>
      </w:r>
      <w:r>
        <w:rPr>
          <w:noProof/>
        </w:rPr>
      </w:r>
      <w:r>
        <w:rPr>
          <w:noProof/>
        </w:rPr>
        <w:fldChar w:fldCharType="separate"/>
      </w:r>
      <w:r w:rsidR="00670ED9">
        <w:rPr>
          <w:noProof/>
        </w:rPr>
        <w:t>23</w:t>
      </w:r>
      <w:r>
        <w:rPr>
          <w:noProof/>
        </w:rPr>
        <w:fldChar w:fldCharType="end"/>
      </w:r>
    </w:p>
    <w:p w14:paraId="2814A461"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10: Methods</w:t>
      </w:r>
      <w:r>
        <w:rPr>
          <w:noProof/>
        </w:rPr>
        <w:tab/>
      </w:r>
      <w:r>
        <w:rPr>
          <w:noProof/>
        </w:rPr>
        <w:fldChar w:fldCharType="begin"/>
      </w:r>
      <w:r>
        <w:rPr>
          <w:noProof/>
        </w:rPr>
        <w:instrText xml:space="preserve"> PAGEREF _Toc408479221 \h </w:instrText>
      </w:r>
      <w:r>
        <w:rPr>
          <w:noProof/>
        </w:rPr>
      </w:r>
      <w:r>
        <w:rPr>
          <w:noProof/>
        </w:rPr>
        <w:fldChar w:fldCharType="separate"/>
      </w:r>
      <w:r w:rsidR="00670ED9">
        <w:rPr>
          <w:noProof/>
        </w:rPr>
        <w:t>25</w:t>
      </w:r>
      <w:r>
        <w:rPr>
          <w:noProof/>
        </w:rPr>
        <w:fldChar w:fldCharType="end"/>
      </w:r>
    </w:p>
    <w:p w14:paraId="3AF2F069"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11: Arrays</w:t>
      </w:r>
      <w:r>
        <w:rPr>
          <w:noProof/>
        </w:rPr>
        <w:tab/>
      </w:r>
      <w:r>
        <w:rPr>
          <w:noProof/>
        </w:rPr>
        <w:fldChar w:fldCharType="begin"/>
      </w:r>
      <w:r>
        <w:rPr>
          <w:noProof/>
        </w:rPr>
        <w:instrText xml:space="preserve"> PAGEREF _Toc408479222 \h </w:instrText>
      </w:r>
      <w:r>
        <w:rPr>
          <w:noProof/>
        </w:rPr>
      </w:r>
      <w:r>
        <w:rPr>
          <w:noProof/>
        </w:rPr>
        <w:fldChar w:fldCharType="separate"/>
      </w:r>
      <w:r w:rsidR="00670ED9">
        <w:rPr>
          <w:noProof/>
        </w:rPr>
        <w:t>28</w:t>
      </w:r>
      <w:r>
        <w:rPr>
          <w:noProof/>
        </w:rPr>
        <w:fldChar w:fldCharType="end"/>
      </w:r>
    </w:p>
    <w:p w14:paraId="14FDB773"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12: Searching and Complexity</w:t>
      </w:r>
      <w:r>
        <w:rPr>
          <w:noProof/>
        </w:rPr>
        <w:tab/>
      </w:r>
      <w:r>
        <w:rPr>
          <w:noProof/>
        </w:rPr>
        <w:fldChar w:fldCharType="begin"/>
      </w:r>
      <w:r>
        <w:rPr>
          <w:noProof/>
        </w:rPr>
        <w:instrText xml:space="preserve"> PAGEREF _Toc408479223 \h </w:instrText>
      </w:r>
      <w:r>
        <w:rPr>
          <w:noProof/>
        </w:rPr>
      </w:r>
      <w:r>
        <w:rPr>
          <w:noProof/>
        </w:rPr>
        <w:fldChar w:fldCharType="separate"/>
      </w:r>
      <w:r w:rsidR="00670ED9">
        <w:rPr>
          <w:noProof/>
        </w:rPr>
        <w:t>30</w:t>
      </w:r>
      <w:r>
        <w:rPr>
          <w:noProof/>
        </w:rPr>
        <w:fldChar w:fldCharType="end"/>
      </w:r>
    </w:p>
    <w:p w14:paraId="64737F4E"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13: Sorting and the Beginning of Recursion</w:t>
      </w:r>
      <w:r>
        <w:rPr>
          <w:noProof/>
        </w:rPr>
        <w:tab/>
      </w:r>
      <w:r>
        <w:rPr>
          <w:noProof/>
        </w:rPr>
        <w:fldChar w:fldCharType="begin"/>
      </w:r>
      <w:r>
        <w:rPr>
          <w:noProof/>
        </w:rPr>
        <w:instrText xml:space="preserve"> PAGEREF _Toc408479224 \h </w:instrText>
      </w:r>
      <w:r>
        <w:rPr>
          <w:noProof/>
        </w:rPr>
      </w:r>
      <w:r>
        <w:rPr>
          <w:noProof/>
        </w:rPr>
        <w:fldChar w:fldCharType="separate"/>
      </w:r>
      <w:r w:rsidR="00670ED9">
        <w:rPr>
          <w:noProof/>
        </w:rPr>
        <w:t>32</w:t>
      </w:r>
      <w:r>
        <w:rPr>
          <w:noProof/>
        </w:rPr>
        <w:fldChar w:fldCharType="end"/>
      </w:r>
    </w:p>
    <w:p w14:paraId="3DE7CCF2"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14: Recursion</w:t>
      </w:r>
      <w:r>
        <w:rPr>
          <w:noProof/>
        </w:rPr>
        <w:tab/>
      </w:r>
      <w:r>
        <w:rPr>
          <w:noProof/>
        </w:rPr>
        <w:fldChar w:fldCharType="begin"/>
      </w:r>
      <w:r>
        <w:rPr>
          <w:noProof/>
        </w:rPr>
        <w:instrText xml:space="preserve"> PAGEREF _Toc408479225 \h </w:instrText>
      </w:r>
      <w:r>
        <w:rPr>
          <w:noProof/>
        </w:rPr>
      </w:r>
      <w:r>
        <w:rPr>
          <w:noProof/>
        </w:rPr>
        <w:fldChar w:fldCharType="separate"/>
      </w:r>
      <w:r w:rsidR="00670ED9">
        <w:rPr>
          <w:noProof/>
        </w:rPr>
        <w:t>34</w:t>
      </w:r>
      <w:r>
        <w:rPr>
          <w:noProof/>
        </w:rPr>
        <w:fldChar w:fldCharType="end"/>
      </w:r>
    </w:p>
    <w:p w14:paraId="00AE3231"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15: P/NP/NP Complete</w:t>
      </w:r>
      <w:r>
        <w:rPr>
          <w:noProof/>
        </w:rPr>
        <w:tab/>
      </w:r>
      <w:r>
        <w:rPr>
          <w:noProof/>
        </w:rPr>
        <w:fldChar w:fldCharType="begin"/>
      </w:r>
      <w:r>
        <w:rPr>
          <w:noProof/>
        </w:rPr>
        <w:instrText xml:space="preserve"> PAGEREF _Toc408479226 \h </w:instrText>
      </w:r>
      <w:r>
        <w:rPr>
          <w:noProof/>
        </w:rPr>
      </w:r>
      <w:r>
        <w:rPr>
          <w:noProof/>
        </w:rPr>
        <w:fldChar w:fldCharType="separate"/>
      </w:r>
      <w:r w:rsidR="00670ED9">
        <w:rPr>
          <w:noProof/>
        </w:rPr>
        <w:t>37</w:t>
      </w:r>
      <w:r>
        <w:rPr>
          <w:noProof/>
        </w:rPr>
        <w:fldChar w:fldCharType="end"/>
      </w:r>
    </w:p>
    <w:p w14:paraId="35C81FD9"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16: Objects</w:t>
      </w:r>
      <w:r>
        <w:rPr>
          <w:noProof/>
        </w:rPr>
        <w:tab/>
      </w:r>
      <w:r>
        <w:rPr>
          <w:noProof/>
        </w:rPr>
        <w:fldChar w:fldCharType="begin"/>
      </w:r>
      <w:r>
        <w:rPr>
          <w:noProof/>
        </w:rPr>
        <w:instrText xml:space="preserve"> PAGEREF _Toc408479227 \h </w:instrText>
      </w:r>
      <w:r>
        <w:rPr>
          <w:noProof/>
        </w:rPr>
      </w:r>
      <w:r>
        <w:rPr>
          <w:noProof/>
        </w:rPr>
        <w:fldChar w:fldCharType="separate"/>
      </w:r>
      <w:r w:rsidR="00670ED9">
        <w:rPr>
          <w:noProof/>
        </w:rPr>
        <w:t>39</w:t>
      </w:r>
      <w:r>
        <w:rPr>
          <w:noProof/>
        </w:rPr>
        <w:fldChar w:fldCharType="end"/>
      </w:r>
    </w:p>
    <w:p w14:paraId="597A9B74"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17: Hardware</w:t>
      </w:r>
      <w:r>
        <w:rPr>
          <w:noProof/>
        </w:rPr>
        <w:tab/>
      </w:r>
      <w:r>
        <w:rPr>
          <w:noProof/>
        </w:rPr>
        <w:fldChar w:fldCharType="begin"/>
      </w:r>
      <w:r>
        <w:rPr>
          <w:noProof/>
        </w:rPr>
        <w:instrText xml:space="preserve"> PAGEREF _Toc408479228 \h </w:instrText>
      </w:r>
      <w:r>
        <w:rPr>
          <w:noProof/>
        </w:rPr>
      </w:r>
      <w:r>
        <w:rPr>
          <w:noProof/>
        </w:rPr>
        <w:fldChar w:fldCharType="separate"/>
      </w:r>
      <w:r w:rsidR="00670ED9">
        <w:rPr>
          <w:noProof/>
        </w:rPr>
        <w:t>42</w:t>
      </w:r>
      <w:r>
        <w:rPr>
          <w:noProof/>
        </w:rPr>
        <w:fldChar w:fldCharType="end"/>
      </w:r>
    </w:p>
    <w:p w14:paraId="4FAA8B5B"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18: Semester Exam</w:t>
      </w:r>
      <w:r>
        <w:rPr>
          <w:noProof/>
        </w:rPr>
        <w:tab/>
      </w:r>
      <w:r>
        <w:rPr>
          <w:noProof/>
        </w:rPr>
        <w:fldChar w:fldCharType="begin"/>
      </w:r>
      <w:r>
        <w:rPr>
          <w:noProof/>
        </w:rPr>
        <w:instrText xml:space="preserve"> PAGEREF _Toc408479229 \h </w:instrText>
      </w:r>
      <w:r>
        <w:rPr>
          <w:noProof/>
        </w:rPr>
      </w:r>
      <w:r>
        <w:rPr>
          <w:noProof/>
        </w:rPr>
        <w:fldChar w:fldCharType="separate"/>
      </w:r>
      <w:r w:rsidR="00670ED9">
        <w:rPr>
          <w:noProof/>
        </w:rPr>
        <w:t>44</w:t>
      </w:r>
      <w:r>
        <w:rPr>
          <w:noProof/>
        </w:rPr>
        <w:fldChar w:fldCharType="end"/>
      </w:r>
    </w:p>
    <w:p w14:paraId="5CB0F035"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19: A Return to Aristotle</w:t>
      </w:r>
      <w:r>
        <w:rPr>
          <w:noProof/>
        </w:rPr>
        <w:tab/>
      </w:r>
      <w:r>
        <w:rPr>
          <w:noProof/>
        </w:rPr>
        <w:fldChar w:fldCharType="begin"/>
      </w:r>
      <w:r>
        <w:rPr>
          <w:noProof/>
        </w:rPr>
        <w:instrText xml:space="preserve"> PAGEREF _Toc408479230 \h </w:instrText>
      </w:r>
      <w:r>
        <w:rPr>
          <w:noProof/>
        </w:rPr>
      </w:r>
      <w:r>
        <w:rPr>
          <w:noProof/>
        </w:rPr>
        <w:fldChar w:fldCharType="separate"/>
      </w:r>
      <w:r w:rsidR="00670ED9">
        <w:rPr>
          <w:noProof/>
        </w:rPr>
        <w:t>46</w:t>
      </w:r>
      <w:r>
        <w:rPr>
          <w:noProof/>
        </w:rPr>
        <w:fldChar w:fldCharType="end"/>
      </w:r>
    </w:p>
    <w:p w14:paraId="0AFC0C68"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20: A Return to Aristotle</w:t>
      </w:r>
      <w:r>
        <w:rPr>
          <w:noProof/>
        </w:rPr>
        <w:tab/>
      </w:r>
      <w:r>
        <w:rPr>
          <w:noProof/>
        </w:rPr>
        <w:fldChar w:fldCharType="begin"/>
      </w:r>
      <w:r>
        <w:rPr>
          <w:noProof/>
        </w:rPr>
        <w:instrText xml:space="preserve"> PAGEREF _Toc408479231 \h </w:instrText>
      </w:r>
      <w:r>
        <w:rPr>
          <w:noProof/>
        </w:rPr>
      </w:r>
      <w:r>
        <w:rPr>
          <w:noProof/>
        </w:rPr>
        <w:fldChar w:fldCharType="separate"/>
      </w:r>
      <w:r w:rsidR="00670ED9">
        <w:rPr>
          <w:noProof/>
        </w:rPr>
        <w:t>49</w:t>
      </w:r>
      <w:r>
        <w:rPr>
          <w:noProof/>
        </w:rPr>
        <w:fldChar w:fldCharType="end"/>
      </w:r>
    </w:p>
    <w:p w14:paraId="02749B85"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21: Inheritance and Polymorphism</w:t>
      </w:r>
      <w:r>
        <w:rPr>
          <w:noProof/>
        </w:rPr>
        <w:tab/>
      </w:r>
      <w:r>
        <w:rPr>
          <w:noProof/>
        </w:rPr>
        <w:fldChar w:fldCharType="begin"/>
      </w:r>
      <w:r>
        <w:rPr>
          <w:noProof/>
        </w:rPr>
        <w:instrText xml:space="preserve"> PAGEREF _Toc408479232 \h </w:instrText>
      </w:r>
      <w:r>
        <w:rPr>
          <w:noProof/>
        </w:rPr>
      </w:r>
      <w:r>
        <w:rPr>
          <w:noProof/>
        </w:rPr>
        <w:fldChar w:fldCharType="separate"/>
      </w:r>
      <w:r w:rsidR="00670ED9">
        <w:rPr>
          <w:noProof/>
        </w:rPr>
        <w:t>52</w:t>
      </w:r>
      <w:r>
        <w:rPr>
          <w:noProof/>
        </w:rPr>
        <w:fldChar w:fldCharType="end"/>
      </w:r>
    </w:p>
    <w:p w14:paraId="4E7EF776"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22: Polymorphism Lab</w:t>
      </w:r>
      <w:r>
        <w:rPr>
          <w:noProof/>
        </w:rPr>
        <w:tab/>
      </w:r>
      <w:r>
        <w:rPr>
          <w:noProof/>
        </w:rPr>
        <w:fldChar w:fldCharType="begin"/>
      </w:r>
      <w:r>
        <w:rPr>
          <w:noProof/>
        </w:rPr>
        <w:instrText xml:space="preserve"> PAGEREF _Toc408479233 \h </w:instrText>
      </w:r>
      <w:r>
        <w:rPr>
          <w:noProof/>
        </w:rPr>
      </w:r>
      <w:r>
        <w:rPr>
          <w:noProof/>
        </w:rPr>
        <w:fldChar w:fldCharType="separate"/>
      </w:r>
      <w:r w:rsidR="00670ED9">
        <w:rPr>
          <w:noProof/>
        </w:rPr>
        <w:t>54</w:t>
      </w:r>
      <w:r>
        <w:rPr>
          <w:noProof/>
        </w:rPr>
        <w:fldChar w:fldCharType="end"/>
      </w:r>
    </w:p>
    <w:p w14:paraId="77E841E8"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23: The Parse Tree Logic Lab</w:t>
      </w:r>
      <w:r>
        <w:rPr>
          <w:noProof/>
        </w:rPr>
        <w:tab/>
      </w:r>
      <w:r>
        <w:rPr>
          <w:noProof/>
        </w:rPr>
        <w:fldChar w:fldCharType="begin"/>
      </w:r>
      <w:r>
        <w:rPr>
          <w:noProof/>
        </w:rPr>
        <w:instrText xml:space="preserve"> PAGEREF _Toc408479234 \h </w:instrText>
      </w:r>
      <w:r>
        <w:rPr>
          <w:noProof/>
        </w:rPr>
      </w:r>
      <w:r>
        <w:rPr>
          <w:noProof/>
        </w:rPr>
        <w:fldChar w:fldCharType="separate"/>
      </w:r>
      <w:r w:rsidR="00670ED9">
        <w:rPr>
          <w:noProof/>
        </w:rPr>
        <w:t>56</w:t>
      </w:r>
      <w:r>
        <w:rPr>
          <w:noProof/>
        </w:rPr>
        <w:fldChar w:fldCharType="end"/>
      </w:r>
    </w:p>
    <w:p w14:paraId="24356289"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24: Stacks</w:t>
      </w:r>
      <w:r>
        <w:rPr>
          <w:noProof/>
        </w:rPr>
        <w:tab/>
      </w:r>
      <w:r>
        <w:rPr>
          <w:noProof/>
        </w:rPr>
        <w:fldChar w:fldCharType="begin"/>
      </w:r>
      <w:r>
        <w:rPr>
          <w:noProof/>
        </w:rPr>
        <w:instrText xml:space="preserve"> PAGEREF _Toc408479235 \h </w:instrText>
      </w:r>
      <w:r>
        <w:rPr>
          <w:noProof/>
        </w:rPr>
      </w:r>
      <w:r>
        <w:rPr>
          <w:noProof/>
        </w:rPr>
        <w:fldChar w:fldCharType="separate"/>
      </w:r>
      <w:r w:rsidR="00670ED9">
        <w:rPr>
          <w:noProof/>
        </w:rPr>
        <w:t>58</w:t>
      </w:r>
      <w:r>
        <w:rPr>
          <w:noProof/>
        </w:rPr>
        <w:fldChar w:fldCharType="end"/>
      </w:r>
    </w:p>
    <w:p w14:paraId="2F11E1FC"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25: Hash Tables</w:t>
      </w:r>
      <w:r>
        <w:rPr>
          <w:noProof/>
        </w:rPr>
        <w:tab/>
      </w:r>
      <w:r>
        <w:rPr>
          <w:noProof/>
        </w:rPr>
        <w:fldChar w:fldCharType="begin"/>
      </w:r>
      <w:r>
        <w:rPr>
          <w:noProof/>
        </w:rPr>
        <w:instrText xml:space="preserve"> PAGEREF _Toc408479236 \h </w:instrText>
      </w:r>
      <w:r>
        <w:rPr>
          <w:noProof/>
        </w:rPr>
      </w:r>
      <w:r>
        <w:rPr>
          <w:noProof/>
        </w:rPr>
        <w:fldChar w:fldCharType="separate"/>
      </w:r>
      <w:r w:rsidR="00670ED9">
        <w:rPr>
          <w:noProof/>
        </w:rPr>
        <w:t>60</w:t>
      </w:r>
      <w:r>
        <w:rPr>
          <w:noProof/>
        </w:rPr>
        <w:fldChar w:fldCharType="end"/>
      </w:r>
    </w:p>
    <w:p w14:paraId="5C174D92"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26: Heuristics</w:t>
      </w:r>
      <w:r>
        <w:rPr>
          <w:noProof/>
        </w:rPr>
        <w:tab/>
      </w:r>
      <w:r>
        <w:rPr>
          <w:noProof/>
        </w:rPr>
        <w:fldChar w:fldCharType="begin"/>
      </w:r>
      <w:r>
        <w:rPr>
          <w:noProof/>
        </w:rPr>
        <w:instrText xml:space="preserve"> PAGEREF _Toc408479237 \h </w:instrText>
      </w:r>
      <w:r>
        <w:rPr>
          <w:noProof/>
        </w:rPr>
      </w:r>
      <w:r>
        <w:rPr>
          <w:noProof/>
        </w:rPr>
        <w:fldChar w:fldCharType="separate"/>
      </w:r>
      <w:r w:rsidR="00670ED9">
        <w:rPr>
          <w:noProof/>
        </w:rPr>
        <w:t>62</w:t>
      </w:r>
      <w:r>
        <w:rPr>
          <w:noProof/>
        </w:rPr>
        <w:fldChar w:fldCharType="end"/>
      </w:r>
    </w:p>
    <w:p w14:paraId="0507CFC1"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27: Heuristics Lab</w:t>
      </w:r>
      <w:r>
        <w:rPr>
          <w:noProof/>
        </w:rPr>
        <w:tab/>
      </w:r>
      <w:r>
        <w:rPr>
          <w:noProof/>
        </w:rPr>
        <w:fldChar w:fldCharType="begin"/>
      </w:r>
      <w:r>
        <w:rPr>
          <w:noProof/>
        </w:rPr>
        <w:instrText xml:space="preserve"> PAGEREF _Toc408479238 \h </w:instrText>
      </w:r>
      <w:r>
        <w:rPr>
          <w:noProof/>
        </w:rPr>
      </w:r>
      <w:r>
        <w:rPr>
          <w:noProof/>
        </w:rPr>
        <w:fldChar w:fldCharType="separate"/>
      </w:r>
      <w:r w:rsidR="00670ED9">
        <w:rPr>
          <w:noProof/>
        </w:rPr>
        <w:t>64</w:t>
      </w:r>
      <w:r>
        <w:rPr>
          <w:noProof/>
        </w:rPr>
        <w:fldChar w:fldCharType="end"/>
      </w:r>
    </w:p>
    <w:p w14:paraId="17B9E04E"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28: Turing Machines, Computational Power, and von Neumann Architecture</w:t>
      </w:r>
      <w:r>
        <w:rPr>
          <w:noProof/>
        </w:rPr>
        <w:tab/>
      </w:r>
      <w:r>
        <w:rPr>
          <w:noProof/>
        </w:rPr>
        <w:fldChar w:fldCharType="begin"/>
      </w:r>
      <w:r>
        <w:rPr>
          <w:noProof/>
        </w:rPr>
        <w:instrText xml:space="preserve"> PAGEREF _Toc408479239 \h </w:instrText>
      </w:r>
      <w:r>
        <w:rPr>
          <w:noProof/>
        </w:rPr>
      </w:r>
      <w:r>
        <w:rPr>
          <w:noProof/>
        </w:rPr>
        <w:fldChar w:fldCharType="separate"/>
      </w:r>
      <w:r w:rsidR="00670ED9">
        <w:rPr>
          <w:noProof/>
        </w:rPr>
        <w:t>66</w:t>
      </w:r>
      <w:r>
        <w:rPr>
          <w:noProof/>
        </w:rPr>
        <w:fldChar w:fldCharType="end"/>
      </w:r>
    </w:p>
    <w:p w14:paraId="50DEC4DC"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29: The Limits of Computation</w:t>
      </w:r>
      <w:r>
        <w:rPr>
          <w:noProof/>
        </w:rPr>
        <w:tab/>
      </w:r>
      <w:r>
        <w:rPr>
          <w:noProof/>
        </w:rPr>
        <w:fldChar w:fldCharType="begin"/>
      </w:r>
      <w:r>
        <w:rPr>
          <w:noProof/>
        </w:rPr>
        <w:instrText xml:space="preserve"> PAGEREF _Toc408479240 \h </w:instrText>
      </w:r>
      <w:r>
        <w:rPr>
          <w:noProof/>
        </w:rPr>
      </w:r>
      <w:r>
        <w:rPr>
          <w:noProof/>
        </w:rPr>
        <w:fldChar w:fldCharType="separate"/>
      </w:r>
      <w:r w:rsidR="00670ED9">
        <w:rPr>
          <w:noProof/>
        </w:rPr>
        <w:t>69</w:t>
      </w:r>
      <w:r>
        <w:rPr>
          <w:noProof/>
        </w:rPr>
        <w:fldChar w:fldCharType="end"/>
      </w:r>
    </w:p>
    <w:p w14:paraId="0D33126D"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Weeks 30–34: Final Project</w:t>
      </w:r>
      <w:r>
        <w:rPr>
          <w:noProof/>
        </w:rPr>
        <w:tab/>
      </w:r>
      <w:r>
        <w:rPr>
          <w:noProof/>
        </w:rPr>
        <w:fldChar w:fldCharType="begin"/>
      </w:r>
      <w:r>
        <w:rPr>
          <w:noProof/>
        </w:rPr>
        <w:instrText xml:space="preserve"> PAGEREF _Toc408479241 \h </w:instrText>
      </w:r>
      <w:r>
        <w:rPr>
          <w:noProof/>
        </w:rPr>
      </w:r>
      <w:r>
        <w:rPr>
          <w:noProof/>
        </w:rPr>
        <w:fldChar w:fldCharType="separate"/>
      </w:r>
      <w:r w:rsidR="00670ED9">
        <w:rPr>
          <w:noProof/>
        </w:rPr>
        <w:t>71</w:t>
      </w:r>
      <w:r>
        <w:rPr>
          <w:noProof/>
        </w:rPr>
        <w:fldChar w:fldCharType="end"/>
      </w:r>
    </w:p>
    <w:p w14:paraId="7B56A5A7"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35: Man and Technology</w:t>
      </w:r>
      <w:r>
        <w:rPr>
          <w:noProof/>
        </w:rPr>
        <w:tab/>
      </w:r>
      <w:r>
        <w:rPr>
          <w:noProof/>
        </w:rPr>
        <w:fldChar w:fldCharType="begin"/>
      </w:r>
      <w:r>
        <w:rPr>
          <w:noProof/>
        </w:rPr>
        <w:instrText xml:space="preserve"> PAGEREF _Toc408479242 \h </w:instrText>
      </w:r>
      <w:r>
        <w:rPr>
          <w:noProof/>
        </w:rPr>
      </w:r>
      <w:r>
        <w:rPr>
          <w:noProof/>
        </w:rPr>
        <w:fldChar w:fldCharType="separate"/>
      </w:r>
      <w:r w:rsidR="00670ED9">
        <w:rPr>
          <w:noProof/>
        </w:rPr>
        <w:t>73</w:t>
      </w:r>
      <w:r>
        <w:rPr>
          <w:noProof/>
        </w:rPr>
        <w:fldChar w:fldCharType="end"/>
      </w:r>
    </w:p>
    <w:p w14:paraId="461DF180" w14:textId="77777777" w:rsidR="00783EDE" w:rsidRDefault="00783EDE">
      <w:pPr>
        <w:pStyle w:val="TOC1"/>
        <w:tabs>
          <w:tab w:val="right" w:leader="dot" w:pos="13400"/>
        </w:tabs>
        <w:rPr>
          <w:rFonts w:asciiTheme="minorHAnsi" w:eastAsiaTheme="minorEastAsia" w:hAnsiTheme="minorHAnsi" w:cstheme="minorBidi"/>
          <w:bCs w:val="0"/>
          <w:noProof/>
          <w:sz w:val="24"/>
          <w:szCs w:val="24"/>
          <w:lang w:eastAsia="ja-JP"/>
        </w:rPr>
      </w:pPr>
      <w:r>
        <w:rPr>
          <w:noProof/>
        </w:rPr>
        <w:t>Week 36: Final Exam</w:t>
      </w:r>
      <w:r>
        <w:rPr>
          <w:noProof/>
        </w:rPr>
        <w:tab/>
      </w:r>
      <w:r>
        <w:rPr>
          <w:noProof/>
        </w:rPr>
        <w:fldChar w:fldCharType="begin"/>
      </w:r>
      <w:r>
        <w:rPr>
          <w:noProof/>
        </w:rPr>
        <w:instrText xml:space="preserve"> PAGEREF _Toc408479243 \h </w:instrText>
      </w:r>
      <w:r>
        <w:rPr>
          <w:noProof/>
        </w:rPr>
      </w:r>
      <w:r>
        <w:rPr>
          <w:noProof/>
        </w:rPr>
        <w:fldChar w:fldCharType="separate"/>
      </w:r>
      <w:r w:rsidR="00670ED9">
        <w:rPr>
          <w:noProof/>
        </w:rPr>
        <w:t>75</w:t>
      </w:r>
      <w:r>
        <w:rPr>
          <w:noProof/>
        </w:rPr>
        <w:fldChar w:fldCharType="end"/>
      </w:r>
    </w:p>
    <w:p w14:paraId="49D8B23B" w14:textId="63286DE0" w:rsidR="00C90D3F" w:rsidRPr="00783EDE" w:rsidRDefault="00E27223" w:rsidP="00783EDE">
      <w:pPr>
        <w:pStyle w:val="TOC3"/>
        <w:sectPr w:rsidR="00C90D3F" w:rsidRPr="00783EDE" w:rsidSect="007413E2">
          <w:headerReference w:type="default" r:id="rId14"/>
          <w:footerReference w:type="default" r:id="rId15"/>
          <w:headerReference w:type="first" r:id="rId16"/>
          <w:footerReference w:type="first" r:id="rId17"/>
          <w:pgSz w:w="15840" w:h="12240" w:orient="landscape" w:code="1"/>
          <w:pgMar w:top="1080" w:right="990" w:bottom="1440" w:left="1440" w:header="720" w:footer="720" w:gutter="0"/>
          <w:cols w:space="720"/>
          <w:titlePg/>
          <w:docGrid w:linePitch="360"/>
        </w:sectPr>
      </w:pPr>
      <w:r>
        <w:fldChar w:fldCharType="end"/>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D456CD" w:rsidRPr="0090566F" w14:paraId="22767F75" w14:textId="77777777" w:rsidTr="003A6E26">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47411942" w14:textId="77777777" w:rsidR="00D456CD" w:rsidRPr="00075884" w:rsidRDefault="00D456CD" w:rsidP="00566ACF">
            <w:pPr>
              <w:pStyle w:val="TopicHeading"/>
            </w:pPr>
            <w:bookmarkStart w:id="0" w:name="weekone"/>
            <w:bookmarkStart w:id="1" w:name="_Toc408479212"/>
            <w:bookmarkEnd w:id="0"/>
            <w:r>
              <w:lastRenderedPageBreak/>
              <w:t>Week 1: Logic</w:t>
            </w:r>
            <w:bookmarkEnd w:id="1"/>
            <w:r>
              <w:t xml:space="preserve"> </w:t>
            </w:r>
          </w:p>
        </w:tc>
        <w:tc>
          <w:tcPr>
            <w:tcW w:w="780" w:type="dxa"/>
            <w:tcBorders>
              <w:left w:val="nil"/>
              <w:bottom w:val="single" w:sz="4" w:space="0" w:color="000000" w:themeColor="text1"/>
              <w:right w:val="nil"/>
            </w:tcBorders>
            <w:shd w:val="clear" w:color="auto" w:fill="012169"/>
            <w:vAlign w:val="center"/>
          </w:tcPr>
          <w:p w14:paraId="193A598D" w14:textId="1F8EE056" w:rsidR="00D456CD" w:rsidRPr="00075884" w:rsidRDefault="00D456CD" w:rsidP="00566ACF">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6E8A4113" w14:textId="1A53412C" w:rsidR="00D456CD" w:rsidRPr="00566ACF" w:rsidRDefault="00D456CD" w:rsidP="003A6E26">
            <w:pPr>
              <w:pStyle w:val="Heading1"/>
              <w:jc w:val="right"/>
            </w:pPr>
            <w:r w:rsidRPr="00566ACF">
              <w:t>Quarter 1</w:t>
            </w:r>
          </w:p>
        </w:tc>
      </w:tr>
      <w:tr w:rsidR="002D4161" w:rsidRPr="00E45197" w14:paraId="15BD69A8" w14:textId="77777777" w:rsidTr="00631AD4">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704631A" w14:textId="77777777" w:rsidR="002D4161" w:rsidRPr="00E45197" w:rsidRDefault="3237EC06" w:rsidP="007605D1">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3E5AADBE" w14:textId="77777777" w:rsidR="002D4161" w:rsidRPr="00E45197" w:rsidRDefault="002D4161" w:rsidP="00566ACF">
            <w:pPr>
              <w:pStyle w:val="TopicHeading"/>
            </w:pPr>
          </w:p>
        </w:tc>
      </w:tr>
      <w:tr w:rsidR="002D4161" w:rsidRPr="00842155" w14:paraId="077993C5" w14:textId="77777777" w:rsidTr="00631AD4">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1E8B1BEA" w14:textId="435C6ECF" w:rsidR="002D4161" w:rsidRPr="00842155" w:rsidRDefault="00FB1479" w:rsidP="008E5438">
            <w:pPr>
              <w:tabs>
                <w:tab w:val="left" w:pos="0"/>
                <w:tab w:val="left" w:pos="3720"/>
              </w:tabs>
              <w:outlineLvl w:val="0"/>
              <w:rPr>
                <w:rFonts w:cs="Arial"/>
              </w:rPr>
            </w:pPr>
            <w:r>
              <w:rPr>
                <w:rFonts w:cs="Arial"/>
              </w:rPr>
              <w:t xml:space="preserve">This </w:t>
            </w:r>
            <w:r w:rsidR="008E5438">
              <w:rPr>
                <w:rFonts w:cs="Arial"/>
              </w:rPr>
              <w:t>week presents and</w:t>
            </w:r>
            <w:r>
              <w:rPr>
                <w:rFonts w:cs="Arial"/>
              </w:rPr>
              <w:t xml:space="preserve"> introduction to logic, culminating in a reading and discussion about the limits of computer “understanding.”</w:t>
            </w:r>
            <w:r w:rsidR="008E5438">
              <w:rPr>
                <w:rFonts w:cs="Arial"/>
              </w:rPr>
              <w:t xml:space="preserve"> The idea is to frame the course for what it is: a computer is a physical model of a formal logical system in the same way that an abacus is a physical model of arithmetic. It is also to frame from the beginning that a computer cannot “know.”  That is why we start with a distinction between formal and material logic and a discussion about judgments and truth.</w:t>
            </w:r>
          </w:p>
        </w:tc>
        <w:tc>
          <w:tcPr>
            <w:tcW w:w="1530" w:type="dxa"/>
            <w:tcBorders>
              <w:left w:val="nil"/>
              <w:bottom w:val="single" w:sz="4" w:space="0" w:color="000000" w:themeColor="text1"/>
              <w:right w:val="single" w:sz="4" w:space="0" w:color="auto"/>
            </w:tcBorders>
            <w:shd w:val="clear" w:color="auto" w:fill="auto"/>
          </w:tcPr>
          <w:p w14:paraId="59BA973B" w14:textId="77777777" w:rsidR="002D4161" w:rsidRPr="00842155" w:rsidRDefault="002D4161" w:rsidP="00C02CF0">
            <w:pPr>
              <w:rPr>
                <w:rFonts w:cs="Arial"/>
                <w:szCs w:val="20"/>
              </w:rPr>
            </w:pPr>
          </w:p>
        </w:tc>
      </w:tr>
      <w:tr w:rsidR="002D4161" w:rsidRPr="00E45197" w14:paraId="0059B715" w14:textId="77777777" w:rsidTr="00631AD4">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E26A729" w14:textId="0BC607A9" w:rsidR="002D4161" w:rsidRPr="00E45197" w:rsidRDefault="00D456CD" w:rsidP="00C02CF0">
            <w:pPr>
              <w:tabs>
                <w:tab w:val="left" w:pos="0"/>
                <w:tab w:val="left" w:pos="3720"/>
              </w:tabs>
              <w:outlineLvl w:val="0"/>
              <w:rPr>
                <w:rFonts w:cs="Arial"/>
                <w:b/>
                <w:color w:val="FFFFFF" w:themeColor="background1"/>
                <w:szCs w:val="20"/>
              </w:rPr>
            </w:pPr>
            <w:r>
              <w:rPr>
                <w:rFonts w:cs="Arial"/>
                <w:b/>
                <w:bCs/>
                <w:color w:val="FFFFFF" w:themeColor="background1"/>
              </w:rPr>
              <w:t>Main</w:t>
            </w:r>
            <w:r w:rsidR="3237EC06"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BE7AB63" w14:textId="77777777" w:rsidR="002D4161" w:rsidRPr="00E45197" w:rsidRDefault="002D4161" w:rsidP="00C02CF0">
            <w:pPr>
              <w:rPr>
                <w:rFonts w:cs="Arial"/>
                <w:color w:val="FFFFFF" w:themeColor="background1"/>
                <w:szCs w:val="20"/>
              </w:rPr>
            </w:pPr>
          </w:p>
        </w:tc>
      </w:tr>
      <w:tr w:rsidR="00D456CD" w:rsidRPr="00842155" w14:paraId="23F76A2A" w14:textId="77777777" w:rsidTr="00D456CD">
        <w:trPr>
          <w:trHeight w:val="30"/>
        </w:trPr>
        <w:tc>
          <w:tcPr>
            <w:tcW w:w="12390" w:type="dxa"/>
            <w:gridSpan w:val="3"/>
            <w:tcBorders>
              <w:bottom w:val="nil"/>
              <w:right w:val="single" w:sz="4" w:space="0" w:color="auto"/>
            </w:tcBorders>
            <w:tcMar>
              <w:top w:w="115" w:type="dxa"/>
              <w:left w:w="115" w:type="dxa"/>
              <w:bottom w:w="115" w:type="dxa"/>
              <w:right w:w="115" w:type="dxa"/>
            </w:tcMar>
          </w:tcPr>
          <w:p w14:paraId="66B04637" w14:textId="4C500E41" w:rsidR="00D456CD" w:rsidRPr="008E5438" w:rsidRDefault="008E5438" w:rsidP="0046745D">
            <w:pPr>
              <w:pStyle w:val="ListParagraph"/>
              <w:numPr>
                <w:ilvl w:val="0"/>
                <w:numId w:val="9"/>
              </w:numPr>
              <w:ind w:left="335"/>
              <w:rPr>
                <w:rFonts w:cs="Arial"/>
                <w:szCs w:val="20"/>
              </w:rPr>
            </w:pPr>
            <w:r>
              <w:t>Understand the distinction between formal and material logic.</w:t>
            </w:r>
          </w:p>
          <w:p w14:paraId="2E1EBF94" w14:textId="5EB4CD1D" w:rsidR="008E5438" w:rsidRPr="008E5438" w:rsidRDefault="008E5438" w:rsidP="0046745D">
            <w:pPr>
              <w:pStyle w:val="ListParagraph"/>
              <w:numPr>
                <w:ilvl w:val="0"/>
                <w:numId w:val="9"/>
              </w:numPr>
              <w:ind w:left="335"/>
              <w:rPr>
                <w:rFonts w:cs="Arial"/>
                <w:szCs w:val="20"/>
              </w:rPr>
            </w:pPr>
            <w:r>
              <w:t>Understand the basic framework of logic: conceiving, judging, reasoning, terms, propositions, and arguments.</w:t>
            </w:r>
          </w:p>
          <w:p w14:paraId="592DC79F" w14:textId="363FB83E" w:rsidR="008E5438" w:rsidRPr="003412F1" w:rsidRDefault="008E5438" w:rsidP="0046745D">
            <w:pPr>
              <w:pStyle w:val="ListParagraph"/>
              <w:numPr>
                <w:ilvl w:val="0"/>
                <w:numId w:val="9"/>
              </w:numPr>
              <w:ind w:left="335"/>
              <w:rPr>
                <w:rFonts w:cs="Arial"/>
                <w:szCs w:val="20"/>
              </w:rPr>
            </w:pPr>
            <w:r>
              <w:t>Understand the limitations of a computer.</w:t>
            </w:r>
          </w:p>
          <w:p w14:paraId="5513074D" w14:textId="7E46F3FD" w:rsidR="003412F1" w:rsidRPr="00A12E20" w:rsidRDefault="003412F1" w:rsidP="003412F1">
            <w:pPr>
              <w:pStyle w:val="ListParagraph"/>
              <w:ind w:left="335"/>
              <w:rPr>
                <w:rFonts w:cs="Arial"/>
                <w:szCs w:val="20"/>
              </w:rPr>
            </w:pPr>
          </w:p>
        </w:tc>
      </w:tr>
      <w:tr w:rsidR="00D456CD" w:rsidRPr="00E45197" w14:paraId="7852981A" w14:textId="77777777" w:rsidTr="0087421D">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057A7F4A" w14:textId="7C927CB9" w:rsidR="00D456CD" w:rsidRPr="00E45197" w:rsidRDefault="00D456CD" w:rsidP="0087421D">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D456CD" w:rsidRPr="00842155" w14:paraId="3EE6A805" w14:textId="77777777" w:rsidTr="00D456CD">
        <w:tc>
          <w:tcPr>
            <w:tcW w:w="12390" w:type="dxa"/>
            <w:gridSpan w:val="3"/>
            <w:tcMar>
              <w:top w:w="115" w:type="dxa"/>
              <w:left w:w="115" w:type="dxa"/>
              <w:bottom w:w="115" w:type="dxa"/>
              <w:right w:w="115" w:type="dxa"/>
            </w:tcMar>
          </w:tcPr>
          <w:p w14:paraId="74A3E568" w14:textId="77777777" w:rsidR="00D456CD" w:rsidRDefault="00D456CD" w:rsidP="005B55D4">
            <w:pPr>
              <w:pStyle w:val="FreeFormA"/>
              <w:tabs>
                <w:tab w:val="left" w:pos="9870"/>
              </w:tabs>
              <w:rPr>
                <w:rFonts w:ascii="Arial" w:hAnsi="Arial" w:cs="Arial"/>
                <w:b/>
              </w:rPr>
            </w:pPr>
            <w:r>
              <w:rPr>
                <w:rFonts w:ascii="Arial" w:hAnsi="Arial" w:cs="Arial"/>
                <w:b/>
              </w:rPr>
              <w:t>Readings</w:t>
            </w:r>
            <w:r>
              <w:rPr>
                <w:rFonts w:ascii="Arial" w:hAnsi="Arial" w:cs="Arial"/>
                <w:b/>
              </w:rPr>
              <w:tab/>
            </w:r>
          </w:p>
          <w:p w14:paraId="4EA4B59A" w14:textId="77777777" w:rsidR="00D456CD" w:rsidRDefault="00D456CD" w:rsidP="005072ED">
            <w:pPr>
              <w:pStyle w:val="FreeFormA"/>
              <w:rPr>
                <w:rFonts w:ascii="Arial" w:hAnsi="Arial" w:cs="Arial"/>
                <w:b/>
              </w:rPr>
            </w:pPr>
          </w:p>
          <w:p w14:paraId="179B12BA" w14:textId="77777777" w:rsidR="00D20FA3" w:rsidRDefault="00D456CD" w:rsidP="00C02CF0">
            <w:pPr>
              <w:rPr>
                <w:rFonts w:cs="Arial"/>
                <w:bCs/>
                <w:iCs/>
              </w:rPr>
            </w:pPr>
            <w:r w:rsidRPr="00631AD4">
              <w:rPr>
                <w:rFonts w:cs="Arial"/>
                <w:bCs/>
                <w:i/>
                <w:iCs/>
              </w:rPr>
              <w:t xml:space="preserve">Prior Analytics </w:t>
            </w:r>
            <w:r w:rsidRPr="00631AD4">
              <w:rPr>
                <w:rFonts w:cs="Arial"/>
                <w:bCs/>
                <w:iCs/>
              </w:rPr>
              <w:t xml:space="preserve">I.1, </w:t>
            </w:r>
            <w:r w:rsidRPr="00631AD4">
              <w:rPr>
                <w:rFonts w:cs="Arial"/>
                <w:bCs/>
                <w:i/>
                <w:iCs/>
              </w:rPr>
              <w:t xml:space="preserve">Posterior Analytics </w:t>
            </w:r>
            <w:r w:rsidRPr="00631AD4">
              <w:rPr>
                <w:rFonts w:cs="Arial"/>
                <w:bCs/>
                <w:iCs/>
              </w:rPr>
              <w:t>I.1, I.2</w:t>
            </w:r>
          </w:p>
          <w:p w14:paraId="5DE77ED0" w14:textId="4E487075" w:rsidR="00FB1479" w:rsidRDefault="00FB1479" w:rsidP="00C02CF0">
            <w:pPr>
              <w:rPr>
                <w:rFonts w:cs="Arial"/>
                <w:bCs/>
                <w:iCs/>
              </w:rPr>
            </w:pPr>
            <w:r>
              <w:rPr>
                <w:rFonts w:cs="Arial"/>
                <w:bCs/>
                <w:iCs/>
              </w:rPr>
              <w:t xml:space="preserve">“All of Logic in Two Pages”, </w:t>
            </w:r>
            <w:r w:rsidR="008E5438">
              <w:rPr>
                <w:rFonts w:cs="Arial"/>
                <w:bCs/>
                <w:iCs/>
              </w:rPr>
              <w:t xml:space="preserve">from </w:t>
            </w:r>
            <w:r w:rsidR="006D3D29">
              <w:rPr>
                <w:rFonts w:cs="Arial"/>
                <w:bCs/>
                <w:i/>
                <w:iCs/>
              </w:rPr>
              <w:t>Socratic</w:t>
            </w:r>
            <w:r w:rsidR="008E5438">
              <w:rPr>
                <w:rFonts w:cs="Arial"/>
                <w:bCs/>
                <w:i/>
                <w:iCs/>
              </w:rPr>
              <w:t xml:space="preserve"> Logic, </w:t>
            </w:r>
            <w:r>
              <w:rPr>
                <w:rFonts w:cs="Arial"/>
                <w:bCs/>
                <w:iCs/>
              </w:rPr>
              <w:t xml:space="preserve">Peter </w:t>
            </w:r>
            <w:proofErr w:type="spellStart"/>
            <w:r>
              <w:rPr>
                <w:rFonts w:cs="Arial"/>
                <w:bCs/>
                <w:iCs/>
              </w:rPr>
              <w:t>Kreeft</w:t>
            </w:r>
            <w:proofErr w:type="spellEnd"/>
            <w:r w:rsidR="008E5438">
              <w:rPr>
                <w:rFonts w:cs="Arial"/>
                <w:bCs/>
                <w:iCs/>
              </w:rPr>
              <w:t>, pages 26-27</w:t>
            </w:r>
          </w:p>
          <w:p w14:paraId="74D6FCDB" w14:textId="139673CD" w:rsidR="000D5C1E" w:rsidRPr="00FB1479" w:rsidRDefault="000D5C1E" w:rsidP="008E5438">
            <w:pPr>
              <w:rPr>
                <w:rFonts w:cs="Arial"/>
                <w:bCs/>
                <w:iCs/>
              </w:rPr>
            </w:pPr>
            <w:r>
              <w:t>“Understanding, the thing that distinguishes man from both beast and computer”</w:t>
            </w:r>
            <w:r w:rsidR="008E5438">
              <w:rPr>
                <w:rFonts w:cs="Arial"/>
                <w:bCs/>
                <w:iCs/>
              </w:rPr>
              <w:t xml:space="preserve">, from </w:t>
            </w:r>
            <w:r w:rsidR="006D3D29">
              <w:rPr>
                <w:rFonts w:cs="Arial"/>
                <w:bCs/>
                <w:i/>
                <w:iCs/>
              </w:rPr>
              <w:t>Socratic</w:t>
            </w:r>
            <w:r w:rsidR="008E5438">
              <w:rPr>
                <w:rFonts w:cs="Arial"/>
                <w:bCs/>
                <w:i/>
                <w:iCs/>
              </w:rPr>
              <w:t xml:space="preserve"> Logic, </w:t>
            </w:r>
            <w:r w:rsidR="00353C22">
              <w:rPr>
                <w:rFonts w:cs="Arial"/>
                <w:bCs/>
                <w:iCs/>
              </w:rPr>
              <w:t xml:space="preserve">Peter </w:t>
            </w:r>
            <w:proofErr w:type="spellStart"/>
            <w:r w:rsidR="00353C22">
              <w:rPr>
                <w:rFonts w:cs="Arial"/>
                <w:bCs/>
                <w:iCs/>
              </w:rPr>
              <w:t>Kreeft</w:t>
            </w:r>
            <w:proofErr w:type="spellEnd"/>
            <w:r w:rsidR="00353C22">
              <w:rPr>
                <w:rFonts w:cs="Arial"/>
                <w:bCs/>
                <w:iCs/>
              </w:rPr>
              <w:t>, pages 25-40</w:t>
            </w:r>
          </w:p>
        </w:tc>
      </w:tr>
      <w:tr w:rsidR="00D456CD" w:rsidRPr="00842155" w14:paraId="431448DC" w14:textId="77777777" w:rsidTr="00D456CD">
        <w:tc>
          <w:tcPr>
            <w:tcW w:w="12390" w:type="dxa"/>
            <w:gridSpan w:val="3"/>
            <w:tcMar>
              <w:top w:w="115" w:type="dxa"/>
              <w:left w:w="115" w:type="dxa"/>
              <w:bottom w:w="115" w:type="dxa"/>
              <w:right w:w="115" w:type="dxa"/>
            </w:tcMar>
          </w:tcPr>
          <w:p w14:paraId="2A1B55EE" w14:textId="77777777" w:rsidR="00D456CD" w:rsidRDefault="00D456CD" w:rsidP="00CF6A60">
            <w:pPr>
              <w:pStyle w:val="FreeFormA"/>
              <w:rPr>
                <w:rFonts w:ascii="Arial" w:hAnsi="Arial" w:cs="Arial"/>
                <w:b/>
              </w:rPr>
            </w:pPr>
            <w:r>
              <w:rPr>
                <w:rFonts w:ascii="Arial" w:hAnsi="Arial" w:cs="Arial"/>
                <w:b/>
              </w:rPr>
              <w:t>Assignments</w:t>
            </w:r>
          </w:p>
          <w:p w14:paraId="75BC4E12" w14:textId="77777777" w:rsidR="00D456CD" w:rsidRDefault="00D456CD" w:rsidP="00CF6A60">
            <w:pPr>
              <w:pStyle w:val="FreeFormA"/>
              <w:rPr>
                <w:rFonts w:ascii="Arial" w:hAnsi="Arial" w:cs="Arial"/>
                <w:b/>
              </w:rPr>
            </w:pPr>
          </w:p>
          <w:p w14:paraId="540BF4BC" w14:textId="52F3020A" w:rsidR="00D456CD" w:rsidRDefault="00D456CD" w:rsidP="00631AD4">
            <w:pPr>
              <w:pStyle w:val="FreeFormA"/>
            </w:pPr>
            <w:r w:rsidRPr="00631AD4">
              <w:rPr>
                <w:rFonts w:ascii="Arial" w:hAnsi="Arial" w:cs="Arial"/>
                <w:highlight w:val="yellow"/>
              </w:rPr>
              <w:t>The</w:t>
            </w:r>
            <w:r w:rsidR="001B6A2B">
              <w:rPr>
                <w:rFonts w:ascii="Arial" w:hAnsi="Arial" w:cs="Arial"/>
                <w:highlight w:val="yellow"/>
              </w:rPr>
              <w:t>se</w:t>
            </w:r>
            <w:r w:rsidRPr="00631AD4">
              <w:rPr>
                <w:rFonts w:ascii="Arial" w:hAnsi="Arial" w:cs="Arial"/>
                <w:highlight w:val="yellow"/>
              </w:rPr>
              <w:t xml:space="preserve"> are homework assignments:</w:t>
            </w:r>
            <w:r>
              <w:t xml:space="preserve"> </w:t>
            </w:r>
          </w:p>
          <w:p w14:paraId="5DF9613D" w14:textId="05EFED77" w:rsidR="00D456CD" w:rsidRPr="00795153" w:rsidRDefault="00D456CD" w:rsidP="00C02CF0"/>
        </w:tc>
      </w:tr>
      <w:tr w:rsidR="00D456CD" w:rsidRPr="00E45197" w14:paraId="44D03EDB" w14:textId="77777777" w:rsidTr="00D456C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616ABCC" w14:textId="7B410C5D" w:rsidR="00D456CD" w:rsidRPr="00E45197" w:rsidRDefault="00D456CD" w:rsidP="00C02CF0">
            <w:pPr>
              <w:rPr>
                <w:rFonts w:cs="Arial"/>
                <w:b/>
                <w:color w:val="FFFFFF" w:themeColor="background1"/>
                <w:szCs w:val="20"/>
              </w:rPr>
            </w:pPr>
            <w:r>
              <w:rPr>
                <w:rFonts w:cs="Arial"/>
                <w:b/>
                <w:bCs/>
                <w:color w:val="FFFFFF" w:themeColor="background1"/>
              </w:rPr>
              <w:t>Extra Teacher Resources</w:t>
            </w:r>
          </w:p>
        </w:tc>
      </w:tr>
      <w:tr w:rsidR="00D456CD" w:rsidRPr="007F339F" w14:paraId="67FF94B9" w14:textId="77777777" w:rsidTr="00D456CD">
        <w:tc>
          <w:tcPr>
            <w:tcW w:w="12390" w:type="dxa"/>
            <w:gridSpan w:val="3"/>
            <w:shd w:val="clear" w:color="auto" w:fill="FFFFFF" w:themeFill="background1"/>
            <w:tcMar>
              <w:top w:w="115" w:type="dxa"/>
              <w:left w:w="115" w:type="dxa"/>
              <w:bottom w:w="115" w:type="dxa"/>
              <w:right w:w="115" w:type="dxa"/>
            </w:tcMar>
          </w:tcPr>
          <w:p w14:paraId="76A676B2" w14:textId="77777777" w:rsidR="00D456CD" w:rsidRDefault="00D456CD" w:rsidP="27429566">
            <w:pPr>
              <w:rPr>
                <w:b/>
                <w:bCs/>
              </w:rPr>
            </w:pPr>
            <w:r>
              <w:rPr>
                <w:b/>
                <w:bCs/>
              </w:rPr>
              <w:t>Readings</w:t>
            </w:r>
          </w:p>
          <w:p w14:paraId="6B24950E" w14:textId="77777777" w:rsidR="00D456CD" w:rsidRDefault="00D456CD" w:rsidP="27429566">
            <w:pPr>
              <w:rPr>
                <w:b/>
                <w:bCs/>
              </w:rPr>
            </w:pPr>
          </w:p>
          <w:p w14:paraId="0AC58AED" w14:textId="757726CE" w:rsidR="00D456CD" w:rsidRPr="005F545E" w:rsidRDefault="00D456CD" w:rsidP="00C02CF0">
            <w:r w:rsidRPr="00D456CD">
              <w:rPr>
                <w:bCs/>
                <w:highlight w:val="yellow"/>
              </w:rPr>
              <w:t xml:space="preserve">The following </w:t>
            </w:r>
            <w:proofErr w:type="gramStart"/>
            <w:r w:rsidRPr="00D456CD">
              <w:rPr>
                <w:bCs/>
                <w:highlight w:val="yellow"/>
              </w:rPr>
              <w:t>readings ….</w:t>
            </w:r>
            <w:proofErr w:type="gramEnd"/>
          </w:p>
        </w:tc>
      </w:tr>
      <w:tr w:rsidR="00D456CD" w:rsidRPr="00E45197" w14:paraId="17BC55E1" w14:textId="77777777" w:rsidTr="00D456CD">
        <w:tc>
          <w:tcPr>
            <w:tcW w:w="12390" w:type="dxa"/>
            <w:gridSpan w:val="3"/>
            <w:shd w:val="clear" w:color="auto" w:fill="A68462"/>
            <w:tcMar>
              <w:top w:w="115" w:type="dxa"/>
              <w:left w:w="115" w:type="dxa"/>
              <w:bottom w:w="115" w:type="dxa"/>
              <w:right w:w="115" w:type="dxa"/>
            </w:tcMar>
          </w:tcPr>
          <w:p w14:paraId="264B7909" w14:textId="642539C9" w:rsidR="00D456CD" w:rsidRPr="00E45197" w:rsidRDefault="00D456CD" w:rsidP="00C02CF0">
            <w:pPr>
              <w:rPr>
                <w:rFonts w:cs="Arial"/>
                <w:b/>
                <w:color w:val="FFFFFF" w:themeColor="background1"/>
                <w:szCs w:val="20"/>
              </w:rPr>
            </w:pPr>
            <w:r>
              <w:rPr>
                <w:rFonts w:cs="Arial"/>
                <w:b/>
                <w:bCs/>
                <w:color w:val="FFFFFF" w:themeColor="background1"/>
              </w:rPr>
              <w:t>Daily Outline</w:t>
            </w:r>
          </w:p>
        </w:tc>
      </w:tr>
      <w:tr w:rsidR="00D456CD" w:rsidRPr="00842155" w14:paraId="64156779" w14:textId="77777777" w:rsidTr="00D456CD">
        <w:tc>
          <w:tcPr>
            <w:tcW w:w="12390" w:type="dxa"/>
            <w:gridSpan w:val="3"/>
            <w:tcMar>
              <w:top w:w="115" w:type="dxa"/>
              <w:left w:w="115" w:type="dxa"/>
              <w:bottom w:w="115" w:type="dxa"/>
              <w:right w:w="115" w:type="dxa"/>
            </w:tcMar>
          </w:tcPr>
          <w:p w14:paraId="44803C0C" w14:textId="4ECA8126" w:rsidR="00D456CD" w:rsidRDefault="00D456CD">
            <w:pPr>
              <w:rPr>
                <w:b/>
                <w:bCs/>
              </w:rPr>
            </w:pPr>
            <w:r>
              <w:rPr>
                <w:b/>
                <w:bCs/>
              </w:rPr>
              <w:t>Day 1</w:t>
            </w:r>
            <w:r w:rsidR="00A12E20">
              <w:rPr>
                <w:b/>
                <w:bCs/>
              </w:rPr>
              <w:t>: Course Introduction</w:t>
            </w:r>
          </w:p>
          <w:p w14:paraId="3B3BBC3B" w14:textId="41BB7FEE" w:rsidR="00A12E20" w:rsidRDefault="00A12E20">
            <w:pPr>
              <w:rPr>
                <w:bCs/>
              </w:rPr>
            </w:pPr>
            <w:r>
              <w:rPr>
                <w:bCs/>
              </w:rPr>
              <w:lastRenderedPageBreak/>
              <w:t xml:space="preserve">The teacher will want to use most of this period to introduce the course, assign seats, and other general “setup” items for the year. If there is time, begin reading </w:t>
            </w:r>
            <w:r>
              <w:rPr>
                <w:bCs/>
                <w:i/>
              </w:rPr>
              <w:t xml:space="preserve">Prior Analytics </w:t>
            </w:r>
            <w:r>
              <w:rPr>
                <w:bCs/>
              </w:rPr>
              <w:t xml:space="preserve">I.1 together. </w:t>
            </w:r>
          </w:p>
          <w:p w14:paraId="34929827" w14:textId="77777777" w:rsidR="00D20FA3" w:rsidRDefault="00D20FA3">
            <w:pPr>
              <w:rPr>
                <w:b/>
                <w:bCs/>
              </w:rPr>
            </w:pPr>
          </w:p>
          <w:p w14:paraId="51279AF0" w14:textId="0C34F2D6" w:rsidR="00A12E20" w:rsidRDefault="00A12E20">
            <w:pPr>
              <w:rPr>
                <w:bCs/>
              </w:rPr>
            </w:pPr>
            <w:r w:rsidRPr="00A12E20">
              <w:rPr>
                <w:b/>
                <w:bCs/>
              </w:rPr>
              <w:t>Homewor</w:t>
            </w:r>
            <w:r>
              <w:rPr>
                <w:b/>
                <w:bCs/>
              </w:rPr>
              <w:t xml:space="preserve">k: </w:t>
            </w:r>
            <w:r>
              <w:rPr>
                <w:bCs/>
              </w:rPr>
              <w:t xml:space="preserve">Read </w:t>
            </w:r>
            <w:r>
              <w:rPr>
                <w:bCs/>
                <w:i/>
              </w:rPr>
              <w:t xml:space="preserve">Prior Analytics I.1 </w:t>
            </w:r>
            <w:r>
              <w:rPr>
                <w:bCs/>
              </w:rPr>
              <w:t xml:space="preserve">and </w:t>
            </w:r>
            <w:r>
              <w:rPr>
                <w:bCs/>
                <w:i/>
              </w:rPr>
              <w:t xml:space="preserve">Posterior </w:t>
            </w:r>
            <w:r w:rsidRPr="00A64ACC">
              <w:rPr>
                <w:bCs/>
                <w:i/>
              </w:rPr>
              <w:t>Analytics I.1, I.2</w:t>
            </w:r>
          </w:p>
          <w:p w14:paraId="32EDB67C" w14:textId="700B7CF8" w:rsidR="00D456CD" w:rsidRPr="00795153" w:rsidRDefault="00746B58" w:rsidP="00746B58">
            <w:pPr>
              <w:jc w:val="right"/>
            </w:pPr>
            <w:r>
              <w:t>1</w:t>
            </w:r>
          </w:p>
        </w:tc>
      </w:tr>
      <w:tr w:rsidR="00D456CD" w:rsidRPr="00842155" w14:paraId="53573EE1" w14:textId="77777777" w:rsidTr="00D456CD">
        <w:tc>
          <w:tcPr>
            <w:tcW w:w="12390" w:type="dxa"/>
            <w:gridSpan w:val="3"/>
            <w:tcMar>
              <w:top w:w="115" w:type="dxa"/>
              <w:left w:w="115" w:type="dxa"/>
              <w:bottom w:w="115" w:type="dxa"/>
              <w:right w:w="115" w:type="dxa"/>
            </w:tcMar>
          </w:tcPr>
          <w:p w14:paraId="5A570770" w14:textId="1FB94D4C" w:rsidR="00D456CD" w:rsidRDefault="00D456CD" w:rsidP="0077275F">
            <w:pPr>
              <w:rPr>
                <w:b/>
              </w:rPr>
            </w:pPr>
            <w:r>
              <w:rPr>
                <w:b/>
              </w:rPr>
              <w:lastRenderedPageBreak/>
              <w:t>Day 2</w:t>
            </w:r>
            <w:r w:rsidR="00D20FA3">
              <w:rPr>
                <w:b/>
              </w:rPr>
              <w:t xml:space="preserve">: Formal and Material </w:t>
            </w:r>
            <w:r w:rsidR="00791198">
              <w:rPr>
                <w:b/>
              </w:rPr>
              <w:t xml:space="preserve">Logic </w:t>
            </w:r>
            <w:r w:rsidR="00D20FA3">
              <w:rPr>
                <w:b/>
              </w:rPr>
              <w:t>Introduction</w:t>
            </w:r>
          </w:p>
          <w:p w14:paraId="030F170C" w14:textId="7782E161" w:rsidR="00D20FA3" w:rsidRDefault="00D20FA3" w:rsidP="00D20FA3">
            <w:r>
              <w:t xml:space="preserve">Conduct a </w:t>
            </w:r>
            <w:r w:rsidR="00FB1479">
              <w:t>seminar on the Aristotle readings</w:t>
            </w:r>
            <w:r>
              <w:t xml:space="preserve">. See the seminar notes on important points and questions. </w:t>
            </w:r>
          </w:p>
          <w:p w14:paraId="4AA4FE91" w14:textId="77777777" w:rsidR="00D20FA3" w:rsidRPr="00A12E20" w:rsidRDefault="00D20FA3" w:rsidP="00D20FA3"/>
          <w:p w14:paraId="74F3E2D9" w14:textId="452E2DAD" w:rsidR="00D20FA3" w:rsidRDefault="00D20FA3" w:rsidP="00D20FA3">
            <w:r>
              <w:rPr>
                <w:b/>
              </w:rPr>
              <w:t xml:space="preserve">Homework: </w:t>
            </w:r>
            <w:r w:rsidR="00FB1479">
              <w:t xml:space="preserve">Read “All of Logic in Two Pages”, P. </w:t>
            </w:r>
            <w:proofErr w:type="spellStart"/>
            <w:r w:rsidR="00FB1479">
              <w:t>Kreeft</w:t>
            </w:r>
            <w:proofErr w:type="spellEnd"/>
          </w:p>
          <w:p w14:paraId="514C55A4" w14:textId="77777777" w:rsidR="006F7425" w:rsidRDefault="006F7425" w:rsidP="00D20FA3"/>
          <w:p w14:paraId="787E43A0" w14:textId="7DF30FB2" w:rsidR="006F7425" w:rsidRPr="006F7425" w:rsidRDefault="006F7425" w:rsidP="00D20FA3">
            <w:pPr>
              <w:rPr>
                <w:bCs/>
              </w:rPr>
            </w:pPr>
            <w:r w:rsidRPr="00C15CF5">
              <w:rPr>
                <w:highlight w:val="green"/>
              </w:rPr>
              <w:t xml:space="preserve">TODO: Write seminar questions and discussion notes (1-2 pages) on </w:t>
            </w:r>
            <w:r w:rsidRPr="00C15CF5">
              <w:rPr>
                <w:bCs/>
                <w:i/>
                <w:highlight w:val="green"/>
              </w:rPr>
              <w:t xml:space="preserve">Prior Analytics I.1 </w:t>
            </w:r>
            <w:r w:rsidRPr="00C15CF5">
              <w:rPr>
                <w:bCs/>
                <w:highlight w:val="green"/>
              </w:rPr>
              <w:t xml:space="preserve">and </w:t>
            </w:r>
            <w:r w:rsidRPr="00C15CF5">
              <w:rPr>
                <w:bCs/>
                <w:i/>
                <w:highlight w:val="green"/>
              </w:rPr>
              <w:t xml:space="preserve">Posterior Analytics </w:t>
            </w:r>
            <w:r w:rsidRPr="00C15CF5">
              <w:rPr>
                <w:bCs/>
                <w:highlight w:val="green"/>
              </w:rPr>
              <w:t>I.1, I.2</w:t>
            </w:r>
          </w:p>
          <w:p w14:paraId="7DE19D2A" w14:textId="03C63434" w:rsidR="00D456CD" w:rsidRPr="00795153" w:rsidRDefault="00746B58" w:rsidP="00746B58">
            <w:pPr>
              <w:jc w:val="right"/>
            </w:pPr>
            <w:r>
              <w:t>2</w:t>
            </w:r>
          </w:p>
        </w:tc>
      </w:tr>
      <w:tr w:rsidR="00D456CD" w:rsidRPr="00842155" w14:paraId="19056C11" w14:textId="77777777" w:rsidTr="00D456CD">
        <w:tc>
          <w:tcPr>
            <w:tcW w:w="12390" w:type="dxa"/>
            <w:gridSpan w:val="3"/>
            <w:tcMar>
              <w:top w:w="115" w:type="dxa"/>
              <w:left w:w="115" w:type="dxa"/>
              <w:bottom w:w="115" w:type="dxa"/>
              <w:right w:w="115" w:type="dxa"/>
            </w:tcMar>
          </w:tcPr>
          <w:p w14:paraId="0674D801" w14:textId="248E4D93" w:rsidR="00D20FA3" w:rsidRDefault="00D456CD" w:rsidP="00D20FA3">
            <w:pPr>
              <w:rPr>
                <w:b/>
              </w:rPr>
            </w:pPr>
            <w:r>
              <w:rPr>
                <w:b/>
              </w:rPr>
              <w:t>Day 3</w:t>
            </w:r>
            <w:r w:rsidR="00D20FA3">
              <w:rPr>
                <w:b/>
              </w:rPr>
              <w:t xml:space="preserve">: </w:t>
            </w:r>
            <w:r w:rsidR="00FB1479">
              <w:rPr>
                <w:b/>
              </w:rPr>
              <w:t>An Introduction to Logic</w:t>
            </w:r>
          </w:p>
          <w:p w14:paraId="415A22DC" w14:textId="673387E1" w:rsidR="000D5C1E" w:rsidRDefault="00FB1479" w:rsidP="0046745D">
            <w:pPr>
              <w:pStyle w:val="ListParagraph"/>
              <w:numPr>
                <w:ilvl w:val="0"/>
                <w:numId w:val="12"/>
              </w:numPr>
              <w:ind w:left="335"/>
            </w:pPr>
            <w:r>
              <w:t xml:space="preserve">Using the reading from the night before, define and connect </w:t>
            </w:r>
            <w:r w:rsidRPr="000D5C1E">
              <w:rPr>
                <w:i/>
              </w:rPr>
              <w:t>conceiving</w:t>
            </w:r>
            <w:r>
              <w:t xml:space="preserve"> (</w:t>
            </w:r>
            <w:r w:rsidRPr="000D5C1E">
              <w:rPr>
                <w:i/>
              </w:rPr>
              <w:t>understanding</w:t>
            </w:r>
            <w:r>
              <w:t xml:space="preserve">), </w:t>
            </w:r>
            <w:r w:rsidRPr="000D5C1E">
              <w:rPr>
                <w:i/>
              </w:rPr>
              <w:t>judging</w:t>
            </w:r>
            <w:r>
              <w:t xml:space="preserve">, </w:t>
            </w:r>
            <w:r w:rsidRPr="000D5C1E">
              <w:rPr>
                <w:i/>
              </w:rPr>
              <w:t>reasoning</w:t>
            </w:r>
            <w:r>
              <w:t xml:space="preserve">, </w:t>
            </w:r>
            <w:r w:rsidRPr="000D5C1E">
              <w:rPr>
                <w:i/>
              </w:rPr>
              <w:t>terms</w:t>
            </w:r>
            <w:r>
              <w:t xml:space="preserve">, </w:t>
            </w:r>
            <w:r w:rsidRPr="000D5C1E">
              <w:rPr>
                <w:i/>
              </w:rPr>
              <w:t>propositions</w:t>
            </w:r>
            <w:r>
              <w:t xml:space="preserve">, and </w:t>
            </w:r>
            <w:r w:rsidRPr="000D5C1E">
              <w:rPr>
                <w:i/>
              </w:rPr>
              <w:t>arguments</w:t>
            </w:r>
            <w:r>
              <w:t>.</w:t>
            </w:r>
          </w:p>
          <w:p w14:paraId="3EF0A2F2" w14:textId="77525FD3" w:rsidR="000D5C1E" w:rsidRPr="000D5C1E" w:rsidRDefault="000D5C1E" w:rsidP="0046745D">
            <w:pPr>
              <w:pStyle w:val="ListParagraph"/>
              <w:numPr>
                <w:ilvl w:val="0"/>
                <w:numId w:val="12"/>
              </w:numPr>
              <w:ind w:left="335"/>
            </w:pPr>
            <w:r>
              <w:t xml:space="preserve">Define </w:t>
            </w:r>
            <w:r>
              <w:rPr>
                <w:i/>
              </w:rPr>
              <w:t xml:space="preserve">clarity </w:t>
            </w:r>
            <w:r>
              <w:t xml:space="preserve">(of terms), </w:t>
            </w:r>
            <w:r>
              <w:rPr>
                <w:i/>
              </w:rPr>
              <w:t>truth</w:t>
            </w:r>
            <w:r>
              <w:t xml:space="preserve">, and </w:t>
            </w:r>
            <w:r>
              <w:rPr>
                <w:i/>
              </w:rPr>
              <w:t>validity.</w:t>
            </w:r>
          </w:p>
          <w:p w14:paraId="40EC0F60" w14:textId="77777777" w:rsidR="00FB1479" w:rsidRPr="00D20FA3" w:rsidRDefault="00FB1479" w:rsidP="00D20FA3"/>
          <w:p w14:paraId="1B63AC1D" w14:textId="1C20D9E3" w:rsidR="00D456CD" w:rsidRDefault="00D20FA3" w:rsidP="00FB1479">
            <w:r>
              <w:rPr>
                <w:b/>
              </w:rPr>
              <w:t xml:space="preserve">Homework: </w:t>
            </w:r>
            <w:r w:rsidR="000D5C1E">
              <w:t>Exercises on identifying ter</w:t>
            </w:r>
            <w:r w:rsidR="00357DA5">
              <w:t>ms, propositions, and arguments</w:t>
            </w:r>
            <w:r w:rsidR="000D5C1E">
              <w:t>.</w:t>
            </w:r>
          </w:p>
          <w:p w14:paraId="70AE1FF0" w14:textId="77777777" w:rsidR="006F7425" w:rsidRDefault="006F7425" w:rsidP="00FB1479"/>
          <w:p w14:paraId="630C3930" w14:textId="66FAE224" w:rsidR="006F7425" w:rsidRPr="00C15CF5" w:rsidRDefault="006F7425" w:rsidP="00FB1479">
            <w:pPr>
              <w:rPr>
                <w:highlight w:val="green"/>
              </w:rPr>
            </w:pPr>
            <w:r w:rsidRPr="00C15CF5">
              <w:rPr>
                <w:highlight w:val="green"/>
              </w:rPr>
              <w:t>TODO: Write lecture notes</w:t>
            </w:r>
          </w:p>
          <w:p w14:paraId="608D10A3" w14:textId="1EC41C73" w:rsidR="00C15CF5" w:rsidRPr="000D5C1E" w:rsidRDefault="00C15CF5" w:rsidP="00FB1479">
            <w:r w:rsidRPr="00C15CF5">
              <w:rPr>
                <w:highlight w:val="green"/>
              </w:rPr>
              <w:t>TODO: Write HW exercises</w:t>
            </w:r>
          </w:p>
          <w:p w14:paraId="35B5C2F8" w14:textId="65CD56FA" w:rsidR="00FB1479" w:rsidRPr="00795153" w:rsidRDefault="00746B58" w:rsidP="00746B58">
            <w:pPr>
              <w:jc w:val="right"/>
            </w:pPr>
            <w:r>
              <w:t>3</w:t>
            </w:r>
          </w:p>
        </w:tc>
      </w:tr>
      <w:tr w:rsidR="00D456CD" w:rsidRPr="00842155" w14:paraId="1A8CC8EC" w14:textId="77777777" w:rsidTr="00D456CD">
        <w:tc>
          <w:tcPr>
            <w:tcW w:w="12390" w:type="dxa"/>
            <w:gridSpan w:val="3"/>
            <w:tcMar>
              <w:top w:w="115" w:type="dxa"/>
              <w:left w:w="115" w:type="dxa"/>
              <w:bottom w:w="115" w:type="dxa"/>
              <w:right w:w="115" w:type="dxa"/>
            </w:tcMar>
          </w:tcPr>
          <w:p w14:paraId="2604C4C0" w14:textId="33538C31" w:rsidR="00D456CD" w:rsidRPr="000D5C1E" w:rsidRDefault="00D456CD" w:rsidP="0077275F">
            <w:pPr>
              <w:rPr>
                <w:b/>
              </w:rPr>
            </w:pPr>
            <w:r>
              <w:rPr>
                <w:b/>
              </w:rPr>
              <w:t>Day 4</w:t>
            </w:r>
            <w:r w:rsidR="00D20FA3">
              <w:rPr>
                <w:b/>
              </w:rPr>
              <w:t xml:space="preserve">: </w:t>
            </w:r>
            <w:r w:rsidR="000D5C1E">
              <w:rPr>
                <w:b/>
              </w:rPr>
              <w:t>Linking Judgment and Truth</w:t>
            </w:r>
          </w:p>
          <w:p w14:paraId="777FC94D" w14:textId="7A0D5BD0" w:rsidR="000D5C1E" w:rsidRDefault="000D5C1E" w:rsidP="0046745D">
            <w:pPr>
              <w:pStyle w:val="ListParagraph"/>
              <w:numPr>
                <w:ilvl w:val="0"/>
                <w:numId w:val="13"/>
              </w:numPr>
              <w:ind w:left="335"/>
            </w:pPr>
            <w:r>
              <w:t>Define judgment and link to propositions.</w:t>
            </w:r>
          </w:p>
          <w:p w14:paraId="6D883E0F" w14:textId="77777777" w:rsidR="000D5C1E" w:rsidRDefault="000D5C1E" w:rsidP="0046745D">
            <w:pPr>
              <w:pStyle w:val="ListParagraph"/>
              <w:numPr>
                <w:ilvl w:val="0"/>
                <w:numId w:val="13"/>
              </w:numPr>
              <w:ind w:left="335"/>
            </w:pPr>
            <w:r>
              <w:t>Define subject and predicate.</w:t>
            </w:r>
          </w:p>
          <w:p w14:paraId="1EC1BD43" w14:textId="77777777" w:rsidR="000D5C1E" w:rsidRDefault="000D5C1E" w:rsidP="0046745D">
            <w:pPr>
              <w:pStyle w:val="ListParagraph"/>
              <w:numPr>
                <w:ilvl w:val="0"/>
                <w:numId w:val="13"/>
              </w:numPr>
              <w:ind w:left="335"/>
            </w:pPr>
            <w:r>
              <w:t>Introduce simple and compound sentences as types of propositions.</w:t>
            </w:r>
          </w:p>
          <w:p w14:paraId="5D3DD824" w14:textId="5B95FBEB" w:rsidR="00452399" w:rsidRDefault="00452399" w:rsidP="0046745D">
            <w:pPr>
              <w:pStyle w:val="ListParagraph"/>
              <w:numPr>
                <w:ilvl w:val="0"/>
                <w:numId w:val="15"/>
              </w:numPr>
            </w:pPr>
            <w:r>
              <w:t>Simple – categorical</w:t>
            </w:r>
          </w:p>
          <w:p w14:paraId="063DECEE" w14:textId="4B5011CD" w:rsidR="00452399" w:rsidRDefault="00452399" w:rsidP="0046745D">
            <w:pPr>
              <w:pStyle w:val="ListParagraph"/>
              <w:numPr>
                <w:ilvl w:val="0"/>
                <w:numId w:val="15"/>
              </w:numPr>
            </w:pPr>
            <w:r>
              <w:t>Compound – hypothetical, disjunctive, conjunctive</w:t>
            </w:r>
          </w:p>
          <w:p w14:paraId="06B2941D" w14:textId="77777777" w:rsidR="000D5C1E" w:rsidRDefault="000D5C1E" w:rsidP="00452399"/>
          <w:p w14:paraId="3E028A8B" w14:textId="26CD6173" w:rsidR="00452399" w:rsidRPr="00452399" w:rsidRDefault="00452399" w:rsidP="00452399">
            <w:r>
              <w:t xml:space="preserve">Teacher Note: The introduction of disjunctive and conjunctive is an important moment. It introduces </w:t>
            </w:r>
            <w:r>
              <w:rPr>
                <w:i/>
              </w:rPr>
              <w:t xml:space="preserve">and </w:t>
            </w:r>
            <w:proofErr w:type="spellStart"/>
            <w:r>
              <w:t>and</w:t>
            </w:r>
            <w:proofErr w:type="spellEnd"/>
            <w:r>
              <w:t xml:space="preserve"> </w:t>
            </w:r>
            <w:r>
              <w:rPr>
                <w:i/>
              </w:rPr>
              <w:t>or</w:t>
            </w:r>
            <w:r>
              <w:t>, which sets the stage for everything that is to come.</w:t>
            </w:r>
          </w:p>
          <w:p w14:paraId="595571FB" w14:textId="77777777" w:rsidR="00452399" w:rsidRDefault="00452399" w:rsidP="00452399"/>
          <w:p w14:paraId="02F053C1" w14:textId="3C4C2675" w:rsidR="00D20FA3" w:rsidRDefault="00D20FA3" w:rsidP="0077275F">
            <w:r>
              <w:rPr>
                <w:b/>
              </w:rPr>
              <w:t xml:space="preserve">Homework: </w:t>
            </w:r>
            <w:r w:rsidR="000D5C1E">
              <w:t>Read “Understanding, the thing that distinguishes man from both beast and computer” (</w:t>
            </w:r>
            <w:proofErr w:type="spellStart"/>
            <w:r w:rsidR="000D5C1E">
              <w:t>P.Kreeft</w:t>
            </w:r>
            <w:proofErr w:type="spellEnd"/>
            <w:r w:rsidR="000D5C1E">
              <w:t>).</w:t>
            </w:r>
          </w:p>
          <w:p w14:paraId="38052D79" w14:textId="77777777" w:rsidR="00C15CF5" w:rsidRDefault="00C15CF5" w:rsidP="0077275F"/>
          <w:p w14:paraId="701A663A" w14:textId="77777777" w:rsidR="00C15CF5" w:rsidRPr="00C15CF5" w:rsidRDefault="00C15CF5" w:rsidP="00C15CF5">
            <w:pPr>
              <w:rPr>
                <w:highlight w:val="green"/>
              </w:rPr>
            </w:pPr>
            <w:r w:rsidRPr="00C15CF5">
              <w:rPr>
                <w:highlight w:val="green"/>
              </w:rPr>
              <w:t>TODO: Write lecture notes</w:t>
            </w:r>
          </w:p>
          <w:p w14:paraId="3FD0B3BC" w14:textId="77777777" w:rsidR="00C15CF5" w:rsidRPr="000D5C1E" w:rsidRDefault="00C15CF5" w:rsidP="00C15CF5">
            <w:r w:rsidRPr="00C15CF5">
              <w:rPr>
                <w:highlight w:val="green"/>
              </w:rPr>
              <w:t>TODO: Write HW exercises</w:t>
            </w:r>
          </w:p>
          <w:p w14:paraId="39AE55B2" w14:textId="77777777" w:rsidR="00C15CF5" w:rsidRPr="00D20FA3" w:rsidRDefault="00C15CF5" w:rsidP="0077275F"/>
          <w:p w14:paraId="337E97A8" w14:textId="118E957B" w:rsidR="00D456CD" w:rsidRPr="00D456CD" w:rsidRDefault="00746B58" w:rsidP="00746B58">
            <w:pPr>
              <w:jc w:val="right"/>
            </w:pPr>
            <w:r>
              <w:lastRenderedPageBreak/>
              <w:t>4</w:t>
            </w:r>
          </w:p>
        </w:tc>
      </w:tr>
      <w:tr w:rsidR="00D456CD" w:rsidRPr="00842155" w14:paraId="5F35CC9C" w14:textId="77777777" w:rsidTr="00D456CD">
        <w:tc>
          <w:tcPr>
            <w:tcW w:w="12390" w:type="dxa"/>
            <w:gridSpan w:val="3"/>
            <w:tcMar>
              <w:top w:w="115" w:type="dxa"/>
              <w:left w:w="115" w:type="dxa"/>
              <w:bottom w:w="115" w:type="dxa"/>
              <w:right w:w="115" w:type="dxa"/>
            </w:tcMar>
          </w:tcPr>
          <w:p w14:paraId="2DF753AA" w14:textId="607FF872" w:rsidR="00D456CD" w:rsidRDefault="00D456CD" w:rsidP="0077275F">
            <w:pPr>
              <w:rPr>
                <w:b/>
              </w:rPr>
            </w:pPr>
            <w:r>
              <w:rPr>
                <w:b/>
              </w:rPr>
              <w:lastRenderedPageBreak/>
              <w:t>Day 5</w:t>
            </w:r>
            <w:r w:rsidR="00DD363E">
              <w:rPr>
                <w:b/>
              </w:rPr>
              <w:t xml:space="preserve">: </w:t>
            </w:r>
            <w:r w:rsidR="006D3D29">
              <w:rPr>
                <w:b/>
              </w:rPr>
              <w:t>The Philosophical Limits of a C</w:t>
            </w:r>
            <w:r w:rsidR="00DD363E">
              <w:rPr>
                <w:b/>
              </w:rPr>
              <w:t>omputer</w:t>
            </w:r>
          </w:p>
          <w:p w14:paraId="03269BF3" w14:textId="2FABBEAE" w:rsidR="00DD363E" w:rsidRDefault="00DD363E" w:rsidP="00DD363E">
            <w:r>
              <w:t xml:space="preserve">Conduct a seminar on the Peter </w:t>
            </w:r>
            <w:proofErr w:type="spellStart"/>
            <w:r>
              <w:t>Kreeft</w:t>
            </w:r>
            <w:proofErr w:type="spellEnd"/>
            <w:r>
              <w:t xml:space="preserve"> reading.</w:t>
            </w:r>
          </w:p>
          <w:p w14:paraId="4AD2958B" w14:textId="77777777" w:rsidR="00C15CF5" w:rsidRDefault="00C15CF5" w:rsidP="00DD363E"/>
          <w:p w14:paraId="59006239" w14:textId="2DBD3225" w:rsidR="00C15CF5" w:rsidRPr="006F7425" w:rsidRDefault="00C15CF5" w:rsidP="00C15CF5">
            <w:pPr>
              <w:rPr>
                <w:bCs/>
              </w:rPr>
            </w:pPr>
            <w:r w:rsidRPr="00C15CF5">
              <w:rPr>
                <w:highlight w:val="green"/>
              </w:rPr>
              <w:t xml:space="preserve">TODO: Write seminar questions and </w:t>
            </w:r>
            <w:r>
              <w:rPr>
                <w:highlight w:val="green"/>
              </w:rPr>
              <w:t xml:space="preserve">discussion notes (1-2 pages) on the </w:t>
            </w:r>
            <w:proofErr w:type="spellStart"/>
            <w:r>
              <w:rPr>
                <w:highlight w:val="green"/>
              </w:rPr>
              <w:t>Kreeft</w:t>
            </w:r>
            <w:proofErr w:type="spellEnd"/>
            <w:r>
              <w:rPr>
                <w:highlight w:val="green"/>
              </w:rPr>
              <w:t xml:space="preserve"> reading.</w:t>
            </w:r>
          </w:p>
          <w:p w14:paraId="0BBFD2A3" w14:textId="77777777" w:rsidR="00C15CF5" w:rsidRDefault="00C15CF5" w:rsidP="00DD363E"/>
          <w:p w14:paraId="706148E1" w14:textId="26094F4D" w:rsidR="00D456CD" w:rsidRPr="00D456CD" w:rsidRDefault="00746B58" w:rsidP="00746B58">
            <w:pPr>
              <w:jc w:val="right"/>
            </w:pPr>
            <w:r>
              <w:t>5</w:t>
            </w:r>
          </w:p>
        </w:tc>
      </w:tr>
    </w:tbl>
    <w:p w14:paraId="45D87DED" w14:textId="77777777" w:rsidR="001579F0" w:rsidRDefault="001579F0">
      <w:pPr>
        <w:rPr>
          <w:rFonts w:cs="Arial"/>
          <w:b/>
          <w:color w:val="003896"/>
          <w:sz w:val="22"/>
          <w:szCs w:val="22"/>
        </w:rPr>
      </w:pPr>
    </w:p>
    <w:p w14:paraId="1D63D40D" w14:textId="27D98736" w:rsidR="00E87822" w:rsidRDefault="00F91C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565BCC7E"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34677D90" w14:textId="02EBE886" w:rsidR="00E87822" w:rsidRPr="00075884" w:rsidRDefault="00E87822" w:rsidP="003177E2">
            <w:pPr>
              <w:pStyle w:val="TopicHeading"/>
            </w:pPr>
            <w:bookmarkStart w:id="2" w:name="_Toc408479213"/>
            <w:r>
              <w:lastRenderedPageBreak/>
              <w:t xml:space="preserve">Week 2: </w:t>
            </w:r>
            <w:r w:rsidR="003177E2">
              <w:t>Logic</w:t>
            </w:r>
            <w:r w:rsidR="000D5C1E">
              <w:t xml:space="preserve"> and</w:t>
            </w:r>
            <w:r w:rsidR="00366306">
              <w:t xml:space="preserve"> a F</w:t>
            </w:r>
            <w:r w:rsidR="007D1A62">
              <w:t>irst Program</w:t>
            </w:r>
            <w:bookmarkEnd w:id="2"/>
            <w:r>
              <w:t xml:space="preserve"> </w:t>
            </w:r>
          </w:p>
        </w:tc>
        <w:tc>
          <w:tcPr>
            <w:tcW w:w="780" w:type="dxa"/>
            <w:tcBorders>
              <w:left w:val="nil"/>
              <w:bottom w:val="single" w:sz="4" w:space="0" w:color="000000" w:themeColor="text1"/>
              <w:right w:val="nil"/>
            </w:tcBorders>
            <w:shd w:val="clear" w:color="auto" w:fill="012169"/>
            <w:vAlign w:val="center"/>
          </w:tcPr>
          <w:p w14:paraId="0148D25C"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61BACD1D" w14:textId="77777777" w:rsidR="00E87822" w:rsidRPr="00566ACF" w:rsidRDefault="00E87822" w:rsidP="00E87822">
            <w:pPr>
              <w:pStyle w:val="Heading1"/>
              <w:jc w:val="right"/>
            </w:pPr>
            <w:r w:rsidRPr="00566ACF">
              <w:t>Quarter 1</w:t>
            </w:r>
          </w:p>
        </w:tc>
      </w:tr>
      <w:tr w:rsidR="00E87822" w:rsidRPr="00E45197" w14:paraId="7DD2575E"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AC0E5DA"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53E9B22" w14:textId="77777777" w:rsidR="00E87822" w:rsidRPr="00E45197" w:rsidRDefault="00E87822" w:rsidP="00E87822">
            <w:pPr>
              <w:pStyle w:val="TopicHeading"/>
            </w:pPr>
          </w:p>
        </w:tc>
      </w:tr>
      <w:tr w:rsidR="00E87822" w:rsidRPr="00842155" w14:paraId="541FCF56"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96EA045" w14:textId="4FAFEC39" w:rsidR="00E87822" w:rsidRPr="00842155" w:rsidRDefault="007172F5" w:rsidP="00E66B98">
            <w:pPr>
              <w:tabs>
                <w:tab w:val="left" w:pos="0"/>
                <w:tab w:val="left" w:pos="3720"/>
              </w:tabs>
              <w:outlineLvl w:val="0"/>
              <w:rPr>
                <w:rFonts w:cs="Arial"/>
              </w:rPr>
            </w:pPr>
            <w:r>
              <w:rPr>
                <w:rFonts w:cs="Arial"/>
              </w:rPr>
              <w:t xml:space="preserve">This week focuses on the formalization of logic in truth tables and truth trees, but also situates formal logic properly by returning to judgment and categorical propositions. The constant refrain is (1) a computer is a physical model of formal logic, (2) formal logic is incomplete without material logic, and (3) material logic together with formal logic is the way to truth. This week also sees the introduction of the </w:t>
            </w:r>
            <w:proofErr w:type="spellStart"/>
            <w:r>
              <w:rPr>
                <w:rFonts w:cs="Arial"/>
              </w:rPr>
              <w:t>BlueJ</w:t>
            </w:r>
            <w:proofErr w:type="spellEnd"/>
            <w:r>
              <w:rPr>
                <w:rFonts w:cs="Arial"/>
              </w:rPr>
              <w:t xml:space="preserve"> IDE and the writing of the first program.</w:t>
            </w:r>
          </w:p>
        </w:tc>
        <w:tc>
          <w:tcPr>
            <w:tcW w:w="1530" w:type="dxa"/>
            <w:tcBorders>
              <w:left w:val="nil"/>
              <w:bottom w:val="single" w:sz="4" w:space="0" w:color="000000" w:themeColor="text1"/>
              <w:right w:val="single" w:sz="4" w:space="0" w:color="auto"/>
            </w:tcBorders>
            <w:shd w:val="clear" w:color="auto" w:fill="auto"/>
          </w:tcPr>
          <w:p w14:paraId="740738ED" w14:textId="77777777" w:rsidR="00E87822" w:rsidRPr="00842155" w:rsidRDefault="00E87822" w:rsidP="00E87822">
            <w:pPr>
              <w:rPr>
                <w:rFonts w:cs="Arial"/>
                <w:szCs w:val="20"/>
              </w:rPr>
            </w:pPr>
          </w:p>
        </w:tc>
      </w:tr>
      <w:tr w:rsidR="00E87822" w:rsidRPr="00E45197" w14:paraId="305A51CF"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6361FE2A"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41608EFD" w14:textId="77777777" w:rsidR="00E87822" w:rsidRPr="00E45197" w:rsidRDefault="00E87822" w:rsidP="00E87822">
            <w:pPr>
              <w:rPr>
                <w:rFonts w:cs="Arial"/>
                <w:color w:val="FFFFFF" w:themeColor="background1"/>
                <w:szCs w:val="20"/>
              </w:rPr>
            </w:pPr>
          </w:p>
        </w:tc>
      </w:tr>
      <w:tr w:rsidR="00E87822" w:rsidRPr="00842155" w14:paraId="0E1FEC38"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3390D1D0" w14:textId="77777777" w:rsidR="007172F5" w:rsidRPr="001033AB" w:rsidRDefault="007172F5" w:rsidP="007172F5">
            <w:pPr>
              <w:pStyle w:val="ListParagraph"/>
              <w:numPr>
                <w:ilvl w:val="0"/>
                <w:numId w:val="9"/>
              </w:numPr>
              <w:ind w:left="335"/>
              <w:rPr>
                <w:rFonts w:cs="Arial"/>
                <w:szCs w:val="20"/>
              </w:rPr>
            </w:pPr>
            <w:r>
              <w:t xml:space="preserve">Diagram formal propositions with </w:t>
            </w:r>
            <w:r>
              <w:rPr>
                <w:i/>
              </w:rPr>
              <w:t xml:space="preserve">and, or, </w:t>
            </w:r>
            <w:r>
              <w:t xml:space="preserve">and </w:t>
            </w:r>
            <w:r>
              <w:rPr>
                <w:i/>
              </w:rPr>
              <w:t xml:space="preserve">not </w:t>
            </w:r>
            <w:r>
              <w:t>using truth tables and truth trees.</w:t>
            </w:r>
          </w:p>
          <w:p w14:paraId="55CDE969" w14:textId="77777777" w:rsidR="007172F5" w:rsidRPr="00E66B98" w:rsidRDefault="007172F5" w:rsidP="007172F5">
            <w:pPr>
              <w:pStyle w:val="ListParagraph"/>
              <w:numPr>
                <w:ilvl w:val="0"/>
                <w:numId w:val="9"/>
              </w:numPr>
              <w:ind w:left="335"/>
              <w:rPr>
                <w:rFonts w:cs="Arial"/>
                <w:szCs w:val="20"/>
              </w:rPr>
            </w:pPr>
            <w:r>
              <w:t>Understand the limitations of bivalence.</w:t>
            </w:r>
          </w:p>
          <w:p w14:paraId="57803A9C" w14:textId="77777777" w:rsidR="007172F5" w:rsidRPr="00E66B98" w:rsidRDefault="007172F5" w:rsidP="007172F5">
            <w:pPr>
              <w:pStyle w:val="ListParagraph"/>
              <w:numPr>
                <w:ilvl w:val="0"/>
                <w:numId w:val="9"/>
              </w:numPr>
              <w:ind w:left="335"/>
              <w:rPr>
                <w:rFonts w:cs="Arial"/>
                <w:szCs w:val="20"/>
              </w:rPr>
            </w:pPr>
            <w:r>
              <w:t>Prove formal equivalencies with truth tables.</w:t>
            </w:r>
          </w:p>
          <w:p w14:paraId="6D5547DD" w14:textId="77777777" w:rsidR="007172F5" w:rsidRPr="00E66B98" w:rsidRDefault="007172F5" w:rsidP="007172F5">
            <w:pPr>
              <w:pStyle w:val="ListParagraph"/>
              <w:numPr>
                <w:ilvl w:val="0"/>
                <w:numId w:val="9"/>
              </w:numPr>
              <w:ind w:left="335"/>
              <w:rPr>
                <w:rFonts w:cs="Arial"/>
                <w:szCs w:val="20"/>
              </w:rPr>
            </w:pPr>
            <w:r>
              <w:t>Understand the four categorical propositions.</w:t>
            </w:r>
          </w:p>
          <w:p w14:paraId="14013A22" w14:textId="1D28E03B" w:rsidR="003412F1" w:rsidRPr="00585779" w:rsidRDefault="007D1A62" w:rsidP="00585779">
            <w:pPr>
              <w:pStyle w:val="ListParagraph"/>
              <w:numPr>
                <w:ilvl w:val="0"/>
                <w:numId w:val="9"/>
              </w:numPr>
              <w:ind w:left="335"/>
              <w:rPr>
                <w:rFonts w:cs="Arial"/>
                <w:szCs w:val="20"/>
              </w:rPr>
            </w:pPr>
            <w:r>
              <w:t xml:space="preserve">Launch </w:t>
            </w:r>
            <w:proofErr w:type="spellStart"/>
            <w:r>
              <w:t>BlueJ</w:t>
            </w:r>
            <w:proofErr w:type="spellEnd"/>
            <w:r>
              <w:t xml:space="preserve"> with a simple “Hello World” program.</w:t>
            </w:r>
          </w:p>
        </w:tc>
      </w:tr>
      <w:tr w:rsidR="00E87822" w:rsidRPr="00E45197" w14:paraId="732C5FE1"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2CD49A33"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3DE59C31" w14:textId="77777777" w:rsidTr="00E87822">
        <w:tc>
          <w:tcPr>
            <w:tcW w:w="12390" w:type="dxa"/>
            <w:gridSpan w:val="3"/>
            <w:tcMar>
              <w:top w:w="115" w:type="dxa"/>
              <w:left w:w="115" w:type="dxa"/>
              <w:bottom w:w="115" w:type="dxa"/>
              <w:right w:w="115" w:type="dxa"/>
            </w:tcMar>
          </w:tcPr>
          <w:p w14:paraId="08673447" w14:textId="77777777" w:rsidR="00E87822" w:rsidRDefault="00E87822" w:rsidP="00E87822">
            <w:pPr>
              <w:pStyle w:val="FreeFormA"/>
              <w:tabs>
                <w:tab w:val="left" w:pos="9870"/>
              </w:tabs>
              <w:rPr>
                <w:rFonts w:ascii="Arial" w:hAnsi="Arial" w:cs="Arial"/>
                <w:b/>
              </w:rPr>
            </w:pPr>
            <w:r>
              <w:rPr>
                <w:rFonts w:ascii="Arial" w:hAnsi="Arial" w:cs="Arial"/>
                <w:b/>
              </w:rPr>
              <w:t>Readings</w:t>
            </w:r>
            <w:r>
              <w:rPr>
                <w:rFonts w:ascii="Arial" w:hAnsi="Arial" w:cs="Arial"/>
                <w:b/>
              </w:rPr>
              <w:tab/>
            </w:r>
          </w:p>
          <w:p w14:paraId="7A4D2CE1" w14:textId="77777777" w:rsidR="00E87822" w:rsidRDefault="00E87822" w:rsidP="00E87822">
            <w:pPr>
              <w:pStyle w:val="FreeFormA"/>
              <w:rPr>
                <w:rFonts w:ascii="Arial" w:hAnsi="Arial" w:cs="Arial"/>
                <w:b/>
              </w:rPr>
            </w:pPr>
          </w:p>
          <w:p w14:paraId="7DBFB091" w14:textId="080CC0A4" w:rsidR="00E87822" w:rsidRPr="00E72E23" w:rsidRDefault="00E72E23" w:rsidP="00E87822">
            <w:r>
              <w:rPr>
                <w:rFonts w:cs="Arial"/>
                <w:bCs/>
                <w:iCs/>
              </w:rPr>
              <w:t>None</w:t>
            </w:r>
          </w:p>
        </w:tc>
      </w:tr>
      <w:tr w:rsidR="00E87822" w:rsidRPr="00842155" w14:paraId="32BEE0E2" w14:textId="77777777" w:rsidTr="00E87822">
        <w:tc>
          <w:tcPr>
            <w:tcW w:w="12390" w:type="dxa"/>
            <w:gridSpan w:val="3"/>
            <w:tcMar>
              <w:top w:w="115" w:type="dxa"/>
              <w:left w:w="115" w:type="dxa"/>
              <w:bottom w:w="115" w:type="dxa"/>
              <w:right w:w="115" w:type="dxa"/>
            </w:tcMar>
          </w:tcPr>
          <w:p w14:paraId="2CA5E4D6" w14:textId="77777777" w:rsidR="00E87822" w:rsidRDefault="00E87822" w:rsidP="00E87822">
            <w:pPr>
              <w:pStyle w:val="FreeFormA"/>
              <w:rPr>
                <w:rFonts w:ascii="Arial" w:hAnsi="Arial" w:cs="Arial"/>
                <w:b/>
              </w:rPr>
            </w:pPr>
            <w:r>
              <w:rPr>
                <w:rFonts w:ascii="Arial" w:hAnsi="Arial" w:cs="Arial"/>
                <w:b/>
              </w:rPr>
              <w:t>Assignments</w:t>
            </w:r>
          </w:p>
          <w:p w14:paraId="7348A1D5" w14:textId="77777777" w:rsidR="00E87822" w:rsidRDefault="00E87822" w:rsidP="00E87822">
            <w:pPr>
              <w:pStyle w:val="FreeFormA"/>
              <w:rPr>
                <w:rFonts w:ascii="Arial" w:hAnsi="Arial" w:cs="Arial"/>
                <w:b/>
              </w:rPr>
            </w:pPr>
          </w:p>
          <w:p w14:paraId="44755C25" w14:textId="623E6F7A" w:rsidR="00E87822" w:rsidRDefault="00E87822" w:rsidP="00E87822">
            <w:pPr>
              <w:pStyle w:val="FreeFormA"/>
            </w:pPr>
            <w:r w:rsidRPr="00631AD4">
              <w:rPr>
                <w:rFonts w:ascii="Arial" w:hAnsi="Arial" w:cs="Arial"/>
                <w:highlight w:val="yellow"/>
              </w:rPr>
              <w:t>The</w:t>
            </w:r>
            <w:r w:rsidR="00684B13">
              <w:rPr>
                <w:rFonts w:ascii="Arial" w:hAnsi="Arial" w:cs="Arial"/>
                <w:highlight w:val="yellow"/>
              </w:rPr>
              <w:t>se</w:t>
            </w:r>
            <w:r w:rsidRPr="00631AD4">
              <w:rPr>
                <w:rFonts w:ascii="Arial" w:hAnsi="Arial" w:cs="Arial"/>
                <w:highlight w:val="yellow"/>
              </w:rPr>
              <w:t xml:space="preserve"> are homework assignments:</w:t>
            </w:r>
            <w:r>
              <w:t xml:space="preserve"> </w:t>
            </w:r>
          </w:p>
          <w:p w14:paraId="655CC358" w14:textId="77777777" w:rsidR="00E87822" w:rsidRPr="00795153" w:rsidRDefault="00E87822" w:rsidP="00E87822"/>
        </w:tc>
      </w:tr>
      <w:tr w:rsidR="00E87822" w:rsidRPr="00E45197" w14:paraId="4D634C4B"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5FC616BD"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71BEEC9D" w14:textId="77777777" w:rsidTr="00E87822">
        <w:tc>
          <w:tcPr>
            <w:tcW w:w="12390" w:type="dxa"/>
            <w:gridSpan w:val="3"/>
            <w:shd w:val="clear" w:color="auto" w:fill="FFFFFF" w:themeFill="background1"/>
            <w:tcMar>
              <w:top w:w="115" w:type="dxa"/>
              <w:left w:w="115" w:type="dxa"/>
              <w:bottom w:w="115" w:type="dxa"/>
              <w:right w:w="115" w:type="dxa"/>
            </w:tcMar>
          </w:tcPr>
          <w:p w14:paraId="7572A7D8" w14:textId="77777777" w:rsidR="00E87822" w:rsidRDefault="00E87822" w:rsidP="00E87822">
            <w:pPr>
              <w:rPr>
                <w:b/>
                <w:bCs/>
              </w:rPr>
            </w:pPr>
            <w:r>
              <w:rPr>
                <w:b/>
                <w:bCs/>
              </w:rPr>
              <w:t>Readings</w:t>
            </w:r>
          </w:p>
          <w:p w14:paraId="4A9DF810" w14:textId="77777777" w:rsidR="00E87822" w:rsidRDefault="00E87822" w:rsidP="00E87822">
            <w:pPr>
              <w:rPr>
                <w:b/>
                <w:bCs/>
              </w:rPr>
            </w:pPr>
          </w:p>
          <w:p w14:paraId="29425B8D"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3718B47B" w14:textId="77777777" w:rsidTr="00E87822">
        <w:tc>
          <w:tcPr>
            <w:tcW w:w="12390" w:type="dxa"/>
            <w:gridSpan w:val="3"/>
            <w:shd w:val="clear" w:color="auto" w:fill="A68462"/>
            <w:tcMar>
              <w:top w:w="115" w:type="dxa"/>
              <w:left w:w="115" w:type="dxa"/>
              <w:bottom w:w="115" w:type="dxa"/>
              <w:right w:w="115" w:type="dxa"/>
            </w:tcMar>
          </w:tcPr>
          <w:p w14:paraId="44882C4F"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0DBDDE7B" w14:textId="77777777" w:rsidTr="00E87822">
        <w:tc>
          <w:tcPr>
            <w:tcW w:w="12390" w:type="dxa"/>
            <w:gridSpan w:val="3"/>
            <w:tcMar>
              <w:top w:w="115" w:type="dxa"/>
              <w:left w:w="115" w:type="dxa"/>
              <w:bottom w:w="115" w:type="dxa"/>
              <w:right w:w="115" w:type="dxa"/>
            </w:tcMar>
          </w:tcPr>
          <w:p w14:paraId="0C2C3348" w14:textId="65219929" w:rsidR="007172F5" w:rsidRDefault="007172F5" w:rsidP="007172F5">
            <w:pPr>
              <w:rPr>
                <w:b/>
                <w:bCs/>
              </w:rPr>
            </w:pPr>
            <w:r>
              <w:rPr>
                <w:b/>
                <w:bCs/>
              </w:rPr>
              <w:t>Day 1: Truth Tables and Truth Trees</w:t>
            </w:r>
          </w:p>
          <w:p w14:paraId="16B8022A" w14:textId="77777777" w:rsidR="007172F5" w:rsidRDefault="007172F5" w:rsidP="007172F5">
            <w:r>
              <w:t xml:space="preserve">Introduce the mathematical definition of </w:t>
            </w:r>
            <w:r>
              <w:rPr>
                <w:i/>
              </w:rPr>
              <w:t>and, or</w:t>
            </w:r>
            <w:r>
              <w:t xml:space="preserve">, and </w:t>
            </w:r>
            <w:r>
              <w:rPr>
                <w:i/>
              </w:rPr>
              <w:t>not</w:t>
            </w:r>
            <w:r>
              <w:t>, together with their truth tables and truth trees. Students should see examples of propositions that have at least three terms (</w:t>
            </w:r>
            <w:r>
              <w:rPr>
                <w:i/>
              </w:rPr>
              <w:t>p</w:t>
            </w:r>
            <w:r>
              <w:t xml:space="preserve">, </w:t>
            </w:r>
            <w:r>
              <w:rPr>
                <w:i/>
              </w:rPr>
              <w:t>q</w:t>
            </w:r>
            <w:r>
              <w:t xml:space="preserve"> and </w:t>
            </w:r>
            <w:r>
              <w:rPr>
                <w:i/>
              </w:rPr>
              <w:t>r</w:t>
            </w:r>
            <w:r>
              <w:t xml:space="preserve">) and that stack up a few operations. Make the connection back to distributed and </w:t>
            </w:r>
            <w:r>
              <w:lastRenderedPageBreak/>
              <w:t>undistributed terms, and emphasize that the “precise” mathematical (and therefore computer) definition of these terms does not line up with the way that we always use them in language.</w:t>
            </w:r>
          </w:p>
          <w:p w14:paraId="2C37B0CB" w14:textId="77777777" w:rsidR="007172F5" w:rsidRDefault="007172F5" w:rsidP="007172F5"/>
          <w:p w14:paraId="6F8623AD" w14:textId="77777777" w:rsidR="007172F5" w:rsidRPr="001033AB" w:rsidRDefault="007172F5" w:rsidP="007172F5">
            <w:r>
              <w:t xml:space="preserve">This is also the time to introduce the concept of </w:t>
            </w:r>
            <w:r>
              <w:rPr>
                <w:i/>
              </w:rPr>
              <w:t xml:space="preserve">bivalence </w:t>
            </w:r>
            <w:r>
              <w:t>(that every declarative has exactly one truth value) and its limitations, e.g. for future contingents (“There will be a sea battle tomorrow”).</w:t>
            </w:r>
          </w:p>
          <w:p w14:paraId="08138C14" w14:textId="77777777" w:rsidR="007172F5" w:rsidRDefault="007172F5" w:rsidP="007172F5"/>
          <w:p w14:paraId="6BF5FCCB" w14:textId="70F181DA" w:rsidR="001033AB" w:rsidRPr="001033AB" w:rsidRDefault="007172F5" w:rsidP="007172F5">
            <w:r>
              <w:rPr>
                <w:b/>
              </w:rPr>
              <w:t xml:space="preserve">Homework: </w:t>
            </w:r>
            <w:r>
              <w:t>Construct truth tables and truth trees to exhaust compound propositions.</w:t>
            </w:r>
          </w:p>
          <w:p w14:paraId="2F82ED51" w14:textId="77777777" w:rsidR="004B3E45" w:rsidRPr="007172F5" w:rsidRDefault="004B3E45" w:rsidP="004B3E45"/>
          <w:p w14:paraId="5822B116" w14:textId="19C35241" w:rsidR="00452399" w:rsidRPr="007172F5" w:rsidRDefault="007172F5" w:rsidP="00DA3961">
            <w:pPr>
              <w:rPr>
                <w:highlight w:val="green"/>
              </w:rPr>
            </w:pPr>
            <w:r w:rsidRPr="007172F5">
              <w:rPr>
                <w:highlight w:val="green"/>
              </w:rPr>
              <w:t>TODO: Lecture Notes for Teacher</w:t>
            </w:r>
          </w:p>
          <w:p w14:paraId="75374A12" w14:textId="54FDA737" w:rsidR="007172F5" w:rsidRPr="007172F5" w:rsidRDefault="007172F5" w:rsidP="00DA3961">
            <w:r w:rsidRPr="007172F5">
              <w:rPr>
                <w:highlight w:val="green"/>
              </w:rPr>
              <w:t>TODO: Homework assignment</w:t>
            </w:r>
          </w:p>
          <w:p w14:paraId="3BCB9FCA" w14:textId="4E33F89D" w:rsidR="00E66B98" w:rsidRPr="00452399" w:rsidRDefault="00746B58" w:rsidP="00746B58">
            <w:pPr>
              <w:jc w:val="right"/>
            </w:pPr>
            <w:r>
              <w:t>6</w:t>
            </w:r>
          </w:p>
        </w:tc>
      </w:tr>
      <w:tr w:rsidR="00E87822" w:rsidRPr="00842155" w14:paraId="2E94DDC9" w14:textId="77777777" w:rsidTr="00E87822">
        <w:tc>
          <w:tcPr>
            <w:tcW w:w="12390" w:type="dxa"/>
            <w:gridSpan w:val="3"/>
            <w:tcMar>
              <w:top w:w="115" w:type="dxa"/>
              <w:left w:w="115" w:type="dxa"/>
              <w:bottom w:w="115" w:type="dxa"/>
              <w:right w:w="115" w:type="dxa"/>
            </w:tcMar>
          </w:tcPr>
          <w:p w14:paraId="125E5DC4" w14:textId="77777777" w:rsidR="007172F5" w:rsidRDefault="007172F5" w:rsidP="007172F5">
            <w:pPr>
              <w:rPr>
                <w:b/>
              </w:rPr>
            </w:pPr>
            <w:r>
              <w:rPr>
                <w:b/>
              </w:rPr>
              <w:lastRenderedPageBreak/>
              <w:t>Day 2: Truth Table Proofs</w:t>
            </w:r>
          </w:p>
          <w:p w14:paraId="493FEFE9" w14:textId="77777777" w:rsidR="007172F5" w:rsidRPr="00DA3961" w:rsidRDefault="007172F5" w:rsidP="007172F5">
            <w:r>
              <w:t xml:space="preserve">Students should see all of the basic properties of </w:t>
            </w:r>
            <w:r>
              <w:rPr>
                <w:i/>
              </w:rPr>
              <w:t>and</w:t>
            </w:r>
            <w:r>
              <w:t xml:space="preserve">, </w:t>
            </w:r>
            <w:r>
              <w:rPr>
                <w:i/>
              </w:rPr>
              <w:t>or</w:t>
            </w:r>
            <w:r>
              <w:t xml:space="preserve">, and </w:t>
            </w:r>
            <w:r>
              <w:rPr>
                <w:i/>
              </w:rPr>
              <w:t>not</w:t>
            </w:r>
            <w:r>
              <w:t xml:space="preserve">, including </w:t>
            </w:r>
            <w:proofErr w:type="spellStart"/>
            <w:r>
              <w:t>commutativity</w:t>
            </w:r>
            <w:proofErr w:type="spellEnd"/>
            <w:r>
              <w:t xml:space="preserve">, associativity, double negation, and </w:t>
            </w:r>
            <w:proofErr w:type="spellStart"/>
            <w:r>
              <w:t>DeMorgan’s</w:t>
            </w:r>
            <w:proofErr w:type="spellEnd"/>
            <w:r>
              <w:t xml:space="preserve"> Laws. They should see “proof by truth table” and be asked to prove various symbolic propositions using this method.</w:t>
            </w:r>
          </w:p>
          <w:p w14:paraId="34E390F7" w14:textId="77777777" w:rsidR="007172F5" w:rsidRPr="001A3907" w:rsidRDefault="007172F5" w:rsidP="007172F5"/>
          <w:p w14:paraId="193D2CF9" w14:textId="77777777" w:rsidR="007172F5" w:rsidRDefault="007172F5" w:rsidP="007172F5">
            <w:r w:rsidRPr="001A3907">
              <w:rPr>
                <w:b/>
                <w:bCs/>
                <w:iCs/>
              </w:rPr>
              <w:t xml:space="preserve">Homework: </w:t>
            </w:r>
            <w:r>
              <w:t>Exercises for truth table proofs</w:t>
            </w:r>
          </w:p>
          <w:p w14:paraId="6CECADD4" w14:textId="77777777" w:rsidR="007172F5" w:rsidRDefault="007172F5" w:rsidP="007172F5"/>
          <w:p w14:paraId="708045FD" w14:textId="77777777" w:rsidR="007172F5" w:rsidRPr="007172F5" w:rsidRDefault="007172F5" w:rsidP="007172F5">
            <w:pPr>
              <w:rPr>
                <w:highlight w:val="green"/>
              </w:rPr>
            </w:pPr>
            <w:r w:rsidRPr="007172F5">
              <w:rPr>
                <w:highlight w:val="green"/>
              </w:rPr>
              <w:t>TODO: Lecture Notes for Teacher</w:t>
            </w:r>
          </w:p>
          <w:p w14:paraId="4ED585F1" w14:textId="0DCDFB0B" w:rsidR="007172F5" w:rsidRPr="001A3907" w:rsidRDefault="007172F5" w:rsidP="007172F5">
            <w:r w:rsidRPr="007172F5">
              <w:rPr>
                <w:highlight w:val="green"/>
              </w:rPr>
              <w:t>TODO: Homework assignment</w:t>
            </w:r>
          </w:p>
          <w:p w14:paraId="6FB28493" w14:textId="3AD58F5A" w:rsidR="00E87822" w:rsidRPr="00795153" w:rsidRDefault="00746B58" w:rsidP="00746B58">
            <w:pPr>
              <w:jc w:val="right"/>
            </w:pPr>
            <w:r>
              <w:t>7</w:t>
            </w:r>
          </w:p>
        </w:tc>
      </w:tr>
      <w:tr w:rsidR="00E87822" w:rsidRPr="00842155" w14:paraId="174E9096" w14:textId="77777777" w:rsidTr="00E87822">
        <w:tc>
          <w:tcPr>
            <w:tcW w:w="12390" w:type="dxa"/>
            <w:gridSpan w:val="3"/>
            <w:tcMar>
              <w:top w:w="115" w:type="dxa"/>
              <w:left w:w="115" w:type="dxa"/>
              <w:bottom w:w="115" w:type="dxa"/>
              <w:right w:w="115" w:type="dxa"/>
            </w:tcMar>
          </w:tcPr>
          <w:p w14:paraId="07A69341" w14:textId="77777777" w:rsidR="007172F5" w:rsidRDefault="007172F5" w:rsidP="007172F5">
            <w:pPr>
              <w:rPr>
                <w:b/>
                <w:bCs/>
              </w:rPr>
            </w:pPr>
            <w:r>
              <w:rPr>
                <w:b/>
              </w:rPr>
              <w:t xml:space="preserve">Day 3: </w:t>
            </w:r>
            <w:r>
              <w:rPr>
                <w:b/>
                <w:bCs/>
              </w:rPr>
              <w:t>Judgment and Categorical Propositions</w:t>
            </w:r>
          </w:p>
          <w:p w14:paraId="1C6BE49B" w14:textId="77777777" w:rsidR="007172F5" w:rsidRPr="003A5CC3" w:rsidRDefault="007172F5" w:rsidP="007172F5">
            <w:pPr>
              <w:rPr>
                <w:bCs/>
              </w:rPr>
            </w:pPr>
            <w:r>
              <w:rPr>
                <w:bCs/>
              </w:rPr>
              <w:t>We return to the relationship between truth and judgment.</w:t>
            </w:r>
          </w:p>
          <w:p w14:paraId="722DC66D" w14:textId="77777777" w:rsidR="007172F5" w:rsidRDefault="007172F5" w:rsidP="007172F5">
            <w:pPr>
              <w:pStyle w:val="ListParagraph"/>
              <w:numPr>
                <w:ilvl w:val="0"/>
                <w:numId w:val="14"/>
              </w:numPr>
              <w:ind w:left="335"/>
            </w:pPr>
            <w:r>
              <w:t>Introduce the four types of categorical propositions.</w:t>
            </w:r>
          </w:p>
          <w:p w14:paraId="612245AC" w14:textId="77777777" w:rsidR="007172F5" w:rsidRDefault="007172F5" w:rsidP="007172F5">
            <w:pPr>
              <w:pStyle w:val="ListParagraph"/>
              <w:numPr>
                <w:ilvl w:val="0"/>
                <w:numId w:val="14"/>
              </w:numPr>
              <w:ind w:left="335"/>
            </w:pPr>
            <w:r>
              <w:t>Practice identifying different types of propositions</w:t>
            </w:r>
          </w:p>
          <w:p w14:paraId="7AD7BDE8" w14:textId="77777777" w:rsidR="007172F5" w:rsidRDefault="007172F5" w:rsidP="007172F5">
            <w:pPr>
              <w:pStyle w:val="ListParagraph"/>
              <w:numPr>
                <w:ilvl w:val="0"/>
                <w:numId w:val="14"/>
              </w:numPr>
              <w:ind w:left="335"/>
            </w:pPr>
            <w:r>
              <w:t>Practice writing propositions</w:t>
            </w:r>
          </w:p>
          <w:p w14:paraId="419D7919" w14:textId="77777777" w:rsidR="007172F5" w:rsidRDefault="007172F5" w:rsidP="007172F5"/>
          <w:p w14:paraId="513B8BD3" w14:textId="77777777" w:rsidR="007172F5" w:rsidRDefault="007172F5" w:rsidP="007172F5">
            <w:r>
              <w:rPr>
                <w:b/>
              </w:rPr>
              <w:t xml:space="preserve">Homework: </w:t>
            </w:r>
            <w:r>
              <w:t>Exercises on identifying and writing propositions.</w:t>
            </w:r>
          </w:p>
          <w:p w14:paraId="20629B9C" w14:textId="77777777" w:rsidR="007172F5" w:rsidRDefault="007172F5" w:rsidP="007172F5"/>
          <w:p w14:paraId="3336C100" w14:textId="77777777" w:rsidR="007172F5" w:rsidRPr="007172F5" w:rsidRDefault="007172F5" w:rsidP="007172F5">
            <w:pPr>
              <w:rPr>
                <w:highlight w:val="green"/>
              </w:rPr>
            </w:pPr>
            <w:r w:rsidRPr="007172F5">
              <w:rPr>
                <w:highlight w:val="green"/>
              </w:rPr>
              <w:t>TODO: Lecture Notes for Teacher</w:t>
            </w:r>
          </w:p>
          <w:p w14:paraId="01F871EA" w14:textId="7788AA4A" w:rsidR="007172F5" w:rsidRDefault="007172F5" w:rsidP="007172F5">
            <w:r w:rsidRPr="007172F5">
              <w:rPr>
                <w:highlight w:val="green"/>
              </w:rPr>
              <w:t>TODO: Homework assignment</w:t>
            </w:r>
          </w:p>
          <w:p w14:paraId="1609F6D2" w14:textId="2DE95440" w:rsidR="00E66B98" w:rsidRPr="00795153" w:rsidRDefault="00746B58" w:rsidP="00746B58">
            <w:pPr>
              <w:jc w:val="right"/>
            </w:pPr>
            <w:r>
              <w:t>8</w:t>
            </w:r>
          </w:p>
        </w:tc>
      </w:tr>
      <w:tr w:rsidR="00E87822" w:rsidRPr="00842155" w14:paraId="0F038EE2" w14:textId="77777777" w:rsidTr="00E87822">
        <w:tc>
          <w:tcPr>
            <w:tcW w:w="12390" w:type="dxa"/>
            <w:gridSpan w:val="3"/>
            <w:tcMar>
              <w:top w:w="115" w:type="dxa"/>
              <w:left w:w="115" w:type="dxa"/>
              <w:bottom w:w="115" w:type="dxa"/>
              <w:right w:w="115" w:type="dxa"/>
            </w:tcMar>
          </w:tcPr>
          <w:p w14:paraId="668A91F9" w14:textId="77777777" w:rsidR="007172F5" w:rsidRDefault="007172F5" w:rsidP="007172F5">
            <w:pPr>
              <w:rPr>
                <w:b/>
              </w:rPr>
            </w:pPr>
            <w:r>
              <w:rPr>
                <w:b/>
              </w:rPr>
              <w:t>Day 4: Judgment and Categorical Propositions (continued)</w:t>
            </w:r>
          </w:p>
          <w:p w14:paraId="6D0EEEAC" w14:textId="77777777" w:rsidR="007172F5" w:rsidRDefault="007172F5" w:rsidP="007172F5">
            <w:r>
              <w:t>Students will need more practice and an opportunity to go over the homework.</w:t>
            </w:r>
          </w:p>
          <w:p w14:paraId="70E727EE" w14:textId="77777777" w:rsidR="007172F5" w:rsidRPr="001A3907" w:rsidRDefault="007172F5" w:rsidP="007172F5"/>
          <w:p w14:paraId="6EF3C194" w14:textId="77777777" w:rsidR="007172F5" w:rsidRDefault="007172F5" w:rsidP="007172F5">
            <w:r w:rsidRPr="001A3907">
              <w:rPr>
                <w:b/>
                <w:bCs/>
                <w:iCs/>
              </w:rPr>
              <w:t xml:space="preserve">Homework: </w:t>
            </w:r>
            <w:r>
              <w:t>More exercises on identifying and writing propositions</w:t>
            </w:r>
            <w:r w:rsidRPr="001A3907">
              <w:t>.</w:t>
            </w:r>
          </w:p>
          <w:p w14:paraId="0D608B58" w14:textId="77777777" w:rsidR="007172F5" w:rsidRDefault="007172F5" w:rsidP="007172F5"/>
          <w:p w14:paraId="486CB808" w14:textId="77777777" w:rsidR="007172F5" w:rsidRPr="007172F5" w:rsidRDefault="007172F5" w:rsidP="007172F5">
            <w:pPr>
              <w:rPr>
                <w:highlight w:val="green"/>
              </w:rPr>
            </w:pPr>
            <w:r w:rsidRPr="007172F5">
              <w:rPr>
                <w:highlight w:val="green"/>
              </w:rPr>
              <w:t>TODO: Lecture Notes for Teacher</w:t>
            </w:r>
          </w:p>
          <w:p w14:paraId="4BCE67B0" w14:textId="70F22605" w:rsidR="007172F5" w:rsidRPr="001A3907" w:rsidRDefault="007172F5" w:rsidP="007172F5">
            <w:r w:rsidRPr="007172F5">
              <w:rPr>
                <w:highlight w:val="green"/>
              </w:rPr>
              <w:lastRenderedPageBreak/>
              <w:t>TODO: Homework assignment</w:t>
            </w:r>
          </w:p>
          <w:p w14:paraId="6E780FD0" w14:textId="6B51EBF2" w:rsidR="00684B13" w:rsidRPr="00D456CD" w:rsidRDefault="00746B58" w:rsidP="00746B58">
            <w:pPr>
              <w:jc w:val="right"/>
            </w:pPr>
            <w:r>
              <w:t>9</w:t>
            </w:r>
          </w:p>
        </w:tc>
      </w:tr>
      <w:tr w:rsidR="00E87822" w:rsidRPr="00842155" w14:paraId="33E87455" w14:textId="77777777" w:rsidTr="00E87822">
        <w:tc>
          <w:tcPr>
            <w:tcW w:w="12390" w:type="dxa"/>
            <w:gridSpan w:val="3"/>
            <w:tcMar>
              <w:top w:w="115" w:type="dxa"/>
              <w:left w:w="115" w:type="dxa"/>
              <w:bottom w:w="115" w:type="dxa"/>
              <w:right w:w="115" w:type="dxa"/>
            </w:tcMar>
          </w:tcPr>
          <w:p w14:paraId="30A383BF" w14:textId="3EDFC17C" w:rsidR="00452399" w:rsidRDefault="00452399" w:rsidP="00452399">
            <w:pPr>
              <w:rPr>
                <w:b/>
              </w:rPr>
            </w:pPr>
            <w:r>
              <w:rPr>
                <w:b/>
              </w:rPr>
              <w:lastRenderedPageBreak/>
              <w:t>Day 5: The IDE and the Compile Process</w:t>
            </w:r>
          </w:p>
          <w:p w14:paraId="0C020776" w14:textId="7C965708" w:rsidR="00452399" w:rsidRDefault="00452399" w:rsidP="00452399">
            <w:r>
              <w:t xml:space="preserve">Have students launch </w:t>
            </w:r>
            <w:proofErr w:type="spellStart"/>
            <w:r>
              <w:t>BlueJ</w:t>
            </w:r>
            <w:proofErr w:type="spellEnd"/>
            <w:r>
              <w:t xml:space="preserve">, and give a basic description of the code, compile, assemble, execute process (very high level). Have students write the “Hello World” program, making a big deal about what just happened. </w:t>
            </w:r>
            <w:r w:rsidR="003177E2">
              <w:t xml:space="preserve">This is also the time to discuss the anatomy of a Java Program. </w:t>
            </w:r>
            <w:r>
              <w:t xml:space="preserve">We will not yet introduce </w:t>
            </w:r>
            <w:proofErr w:type="spellStart"/>
            <w:r>
              <w:t>GitHub</w:t>
            </w:r>
            <w:proofErr w:type="spellEnd"/>
            <w:r>
              <w:t>, and students will not be turning in code.</w:t>
            </w:r>
          </w:p>
          <w:p w14:paraId="44E501E0" w14:textId="77777777" w:rsidR="00452399" w:rsidRDefault="00452399" w:rsidP="00452399"/>
          <w:p w14:paraId="2085B735" w14:textId="77777777" w:rsidR="00452399" w:rsidRDefault="00452399" w:rsidP="00452399">
            <w:r w:rsidRPr="001A3907">
              <w:rPr>
                <w:b/>
                <w:bCs/>
                <w:iCs/>
              </w:rPr>
              <w:t xml:space="preserve">Homework: </w:t>
            </w:r>
            <w:r>
              <w:t>None</w:t>
            </w:r>
          </w:p>
          <w:p w14:paraId="159A7264" w14:textId="77777777" w:rsidR="00585779" w:rsidRDefault="00585779" w:rsidP="00452399"/>
          <w:p w14:paraId="61232BB6" w14:textId="77777777" w:rsidR="00585779" w:rsidRPr="00585779" w:rsidRDefault="00585779" w:rsidP="00452399">
            <w:pPr>
              <w:rPr>
                <w:highlight w:val="green"/>
              </w:rPr>
            </w:pPr>
            <w:r w:rsidRPr="00585779">
              <w:rPr>
                <w:highlight w:val="green"/>
              </w:rPr>
              <w:t xml:space="preserve">TODO: Write lecture notes for teacher on presenting </w:t>
            </w:r>
            <w:proofErr w:type="spellStart"/>
            <w:r w:rsidRPr="00585779">
              <w:rPr>
                <w:highlight w:val="green"/>
              </w:rPr>
              <w:t>BlueJ</w:t>
            </w:r>
            <w:proofErr w:type="spellEnd"/>
            <w:r w:rsidRPr="00585779">
              <w:rPr>
                <w:highlight w:val="green"/>
              </w:rPr>
              <w:t xml:space="preserve"> for the first time</w:t>
            </w:r>
          </w:p>
          <w:p w14:paraId="1D50C69A" w14:textId="2E475312" w:rsidR="00585779" w:rsidRPr="001A3907" w:rsidRDefault="00585779" w:rsidP="00452399">
            <w:r w:rsidRPr="00585779">
              <w:rPr>
                <w:highlight w:val="green"/>
              </w:rPr>
              <w:t xml:space="preserve">TODO: Student handout on </w:t>
            </w:r>
            <w:proofErr w:type="spellStart"/>
            <w:r w:rsidRPr="00585779">
              <w:rPr>
                <w:highlight w:val="green"/>
              </w:rPr>
              <w:t>BlueJ</w:t>
            </w:r>
            <w:proofErr w:type="spellEnd"/>
            <w:r w:rsidRPr="00585779">
              <w:rPr>
                <w:highlight w:val="green"/>
              </w:rPr>
              <w:t xml:space="preserve"> and the anatomy of a Java Program</w:t>
            </w:r>
          </w:p>
          <w:p w14:paraId="41D217D1" w14:textId="40D594CE" w:rsidR="00E87822" w:rsidRPr="00D456CD" w:rsidRDefault="00746B58" w:rsidP="00746B58">
            <w:pPr>
              <w:jc w:val="right"/>
            </w:pPr>
            <w:r>
              <w:t>10</w:t>
            </w:r>
          </w:p>
        </w:tc>
      </w:tr>
    </w:tbl>
    <w:p w14:paraId="120DBF10" w14:textId="1B37EBA0" w:rsidR="00E87822" w:rsidRDefault="00E87822">
      <w:pPr>
        <w:rPr>
          <w:rFonts w:cs="Arial"/>
        </w:rPr>
      </w:pPr>
    </w:p>
    <w:p w14:paraId="4B571BD0" w14:textId="500D1A28" w:rsidR="003177E2" w:rsidRDefault="003177E2">
      <w:pPr>
        <w:rPr>
          <w:rFonts w:cs="Arial"/>
        </w:rPr>
      </w:pPr>
      <w:r>
        <w:rPr>
          <w:rFonts w:cs="Arial"/>
        </w:rPr>
        <w:br w:type="page"/>
      </w:r>
    </w:p>
    <w:p w14:paraId="21B150AB" w14:textId="77777777" w:rsidR="00E87822" w:rsidRDefault="00E87822">
      <w:pPr>
        <w:rPr>
          <w:rFonts w:cs="Arial"/>
        </w:rPr>
      </w:pP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3A425655"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7D2C75D" w14:textId="459FB57C" w:rsidR="00E87822" w:rsidRPr="00075884" w:rsidRDefault="00E87822" w:rsidP="000511F6">
            <w:pPr>
              <w:pStyle w:val="TopicHeading"/>
            </w:pPr>
            <w:bookmarkStart w:id="3" w:name="_Toc408479214"/>
            <w:r>
              <w:t xml:space="preserve">Week 3: </w:t>
            </w:r>
            <w:r w:rsidR="003412F1">
              <w:t>Logic</w:t>
            </w:r>
            <w:r>
              <w:t xml:space="preserve"> </w:t>
            </w:r>
            <w:r w:rsidR="0029178C">
              <w:t>and Conditional Programming</w:t>
            </w:r>
            <w:bookmarkEnd w:id="3"/>
          </w:p>
        </w:tc>
        <w:tc>
          <w:tcPr>
            <w:tcW w:w="780" w:type="dxa"/>
            <w:tcBorders>
              <w:left w:val="nil"/>
              <w:bottom w:val="single" w:sz="4" w:space="0" w:color="000000" w:themeColor="text1"/>
              <w:right w:val="nil"/>
            </w:tcBorders>
            <w:shd w:val="clear" w:color="auto" w:fill="012169"/>
            <w:vAlign w:val="center"/>
          </w:tcPr>
          <w:p w14:paraId="1C371B98"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092A63C6" w14:textId="77777777" w:rsidR="00E87822" w:rsidRPr="00566ACF" w:rsidRDefault="00E87822" w:rsidP="00E87822">
            <w:pPr>
              <w:pStyle w:val="Heading1"/>
              <w:jc w:val="right"/>
            </w:pPr>
            <w:r w:rsidRPr="00566ACF">
              <w:t>Quarter 1</w:t>
            </w:r>
          </w:p>
        </w:tc>
      </w:tr>
      <w:tr w:rsidR="00E87822" w:rsidRPr="00E45197" w14:paraId="6165DB6D"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DF6C596"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1F06C2A4" w14:textId="77777777" w:rsidR="00E87822" w:rsidRPr="00E45197" w:rsidRDefault="00E87822" w:rsidP="00E87822">
            <w:pPr>
              <w:pStyle w:val="TopicHeading"/>
            </w:pPr>
          </w:p>
        </w:tc>
      </w:tr>
      <w:tr w:rsidR="00E87822" w:rsidRPr="00842155" w14:paraId="0B753840"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1B9FDA3D" w14:textId="4DDC7B01" w:rsidR="00E87822" w:rsidRPr="00842155" w:rsidRDefault="00DF31CE" w:rsidP="003177E2">
            <w:pPr>
              <w:tabs>
                <w:tab w:val="left" w:pos="0"/>
                <w:tab w:val="left" w:pos="3720"/>
              </w:tabs>
              <w:outlineLvl w:val="0"/>
              <w:rPr>
                <w:rFonts w:cs="Arial"/>
              </w:rPr>
            </w:pPr>
            <w:r>
              <w:rPr>
                <w:rFonts w:cs="Arial"/>
              </w:rPr>
              <w:t xml:space="preserve">This week focuses on the Square of Opposition, and </w:t>
            </w:r>
            <w:proofErr w:type="spellStart"/>
            <w:r>
              <w:rPr>
                <w:rFonts w:cs="Arial"/>
              </w:rPr>
              <w:t>obversion</w:t>
            </w:r>
            <w:proofErr w:type="spellEnd"/>
            <w:r>
              <w:rPr>
                <w:rFonts w:cs="Arial"/>
              </w:rPr>
              <w:t>, conversion, and contraposition. Now that students have the basics of truth tables under their belts, they are ready for conditional programming. Notice that basic I/O is not instructed. Students will abstract this by seeing the code work. We jump right into the use of conditionals (if, then, else) and the logical structures of and (&amp;&amp;), or (||), and not (!).</w:t>
            </w:r>
          </w:p>
        </w:tc>
        <w:tc>
          <w:tcPr>
            <w:tcW w:w="1530" w:type="dxa"/>
            <w:tcBorders>
              <w:left w:val="nil"/>
              <w:bottom w:val="single" w:sz="4" w:space="0" w:color="000000" w:themeColor="text1"/>
              <w:right w:val="single" w:sz="4" w:space="0" w:color="auto"/>
            </w:tcBorders>
            <w:shd w:val="clear" w:color="auto" w:fill="auto"/>
          </w:tcPr>
          <w:p w14:paraId="5E841061" w14:textId="77777777" w:rsidR="00E87822" w:rsidRPr="00842155" w:rsidRDefault="00E87822" w:rsidP="00E87822">
            <w:pPr>
              <w:rPr>
                <w:rFonts w:cs="Arial"/>
                <w:szCs w:val="20"/>
              </w:rPr>
            </w:pPr>
          </w:p>
        </w:tc>
      </w:tr>
      <w:tr w:rsidR="00E87822" w:rsidRPr="00E45197" w14:paraId="0C6C78FC"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AFBAF04"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1475F609" w14:textId="77777777" w:rsidR="00E87822" w:rsidRPr="00E45197" w:rsidRDefault="00E87822" w:rsidP="00E87822">
            <w:pPr>
              <w:rPr>
                <w:rFonts w:cs="Arial"/>
                <w:color w:val="FFFFFF" w:themeColor="background1"/>
                <w:szCs w:val="20"/>
              </w:rPr>
            </w:pPr>
          </w:p>
        </w:tc>
      </w:tr>
      <w:tr w:rsidR="00E87822" w:rsidRPr="00842155" w14:paraId="5986F710"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2D02C53D" w14:textId="1766B007" w:rsidR="00DF31CE" w:rsidRPr="00F63F56" w:rsidRDefault="00DF31CE" w:rsidP="00DF31CE">
            <w:pPr>
              <w:pStyle w:val="ListParagraph"/>
              <w:numPr>
                <w:ilvl w:val="0"/>
                <w:numId w:val="10"/>
              </w:numPr>
              <w:ind w:left="335"/>
              <w:rPr>
                <w:rFonts w:cs="Arial"/>
                <w:szCs w:val="20"/>
              </w:rPr>
            </w:pPr>
            <w:r>
              <w:t>Understand the Square of Opposition</w:t>
            </w:r>
            <w:r w:rsidR="00CA20FD">
              <w:t>.</w:t>
            </w:r>
          </w:p>
          <w:p w14:paraId="5E558E2C" w14:textId="597BC49F" w:rsidR="00DF31CE" w:rsidRPr="00F63F56" w:rsidRDefault="00DF31CE" w:rsidP="00DF31CE">
            <w:pPr>
              <w:pStyle w:val="ListParagraph"/>
              <w:numPr>
                <w:ilvl w:val="0"/>
                <w:numId w:val="10"/>
              </w:numPr>
              <w:ind w:left="335"/>
              <w:rPr>
                <w:rFonts w:cs="Arial"/>
                <w:szCs w:val="20"/>
              </w:rPr>
            </w:pPr>
            <w:r>
              <w:t xml:space="preserve">Produce the </w:t>
            </w:r>
            <w:proofErr w:type="spellStart"/>
            <w:r>
              <w:t>obversion</w:t>
            </w:r>
            <w:proofErr w:type="spellEnd"/>
            <w:r>
              <w:t>, conversion, and contraposition of propositions</w:t>
            </w:r>
            <w:r w:rsidR="00CA20FD">
              <w:t>.</w:t>
            </w:r>
          </w:p>
          <w:p w14:paraId="386A1A7D" w14:textId="7C32FDEC" w:rsidR="00F63F56" w:rsidRPr="00684B13" w:rsidRDefault="00F63F56" w:rsidP="0046745D">
            <w:pPr>
              <w:pStyle w:val="ListParagraph"/>
              <w:numPr>
                <w:ilvl w:val="0"/>
                <w:numId w:val="10"/>
              </w:numPr>
              <w:ind w:left="335"/>
              <w:rPr>
                <w:rFonts w:cs="Arial"/>
                <w:szCs w:val="20"/>
              </w:rPr>
            </w:pPr>
            <w:r>
              <w:t>Explore the use of conditionals and Boolean operators in computer code</w:t>
            </w:r>
            <w:r w:rsidR="00CA20FD">
              <w:t>.</w:t>
            </w:r>
          </w:p>
        </w:tc>
      </w:tr>
      <w:tr w:rsidR="00E87822" w:rsidRPr="00E45197" w14:paraId="0AA49C49"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FE83776"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4C21E9B3" w14:textId="77777777" w:rsidTr="00E87822">
        <w:tc>
          <w:tcPr>
            <w:tcW w:w="12390" w:type="dxa"/>
            <w:gridSpan w:val="3"/>
            <w:tcMar>
              <w:top w:w="115" w:type="dxa"/>
              <w:left w:w="115" w:type="dxa"/>
              <w:bottom w:w="115" w:type="dxa"/>
              <w:right w:w="115" w:type="dxa"/>
            </w:tcMar>
          </w:tcPr>
          <w:p w14:paraId="680C5E14" w14:textId="77777777" w:rsidR="00E87822" w:rsidRDefault="00E87822" w:rsidP="00E87822">
            <w:pPr>
              <w:pStyle w:val="FreeFormA"/>
              <w:tabs>
                <w:tab w:val="left" w:pos="9870"/>
              </w:tabs>
              <w:rPr>
                <w:rFonts w:ascii="Arial" w:hAnsi="Arial" w:cs="Arial"/>
                <w:b/>
              </w:rPr>
            </w:pPr>
            <w:r>
              <w:rPr>
                <w:rFonts w:ascii="Arial" w:hAnsi="Arial" w:cs="Arial"/>
                <w:b/>
              </w:rPr>
              <w:t>Readings</w:t>
            </w:r>
            <w:r>
              <w:rPr>
                <w:rFonts w:ascii="Arial" w:hAnsi="Arial" w:cs="Arial"/>
                <w:b/>
              </w:rPr>
              <w:tab/>
            </w:r>
          </w:p>
          <w:p w14:paraId="3D8222FF" w14:textId="77777777" w:rsidR="00E87822" w:rsidRDefault="00E87822" w:rsidP="00E87822">
            <w:pPr>
              <w:pStyle w:val="FreeFormA"/>
              <w:rPr>
                <w:rFonts w:ascii="Arial" w:hAnsi="Arial" w:cs="Arial"/>
                <w:b/>
              </w:rPr>
            </w:pPr>
          </w:p>
          <w:p w14:paraId="44856289" w14:textId="7A9904C2" w:rsidR="00E87822" w:rsidRPr="00E72E23" w:rsidRDefault="00E72E23" w:rsidP="00E87822">
            <w:r>
              <w:rPr>
                <w:rFonts w:cs="Arial"/>
                <w:bCs/>
                <w:iCs/>
              </w:rPr>
              <w:t>None</w:t>
            </w:r>
          </w:p>
        </w:tc>
      </w:tr>
      <w:tr w:rsidR="00E87822" w:rsidRPr="00842155" w14:paraId="5627FDC9" w14:textId="77777777" w:rsidTr="00E87822">
        <w:tc>
          <w:tcPr>
            <w:tcW w:w="12390" w:type="dxa"/>
            <w:gridSpan w:val="3"/>
            <w:tcMar>
              <w:top w:w="115" w:type="dxa"/>
              <w:left w:w="115" w:type="dxa"/>
              <w:bottom w:w="115" w:type="dxa"/>
              <w:right w:w="115" w:type="dxa"/>
            </w:tcMar>
          </w:tcPr>
          <w:p w14:paraId="4C0F6041" w14:textId="77777777" w:rsidR="00E87822" w:rsidRDefault="00E87822" w:rsidP="00E87822">
            <w:pPr>
              <w:pStyle w:val="FreeFormA"/>
              <w:rPr>
                <w:rFonts w:ascii="Arial" w:hAnsi="Arial" w:cs="Arial"/>
                <w:b/>
              </w:rPr>
            </w:pPr>
            <w:r>
              <w:rPr>
                <w:rFonts w:ascii="Arial" w:hAnsi="Arial" w:cs="Arial"/>
                <w:b/>
              </w:rPr>
              <w:t>Assignments</w:t>
            </w:r>
          </w:p>
          <w:p w14:paraId="04EC6A7E" w14:textId="77777777" w:rsidR="00E87822" w:rsidRDefault="00E87822" w:rsidP="00E87822">
            <w:pPr>
              <w:pStyle w:val="FreeFormA"/>
              <w:rPr>
                <w:rFonts w:ascii="Arial" w:hAnsi="Arial" w:cs="Arial"/>
                <w:b/>
              </w:rPr>
            </w:pPr>
          </w:p>
          <w:p w14:paraId="7CBE252F" w14:textId="35D90916" w:rsidR="00E87822" w:rsidRDefault="00E87822" w:rsidP="00E87822">
            <w:pPr>
              <w:pStyle w:val="FreeFormA"/>
            </w:pPr>
            <w:r w:rsidRPr="00631AD4">
              <w:rPr>
                <w:rFonts w:ascii="Arial" w:hAnsi="Arial" w:cs="Arial"/>
                <w:highlight w:val="yellow"/>
              </w:rPr>
              <w:t>The</w:t>
            </w:r>
            <w:r w:rsidR="00684B13">
              <w:rPr>
                <w:rFonts w:ascii="Arial" w:hAnsi="Arial" w:cs="Arial"/>
                <w:highlight w:val="yellow"/>
              </w:rPr>
              <w:t>se</w:t>
            </w:r>
            <w:r w:rsidRPr="00631AD4">
              <w:rPr>
                <w:rFonts w:ascii="Arial" w:hAnsi="Arial" w:cs="Arial"/>
                <w:highlight w:val="yellow"/>
              </w:rPr>
              <w:t xml:space="preserve"> are homework assignments:</w:t>
            </w:r>
            <w:r>
              <w:t xml:space="preserve"> </w:t>
            </w:r>
          </w:p>
          <w:p w14:paraId="25A56BDF" w14:textId="77777777" w:rsidR="00E87822" w:rsidRPr="00795153" w:rsidRDefault="00E87822" w:rsidP="00E87822"/>
        </w:tc>
      </w:tr>
      <w:tr w:rsidR="00E87822" w:rsidRPr="00E45197" w14:paraId="4BBC8495"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573FF590"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4DF45A12" w14:textId="77777777" w:rsidTr="00E87822">
        <w:tc>
          <w:tcPr>
            <w:tcW w:w="12390" w:type="dxa"/>
            <w:gridSpan w:val="3"/>
            <w:shd w:val="clear" w:color="auto" w:fill="FFFFFF" w:themeFill="background1"/>
            <w:tcMar>
              <w:top w:w="115" w:type="dxa"/>
              <w:left w:w="115" w:type="dxa"/>
              <w:bottom w:w="115" w:type="dxa"/>
              <w:right w:w="115" w:type="dxa"/>
            </w:tcMar>
          </w:tcPr>
          <w:p w14:paraId="1A3717DB" w14:textId="77777777" w:rsidR="00E87822" w:rsidRDefault="00E87822" w:rsidP="00E87822">
            <w:pPr>
              <w:rPr>
                <w:b/>
                <w:bCs/>
              </w:rPr>
            </w:pPr>
            <w:r>
              <w:rPr>
                <w:b/>
                <w:bCs/>
              </w:rPr>
              <w:t>Readings</w:t>
            </w:r>
          </w:p>
          <w:p w14:paraId="4E9AEA39" w14:textId="77777777" w:rsidR="00E87822" w:rsidRDefault="00E87822" w:rsidP="00E87822">
            <w:pPr>
              <w:rPr>
                <w:b/>
                <w:bCs/>
              </w:rPr>
            </w:pPr>
          </w:p>
          <w:p w14:paraId="2818795B"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7FFB3F3A" w14:textId="77777777" w:rsidTr="00E87822">
        <w:tc>
          <w:tcPr>
            <w:tcW w:w="12390" w:type="dxa"/>
            <w:gridSpan w:val="3"/>
            <w:shd w:val="clear" w:color="auto" w:fill="A68462"/>
            <w:tcMar>
              <w:top w:w="115" w:type="dxa"/>
              <w:left w:w="115" w:type="dxa"/>
              <w:bottom w:w="115" w:type="dxa"/>
              <w:right w:w="115" w:type="dxa"/>
            </w:tcMar>
          </w:tcPr>
          <w:p w14:paraId="32303F5A"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52812A5F" w14:textId="77777777" w:rsidTr="00E87822">
        <w:tc>
          <w:tcPr>
            <w:tcW w:w="12390" w:type="dxa"/>
            <w:gridSpan w:val="3"/>
            <w:tcMar>
              <w:top w:w="115" w:type="dxa"/>
              <w:left w:w="115" w:type="dxa"/>
              <w:bottom w:w="115" w:type="dxa"/>
              <w:right w:w="115" w:type="dxa"/>
            </w:tcMar>
          </w:tcPr>
          <w:p w14:paraId="6779BD8B" w14:textId="77777777" w:rsidR="00DF31CE" w:rsidRDefault="00DF31CE" w:rsidP="00DF31CE">
            <w:pPr>
              <w:rPr>
                <w:b/>
              </w:rPr>
            </w:pPr>
            <w:r>
              <w:rPr>
                <w:b/>
                <w:bCs/>
              </w:rPr>
              <w:t xml:space="preserve">Day 1: </w:t>
            </w:r>
            <w:r>
              <w:rPr>
                <w:b/>
              </w:rPr>
              <w:t>The Square of Opposition</w:t>
            </w:r>
          </w:p>
          <w:p w14:paraId="44697A40" w14:textId="77777777" w:rsidR="00DF31CE" w:rsidRDefault="00DF31CE" w:rsidP="00DF31CE">
            <w:pPr>
              <w:pStyle w:val="ListParagraph"/>
              <w:numPr>
                <w:ilvl w:val="0"/>
                <w:numId w:val="16"/>
              </w:numPr>
              <w:ind w:left="335"/>
            </w:pPr>
            <w:r>
              <w:t>Introduce the Square of Opposition.</w:t>
            </w:r>
          </w:p>
          <w:p w14:paraId="1D83D3A7" w14:textId="77777777" w:rsidR="00DF31CE" w:rsidRDefault="00DF31CE" w:rsidP="00DF31CE">
            <w:pPr>
              <w:pStyle w:val="ListParagraph"/>
              <w:numPr>
                <w:ilvl w:val="0"/>
                <w:numId w:val="16"/>
              </w:numPr>
              <w:ind w:left="335"/>
            </w:pPr>
            <w:r>
              <w:t>Practice identifying and writing categorical propositions.</w:t>
            </w:r>
          </w:p>
          <w:p w14:paraId="655B5E72" w14:textId="77777777" w:rsidR="00DF31CE" w:rsidRDefault="00DF31CE" w:rsidP="00DF31CE">
            <w:pPr>
              <w:rPr>
                <w:b/>
                <w:bCs/>
                <w:iCs/>
              </w:rPr>
            </w:pPr>
          </w:p>
          <w:p w14:paraId="7D431EC4" w14:textId="77777777" w:rsidR="00DF31CE" w:rsidRDefault="00DF31CE" w:rsidP="00DF31CE">
            <w:r w:rsidRPr="001A3907">
              <w:rPr>
                <w:b/>
                <w:bCs/>
                <w:iCs/>
              </w:rPr>
              <w:lastRenderedPageBreak/>
              <w:t xml:space="preserve">Homework: </w:t>
            </w:r>
            <w:r>
              <w:t>Exercises on the Square of Opposition</w:t>
            </w:r>
          </w:p>
          <w:p w14:paraId="6489177D" w14:textId="77777777" w:rsidR="00DF31CE" w:rsidRDefault="00DF31CE" w:rsidP="00DF31CE"/>
          <w:p w14:paraId="7947DF7F" w14:textId="77777777" w:rsidR="00DF31CE" w:rsidRPr="007172F5" w:rsidRDefault="00DF31CE" w:rsidP="00DF31CE">
            <w:pPr>
              <w:rPr>
                <w:highlight w:val="green"/>
              </w:rPr>
            </w:pPr>
            <w:r w:rsidRPr="007172F5">
              <w:rPr>
                <w:highlight w:val="green"/>
              </w:rPr>
              <w:t>TODO: Lecture Notes for Teacher</w:t>
            </w:r>
          </w:p>
          <w:p w14:paraId="7A571184" w14:textId="62B2C6B1" w:rsidR="00DF31CE" w:rsidRPr="001A3907" w:rsidRDefault="00DF31CE" w:rsidP="00DF31CE">
            <w:r w:rsidRPr="007172F5">
              <w:rPr>
                <w:highlight w:val="green"/>
              </w:rPr>
              <w:t>TODO: Homework assignment</w:t>
            </w:r>
          </w:p>
          <w:p w14:paraId="6DA0F26D" w14:textId="5CBA8045" w:rsidR="00E87822" w:rsidRPr="007F2C4B" w:rsidRDefault="00746B58" w:rsidP="00746B58">
            <w:pPr>
              <w:pStyle w:val="AssignmentsLevel2"/>
              <w:numPr>
                <w:ilvl w:val="0"/>
                <w:numId w:val="0"/>
              </w:numPr>
              <w:jc w:val="right"/>
            </w:pPr>
            <w:r>
              <w:t>11</w:t>
            </w:r>
          </w:p>
        </w:tc>
      </w:tr>
      <w:tr w:rsidR="00E87822" w:rsidRPr="00842155" w14:paraId="304094CF" w14:textId="77777777" w:rsidTr="00E87822">
        <w:tc>
          <w:tcPr>
            <w:tcW w:w="12390" w:type="dxa"/>
            <w:gridSpan w:val="3"/>
            <w:tcMar>
              <w:top w:w="115" w:type="dxa"/>
              <w:left w:w="115" w:type="dxa"/>
              <w:bottom w:w="115" w:type="dxa"/>
              <w:right w:w="115" w:type="dxa"/>
            </w:tcMar>
          </w:tcPr>
          <w:p w14:paraId="74BE82EE" w14:textId="77777777" w:rsidR="00DF31CE" w:rsidRDefault="00DF31CE" w:rsidP="00DF31CE">
            <w:pPr>
              <w:rPr>
                <w:b/>
                <w:bCs/>
              </w:rPr>
            </w:pPr>
            <w:r>
              <w:rPr>
                <w:b/>
              </w:rPr>
              <w:lastRenderedPageBreak/>
              <w:t xml:space="preserve">Day 2: </w:t>
            </w:r>
            <w:proofErr w:type="spellStart"/>
            <w:r>
              <w:rPr>
                <w:b/>
                <w:bCs/>
              </w:rPr>
              <w:t>Obversion</w:t>
            </w:r>
            <w:proofErr w:type="spellEnd"/>
            <w:r>
              <w:rPr>
                <w:b/>
                <w:bCs/>
              </w:rPr>
              <w:t xml:space="preserve">, Conversion, and Contraposition </w:t>
            </w:r>
          </w:p>
          <w:p w14:paraId="4BB1D334" w14:textId="77777777" w:rsidR="00DF31CE" w:rsidRDefault="00DF31CE" w:rsidP="00DF31CE">
            <w:pPr>
              <w:rPr>
                <w:bCs/>
              </w:rPr>
            </w:pPr>
            <w:r>
              <w:rPr>
                <w:bCs/>
              </w:rPr>
              <w:t>Introduce the three concepts and give examples. There is a need to introduce this in two ways: form the square of opposition, but also from the mathematical perspective (conditional statements, inverse, converse, and contrapositive, together with their respective truth tables).  Make a big deal about the mathematical definition of implication when there is a false premise. Mathematically, this makes the implication “true”, but there is a need to once again abstract truth from validity. The introduction of “if, then” will help both with the coding, but also with hypothetical propositions later.</w:t>
            </w:r>
          </w:p>
          <w:p w14:paraId="00005DB7" w14:textId="77777777" w:rsidR="00DF31CE" w:rsidRDefault="00DF31CE" w:rsidP="00DF31CE">
            <w:pPr>
              <w:rPr>
                <w:bCs/>
              </w:rPr>
            </w:pPr>
          </w:p>
          <w:p w14:paraId="2917F792" w14:textId="77777777" w:rsidR="00DF31CE" w:rsidRPr="001033AB" w:rsidRDefault="00DF31CE" w:rsidP="00DF31CE">
            <w:r>
              <w:rPr>
                <w:bCs/>
              </w:rPr>
              <w:t xml:space="preserve">The mathematical definitions allow for the truth tables for conditional and </w:t>
            </w:r>
            <w:proofErr w:type="spellStart"/>
            <w:r>
              <w:rPr>
                <w:bCs/>
              </w:rPr>
              <w:t>biconditional</w:t>
            </w:r>
            <w:proofErr w:type="spellEnd"/>
            <w:r>
              <w:rPr>
                <w:bCs/>
              </w:rPr>
              <w:t xml:space="preserve">. Using truth tables, students can derive </w:t>
            </w:r>
            <w:r>
              <w:rPr>
                <w:bCs/>
                <w:i/>
              </w:rPr>
              <w:t>modus ponens</w:t>
            </w:r>
            <w:r>
              <w:rPr>
                <w:bCs/>
              </w:rPr>
              <w:t xml:space="preserve"> and </w:t>
            </w:r>
            <w:r>
              <w:rPr>
                <w:bCs/>
                <w:i/>
              </w:rPr>
              <w:t xml:space="preserve">modus </w:t>
            </w:r>
            <w:proofErr w:type="spellStart"/>
            <w:r>
              <w:rPr>
                <w:bCs/>
                <w:i/>
              </w:rPr>
              <w:t>tollens</w:t>
            </w:r>
            <w:proofErr w:type="spellEnd"/>
            <w:r>
              <w:rPr>
                <w:bCs/>
              </w:rPr>
              <w:t>.</w:t>
            </w:r>
          </w:p>
          <w:p w14:paraId="17815776" w14:textId="77777777" w:rsidR="00DF31CE" w:rsidRDefault="00DF31CE" w:rsidP="00DF31CE">
            <w:pPr>
              <w:rPr>
                <w:b/>
              </w:rPr>
            </w:pPr>
          </w:p>
          <w:p w14:paraId="79D7C44F" w14:textId="07D727E4" w:rsidR="00E87822" w:rsidRDefault="00DF31CE" w:rsidP="00DF31CE">
            <w:pPr>
              <w:rPr>
                <w:b/>
              </w:rPr>
            </w:pPr>
            <w:r>
              <w:rPr>
                <w:b/>
              </w:rPr>
              <w:t xml:space="preserve">Homework: </w:t>
            </w:r>
            <w:r>
              <w:t xml:space="preserve">Exercises on </w:t>
            </w:r>
            <w:proofErr w:type="spellStart"/>
            <w:r>
              <w:t>obversion</w:t>
            </w:r>
            <w:proofErr w:type="spellEnd"/>
            <w:r>
              <w:t>, conversion, and contraposition, with truth table proofs of important properties.</w:t>
            </w:r>
            <w:r w:rsidR="00A67189">
              <w:rPr>
                <w:b/>
              </w:rPr>
              <w:t xml:space="preserve"> </w:t>
            </w:r>
          </w:p>
          <w:p w14:paraId="7C1496DC" w14:textId="77777777" w:rsidR="00DF31CE" w:rsidRDefault="00DF31CE" w:rsidP="00DF31CE">
            <w:pPr>
              <w:rPr>
                <w:b/>
              </w:rPr>
            </w:pPr>
          </w:p>
          <w:p w14:paraId="52C5061A" w14:textId="77777777" w:rsidR="00DF31CE" w:rsidRPr="007172F5" w:rsidRDefault="00DF31CE" w:rsidP="00DF31CE">
            <w:pPr>
              <w:rPr>
                <w:highlight w:val="green"/>
              </w:rPr>
            </w:pPr>
            <w:r w:rsidRPr="007172F5">
              <w:rPr>
                <w:highlight w:val="green"/>
              </w:rPr>
              <w:t>TODO: Lecture Notes for Teacher</w:t>
            </w:r>
          </w:p>
          <w:p w14:paraId="3CEC5D53" w14:textId="423002E2" w:rsidR="00DF31CE" w:rsidRPr="00DF31CE" w:rsidRDefault="00DF31CE" w:rsidP="00DF31CE">
            <w:r w:rsidRPr="007172F5">
              <w:rPr>
                <w:highlight w:val="green"/>
              </w:rPr>
              <w:t>TODO: Homework assignment</w:t>
            </w:r>
          </w:p>
          <w:p w14:paraId="5D877281" w14:textId="32B0C5E6" w:rsidR="00746B58" w:rsidRPr="00A67189" w:rsidRDefault="00746B58" w:rsidP="00746B58">
            <w:pPr>
              <w:jc w:val="right"/>
            </w:pPr>
            <w:r>
              <w:t>12</w:t>
            </w:r>
          </w:p>
        </w:tc>
      </w:tr>
      <w:tr w:rsidR="00E87822" w:rsidRPr="00842155" w14:paraId="7A55A676" w14:textId="77777777" w:rsidTr="00E87822">
        <w:tc>
          <w:tcPr>
            <w:tcW w:w="12390" w:type="dxa"/>
            <w:gridSpan w:val="3"/>
            <w:tcMar>
              <w:top w:w="115" w:type="dxa"/>
              <w:left w:w="115" w:type="dxa"/>
              <w:bottom w:w="115" w:type="dxa"/>
              <w:right w:w="115" w:type="dxa"/>
            </w:tcMar>
          </w:tcPr>
          <w:p w14:paraId="0E8ABFAA" w14:textId="77777777" w:rsidR="00DF31CE" w:rsidRDefault="00DF31CE" w:rsidP="00DF31CE">
            <w:pPr>
              <w:rPr>
                <w:b/>
                <w:bCs/>
              </w:rPr>
            </w:pPr>
            <w:r>
              <w:rPr>
                <w:b/>
              </w:rPr>
              <w:t xml:space="preserve">Day 3: </w:t>
            </w:r>
            <w:proofErr w:type="spellStart"/>
            <w:r>
              <w:rPr>
                <w:b/>
                <w:bCs/>
              </w:rPr>
              <w:t>Obversion</w:t>
            </w:r>
            <w:proofErr w:type="spellEnd"/>
            <w:r>
              <w:rPr>
                <w:b/>
                <w:bCs/>
              </w:rPr>
              <w:t>, Conversion, and Contraposition (continued)</w:t>
            </w:r>
          </w:p>
          <w:p w14:paraId="7BE785E4" w14:textId="77777777" w:rsidR="00DF31CE" w:rsidRPr="007F2C4B" w:rsidRDefault="00DF31CE" w:rsidP="00DF31CE">
            <w:r>
              <w:rPr>
                <w:bCs/>
              </w:rPr>
              <w:t>Finish the content on these three topics, answer questions on homework, and give more examples.</w:t>
            </w:r>
          </w:p>
          <w:p w14:paraId="7C087150" w14:textId="77777777" w:rsidR="00DF31CE" w:rsidRDefault="00DF31CE" w:rsidP="00DF31CE">
            <w:pPr>
              <w:rPr>
                <w:b/>
              </w:rPr>
            </w:pPr>
          </w:p>
          <w:p w14:paraId="42A4E65D" w14:textId="46EB7683" w:rsidR="00E87822" w:rsidRDefault="00DF31CE" w:rsidP="00DF31CE">
            <w:pPr>
              <w:rPr>
                <w:b/>
              </w:rPr>
            </w:pPr>
            <w:r>
              <w:rPr>
                <w:b/>
              </w:rPr>
              <w:t xml:space="preserve">Homework: </w:t>
            </w:r>
            <w:r>
              <w:t xml:space="preserve">More exercises on </w:t>
            </w:r>
            <w:proofErr w:type="spellStart"/>
            <w:r>
              <w:t>obversion</w:t>
            </w:r>
            <w:proofErr w:type="spellEnd"/>
            <w:r>
              <w:t>, conversion, and contraposition, with truth table proofs of important properties</w:t>
            </w:r>
          </w:p>
          <w:p w14:paraId="522E5455" w14:textId="77777777" w:rsidR="00DF31CE" w:rsidRDefault="00DF31CE" w:rsidP="00DF31CE">
            <w:pPr>
              <w:rPr>
                <w:b/>
              </w:rPr>
            </w:pPr>
          </w:p>
          <w:p w14:paraId="289CD9AD" w14:textId="77777777" w:rsidR="00DF31CE" w:rsidRPr="007172F5" w:rsidRDefault="00DF31CE" w:rsidP="00DF31CE">
            <w:pPr>
              <w:rPr>
                <w:highlight w:val="green"/>
              </w:rPr>
            </w:pPr>
            <w:r w:rsidRPr="007172F5">
              <w:rPr>
                <w:highlight w:val="green"/>
              </w:rPr>
              <w:t>TODO: Lecture Notes for Teacher</w:t>
            </w:r>
          </w:p>
          <w:p w14:paraId="56662B6D" w14:textId="502D5E69" w:rsidR="00DF31CE" w:rsidRPr="00DF31CE" w:rsidRDefault="00DF31CE" w:rsidP="00DF31CE">
            <w:r w:rsidRPr="007172F5">
              <w:rPr>
                <w:highlight w:val="green"/>
              </w:rPr>
              <w:t>TODO: Homework assignment</w:t>
            </w:r>
          </w:p>
          <w:p w14:paraId="5F988C92" w14:textId="4B266782" w:rsidR="00746B58" w:rsidRPr="00746B58" w:rsidRDefault="00746B58" w:rsidP="00746B58">
            <w:pPr>
              <w:jc w:val="right"/>
            </w:pPr>
            <w:r w:rsidRPr="00746B58">
              <w:t>13</w:t>
            </w:r>
          </w:p>
        </w:tc>
      </w:tr>
      <w:tr w:rsidR="00E87822" w:rsidRPr="00842155" w14:paraId="2D32DFEA" w14:textId="77777777" w:rsidTr="00E87822">
        <w:tc>
          <w:tcPr>
            <w:tcW w:w="12390" w:type="dxa"/>
            <w:gridSpan w:val="3"/>
            <w:tcMar>
              <w:top w:w="115" w:type="dxa"/>
              <w:left w:w="115" w:type="dxa"/>
              <w:bottom w:w="115" w:type="dxa"/>
              <w:right w:w="115" w:type="dxa"/>
            </w:tcMar>
          </w:tcPr>
          <w:p w14:paraId="42DFEC83" w14:textId="4C3C6429" w:rsidR="00E87822" w:rsidRDefault="00E87822" w:rsidP="00E87822">
            <w:pPr>
              <w:rPr>
                <w:b/>
              </w:rPr>
            </w:pPr>
            <w:r>
              <w:rPr>
                <w:b/>
              </w:rPr>
              <w:t>Day 4</w:t>
            </w:r>
            <w:r w:rsidR="009F7BA7">
              <w:rPr>
                <w:b/>
              </w:rPr>
              <w:t>: Conditional Programming Exploration</w:t>
            </w:r>
          </w:p>
          <w:p w14:paraId="43F7767A" w14:textId="520F942A" w:rsidR="00E87822" w:rsidRDefault="0029178C" w:rsidP="00E87822">
            <w:r>
              <w:t>Pass out the “Conditional Programming” Lab. The students will also need the existing code. Part of the exploration will be to decide what the symbol is for “and”, “or”, and “not.” No instruction is necessary – this is an exploration lab.</w:t>
            </w:r>
          </w:p>
          <w:p w14:paraId="0789039C" w14:textId="77777777" w:rsidR="0029178C" w:rsidRDefault="0029178C" w:rsidP="00E87822"/>
          <w:p w14:paraId="23E9E035" w14:textId="77777777" w:rsidR="0029178C" w:rsidRDefault="0029178C" w:rsidP="00E87822">
            <w:r>
              <w:rPr>
                <w:b/>
              </w:rPr>
              <w:t xml:space="preserve">Homework: </w:t>
            </w:r>
            <w:r>
              <w:t>None</w:t>
            </w:r>
          </w:p>
          <w:p w14:paraId="014A975C" w14:textId="77777777" w:rsidR="00585779" w:rsidRDefault="00585779" w:rsidP="00E87822"/>
          <w:p w14:paraId="259D5248" w14:textId="2C8A679D" w:rsidR="00585779" w:rsidRPr="00585779" w:rsidRDefault="00DB7578" w:rsidP="00E87822">
            <w:pPr>
              <w:rPr>
                <w:highlight w:val="green"/>
              </w:rPr>
            </w:pPr>
            <w:r>
              <w:rPr>
                <w:highlight w:val="green"/>
              </w:rPr>
              <w:t>TO</w:t>
            </w:r>
            <w:r w:rsidR="00585779" w:rsidRPr="00585779">
              <w:rPr>
                <w:highlight w:val="green"/>
              </w:rPr>
              <w:t>DO: Exploration Lab (code) for students</w:t>
            </w:r>
          </w:p>
          <w:p w14:paraId="1F6A4DEE" w14:textId="5BD433A2" w:rsidR="00585779" w:rsidRDefault="00DB7578" w:rsidP="00E87822">
            <w:r>
              <w:rPr>
                <w:highlight w:val="green"/>
              </w:rPr>
              <w:t>TO</w:t>
            </w:r>
            <w:r w:rsidR="00585779" w:rsidRPr="00585779">
              <w:rPr>
                <w:highlight w:val="green"/>
              </w:rPr>
              <w:t>DO: Exploration Lab (activities and questions) for students</w:t>
            </w:r>
          </w:p>
          <w:p w14:paraId="238129F2" w14:textId="1B5DCB62" w:rsidR="0029178C" w:rsidRPr="0029178C" w:rsidRDefault="00746B58" w:rsidP="00746B58">
            <w:pPr>
              <w:jc w:val="right"/>
            </w:pPr>
            <w:r>
              <w:t>14</w:t>
            </w:r>
          </w:p>
        </w:tc>
      </w:tr>
      <w:tr w:rsidR="00E87822" w:rsidRPr="00842155" w14:paraId="65C86315" w14:textId="77777777" w:rsidTr="00E87822">
        <w:tc>
          <w:tcPr>
            <w:tcW w:w="12390" w:type="dxa"/>
            <w:gridSpan w:val="3"/>
            <w:tcMar>
              <w:top w:w="115" w:type="dxa"/>
              <w:left w:w="115" w:type="dxa"/>
              <w:bottom w:w="115" w:type="dxa"/>
              <w:right w:w="115" w:type="dxa"/>
            </w:tcMar>
          </w:tcPr>
          <w:p w14:paraId="424C2885" w14:textId="2939A839" w:rsidR="0019069F" w:rsidRDefault="00E87822" w:rsidP="00E87822">
            <w:pPr>
              <w:rPr>
                <w:b/>
              </w:rPr>
            </w:pPr>
            <w:r>
              <w:rPr>
                <w:b/>
              </w:rPr>
              <w:lastRenderedPageBreak/>
              <w:t>Day 5</w:t>
            </w:r>
            <w:r w:rsidR="0019069F">
              <w:rPr>
                <w:b/>
              </w:rPr>
              <w:t>: Test</w:t>
            </w:r>
          </w:p>
          <w:p w14:paraId="71990080" w14:textId="46CADC95" w:rsidR="00E87822" w:rsidRDefault="008A47A5" w:rsidP="00E87822">
            <w:r>
              <w:t>Teat on logic material covered thus far, including conditionals in Java</w:t>
            </w:r>
          </w:p>
          <w:p w14:paraId="3FE4B09A" w14:textId="77777777" w:rsidR="008A47A5" w:rsidRDefault="008A47A5" w:rsidP="00E87822"/>
          <w:p w14:paraId="4357DF48" w14:textId="18065A82" w:rsidR="008A47A5" w:rsidRPr="0019069F" w:rsidRDefault="008A47A5" w:rsidP="00E87822">
            <w:r w:rsidRPr="00DB7578">
              <w:rPr>
                <w:highlight w:val="green"/>
              </w:rPr>
              <w:t>TODO: Test?</w:t>
            </w:r>
          </w:p>
          <w:p w14:paraId="0102DC41" w14:textId="78502A51" w:rsidR="0019069F" w:rsidRPr="00746B58" w:rsidRDefault="00746B58" w:rsidP="00746B58">
            <w:pPr>
              <w:jc w:val="right"/>
            </w:pPr>
            <w:r w:rsidRPr="00746B58">
              <w:t>15</w:t>
            </w:r>
          </w:p>
        </w:tc>
      </w:tr>
    </w:tbl>
    <w:p w14:paraId="2B774FAA" w14:textId="3356E17C" w:rsidR="00E87822" w:rsidRDefault="00E87822">
      <w:pPr>
        <w:rPr>
          <w:rFonts w:cs="Arial"/>
        </w:rPr>
      </w:pPr>
    </w:p>
    <w:p w14:paraId="27152645"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520C1F17"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7169DED5" w14:textId="5DCB05D4" w:rsidR="00E87822" w:rsidRPr="00075884" w:rsidRDefault="00E87822" w:rsidP="003177E2">
            <w:pPr>
              <w:pStyle w:val="TopicHeading"/>
            </w:pPr>
            <w:bookmarkStart w:id="4" w:name="_Toc408479215"/>
            <w:r>
              <w:lastRenderedPageBreak/>
              <w:t xml:space="preserve">Week 4: </w:t>
            </w:r>
            <w:r w:rsidR="003177E2">
              <w:t>Logic</w:t>
            </w:r>
            <w:r w:rsidR="0029178C">
              <w:t xml:space="preserve"> and More Conditional Programming</w:t>
            </w:r>
            <w:bookmarkEnd w:id="4"/>
            <w:r>
              <w:t xml:space="preserve"> </w:t>
            </w:r>
          </w:p>
        </w:tc>
        <w:tc>
          <w:tcPr>
            <w:tcW w:w="780" w:type="dxa"/>
            <w:tcBorders>
              <w:left w:val="nil"/>
              <w:bottom w:val="single" w:sz="4" w:space="0" w:color="000000" w:themeColor="text1"/>
              <w:right w:val="nil"/>
            </w:tcBorders>
            <w:shd w:val="clear" w:color="auto" w:fill="012169"/>
            <w:vAlign w:val="center"/>
          </w:tcPr>
          <w:p w14:paraId="0596934F"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7C9DEFF9" w14:textId="77777777" w:rsidR="00E87822" w:rsidRPr="00566ACF" w:rsidRDefault="00E87822" w:rsidP="00E87822">
            <w:pPr>
              <w:pStyle w:val="Heading1"/>
              <w:jc w:val="right"/>
            </w:pPr>
            <w:r w:rsidRPr="00566ACF">
              <w:t>Quarter 1</w:t>
            </w:r>
          </w:p>
        </w:tc>
      </w:tr>
      <w:tr w:rsidR="00E87822" w:rsidRPr="00E45197" w14:paraId="4FEEAD50"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611841B"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5905D5FA" w14:textId="77777777" w:rsidR="00E87822" w:rsidRPr="00E45197" w:rsidRDefault="00E87822" w:rsidP="00E87822">
            <w:pPr>
              <w:pStyle w:val="TopicHeading"/>
            </w:pPr>
          </w:p>
        </w:tc>
      </w:tr>
      <w:tr w:rsidR="00E87822" w:rsidRPr="00842155" w14:paraId="7BA39023"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127BB992" w14:textId="5ED29002" w:rsidR="00E87822" w:rsidRPr="00842155" w:rsidRDefault="00A67054" w:rsidP="003177E2">
            <w:pPr>
              <w:tabs>
                <w:tab w:val="left" w:pos="0"/>
                <w:tab w:val="left" w:pos="3720"/>
              </w:tabs>
              <w:outlineLvl w:val="0"/>
              <w:rPr>
                <w:rFonts w:cs="Arial"/>
              </w:rPr>
            </w:pPr>
            <w:r>
              <w:rPr>
                <w:rFonts w:cs="Arial"/>
              </w:rPr>
              <w:t>The focus this week is on the introduction of syllogism and a more formal presentation of conditional programming. The introduction of syllogisms is the first real “marriage” between formal and material logic. We take true premises and reason with them by use of the syllogism. The lab last week was an exploration of conditionals in Java code. This week has a formal presentation, but also includes instruction in basic data types and operations.</w:t>
            </w:r>
          </w:p>
        </w:tc>
        <w:tc>
          <w:tcPr>
            <w:tcW w:w="1530" w:type="dxa"/>
            <w:tcBorders>
              <w:left w:val="nil"/>
              <w:bottom w:val="single" w:sz="4" w:space="0" w:color="000000" w:themeColor="text1"/>
              <w:right w:val="single" w:sz="4" w:space="0" w:color="auto"/>
            </w:tcBorders>
            <w:shd w:val="clear" w:color="auto" w:fill="auto"/>
          </w:tcPr>
          <w:p w14:paraId="2F8AD1E8" w14:textId="77777777" w:rsidR="00E87822" w:rsidRPr="00842155" w:rsidRDefault="00E87822" w:rsidP="00E87822">
            <w:pPr>
              <w:rPr>
                <w:rFonts w:cs="Arial"/>
                <w:szCs w:val="20"/>
              </w:rPr>
            </w:pPr>
          </w:p>
        </w:tc>
      </w:tr>
      <w:tr w:rsidR="00E87822" w:rsidRPr="00E45197" w14:paraId="009808AA"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CDD8D45"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A8161F6" w14:textId="77777777" w:rsidR="00E87822" w:rsidRPr="00E45197" w:rsidRDefault="00E87822" w:rsidP="00E87822">
            <w:pPr>
              <w:rPr>
                <w:rFonts w:cs="Arial"/>
                <w:color w:val="FFFFFF" w:themeColor="background1"/>
                <w:szCs w:val="20"/>
              </w:rPr>
            </w:pPr>
          </w:p>
        </w:tc>
      </w:tr>
      <w:tr w:rsidR="00E87822" w:rsidRPr="00842155" w14:paraId="521057A3"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161D3F6C" w14:textId="77777777" w:rsidR="00A67054" w:rsidRPr="00E72E23" w:rsidRDefault="00A67054" w:rsidP="00A67054">
            <w:pPr>
              <w:pStyle w:val="ListParagraph"/>
              <w:numPr>
                <w:ilvl w:val="0"/>
                <w:numId w:val="10"/>
              </w:numPr>
              <w:ind w:left="335"/>
              <w:rPr>
                <w:rFonts w:cs="Arial"/>
                <w:szCs w:val="20"/>
              </w:rPr>
            </w:pPr>
            <w:r>
              <w:t>Define a syllogism.</w:t>
            </w:r>
          </w:p>
          <w:p w14:paraId="43AB8D4D" w14:textId="7B9F8BA2" w:rsidR="00A67054" w:rsidRPr="00A67054" w:rsidRDefault="00A67054" w:rsidP="00A67054">
            <w:pPr>
              <w:pStyle w:val="ListParagraph"/>
              <w:numPr>
                <w:ilvl w:val="0"/>
                <w:numId w:val="10"/>
              </w:numPr>
              <w:ind w:left="335"/>
              <w:rPr>
                <w:rFonts w:cs="Arial"/>
                <w:szCs w:val="20"/>
              </w:rPr>
            </w:pPr>
            <w:r>
              <w:t>Apply Aristotle’s Six Rules for Validity</w:t>
            </w:r>
            <w:r w:rsidR="00323283">
              <w:t>.</w:t>
            </w:r>
            <w:r>
              <w:t xml:space="preserve"> </w:t>
            </w:r>
          </w:p>
          <w:p w14:paraId="0E245B99" w14:textId="32BCB07A" w:rsidR="00E72E23" w:rsidRPr="00E72E23" w:rsidRDefault="00E72E23" w:rsidP="00A67054">
            <w:pPr>
              <w:pStyle w:val="ListParagraph"/>
              <w:numPr>
                <w:ilvl w:val="0"/>
                <w:numId w:val="10"/>
              </w:numPr>
              <w:ind w:left="335"/>
              <w:rPr>
                <w:rFonts w:cs="Arial"/>
                <w:szCs w:val="20"/>
              </w:rPr>
            </w:pPr>
            <w:r>
              <w:t>Understand data types and operations</w:t>
            </w:r>
            <w:r w:rsidR="00323283">
              <w:t>.</w:t>
            </w:r>
          </w:p>
          <w:p w14:paraId="6391239E" w14:textId="0BCAFE15" w:rsidR="00E87822" w:rsidRPr="0029178C" w:rsidRDefault="00E72E23" w:rsidP="00E72E23">
            <w:pPr>
              <w:pStyle w:val="ListParagraph"/>
              <w:numPr>
                <w:ilvl w:val="0"/>
                <w:numId w:val="10"/>
              </w:numPr>
              <w:ind w:left="335"/>
              <w:rPr>
                <w:rFonts w:cs="Arial"/>
                <w:szCs w:val="20"/>
              </w:rPr>
            </w:pPr>
            <w:r>
              <w:t>Understand conditional programming and Boolean operators</w:t>
            </w:r>
            <w:r w:rsidR="00323283">
              <w:t>.</w:t>
            </w:r>
            <w:r w:rsidR="00E87822" w:rsidRPr="0029178C">
              <w:rPr>
                <w:highlight w:val="yellow"/>
              </w:rPr>
              <w:t xml:space="preserve"> </w:t>
            </w:r>
          </w:p>
        </w:tc>
      </w:tr>
      <w:tr w:rsidR="00E87822" w:rsidRPr="00E45197" w14:paraId="15441D40"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641BB037"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56F7AA8C" w14:textId="77777777" w:rsidTr="00E87822">
        <w:tc>
          <w:tcPr>
            <w:tcW w:w="12390" w:type="dxa"/>
            <w:gridSpan w:val="3"/>
            <w:tcMar>
              <w:top w:w="115" w:type="dxa"/>
              <w:left w:w="115" w:type="dxa"/>
              <w:bottom w:w="115" w:type="dxa"/>
              <w:right w:w="115" w:type="dxa"/>
            </w:tcMar>
          </w:tcPr>
          <w:p w14:paraId="7122EFF9" w14:textId="77777777" w:rsidR="00E87822" w:rsidRDefault="00E87822" w:rsidP="00E87822">
            <w:pPr>
              <w:pStyle w:val="FreeFormA"/>
              <w:tabs>
                <w:tab w:val="left" w:pos="9870"/>
              </w:tabs>
              <w:rPr>
                <w:rFonts w:ascii="Arial" w:hAnsi="Arial" w:cs="Arial"/>
                <w:b/>
              </w:rPr>
            </w:pPr>
            <w:r>
              <w:rPr>
                <w:rFonts w:ascii="Arial" w:hAnsi="Arial" w:cs="Arial"/>
                <w:b/>
              </w:rPr>
              <w:t>Readings</w:t>
            </w:r>
            <w:r>
              <w:rPr>
                <w:rFonts w:ascii="Arial" w:hAnsi="Arial" w:cs="Arial"/>
                <w:b/>
              </w:rPr>
              <w:tab/>
            </w:r>
          </w:p>
          <w:p w14:paraId="645D077C" w14:textId="77777777" w:rsidR="00E87822" w:rsidRDefault="00E87822" w:rsidP="00E87822">
            <w:pPr>
              <w:pStyle w:val="FreeFormA"/>
              <w:rPr>
                <w:rFonts w:ascii="Arial" w:hAnsi="Arial" w:cs="Arial"/>
                <w:b/>
              </w:rPr>
            </w:pPr>
          </w:p>
          <w:p w14:paraId="5FF50CC4" w14:textId="3840A9FB" w:rsidR="00E87822" w:rsidRPr="00795153" w:rsidRDefault="00CF7FF8" w:rsidP="00E87822">
            <w:r>
              <w:rPr>
                <w:bCs/>
                <w:i/>
              </w:rPr>
              <w:t>The Pattern on the Stone</w:t>
            </w:r>
            <w:r>
              <w:rPr>
                <w:bCs/>
              </w:rPr>
              <w:t xml:space="preserve">, D. </w:t>
            </w:r>
            <w:proofErr w:type="spellStart"/>
            <w:r>
              <w:rPr>
                <w:bCs/>
              </w:rPr>
              <w:t>Hillis</w:t>
            </w:r>
            <w:proofErr w:type="spellEnd"/>
            <w:r>
              <w:rPr>
                <w:bCs/>
              </w:rPr>
              <w:t xml:space="preserve"> (Chapter 1)</w:t>
            </w:r>
          </w:p>
        </w:tc>
      </w:tr>
      <w:tr w:rsidR="00E87822" w:rsidRPr="00842155" w14:paraId="7526E634" w14:textId="77777777" w:rsidTr="00E87822">
        <w:tc>
          <w:tcPr>
            <w:tcW w:w="12390" w:type="dxa"/>
            <w:gridSpan w:val="3"/>
            <w:tcMar>
              <w:top w:w="115" w:type="dxa"/>
              <w:left w:w="115" w:type="dxa"/>
              <w:bottom w:w="115" w:type="dxa"/>
              <w:right w:w="115" w:type="dxa"/>
            </w:tcMar>
          </w:tcPr>
          <w:p w14:paraId="7656938C" w14:textId="77777777" w:rsidR="00E87822" w:rsidRDefault="00E87822" w:rsidP="00E87822">
            <w:pPr>
              <w:pStyle w:val="FreeFormA"/>
              <w:rPr>
                <w:rFonts w:ascii="Arial" w:hAnsi="Arial" w:cs="Arial"/>
                <w:b/>
              </w:rPr>
            </w:pPr>
            <w:r>
              <w:rPr>
                <w:rFonts w:ascii="Arial" w:hAnsi="Arial" w:cs="Arial"/>
                <w:b/>
              </w:rPr>
              <w:t>Assignments</w:t>
            </w:r>
          </w:p>
          <w:p w14:paraId="72676821" w14:textId="77777777" w:rsidR="00E87822" w:rsidRDefault="00E87822" w:rsidP="00E87822">
            <w:pPr>
              <w:pStyle w:val="FreeFormA"/>
              <w:rPr>
                <w:rFonts w:ascii="Arial" w:hAnsi="Arial" w:cs="Arial"/>
                <w:b/>
              </w:rPr>
            </w:pPr>
          </w:p>
          <w:p w14:paraId="0412A703" w14:textId="77777777" w:rsidR="00E87822" w:rsidRDefault="00E87822" w:rsidP="00E87822">
            <w:pPr>
              <w:pStyle w:val="FreeFormA"/>
            </w:pPr>
            <w:r w:rsidRPr="00631AD4">
              <w:rPr>
                <w:rFonts w:ascii="Arial" w:hAnsi="Arial" w:cs="Arial"/>
                <w:highlight w:val="yellow"/>
              </w:rPr>
              <w:t>The are homework assignments:</w:t>
            </w:r>
            <w:r>
              <w:t xml:space="preserve"> </w:t>
            </w:r>
          </w:p>
          <w:p w14:paraId="5A9DDCA7" w14:textId="77777777" w:rsidR="00E87822" w:rsidRPr="00795153" w:rsidRDefault="00E87822" w:rsidP="00E87822"/>
        </w:tc>
      </w:tr>
      <w:tr w:rsidR="00E87822" w:rsidRPr="00E45197" w14:paraId="559CF984"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705A5C89"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6D0B547E" w14:textId="77777777" w:rsidTr="00E87822">
        <w:tc>
          <w:tcPr>
            <w:tcW w:w="12390" w:type="dxa"/>
            <w:gridSpan w:val="3"/>
            <w:shd w:val="clear" w:color="auto" w:fill="FFFFFF" w:themeFill="background1"/>
            <w:tcMar>
              <w:top w:w="115" w:type="dxa"/>
              <w:left w:w="115" w:type="dxa"/>
              <w:bottom w:w="115" w:type="dxa"/>
              <w:right w:w="115" w:type="dxa"/>
            </w:tcMar>
          </w:tcPr>
          <w:p w14:paraId="021D1FA3" w14:textId="77777777" w:rsidR="00E87822" w:rsidRDefault="00E87822" w:rsidP="00E87822">
            <w:pPr>
              <w:rPr>
                <w:b/>
                <w:bCs/>
              </w:rPr>
            </w:pPr>
            <w:r>
              <w:rPr>
                <w:b/>
                <w:bCs/>
              </w:rPr>
              <w:t>Readings</w:t>
            </w:r>
          </w:p>
          <w:p w14:paraId="32536C29" w14:textId="77777777" w:rsidR="00E87822" w:rsidRDefault="00E87822" w:rsidP="00E87822">
            <w:pPr>
              <w:rPr>
                <w:b/>
                <w:bCs/>
              </w:rPr>
            </w:pPr>
          </w:p>
          <w:p w14:paraId="4569205C" w14:textId="6CBB5143" w:rsidR="00E87822" w:rsidRPr="00DF1AA2" w:rsidRDefault="00694A91" w:rsidP="00E87822">
            <w:r w:rsidRPr="00694A91">
              <w:rPr>
                <w:bCs/>
                <w:i/>
                <w:highlight w:val="yellow"/>
              </w:rPr>
              <w:t>Need</w:t>
            </w:r>
          </w:p>
        </w:tc>
      </w:tr>
      <w:tr w:rsidR="00E87822" w:rsidRPr="00E45197" w14:paraId="5594F655" w14:textId="77777777" w:rsidTr="00E87822">
        <w:tc>
          <w:tcPr>
            <w:tcW w:w="12390" w:type="dxa"/>
            <w:gridSpan w:val="3"/>
            <w:shd w:val="clear" w:color="auto" w:fill="A68462"/>
            <w:tcMar>
              <w:top w:w="115" w:type="dxa"/>
              <w:left w:w="115" w:type="dxa"/>
              <w:bottom w:w="115" w:type="dxa"/>
              <w:right w:w="115" w:type="dxa"/>
            </w:tcMar>
          </w:tcPr>
          <w:p w14:paraId="66B55544"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6306AD50" w14:textId="77777777" w:rsidTr="00E87822">
        <w:tc>
          <w:tcPr>
            <w:tcW w:w="12390" w:type="dxa"/>
            <w:gridSpan w:val="3"/>
            <w:tcMar>
              <w:top w:w="115" w:type="dxa"/>
              <w:left w:w="115" w:type="dxa"/>
              <w:bottom w:w="115" w:type="dxa"/>
              <w:right w:w="115" w:type="dxa"/>
            </w:tcMar>
          </w:tcPr>
          <w:p w14:paraId="6C3AA6BE" w14:textId="77777777" w:rsidR="00A67054" w:rsidRDefault="00A67054" w:rsidP="00A67054">
            <w:pPr>
              <w:rPr>
                <w:b/>
                <w:bCs/>
              </w:rPr>
            </w:pPr>
            <w:r>
              <w:rPr>
                <w:b/>
                <w:bCs/>
              </w:rPr>
              <w:t>Day 1: Aristotelian Syllogisms</w:t>
            </w:r>
          </w:p>
          <w:p w14:paraId="211BCAE6" w14:textId="5E2CDD28" w:rsidR="00A67054" w:rsidRPr="00CF7FF8" w:rsidRDefault="00A67054" w:rsidP="00A67054">
            <w:pPr>
              <w:rPr>
                <w:bCs/>
                <w:i/>
              </w:rPr>
            </w:pPr>
            <w:r w:rsidRPr="00CF7FF8">
              <w:rPr>
                <w:bCs/>
                <w:i/>
              </w:rPr>
              <w:t xml:space="preserve">Note that this is a </w:t>
            </w:r>
            <w:r>
              <w:rPr>
                <w:bCs/>
                <w:i/>
              </w:rPr>
              <w:t>two-</w:t>
            </w:r>
            <w:r w:rsidRPr="00CF7FF8">
              <w:rPr>
                <w:bCs/>
                <w:i/>
              </w:rPr>
              <w:t>day lesson.</w:t>
            </w:r>
          </w:p>
          <w:p w14:paraId="4243A768" w14:textId="77777777" w:rsidR="00A67054" w:rsidRDefault="00A67054" w:rsidP="00A67054">
            <w:pPr>
              <w:pStyle w:val="ListParagraph"/>
              <w:numPr>
                <w:ilvl w:val="0"/>
                <w:numId w:val="17"/>
              </w:numPr>
              <w:ind w:left="335"/>
            </w:pPr>
            <w:r>
              <w:t>Define syllogism, major premise, minor premise, and conclusion.</w:t>
            </w:r>
          </w:p>
          <w:p w14:paraId="387A100E" w14:textId="77777777" w:rsidR="00A67054" w:rsidRDefault="00A67054" w:rsidP="00A67054">
            <w:pPr>
              <w:pStyle w:val="ListParagraph"/>
              <w:numPr>
                <w:ilvl w:val="0"/>
                <w:numId w:val="17"/>
              </w:numPr>
              <w:ind w:left="335"/>
            </w:pPr>
            <w:r>
              <w:t>Introduce Aristotle’s Six Rules for Validity.</w:t>
            </w:r>
          </w:p>
          <w:p w14:paraId="3DC6C9AB" w14:textId="77777777" w:rsidR="00A67054" w:rsidRDefault="00A67054" w:rsidP="00A67054">
            <w:pPr>
              <w:pStyle w:val="ListParagraph"/>
              <w:numPr>
                <w:ilvl w:val="0"/>
                <w:numId w:val="17"/>
              </w:numPr>
              <w:ind w:left="335"/>
            </w:pPr>
            <w:r>
              <w:lastRenderedPageBreak/>
              <w:t>Practice identifying the categorical syllogisms, writing syllogisms.</w:t>
            </w:r>
          </w:p>
          <w:p w14:paraId="0E338422" w14:textId="77777777" w:rsidR="00A67054" w:rsidRDefault="00A67054" w:rsidP="00A67054"/>
          <w:p w14:paraId="6960CC1D" w14:textId="77777777" w:rsidR="00A67054" w:rsidRDefault="00A67054" w:rsidP="00A67054">
            <w:r>
              <w:rPr>
                <w:b/>
              </w:rPr>
              <w:t xml:space="preserve">Homework: </w:t>
            </w:r>
            <w:r>
              <w:t>Syllogism exercises</w:t>
            </w:r>
          </w:p>
          <w:p w14:paraId="238DFBFF" w14:textId="77777777" w:rsidR="00A67054" w:rsidRDefault="00A67054" w:rsidP="00A67054"/>
          <w:p w14:paraId="106818EE" w14:textId="7A2D39CB" w:rsidR="00A67054" w:rsidRPr="007172F5" w:rsidRDefault="00A67054" w:rsidP="00A67054">
            <w:pPr>
              <w:rPr>
                <w:highlight w:val="green"/>
              </w:rPr>
            </w:pPr>
            <w:r w:rsidRPr="007172F5">
              <w:rPr>
                <w:highlight w:val="green"/>
              </w:rPr>
              <w:t>TODO: Lecture Notes for Teacher</w:t>
            </w:r>
            <w:r>
              <w:rPr>
                <w:highlight w:val="green"/>
              </w:rPr>
              <w:t xml:space="preserve"> (for both days)</w:t>
            </w:r>
          </w:p>
          <w:p w14:paraId="19092F4B" w14:textId="4E1D1D2F" w:rsidR="00A67054" w:rsidRPr="00CF7FF8" w:rsidRDefault="00A67054" w:rsidP="00A67054">
            <w:r w:rsidRPr="007172F5">
              <w:rPr>
                <w:highlight w:val="green"/>
              </w:rPr>
              <w:t>TODO: Homework assignment</w:t>
            </w:r>
          </w:p>
          <w:p w14:paraId="5C988A83" w14:textId="36745CB6" w:rsidR="00E87822" w:rsidRPr="00795153" w:rsidRDefault="00746B58" w:rsidP="00746B58">
            <w:pPr>
              <w:pStyle w:val="AssignmentsLevel2"/>
              <w:numPr>
                <w:ilvl w:val="0"/>
                <w:numId w:val="0"/>
              </w:numPr>
              <w:ind w:left="360"/>
              <w:jc w:val="right"/>
            </w:pPr>
            <w:r>
              <w:t>16</w:t>
            </w:r>
          </w:p>
        </w:tc>
      </w:tr>
      <w:tr w:rsidR="00E87822" w:rsidRPr="00842155" w14:paraId="540471BB" w14:textId="77777777" w:rsidTr="00E87822">
        <w:tc>
          <w:tcPr>
            <w:tcW w:w="12390" w:type="dxa"/>
            <w:gridSpan w:val="3"/>
            <w:tcMar>
              <w:top w:w="115" w:type="dxa"/>
              <w:left w:w="115" w:type="dxa"/>
              <w:bottom w:w="115" w:type="dxa"/>
              <w:right w:w="115" w:type="dxa"/>
            </w:tcMar>
          </w:tcPr>
          <w:p w14:paraId="239C3C8F" w14:textId="79E88B42" w:rsidR="00A67054" w:rsidRDefault="00A67054" w:rsidP="00A67054">
            <w:pPr>
              <w:rPr>
                <w:b/>
              </w:rPr>
            </w:pPr>
            <w:r>
              <w:rPr>
                <w:b/>
              </w:rPr>
              <w:lastRenderedPageBreak/>
              <w:t xml:space="preserve">Day 2: </w:t>
            </w:r>
            <w:r>
              <w:rPr>
                <w:b/>
                <w:bCs/>
              </w:rPr>
              <w:t>Aristotelian Syllogisms (continued)</w:t>
            </w:r>
          </w:p>
          <w:p w14:paraId="3BCC088D" w14:textId="77777777" w:rsidR="00A67054" w:rsidRDefault="00A67054" w:rsidP="00A67054">
            <w:r>
              <w:t>Continue the work from the previous day.</w:t>
            </w:r>
          </w:p>
          <w:p w14:paraId="7F99D082" w14:textId="77777777" w:rsidR="00A67054" w:rsidRDefault="00A67054" w:rsidP="00A67054"/>
          <w:p w14:paraId="4AE100F0" w14:textId="4FE18492" w:rsidR="00A67054" w:rsidRDefault="00A67054" w:rsidP="00A67054">
            <w:r>
              <w:rPr>
                <w:b/>
              </w:rPr>
              <w:t xml:space="preserve">Homework: </w:t>
            </w:r>
            <w:r>
              <w:t>More syllogism exercises</w:t>
            </w:r>
          </w:p>
          <w:p w14:paraId="25BE6E0C" w14:textId="77777777" w:rsidR="00A67054" w:rsidRDefault="00A67054" w:rsidP="00A67054"/>
          <w:p w14:paraId="15909250" w14:textId="346F3E5A" w:rsidR="00A67054" w:rsidRPr="00CF7FF8" w:rsidRDefault="00A67054" w:rsidP="00A67054">
            <w:r w:rsidRPr="007172F5">
              <w:rPr>
                <w:highlight w:val="green"/>
              </w:rPr>
              <w:t>TODO: Homework assignment</w:t>
            </w:r>
          </w:p>
          <w:p w14:paraId="1528A9BD" w14:textId="2915928D" w:rsidR="003177E2" w:rsidRPr="00746B58" w:rsidRDefault="00746B58" w:rsidP="00746B58">
            <w:pPr>
              <w:jc w:val="right"/>
            </w:pPr>
            <w:r w:rsidRPr="00746B58">
              <w:t>17</w:t>
            </w:r>
          </w:p>
        </w:tc>
      </w:tr>
      <w:tr w:rsidR="00E87822" w:rsidRPr="00842155" w14:paraId="0434E3BF" w14:textId="77777777" w:rsidTr="00E87822">
        <w:tc>
          <w:tcPr>
            <w:tcW w:w="12390" w:type="dxa"/>
            <w:gridSpan w:val="3"/>
            <w:tcMar>
              <w:top w:w="115" w:type="dxa"/>
              <w:left w:w="115" w:type="dxa"/>
              <w:bottom w:w="115" w:type="dxa"/>
              <w:right w:w="115" w:type="dxa"/>
            </w:tcMar>
          </w:tcPr>
          <w:p w14:paraId="498BE401" w14:textId="1D4CEADB" w:rsidR="00E87822" w:rsidRDefault="00E87822" w:rsidP="00E87822">
            <w:pPr>
              <w:rPr>
                <w:b/>
              </w:rPr>
            </w:pPr>
            <w:r>
              <w:rPr>
                <w:b/>
              </w:rPr>
              <w:t>Day 3</w:t>
            </w:r>
            <w:r w:rsidR="009F7BA7">
              <w:rPr>
                <w:b/>
              </w:rPr>
              <w:t>: Data Types, Operations, and Conditional Programming</w:t>
            </w:r>
          </w:p>
          <w:p w14:paraId="16B6E8BC" w14:textId="3CF1E648" w:rsidR="00E87822" w:rsidRDefault="00CF7FF8" w:rsidP="00E87822">
            <w:r>
              <w:t>We begin to hit heavy coding topics here. The goal is to start to build up the basics so that students can utilize them for more complicated tasks. Today has</w:t>
            </w:r>
            <w:r w:rsidR="0029178C">
              <w:t xml:space="preserve"> a lecture on data types, basic operations (including %), equality (including “</w:t>
            </w:r>
            <w:proofErr w:type="gramStart"/>
            <w:r w:rsidR="0029178C">
              <w:t>.equals</w:t>
            </w:r>
            <w:proofErr w:type="gramEnd"/>
            <w:r w:rsidR="0029178C">
              <w:t>” versus “==” for String), and conditionals (if, else).</w:t>
            </w:r>
            <w:r w:rsidR="0019069F">
              <w:t xml:space="preserve"> This lecture should very briefly cover user I/O, which students will have seen through their exploration labs.</w:t>
            </w:r>
          </w:p>
          <w:p w14:paraId="7BF4A033" w14:textId="77777777" w:rsidR="009F7BA7" w:rsidRDefault="009F7BA7" w:rsidP="00E87822"/>
          <w:p w14:paraId="4D382271" w14:textId="7B742BEF" w:rsidR="009F7BA7" w:rsidRDefault="009F7BA7" w:rsidP="00E87822">
            <w:r>
              <w:rPr>
                <w:b/>
              </w:rPr>
              <w:t xml:space="preserve">Homework: </w:t>
            </w:r>
            <w:r>
              <w:t>Exercises on conditional programming</w:t>
            </w:r>
          </w:p>
          <w:p w14:paraId="442EE6F0" w14:textId="77777777" w:rsidR="00585779" w:rsidRDefault="00585779" w:rsidP="00E87822"/>
          <w:p w14:paraId="565E652B" w14:textId="6269042E" w:rsidR="00585779" w:rsidRPr="00DB7578" w:rsidRDefault="00DB7578" w:rsidP="00E87822">
            <w:pPr>
              <w:rPr>
                <w:highlight w:val="green"/>
              </w:rPr>
            </w:pPr>
            <w:r>
              <w:rPr>
                <w:highlight w:val="green"/>
              </w:rPr>
              <w:t>TO</w:t>
            </w:r>
            <w:r w:rsidR="00585779" w:rsidRPr="00DB7578">
              <w:rPr>
                <w:highlight w:val="green"/>
              </w:rPr>
              <w:t xml:space="preserve">DO: </w:t>
            </w:r>
            <w:r w:rsidRPr="00DB7578">
              <w:rPr>
                <w:highlight w:val="green"/>
              </w:rPr>
              <w:t>Lecture notes</w:t>
            </w:r>
          </w:p>
          <w:p w14:paraId="4783908A" w14:textId="14929CBF" w:rsidR="00DB7578" w:rsidRPr="009F7BA7" w:rsidRDefault="00DB7578" w:rsidP="00E87822">
            <w:r>
              <w:rPr>
                <w:highlight w:val="green"/>
              </w:rPr>
              <w:t>TO</w:t>
            </w:r>
            <w:r w:rsidRPr="00DB7578">
              <w:rPr>
                <w:highlight w:val="green"/>
              </w:rPr>
              <w:t>DO: HW exercises</w:t>
            </w:r>
          </w:p>
          <w:p w14:paraId="020B3D22" w14:textId="3BA3FC4C" w:rsidR="00E87822" w:rsidRPr="00795153" w:rsidRDefault="00746B58" w:rsidP="00746B58">
            <w:pPr>
              <w:jc w:val="right"/>
            </w:pPr>
            <w:r>
              <w:t>18</w:t>
            </w:r>
          </w:p>
        </w:tc>
      </w:tr>
      <w:tr w:rsidR="00E87822" w:rsidRPr="00842155" w14:paraId="18B251F3" w14:textId="77777777" w:rsidTr="00E87822">
        <w:tc>
          <w:tcPr>
            <w:tcW w:w="12390" w:type="dxa"/>
            <w:gridSpan w:val="3"/>
            <w:tcMar>
              <w:top w:w="115" w:type="dxa"/>
              <w:left w:w="115" w:type="dxa"/>
              <w:bottom w:w="115" w:type="dxa"/>
              <w:right w:w="115" w:type="dxa"/>
            </w:tcMar>
          </w:tcPr>
          <w:p w14:paraId="7C11D82C" w14:textId="224BF135" w:rsidR="00E87822" w:rsidRDefault="00E87822" w:rsidP="00E87822">
            <w:pPr>
              <w:rPr>
                <w:b/>
              </w:rPr>
            </w:pPr>
            <w:r>
              <w:rPr>
                <w:b/>
              </w:rPr>
              <w:t>Day 4</w:t>
            </w:r>
            <w:r w:rsidR="00D26EC5">
              <w:rPr>
                <w:b/>
              </w:rPr>
              <w:t xml:space="preserve">: </w:t>
            </w:r>
            <w:r w:rsidR="00323283">
              <w:rPr>
                <w:b/>
              </w:rPr>
              <w:t xml:space="preserve">Conditional Programming </w:t>
            </w:r>
            <w:proofErr w:type="spellStart"/>
            <w:r w:rsidR="00323283">
              <w:rPr>
                <w:b/>
              </w:rPr>
              <w:t>Exericise</w:t>
            </w:r>
            <w:proofErr w:type="spellEnd"/>
          </w:p>
          <w:p w14:paraId="20D38013" w14:textId="238CD884" w:rsidR="00E87822" w:rsidRDefault="006A7584" w:rsidP="00E87822">
            <w:r>
              <w:t>Pass out the in-class programming exercises for conditional and have students work on them. There will be no code collected, but the teacher can do a “checklist” to see how many they have completed.</w:t>
            </w:r>
            <w:r w:rsidR="00DB7578">
              <w:t xml:space="preserve"> Students may need reminded of how to set up a file, type code (with the basic class anatomy), compile, and execute the code.</w:t>
            </w:r>
          </w:p>
          <w:p w14:paraId="2BF30193" w14:textId="77777777" w:rsidR="006A7584" w:rsidRDefault="006A7584" w:rsidP="00E87822"/>
          <w:p w14:paraId="1D12B79E" w14:textId="18BC9E94" w:rsidR="006A7584" w:rsidRDefault="006A7584" w:rsidP="00B631A3">
            <w:r>
              <w:rPr>
                <w:b/>
              </w:rPr>
              <w:t xml:space="preserve">Homework: </w:t>
            </w:r>
            <w:r>
              <w:t>Code by hand any exercises you did</w:t>
            </w:r>
            <w:r w:rsidR="00323283">
              <w:t xml:space="preserve"> not complete in class. Read </w:t>
            </w:r>
            <w:r w:rsidR="00323283">
              <w:rPr>
                <w:bCs/>
                <w:i/>
              </w:rPr>
              <w:t>The Pattern on the Stone</w:t>
            </w:r>
            <w:r w:rsidR="00323283">
              <w:rPr>
                <w:bCs/>
              </w:rPr>
              <w:t xml:space="preserve">, D. </w:t>
            </w:r>
            <w:proofErr w:type="spellStart"/>
            <w:r w:rsidR="00323283">
              <w:rPr>
                <w:bCs/>
              </w:rPr>
              <w:t>Hillis</w:t>
            </w:r>
            <w:proofErr w:type="spellEnd"/>
            <w:r w:rsidR="00323283">
              <w:rPr>
                <w:bCs/>
              </w:rPr>
              <w:t xml:space="preserve"> (Chapter 1)</w:t>
            </w:r>
          </w:p>
          <w:p w14:paraId="2C9D1C1B" w14:textId="5056DB8D" w:rsidR="00323283" w:rsidRDefault="00323283" w:rsidP="00B631A3">
            <w:r>
              <w:t xml:space="preserve">            </w:t>
            </w:r>
          </w:p>
          <w:p w14:paraId="1FB430D4" w14:textId="77777777" w:rsidR="00DB7578" w:rsidRDefault="00DB7578" w:rsidP="00B631A3"/>
          <w:p w14:paraId="5EC1EE8F" w14:textId="568205B6" w:rsidR="00DB7578" w:rsidRDefault="00DB7578" w:rsidP="00B631A3">
            <w:r>
              <w:rPr>
                <w:highlight w:val="green"/>
              </w:rPr>
              <w:t>TO</w:t>
            </w:r>
            <w:r w:rsidRPr="00DB7578">
              <w:rPr>
                <w:highlight w:val="green"/>
              </w:rPr>
              <w:t>DO: In class programming exercises</w:t>
            </w:r>
          </w:p>
          <w:p w14:paraId="539F1340" w14:textId="721AF13A" w:rsidR="00746B58" w:rsidRPr="006A7584" w:rsidRDefault="00746B58" w:rsidP="00746B58">
            <w:pPr>
              <w:jc w:val="right"/>
            </w:pPr>
            <w:r>
              <w:t>19</w:t>
            </w:r>
          </w:p>
        </w:tc>
      </w:tr>
      <w:tr w:rsidR="00E87822" w:rsidRPr="00842155" w14:paraId="46FE3B6C" w14:textId="77777777" w:rsidTr="00E87822">
        <w:tc>
          <w:tcPr>
            <w:tcW w:w="12390" w:type="dxa"/>
            <w:gridSpan w:val="3"/>
            <w:tcMar>
              <w:top w:w="115" w:type="dxa"/>
              <w:left w:w="115" w:type="dxa"/>
              <w:bottom w:w="115" w:type="dxa"/>
              <w:right w:w="115" w:type="dxa"/>
            </w:tcMar>
          </w:tcPr>
          <w:p w14:paraId="0BFE86A3" w14:textId="77777777" w:rsidR="00E87822" w:rsidRDefault="00E87822" w:rsidP="00E87822">
            <w:pPr>
              <w:rPr>
                <w:b/>
              </w:rPr>
            </w:pPr>
            <w:r>
              <w:rPr>
                <w:b/>
              </w:rPr>
              <w:t>Day 5</w:t>
            </w:r>
          </w:p>
          <w:p w14:paraId="71832446" w14:textId="61237B6C" w:rsidR="00E87822" w:rsidRDefault="00E87822" w:rsidP="00E87822">
            <w:r>
              <w:t>Flexible</w:t>
            </w:r>
          </w:p>
          <w:p w14:paraId="3E7FC6E6" w14:textId="55B8787D" w:rsidR="00746B58" w:rsidRPr="00746B58" w:rsidRDefault="00746B58" w:rsidP="00323283"/>
        </w:tc>
      </w:tr>
    </w:tbl>
    <w:p w14:paraId="0A09C1A7" w14:textId="281DC5D4" w:rsidR="00E87822" w:rsidRDefault="00E87822">
      <w:pPr>
        <w:rPr>
          <w:rFonts w:cs="Arial"/>
        </w:rPr>
      </w:pPr>
    </w:p>
    <w:p w14:paraId="193B1C9A"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534F47A8"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0BC4F778" w14:textId="06BE595C" w:rsidR="00E87822" w:rsidRPr="00075884" w:rsidRDefault="00E87822" w:rsidP="004B382F">
            <w:pPr>
              <w:pStyle w:val="TopicHeading"/>
            </w:pPr>
            <w:bookmarkStart w:id="5" w:name="_Toc408479216"/>
            <w:r>
              <w:lastRenderedPageBreak/>
              <w:t xml:space="preserve">Week 5: </w:t>
            </w:r>
            <w:r w:rsidR="004B382F">
              <w:t xml:space="preserve">Circuits, </w:t>
            </w:r>
            <w:r w:rsidR="006F0788">
              <w:t>Logic Gates</w:t>
            </w:r>
            <w:r w:rsidR="004B382F">
              <w:t>, and Iteration</w:t>
            </w:r>
            <w:bookmarkEnd w:id="5"/>
          </w:p>
        </w:tc>
        <w:tc>
          <w:tcPr>
            <w:tcW w:w="780" w:type="dxa"/>
            <w:tcBorders>
              <w:left w:val="nil"/>
              <w:bottom w:val="single" w:sz="4" w:space="0" w:color="000000" w:themeColor="text1"/>
              <w:right w:val="nil"/>
            </w:tcBorders>
            <w:shd w:val="clear" w:color="auto" w:fill="012169"/>
            <w:vAlign w:val="center"/>
          </w:tcPr>
          <w:p w14:paraId="1E5680ED"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779CBEC3" w14:textId="77777777" w:rsidR="00E87822" w:rsidRPr="00566ACF" w:rsidRDefault="00E87822" w:rsidP="00E87822">
            <w:pPr>
              <w:pStyle w:val="Heading1"/>
              <w:jc w:val="right"/>
            </w:pPr>
            <w:r w:rsidRPr="00566ACF">
              <w:t>Quarter 1</w:t>
            </w:r>
          </w:p>
        </w:tc>
      </w:tr>
      <w:tr w:rsidR="00E87822" w:rsidRPr="00E45197" w14:paraId="31DFE9EA"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37CEBF3"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0A747CAF" w14:textId="77777777" w:rsidR="00E87822" w:rsidRPr="00E45197" w:rsidRDefault="00E87822" w:rsidP="00E87822">
            <w:pPr>
              <w:pStyle w:val="TopicHeading"/>
            </w:pPr>
          </w:p>
        </w:tc>
      </w:tr>
      <w:tr w:rsidR="00E87822" w:rsidRPr="00842155" w14:paraId="119EF7F9"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761D9384" w14:textId="35144829" w:rsidR="00E87822" w:rsidRPr="00E72E23" w:rsidRDefault="00E72E23" w:rsidP="00E87822">
            <w:pPr>
              <w:tabs>
                <w:tab w:val="left" w:pos="0"/>
                <w:tab w:val="left" w:pos="3720"/>
              </w:tabs>
              <w:outlineLvl w:val="0"/>
              <w:rPr>
                <w:rFonts w:cs="Arial"/>
              </w:rPr>
            </w:pPr>
            <w:r>
              <w:rPr>
                <w:rFonts w:cs="Arial"/>
              </w:rPr>
              <w:t xml:space="preserve">The focus this week takes a giant step forward in connecting formal logic with the machine of a computer. Students have now had truth tables, and they have also spent quite a bit of time learning that formal logic alone does not convey truth. They are ready to see how a “computing device” might be built. To do this, we use series and parallel circuits to model </w:t>
            </w:r>
            <w:r>
              <w:rPr>
                <w:rFonts w:cs="Arial"/>
                <w:i/>
              </w:rPr>
              <w:t xml:space="preserve">and </w:t>
            </w:r>
            <w:proofErr w:type="spellStart"/>
            <w:r>
              <w:rPr>
                <w:rFonts w:cs="Arial"/>
              </w:rPr>
              <w:t>and</w:t>
            </w:r>
            <w:proofErr w:type="spellEnd"/>
            <w:r>
              <w:rPr>
                <w:rFonts w:cs="Arial"/>
              </w:rPr>
              <w:t xml:space="preserve"> </w:t>
            </w:r>
            <w:r>
              <w:rPr>
                <w:rFonts w:cs="Arial"/>
                <w:i/>
              </w:rPr>
              <w:t>or</w:t>
            </w:r>
            <w:r>
              <w:rPr>
                <w:rFonts w:cs="Arial"/>
              </w:rPr>
              <w:t xml:space="preserve">, and we take the next step to logic gates. In all of this, we take our lead from W. Daniel </w:t>
            </w:r>
            <w:proofErr w:type="spellStart"/>
            <w:r>
              <w:rPr>
                <w:rFonts w:cs="Arial"/>
              </w:rPr>
              <w:t>Hillis</w:t>
            </w:r>
            <w:proofErr w:type="spellEnd"/>
            <w:r>
              <w:rPr>
                <w:rFonts w:cs="Arial"/>
              </w:rPr>
              <w:t xml:space="preserve"> in </w:t>
            </w:r>
            <w:r>
              <w:rPr>
                <w:rFonts w:cs="Arial"/>
                <w:i/>
              </w:rPr>
              <w:t>The Pattern on the Stone</w:t>
            </w:r>
            <w:r>
              <w:rPr>
                <w:rFonts w:cs="Arial"/>
              </w:rPr>
              <w:t>.</w:t>
            </w:r>
          </w:p>
        </w:tc>
        <w:tc>
          <w:tcPr>
            <w:tcW w:w="1530" w:type="dxa"/>
            <w:tcBorders>
              <w:left w:val="nil"/>
              <w:bottom w:val="single" w:sz="4" w:space="0" w:color="000000" w:themeColor="text1"/>
              <w:right w:val="single" w:sz="4" w:space="0" w:color="auto"/>
            </w:tcBorders>
            <w:shd w:val="clear" w:color="auto" w:fill="auto"/>
          </w:tcPr>
          <w:p w14:paraId="67B1232A" w14:textId="77777777" w:rsidR="00E87822" w:rsidRPr="00842155" w:rsidRDefault="00E87822" w:rsidP="00E87822">
            <w:pPr>
              <w:rPr>
                <w:rFonts w:cs="Arial"/>
                <w:szCs w:val="20"/>
              </w:rPr>
            </w:pPr>
          </w:p>
        </w:tc>
      </w:tr>
      <w:tr w:rsidR="00E87822" w:rsidRPr="00E45197" w14:paraId="29BA9B85"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A9BCCA6"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606B0D4" w14:textId="77777777" w:rsidR="00E87822" w:rsidRPr="00E45197" w:rsidRDefault="00E87822" w:rsidP="00E87822">
            <w:pPr>
              <w:rPr>
                <w:rFonts w:cs="Arial"/>
                <w:color w:val="FFFFFF" w:themeColor="background1"/>
                <w:szCs w:val="20"/>
              </w:rPr>
            </w:pPr>
          </w:p>
        </w:tc>
      </w:tr>
      <w:tr w:rsidR="00E87822" w:rsidRPr="00842155" w14:paraId="7DA74D57"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2414CEC6" w14:textId="4D4D3D33" w:rsidR="00E87822" w:rsidRPr="00E72E23" w:rsidRDefault="00E72E23" w:rsidP="0046745D">
            <w:pPr>
              <w:pStyle w:val="ListParagraph"/>
              <w:numPr>
                <w:ilvl w:val="0"/>
                <w:numId w:val="10"/>
              </w:numPr>
              <w:ind w:left="335"/>
              <w:rPr>
                <w:rFonts w:cs="Arial"/>
                <w:szCs w:val="20"/>
              </w:rPr>
            </w:pPr>
            <w:r>
              <w:t xml:space="preserve">Understand that parallel and series circuits are physical models of </w:t>
            </w:r>
            <w:r>
              <w:rPr>
                <w:i/>
              </w:rPr>
              <w:t xml:space="preserve">and </w:t>
            </w:r>
            <w:proofErr w:type="spellStart"/>
            <w:r>
              <w:t>and</w:t>
            </w:r>
            <w:proofErr w:type="spellEnd"/>
            <w:r>
              <w:t xml:space="preserve"> </w:t>
            </w:r>
            <w:r>
              <w:rPr>
                <w:i/>
              </w:rPr>
              <w:t>or</w:t>
            </w:r>
            <w:r>
              <w:t>.</w:t>
            </w:r>
          </w:p>
          <w:p w14:paraId="1C76DE15" w14:textId="77777777" w:rsidR="00E72E23" w:rsidRPr="00AC0160" w:rsidRDefault="00AC0160" w:rsidP="0046745D">
            <w:pPr>
              <w:pStyle w:val="ListParagraph"/>
              <w:numPr>
                <w:ilvl w:val="0"/>
                <w:numId w:val="10"/>
              </w:numPr>
              <w:ind w:left="335"/>
              <w:rPr>
                <w:rFonts w:cs="Arial"/>
                <w:szCs w:val="20"/>
              </w:rPr>
            </w:pPr>
            <w:r>
              <w:t>Apply</w:t>
            </w:r>
            <w:r w:rsidR="00E72E23">
              <w:t xml:space="preserve"> formal logic and circuits to solve a computational problem.</w:t>
            </w:r>
          </w:p>
          <w:p w14:paraId="76ED035F" w14:textId="6B3FCD37" w:rsidR="00AC0160" w:rsidRPr="006F0788" w:rsidRDefault="00AC0160" w:rsidP="0046745D">
            <w:pPr>
              <w:pStyle w:val="ListParagraph"/>
              <w:numPr>
                <w:ilvl w:val="0"/>
                <w:numId w:val="10"/>
              </w:numPr>
              <w:ind w:left="335"/>
              <w:rPr>
                <w:rFonts w:cs="Arial"/>
                <w:szCs w:val="20"/>
              </w:rPr>
            </w:pPr>
            <w:r>
              <w:t>Introduce iteration.</w:t>
            </w:r>
          </w:p>
        </w:tc>
      </w:tr>
      <w:tr w:rsidR="00E87822" w:rsidRPr="00E45197" w14:paraId="4D5848F3"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6C0610E"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15E117B6" w14:textId="77777777" w:rsidTr="00E87822">
        <w:tc>
          <w:tcPr>
            <w:tcW w:w="12390" w:type="dxa"/>
            <w:gridSpan w:val="3"/>
            <w:tcMar>
              <w:top w:w="115" w:type="dxa"/>
              <w:left w:w="115" w:type="dxa"/>
              <w:bottom w:w="115" w:type="dxa"/>
              <w:right w:w="115" w:type="dxa"/>
            </w:tcMar>
          </w:tcPr>
          <w:p w14:paraId="4EF37DA6" w14:textId="77777777" w:rsidR="00E87822" w:rsidRDefault="00E87822" w:rsidP="00E87822">
            <w:pPr>
              <w:pStyle w:val="FreeFormA"/>
              <w:tabs>
                <w:tab w:val="left" w:pos="9870"/>
              </w:tabs>
              <w:rPr>
                <w:rFonts w:ascii="Arial" w:hAnsi="Arial" w:cs="Arial"/>
                <w:b/>
              </w:rPr>
            </w:pPr>
            <w:r>
              <w:rPr>
                <w:rFonts w:ascii="Arial" w:hAnsi="Arial" w:cs="Arial"/>
                <w:b/>
              </w:rPr>
              <w:t>Readings</w:t>
            </w:r>
            <w:r>
              <w:rPr>
                <w:rFonts w:ascii="Arial" w:hAnsi="Arial" w:cs="Arial"/>
                <w:b/>
              </w:rPr>
              <w:tab/>
            </w:r>
          </w:p>
          <w:p w14:paraId="6E282E4E" w14:textId="77777777" w:rsidR="00E87822" w:rsidRDefault="00E87822" w:rsidP="00E87822">
            <w:pPr>
              <w:pStyle w:val="FreeFormA"/>
              <w:rPr>
                <w:rFonts w:ascii="Arial" w:hAnsi="Arial" w:cs="Arial"/>
                <w:b/>
              </w:rPr>
            </w:pPr>
          </w:p>
          <w:p w14:paraId="168560D9" w14:textId="5CA0277C" w:rsidR="00E87822" w:rsidRPr="006F0788" w:rsidRDefault="006F0788" w:rsidP="00E87822">
            <w:r>
              <w:rPr>
                <w:rFonts w:cs="Arial"/>
                <w:bCs/>
                <w:i/>
                <w:iCs/>
              </w:rPr>
              <w:t>The Pattern on the Stone</w:t>
            </w:r>
            <w:r>
              <w:rPr>
                <w:rFonts w:cs="Arial"/>
                <w:bCs/>
                <w:iCs/>
              </w:rPr>
              <w:t xml:space="preserve">, D. </w:t>
            </w:r>
            <w:proofErr w:type="spellStart"/>
            <w:r>
              <w:rPr>
                <w:rFonts w:cs="Arial"/>
                <w:bCs/>
                <w:iCs/>
              </w:rPr>
              <w:t>Hillis</w:t>
            </w:r>
            <w:proofErr w:type="spellEnd"/>
            <w:r>
              <w:rPr>
                <w:rFonts w:cs="Arial"/>
                <w:bCs/>
                <w:iCs/>
              </w:rPr>
              <w:t xml:space="preserve"> (Chapter 2)</w:t>
            </w:r>
          </w:p>
        </w:tc>
      </w:tr>
      <w:tr w:rsidR="00E87822" w:rsidRPr="00842155" w14:paraId="2C62ACA7" w14:textId="77777777" w:rsidTr="00E87822">
        <w:tc>
          <w:tcPr>
            <w:tcW w:w="12390" w:type="dxa"/>
            <w:gridSpan w:val="3"/>
            <w:tcMar>
              <w:top w:w="115" w:type="dxa"/>
              <w:left w:w="115" w:type="dxa"/>
              <w:bottom w:w="115" w:type="dxa"/>
              <w:right w:w="115" w:type="dxa"/>
            </w:tcMar>
          </w:tcPr>
          <w:p w14:paraId="77576167" w14:textId="77777777" w:rsidR="00E87822" w:rsidRDefault="00E87822" w:rsidP="00E87822">
            <w:pPr>
              <w:pStyle w:val="FreeFormA"/>
              <w:rPr>
                <w:rFonts w:ascii="Arial" w:hAnsi="Arial" w:cs="Arial"/>
                <w:b/>
              </w:rPr>
            </w:pPr>
            <w:r>
              <w:rPr>
                <w:rFonts w:ascii="Arial" w:hAnsi="Arial" w:cs="Arial"/>
                <w:b/>
              </w:rPr>
              <w:t>Assignments</w:t>
            </w:r>
          </w:p>
          <w:p w14:paraId="6E40A6C6" w14:textId="77777777" w:rsidR="00E87822" w:rsidRDefault="00E87822" w:rsidP="00E87822">
            <w:pPr>
              <w:pStyle w:val="FreeFormA"/>
              <w:rPr>
                <w:rFonts w:ascii="Arial" w:hAnsi="Arial" w:cs="Arial"/>
                <w:b/>
              </w:rPr>
            </w:pPr>
          </w:p>
          <w:p w14:paraId="27C5809C" w14:textId="77777777" w:rsidR="00F84926" w:rsidRDefault="00F84926" w:rsidP="00F84926">
            <w:r>
              <w:t>Lab Assignment: Circuits and Rock, Paper, Scissors</w:t>
            </w:r>
          </w:p>
          <w:p w14:paraId="60AAEE71" w14:textId="77777777" w:rsidR="00F84926" w:rsidRDefault="00F84926" w:rsidP="00F84926">
            <w:r>
              <w:t>Homework Assignment: Logic Gates Exercises</w:t>
            </w:r>
          </w:p>
          <w:p w14:paraId="188A567F" w14:textId="77777777" w:rsidR="00F84926" w:rsidRDefault="00F84926" w:rsidP="00F84926">
            <w:r>
              <w:t>Lab Assignment: Exploring Iteration</w:t>
            </w:r>
          </w:p>
          <w:p w14:paraId="723D152F" w14:textId="77777777" w:rsidR="00E87822" w:rsidRPr="00795153" w:rsidRDefault="00E87822" w:rsidP="00E87822"/>
        </w:tc>
      </w:tr>
      <w:tr w:rsidR="00E87822" w:rsidRPr="00E45197" w14:paraId="1BD74D13"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608650D1"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29BA4BF4" w14:textId="77777777" w:rsidTr="00E87822">
        <w:tc>
          <w:tcPr>
            <w:tcW w:w="12390" w:type="dxa"/>
            <w:gridSpan w:val="3"/>
            <w:shd w:val="clear" w:color="auto" w:fill="FFFFFF" w:themeFill="background1"/>
            <w:tcMar>
              <w:top w:w="115" w:type="dxa"/>
              <w:left w:w="115" w:type="dxa"/>
              <w:bottom w:w="115" w:type="dxa"/>
              <w:right w:w="115" w:type="dxa"/>
            </w:tcMar>
          </w:tcPr>
          <w:p w14:paraId="2DB4A201" w14:textId="77777777" w:rsidR="00E87822" w:rsidRDefault="00E87822" w:rsidP="00E87822">
            <w:pPr>
              <w:rPr>
                <w:b/>
                <w:bCs/>
              </w:rPr>
            </w:pPr>
            <w:r>
              <w:rPr>
                <w:b/>
                <w:bCs/>
              </w:rPr>
              <w:t>Readings</w:t>
            </w:r>
          </w:p>
          <w:p w14:paraId="05B7BA83" w14:textId="77777777" w:rsidR="00E87822" w:rsidRDefault="00E87822" w:rsidP="00E87822">
            <w:pPr>
              <w:rPr>
                <w:b/>
                <w:bCs/>
              </w:rPr>
            </w:pPr>
          </w:p>
          <w:p w14:paraId="26A7A15C" w14:textId="5087491E" w:rsidR="00E87822" w:rsidRDefault="00D41EE8" w:rsidP="00E87822">
            <w:pPr>
              <w:rPr>
                <w:bCs/>
              </w:rPr>
            </w:pPr>
            <w:r>
              <w:rPr>
                <w:bCs/>
              </w:rPr>
              <w:t xml:space="preserve">The </w:t>
            </w:r>
            <w:proofErr w:type="spellStart"/>
            <w:r>
              <w:rPr>
                <w:bCs/>
              </w:rPr>
              <w:t>Hillis</w:t>
            </w:r>
            <w:proofErr w:type="spellEnd"/>
            <w:r>
              <w:rPr>
                <w:bCs/>
              </w:rPr>
              <w:t xml:space="preserve"> readings are sufficient for teacher preparation. For more information on actual logic gates </w:t>
            </w:r>
            <w:r w:rsidRPr="00D41EE8">
              <w:rPr>
                <w:bCs/>
              </w:rPr>
              <w:t>design</w:t>
            </w:r>
            <w:r>
              <w:rPr>
                <w:bCs/>
              </w:rPr>
              <w:t xml:space="preserve"> using transistors, see: </w:t>
            </w:r>
            <w:hyperlink r:id="rId18" w:anchor="c1" w:history="1">
              <w:r w:rsidRPr="00160FC3">
                <w:rPr>
                  <w:rStyle w:val="Hyperlink"/>
                  <w:bCs/>
                </w:rPr>
                <w:t>http://hyperphysics.phy-astr.gsu.edu/hbase/Electronic/trangate.html#c1</w:t>
              </w:r>
            </w:hyperlink>
          </w:p>
          <w:p w14:paraId="747AE544" w14:textId="4DAAA5CE" w:rsidR="00D41EE8" w:rsidRPr="00D41EE8" w:rsidRDefault="00D41EE8" w:rsidP="00E87822"/>
        </w:tc>
      </w:tr>
      <w:tr w:rsidR="00E87822" w:rsidRPr="00E45197" w14:paraId="10FA41CF" w14:textId="77777777" w:rsidTr="00E87822">
        <w:tc>
          <w:tcPr>
            <w:tcW w:w="12390" w:type="dxa"/>
            <w:gridSpan w:val="3"/>
            <w:shd w:val="clear" w:color="auto" w:fill="A68462"/>
            <w:tcMar>
              <w:top w:w="115" w:type="dxa"/>
              <w:left w:w="115" w:type="dxa"/>
              <w:bottom w:w="115" w:type="dxa"/>
              <w:right w:w="115" w:type="dxa"/>
            </w:tcMar>
          </w:tcPr>
          <w:p w14:paraId="6B0098FE"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24C6109C" w14:textId="77777777" w:rsidTr="00E87822">
        <w:tc>
          <w:tcPr>
            <w:tcW w:w="12390" w:type="dxa"/>
            <w:gridSpan w:val="3"/>
            <w:tcMar>
              <w:top w:w="115" w:type="dxa"/>
              <w:left w:w="115" w:type="dxa"/>
              <w:bottom w:w="115" w:type="dxa"/>
              <w:right w:w="115" w:type="dxa"/>
            </w:tcMar>
          </w:tcPr>
          <w:p w14:paraId="6BBB6DA6" w14:textId="2CC85AA9" w:rsidR="00E87822" w:rsidRDefault="00E87822" w:rsidP="00E87822">
            <w:pPr>
              <w:rPr>
                <w:b/>
                <w:bCs/>
              </w:rPr>
            </w:pPr>
            <w:r>
              <w:rPr>
                <w:b/>
                <w:bCs/>
              </w:rPr>
              <w:lastRenderedPageBreak/>
              <w:t>Day 1</w:t>
            </w:r>
            <w:r w:rsidR="006F0788">
              <w:rPr>
                <w:b/>
                <w:bCs/>
              </w:rPr>
              <w:t>: Rock, Paper, Scissors Wiring Lab</w:t>
            </w:r>
          </w:p>
          <w:p w14:paraId="106A7623" w14:textId="2BCD4A79" w:rsidR="00E87822" w:rsidRDefault="006F0788" w:rsidP="00E87822">
            <w:r>
              <w:t xml:space="preserve">Students will work in pairs to diagram how one would wire a game of Rock, Paper, </w:t>
            </w:r>
            <w:proofErr w:type="gramStart"/>
            <w:r>
              <w:t>Scissors</w:t>
            </w:r>
            <w:proofErr w:type="gramEnd"/>
            <w:r>
              <w:t xml:space="preserve"> with two sets of inputs (one for each player) and three outputs (Player 1 Win, Player 2 Win, Tie). See the lab notes on hints students will need.</w:t>
            </w:r>
          </w:p>
          <w:p w14:paraId="7DAECE35" w14:textId="77777777" w:rsidR="006F0788" w:rsidRDefault="006F0788" w:rsidP="00E87822"/>
          <w:p w14:paraId="574D5CB5" w14:textId="710CED05" w:rsidR="00DB7578" w:rsidRDefault="006F0788" w:rsidP="00E87822">
            <w:r>
              <w:rPr>
                <w:b/>
              </w:rPr>
              <w:t xml:space="preserve">Homework: </w:t>
            </w:r>
            <w:r>
              <w:t>Complete the wiring diagram.</w:t>
            </w:r>
          </w:p>
          <w:p w14:paraId="5F42E7DE" w14:textId="7212B0A2" w:rsidR="00E87822" w:rsidRPr="00795153" w:rsidRDefault="00746B58" w:rsidP="00746B58">
            <w:pPr>
              <w:pStyle w:val="AssignmentsLevel2"/>
              <w:numPr>
                <w:ilvl w:val="0"/>
                <w:numId w:val="0"/>
              </w:numPr>
              <w:ind w:left="360"/>
              <w:jc w:val="right"/>
            </w:pPr>
            <w:r>
              <w:t>20</w:t>
            </w:r>
          </w:p>
        </w:tc>
      </w:tr>
      <w:tr w:rsidR="00E87822" w:rsidRPr="00842155" w14:paraId="6FA344CD" w14:textId="77777777" w:rsidTr="00E87822">
        <w:tc>
          <w:tcPr>
            <w:tcW w:w="12390" w:type="dxa"/>
            <w:gridSpan w:val="3"/>
            <w:tcMar>
              <w:top w:w="115" w:type="dxa"/>
              <w:left w:w="115" w:type="dxa"/>
              <w:bottom w:w="115" w:type="dxa"/>
              <w:right w:w="115" w:type="dxa"/>
            </w:tcMar>
          </w:tcPr>
          <w:p w14:paraId="5D77E5CB" w14:textId="6D3626D7" w:rsidR="00E87822" w:rsidRDefault="00E87822" w:rsidP="00E87822">
            <w:pPr>
              <w:rPr>
                <w:b/>
              </w:rPr>
            </w:pPr>
            <w:r>
              <w:rPr>
                <w:b/>
              </w:rPr>
              <w:t>Day 2</w:t>
            </w:r>
            <w:r w:rsidR="006F0788">
              <w:rPr>
                <w:b/>
                <w:bCs/>
              </w:rPr>
              <w:t>: Rock, Paper, Scissors Wiring Lab</w:t>
            </w:r>
            <w:r w:rsidR="00AC0160">
              <w:rPr>
                <w:b/>
                <w:bCs/>
              </w:rPr>
              <w:t xml:space="preserve"> (continued)</w:t>
            </w:r>
          </w:p>
          <w:p w14:paraId="5BB794A1" w14:textId="33EE37D2" w:rsidR="00E87822" w:rsidRDefault="006F0788" w:rsidP="00E87822">
            <w:r>
              <w:t>Students will actually wire their game using batteries and light</w:t>
            </w:r>
            <w:r w:rsidR="004B382F">
              <w:t xml:space="preserve"> </w:t>
            </w:r>
            <w:r>
              <w:t>bulbs.</w:t>
            </w:r>
          </w:p>
          <w:p w14:paraId="50B24D6D" w14:textId="77777777" w:rsidR="006F0788" w:rsidRDefault="006F0788" w:rsidP="00E87822"/>
          <w:p w14:paraId="3A0AD38F" w14:textId="200326A4" w:rsidR="006F0788" w:rsidRPr="006F0788" w:rsidRDefault="006F0788" w:rsidP="00E87822">
            <w:r>
              <w:rPr>
                <w:b/>
              </w:rPr>
              <w:t xml:space="preserve">Homework: </w:t>
            </w:r>
            <w:r>
              <w:t xml:space="preserve">Read </w:t>
            </w:r>
            <w:proofErr w:type="spellStart"/>
            <w:r w:rsidR="004B382F">
              <w:t>Hillis</w:t>
            </w:r>
            <w:proofErr w:type="spellEnd"/>
            <w:r w:rsidR="004B382F">
              <w:t>, Chapter 2</w:t>
            </w:r>
          </w:p>
          <w:p w14:paraId="2CCDD64E" w14:textId="291C8FBC" w:rsidR="00E87822" w:rsidRPr="00795153" w:rsidRDefault="00746B58" w:rsidP="00746B58">
            <w:pPr>
              <w:jc w:val="right"/>
            </w:pPr>
            <w:r>
              <w:t>21</w:t>
            </w:r>
          </w:p>
        </w:tc>
      </w:tr>
      <w:tr w:rsidR="00E87822" w:rsidRPr="00842155" w14:paraId="0ECCE4BA" w14:textId="77777777" w:rsidTr="00E87822">
        <w:tc>
          <w:tcPr>
            <w:tcW w:w="12390" w:type="dxa"/>
            <w:gridSpan w:val="3"/>
            <w:tcMar>
              <w:top w:w="115" w:type="dxa"/>
              <w:left w:w="115" w:type="dxa"/>
              <w:bottom w:w="115" w:type="dxa"/>
              <w:right w:w="115" w:type="dxa"/>
            </w:tcMar>
          </w:tcPr>
          <w:p w14:paraId="65935DD6" w14:textId="17CFB953" w:rsidR="00E87822" w:rsidRDefault="00E87822" w:rsidP="00E87822">
            <w:pPr>
              <w:rPr>
                <w:b/>
              </w:rPr>
            </w:pPr>
            <w:r>
              <w:rPr>
                <w:b/>
              </w:rPr>
              <w:t>Day 3</w:t>
            </w:r>
            <w:r w:rsidR="0026281A">
              <w:rPr>
                <w:b/>
              </w:rPr>
              <w:t>: Logic Gates</w:t>
            </w:r>
          </w:p>
          <w:p w14:paraId="6183D433" w14:textId="54E04FC0" w:rsidR="00E87822" w:rsidRDefault="004B382F" w:rsidP="00E87822">
            <w:r>
              <w:t xml:space="preserve">The lecture today is on logic gates (following the </w:t>
            </w:r>
            <w:proofErr w:type="spellStart"/>
            <w:r>
              <w:t>Hillis</w:t>
            </w:r>
            <w:proofErr w:type="spellEnd"/>
            <w:r>
              <w:t xml:space="preserve"> reading) and disjunctive normal form.  Students should be introduced to some basic physics of the logic gates, but they are not responsible for a full knowledge of them.</w:t>
            </w:r>
          </w:p>
          <w:p w14:paraId="3C605822" w14:textId="77777777" w:rsidR="004B382F" w:rsidRDefault="004B382F" w:rsidP="00E87822"/>
          <w:p w14:paraId="5721F2F5" w14:textId="5F18FF8D" w:rsidR="004B382F" w:rsidRDefault="004B382F" w:rsidP="00E87822">
            <w:r>
              <w:rPr>
                <w:b/>
              </w:rPr>
              <w:t xml:space="preserve">Homework: </w:t>
            </w:r>
            <w:r>
              <w:t>Draw a logic gate diagram for the Rock Paper Scissors machine.</w:t>
            </w:r>
          </w:p>
          <w:p w14:paraId="1970933A" w14:textId="1DB72712" w:rsidR="00E87822" w:rsidRPr="00795153" w:rsidRDefault="00746B58" w:rsidP="00746B58">
            <w:pPr>
              <w:jc w:val="right"/>
            </w:pPr>
            <w:r>
              <w:t>22</w:t>
            </w:r>
          </w:p>
        </w:tc>
      </w:tr>
      <w:tr w:rsidR="00E87822" w:rsidRPr="00842155" w14:paraId="47BFD977" w14:textId="77777777" w:rsidTr="00E87822">
        <w:tc>
          <w:tcPr>
            <w:tcW w:w="12390" w:type="dxa"/>
            <w:gridSpan w:val="3"/>
            <w:tcMar>
              <w:top w:w="115" w:type="dxa"/>
              <w:left w:w="115" w:type="dxa"/>
              <w:bottom w:w="115" w:type="dxa"/>
              <w:right w:w="115" w:type="dxa"/>
            </w:tcMar>
          </w:tcPr>
          <w:p w14:paraId="656F6013" w14:textId="1705763A" w:rsidR="00E87822" w:rsidRDefault="00E87822" w:rsidP="00E87822">
            <w:pPr>
              <w:rPr>
                <w:b/>
              </w:rPr>
            </w:pPr>
            <w:r>
              <w:rPr>
                <w:b/>
              </w:rPr>
              <w:t>Day 4</w:t>
            </w:r>
            <w:r w:rsidR="0026281A">
              <w:rPr>
                <w:b/>
              </w:rPr>
              <w:t>: Exploring Iteration</w:t>
            </w:r>
          </w:p>
          <w:p w14:paraId="1BC25796" w14:textId="70837F34" w:rsidR="00E87822" w:rsidRDefault="004B382F" w:rsidP="00E87822">
            <w:r>
              <w:t xml:space="preserve">This day is an exploration lab. Students should be given some code with </w:t>
            </w:r>
            <w:proofErr w:type="gramStart"/>
            <w:r>
              <w:t xml:space="preserve">a </w:t>
            </w:r>
            <w:r w:rsidRPr="00525577">
              <w:rPr>
                <w:rFonts w:ascii="Courier" w:hAnsi="Courier"/>
                <w:szCs w:val="20"/>
              </w:rPr>
              <w:t>for</w:t>
            </w:r>
            <w:proofErr w:type="gramEnd"/>
            <w:r>
              <w:t xml:space="preserve"> loop and asked to change parameters and describe certain behaviors and results. They should then be asked to code certain basic </w:t>
            </w:r>
            <w:r w:rsidR="00525577" w:rsidRPr="00525577">
              <w:rPr>
                <w:rFonts w:ascii="Courier" w:hAnsi="Courier"/>
                <w:szCs w:val="20"/>
              </w:rPr>
              <w:t>for</w:t>
            </w:r>
            <w:r w:rsidR="00525577">
              <w:t xml:space="preserve"> </w:t>
            </w:r>
            <w:r>
              <w:t>loops.</w:t>
            </w:r>
          </w:p>
          <w:p w14:paraId="09A6C8BF" w14:textId="77777777" w:rsidR="00B631A3" w:rsidRDefault="00B631A3" w:rsidP="00E87822"/>
          <w:p w14:paraId="7FB759E0" w14:textId="77777777" w:rsidR="00B631A3" w:rsidRDefault="00B631A3" w:rsidP="00E87822">
            <w:r>
              <w:rPr>
                <w:b/>
              </w:rPr>
              <w:t xml:space="preserve">Homework: </w:t>
            </w:r>
            <w:r>
              <w:t>None</w:t>
            </w:r>
          </w:p>
          <w:p w14:paraId="68B2D27F" w14:textId="77777777" w:rsidR="00DB7578" w:rsidRDefault="00DB7578" w:rsidP="00E87822"/>
          <w:p w14:paraId="2F423545" w14:textId="1A025775" w:rsidR="00DB7578" w:rsidRPr="00DB7578" w:rsidRDefault="00DB7578" w:rsidP="00E87822">
            <w:pPr>
              <w:rPr>
                <w:highlight w:val="green"/>
              </w:rPr>
            </w:pPr>
            <w:r w:rsidRPr="00DB7578">
              <w:rPr>
                <w:highlight w:val="green"/>
              </w:rPr>
              <w:t>TODO: Exploration Lab (code) for students</w:t>
            </w:r>
          </w:p>
          <w:p w14:paraId="76CDBE9E" w14:textId="54547663" w:rsidR="00DB7578" w:rsidRDefault="00DB7578" w:rsidP="00E87822">
            <w:r w:rsidRPr="00DB7578">
              <w:rPr>
                <w:highlight w:val="green"/>
              </w:rPr>
              <w:t>TODO: Lab sheet (activities and questions)</w:t>
            </w:r>
          </w:p>
          <w:p w14:paraId="7CC5B50E" w14:textId="16629FC7" w:rsidR="00B631A3" w:rsidRPr="00B631A3" w:rsidRDefault="00746B58" w:rsidP="00746B58">
            <w:pPr>
              <w:jc w:val="right"/>
            </w:pPr>
            <w:r>
              <w:t>23</w:t>
            </w:r>
          </w:p>
        </w:tc>
      </w:tr>
      <w:tr w:rsidR="00E87822" w:rsidRPr="00842155" w14:paraId="5E2CDCD0" w14:textId="77777777" w:rsidTr="00E87822">
        <w:tc>
          <w:tcPr>
            <w:tcW w:w="12390" w:type="dxa"/>
            <w:gridSpan w:val="3"/>
            <w:tcMar>
              <w:top w:w="115" w:type="dxa"/>
              <w:left w:w="115" w:type="dxa"/>
              <w:bottom w:w="115" w:type="dxa"/>
              <w:right w:w="115" w:type="dxa"/>
            </w:tcMar>
          </w:tcPr>
          <w:p w14:paraId="26067BFB" w14:textId="2942CB42" w:rsidR="00E87822" w:rsidRDefault="00E87822" w:rsidP="00E87822">
            <w:pPr>
              <w:rPr>
                <w:b/>
              </w:rPr>
            </w:pPr>
            <w:r>
              <w:rPr>
                <w:b/>
              </w:rPr>
              <w:t>Day 5</w:t>
            </w:r>
            <w:r w:rsidR="0019069F">
              <w:rPr>
                <w:b/>
              </w:rPr>
              <w:t>: Test</w:t>
            </w:r>
          </w:p>
          <w:p w14:paraId="60985EA5" w14:textId="77777777" w:rsidR="00E87822" w:rsidRDefault="0019069F" w:rsidP="00E87822">
            <w:r>
              <w:t>Test on logic, logic gates, and some conditional programming</w:t>
            </w:r>
          </w:p>
          <w:p w14:paraId="474EA81B" w14:textId="77777777" w:rsidR="00DB7578" w:rsidRDefault="00DB7578" w:rsidP="00E87822"/>
          <w:p w14:paraId="2F93DC1E" w14:textId="27EAE7CC" w:rsidR="00DB7578" w:rsidRDefault="00DB7578" w:rsidP="00E87822">
            <w:r w:rsidRPr="00DB7578">
              <w:rPr>
                <w:highlight w:val="green"/>
              </w:rPr>
              <w:t>TODO: Test?</w:t>
            </w:r>
          </w:p>
          <w:p w14:paraId="61CF062D" w14:textId="5073D979" w:rsidR="00746B58" w:rsidRPr="00D456CD" w:rsidRDefault="00746B58" w:rsidP="00746B58">
            <w:pPr>
              <w:jc w:val="right"/>
            </w:pPr>
            <w:r>
              <w:t>24</w:t>
            </w:r>
          </w:p>
        </w:tc>
      </w:tr>
    </w:tbl>
    <w:p w14:paraId="3908F7F8" w14:textId="257937DA" w:rsidR="00E87822" w:rsidRDefault="00E87822">
      <w:pPr>
        <w:rPr>
          <w:rFonts w:cs="Arial"/>
        </w:rPr>
      </w:pPr>
    </w:p>
    <w:p w14:paraId="54AC09A7" w14:textId="77777777" w:rsidR="0019069F" w:rsidRDefault="0019069F">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19069F" w:rsidRPr="0090566F" w14:paraId="389148D1" w14:textId="77777777" w:rsidTr="00BF2DB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6FB37DD" w14:textId="0B063D39" w:rsidR="0019069F" w:rsidRPr="00075884" w:rsidRDefault="0019069F" w:rsidP="00676243">
            <w:pPr>
              <w:pStyle w:val="TopicHeading"/>
            </w:pPr>
            <w:bookmarkStart w:id="6" w:name="_Toc408479217"/>
            <w:r>
              <w:lastRenderedPageBreak/>
              <w:t xml:space="preserve">Week 6: </w:t>
            </w:r>
            <w:r w:rsidR="00676243">
              <w:t>Iteration</w:t>
            </w:r>
            <w:bookmarkEnd w:id="6"/>
            <w:r>
              <w:t xml:space="preserve"> </w:t>
            </w:r>
          </w:p>
        </w:tc>
        <w:tc>
          <w:tcPr>
            <w:tcW w:w="780" w:type="dxa"/>
            <w:tcBorders>
              <w:left w:val="nil"/>
              <w:bottom w:val="single" w:sz="4" w:space="0" w:color="000000" w:themeColor="text1"/>
              <w:right w:val="nil"/>
            </w:tcBorders>
            <w:shd w:val="clear" w:color="auto" w:fill="012169"/>
            <w:vAlign w:val="center"/>
          </w:tcPr>
          <w:p w14:paraId="4E9AFE37" w14:textId="77777777" w:rsidR="0019069F" w:rsidRPr="00075884" w:rsidRDefault="0019069F" w:rsidP="00BF2DB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2B175129" w14:textId="77777777" w:rsidR="0019069F" w:rsidRPr="00566ACF" w:rsidRDefault="0019069F" w:rsidP="00BF2DB2">
            <w:pPr>
              <w:pStyle w:val="Heading1"/>
              <w:jc w:val="right"/>
            </w:pPr>
            <w:r>
              <w:t>Quarter 1</w:t>
            </w:r>
          </w:p>
        </w:tc>
      </w:tr>
      <w:tr w:rsidR="0019069F" w:rsidRPr="00E45197" w14:paraId="283937C9" w14:textId="77777777" w:rsidTr="00BF2DB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8A3593C" w14:textId="77777777" w:rsidR="0019069F" w:rsidRPr="00E45197" w:rsidRDefault="0019069F" w:rsidP="00BF2DB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6DA32E6F" w14:textId="77777777" w:rsidR="0019069F" w:rsidRPr="00E45197" w:rsidRDefault="0019069F" w:rsidP="00BF2DB2">
            <w:pPr>
              <w:pStyle w:val="TopicHeading"/>
            </w:pPr>
          </w:p>
        </w:tc>
      </w:tr>
      <w:tr w:rsidR="0019069F" w:rsidRPr="00842155" w14:paraId="73025968" w14:textId="77777777" w:rsidTr="00BF2DB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361DDD62" w14:textId="1AF8C175" w:rsidR="0019069F" w:rsidRPr="00842155" w:rsidRDefault="00676243" w:rsidP="00BF2DB2">
            <w:pPr>
              <w:tabs>
                <w:tab w:val="left" w:pos="0"/>
                <w:tab w:val="left" w:pos="3720"/>
              </w:tabs>
              <w:outlineLvl w:val="0"/>
              <w:rPr>
                <w:rFonts w:cs="Arial"/>
              </w:rPr>
            </w:pPr>
            <w:r>
              <w:rPr>
                <w:rFonts w:cs="Arial"/>
              </w:rPr>
              <w:t xml:space="preserve">This week focuses on </w:t>
            </w:r>
            <w:proofErr w:type="gramStart"/>
            <w:r>
              <w:rPr>
                <w:rFonts w:cs="Arial"/>
              </w:rPr>
              <w:t xml:space="preserve">the </w:t>
            </w:r>
            <w:r w:rsidR="00525577" w:rsidRPr="00525577">
              <w:rPr>
                <w:rFonts w:ascii="Courier" w:hAnsi="Courier"/>
                <w:szCs w:val="20"/>
              </w:rPr>
              <w:t>for</w:t>
            </w:r>
            <w:proofErr w:type="gramEnd"/>
            <w:r w:rsidR="00525577">
              <w:t xml:space="preserve"> </w:t>
            </w:r>
            <w:r>
              <w:rPr>
                <w:rFonts w:cs="Arial"/>
              </w:rPr>
              <w:t xml:space="preserve">loop and the </w:t>
            </w:r>
            <w:r w:rsidR="00525577" w:rsidRPr="00525577">
              <w:rPr>
                <w:rFonts w:ascii="Courier" w:hAnsi="Courier"/>
                <w:szCs w:val="20"/>
              </w:rPr>
              <w:t>while</w:t>
            </w:r>
            <w:r w:rsidR="00525577">
              <w:t xml:space="preserve"> </w:t>
            </w:r>
            <w:r>
              <w:rPr>
                <w:rFonts w:cs="Arial"/>
              </w:rPr>
              <w:t>loop, as well as some important/famous mathematical algorithms. Iterative thinking is at least some perquisite for the upcoming material on deterministic finite automata, and is certainly relevant for the much later material on Turing Machines.</w:t>
            </w:r>
          </w:p>
        </w:tc>
        <w:tc>
          <w:tcPr>
            <w:tcW w:w="1530" w:type="dxa"/>
            <w:tcBorders>
              <w:left w:val="nil"/>
              <w:bottom w:val="single" w:sz="4" w:space="0" w:color="000000" w:themeColor="text1"/>
              <w:right w:val="single" w:sz="4" w:space="0" w:color="auto"/>
            </w:tcBorders>
            <w:shd w:val="clear" w:color="auto" w:fill="auto"/>
          </w:tcPr>
          <w:p w14:paraId="32C2B765" w14:textId="77777777" w:rsidR="0019069F" w:rsidRPr="00842155" w:rsidRDefault="0019069F" w:rsidP="00BF2DB2">
            <w:pPr>
              <w:rPr>
                <w:rFonts w:cs="Arial"/>
                <w:szCs w:val="20"/>
              </w:rPr>
            </w:pPr>
          </w:p>
        </w:tc>
      </w:tr>
      <w:tr w:rsidR="0019069F" w:rsidRPr="00E45197" w14:paraId="39DDDFBF" w14:textId="77777777" w:rsidTr="00BF2DB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C2CE211" w14:textId="77777777" w:rsidR="0019069F" w:rsidRPr="00E45197" w:rsidRDefault="0019069F" w:rsidP="00BF2DB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20E9869C" w14:textId="77777777" w:rsidR="0019069F" w:rsidRPr="00E45197" w:rsidRDefault="0019069F" w:rsidP="00BF2DB2">
            <w:pPr>
              <w:rPr>
                <w:rFonts w:cs="Arial"/>
                <w:color w:val="FFFFFF" w:themeColor="background1"/>
                <w:szCs w:val="20"/>
              </w:rPr>
            </w:pPr>
          </w:p>
        </w:tc>
      </w:tr>
      <w:tr w:rsidR="0019069F" w:rsidRPr="00842155" w14:paraId="1B417670" w14:textId="77777777" w:rsidTr="00BF2DB2">
        <w:trPr>
          <w:trHeight w:val="30"/>
        </w:trPr>
        <w:tc>
          <w:tcPr>
            <w:tcW w:w="12390" w:type="dxa"/>
            <w:gridSpan w:val="3"/>
            <w:tcBorders>
              <w:bottom w:val="nil"/>
              <w:right w:val="single" w:sz="4" w:space="0" w:color="auto"/>
            </w:tcBorders>
            <w:tcMar>
              <w:top w:w="115" w:type="dxa"/>
              <w:left w:w="115" w:type="dxa"/>
              <w:bottom w:w="115" w:type="dxa"/>
              <w:right w:w="115" w:type="dxa"/>
            </w:tcMar>
          </w:tcPr>
          <w:p w14:paraId="452E2AB0" w14:textId="77777777" w:rsidR="00676243" w:rsidRPr="004B382F" w:rsidRDefault="00676243" w:rsidP="00676243">
            <w:pPr>
              <w:pStyle w:val="ListParagraph"/>
              <w:numPr>
                <w:ilvl w:val="0"/>
                <w:numId w:val="10"/>
              </w:numPr>
              <w:ind w:left="335"/>
              <w:rPr>
                <w:rFonts w:cs="Arial"/>
                <w:szCs w:val="20"/>
              </w:rPr>
            </w:pPr>
            <w:r>
              <w:t xml:space="preserve">Write </w:t>
            </w:r>
            <w:proofErr w:type="gramStart"/>
            <w:r>
              <w:t xml:space="preserve">a </w:t>
            </w:r>
            <w:r w:rsidRPr="00525577">
              <w:rPr>
                <w:rFonts w:ascii="Courier" w:hAnsi="Courier"/>
                <w:szCs w:val="20"/>
              </w:rPr>
              <w:t>for</w:t>
            </w:r>
            <w:proofErr w:type="gramEnd"/>
            <w:r>
              <w:t xml:space="preserve"> loop to accomplish various tasks.</w:t>
            </w:r>
          </w:p>
          <w:p w14:paraId="59700AA0" w14:textId="77777777" w:rsidR="0019069F" w:rsidRPr="00224AEB" w:rsidRDefault="00676243" w:rsidP="00676243">
            <w:pPr>
              <w:pStyle w:val="ListParagraph"/>
              <w:numPr>
                <w:ilvl w:val="0"/>
                <w:numId w:val="11"/>
              </w:numPr>
              <w:ind w:left="335"/>
              <w:rPr>
                <w:rFonts w:cs="Arial"/>
                <w:szCs w:val="20"/>
              </w:rPr>
            </w:pPr>
            <w:r>
              <w:t xml:space="preserve">Write a </w:t>
            </w:r>
            <w:r w:rsidRPr="00525577">
              <w:rPr>
                <w:rFonts w:ascii="Courier" w:hAnsi="Courier"/>
                <w:szCs w:val="20"/>
              </w:rPr>
              <w:t>while</w:t>
            </w:r>
            <w:r>
              <w:t xml:space="preserve"> loop to accomplish various tasks.</w:t>
            </w:r>
          </w:p>
          <w:p w14:paraId="3C476D86" w14:textId="172875DC" w:rsidR="00224AEB" w:rsidRPr="00CF2DDD" w:rsidRDefault="00224AEB" w:rsidP="00224AEB">
            <w:pPr>
              <w:pStyle w:val="ListParagraph"/>
              <w:ind w:left="335"/>
              <w:rPr>
                <w:rFonts w:cs="Arial"/>
                <w:szCs w:val="20"/>
              </w:rPr>
            </w:pPr>
          </w:p>
        </w:tc>
      </w:tr>
      <w:tr w:rsidR="0019069F" w:rsidRPr="00E45197" w14:paraId="58F33105" w14:textId="77777777" w:rsidTr="00BF2DB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1EDE8078" w14:textId="77777777" w:rsidR="0019069F" w:rsidRPr="00E45197" w:rsidRDefault="0019069F" w:rsidP="00BF2DB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19069F" w:rsidRPr="00842155" w14:paraId="52E8083C" w14:textId="77777777" w:rsidTr="00BF2DB2">
        <w:tc>
          <w:tcPr>
            <w:tcW w:w="12390" w:type="dxa"/>
            <w:gridSpan w:val="3"/>
            <w:tcMar>
              <w:top w:w="115" w:type="dxa"/>
              <w:left w:w="115" w:type="dxa"/>
              <w:bottom w:w="115" w:type="dxa"/>
              <w:right w:w="115" w:type="dxa"/>
            </w:tcMar>
          </w:tcPr>
          <w:p w14:paraId="04AC6ADB" w14:textId="77777777" w:rsidR="0019069F" w:rsidRDefault="0019069F" w:rsidP="00BF2DB2">
            <w:pPr>
              <w:pStyle w:val="FreeFormA"/>
              <w:tabs>
                <w:tab w:val="left" w:pos="9870"/>
              </w:tabs>
              <w:rPr>
                <w:rFonts w:ascii="Arial" w:hAnsi="Arial" w:cs="Arial"/>
                <w:b/>
              </w:rPr>
            </w:pPr>
            <w:r>
              <w:rPr>
                <w:rFonts w:ascii="Arial" w:hAnsi="Arial" w:cs="Arial"/>
                <w:b/>
              </w:rPr>
              <w:t>Readings</w:t>
            </w:r>
            <w:r>
              <w:rPr>
                <w:rFonts w:ascii="Arial" w:hAnsi="Arial" w:cs="Arial"/>
                <w:b/>
              </w:rPr>
              <w:tab/>
            </w:r>
          </w:p>
          <w:p w14:paraId="658C0575" w14:textId="77777777" w:rsidR="0019069F" w:rsidRPr="00CF2DDD" w:rsidRDefault="0019069F" w:rsidP="00BF2DB2">
            <w:pPr>
              <w:pStyle w:val="FreeFormA"/>
              <w:rPr>
                <w:rFonts w:ascii="Arial" w:hAnsi="Arial" w:cs="Arial"/>
                <w:b/>
                <w:i/>
              </w:rPr>
            </w:pPr>
          </w:p>
          <w:p w14:paraId="47BA58A8" w14:textId="77777777" w:rsidR="0019069F" w:rsidRPr="00E64A47" w:rsidRDefault="0019069F" w:rsidP="00BF2DB2">
            <w:r w:rsidRPr="00E64A47">
              <w:rPr>
                <w:rFonts w:cs="Arial"/>
                <w:bCs/>
                <w:iCs/>
                <w:highlight w:val="yellow"/>
              </w:rPr>
              <w:t>Need</w:t>
            </w:r>
          </w:p>
        </w:tc>
      </w:tr>
      <w:tr w:rsidR="0019069F" w:rsidRPr="00842155" w14:paraId="31CF58C3" w14:textId="77777777" w:rsidTr="00BF2DB2">
        <w:tc>
          <w:tcPr>
            <w:tcW w:w="12390" w:type="dxa"/>
            <w:gridSpan w:val="3"/>
            <w:tcMar>
              <w:top w:w="115" w:type="dxa"/>
              <w:left w:w="115" w:type="dxa"/>
              <w:bottom w:w="115" w:type="dxa"/>
              <w:right w:w="115" w:type="dxa"/>
            </w:tcMar>
          </w:tcPr>
          <w:p w14:paraId="2A90D285" w14:textId="77777777" w:rsidR="0019069F" w:rsidRDefault="0019069F" w:rsidP="00BF2DB2">
            <w:pPr>
              <w:pStyle w:val="FreeFormA"/>
              <w:rPr>
                <w:rFonts w:ascii="Arial" w:hAnsi="Arial" w:cs="Arial"/>
                <w:b/>
              </w:rPr>
            </w:pPr>
            <w:r>
              <w:rPr>
                <w:rFonts w:ascii="Arial" w:hAnsi="Arial" w:cs="Arial"/>
                <w:b/>
              </w:rPr>
              <w:t>Assignments</w:t>
            </w:r>
          </w:p>
          <w:p w14:paraId="10E9014D" w14:textId="77777777" w:rsidR="0019069F" w:rsidRDefault="0019069F" w:rsidP="00BF2DB2">
            <w:pPr>
              <w:pStyle w:val="FreeFormA"/>
              <w:rPr>
                <w:rFonts w:ascii="Arial" w:hAnsi="Arial" w:cs="Arial"/>
                <w:b/>
              </w:rPr>
            </w:pPr>
          </w:p>
          <w:p w14:paraId="55E3974D" w14:textId="77777777" w:rsidR="0019069F" w:rsidRDefault="0019069F" w:rsidP="00BF2DB2">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73044E2" w14:textId="77777777" w:rsidR="0019069F" w:rsidRPr="00795153" w:rsidRDefault="0019069F" w:rsidP="00BF2DB2"/>
        </w:tc>
      </w:tr>
      <w:tr w:rsidR="0019069F" w:rsidRPr="00E45197" w14:paraId="0BC65617" w14:textId="77777777" w:rsidTr="00BF2DB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7A8CEF54" w14:textId="77777777" w:rsidR="0019069F" w:rsidRPr="00E45197" w:rsidRDefault="0019069F" w:rsidP="00BF2DB2">
            <w:pPr>
              <w:rPr>
                <w:rFonts w:cs="Arial"/>
                <w:b/>
                <w:color w:val="FFFFFF" w:themeColor="background1"/>
                <w:szCs w:val="20"/>
              </w:rPr>
            </w:pPr>
            <w:r>
              <w:rPr>
                <w:rFonts w:cs="Arial"/>
                <w:b/>
                <w:bCs/>
                <w:color w:val="FFFFFF" w:themeColor="background1"/>
              </w:rPr>
              <w:t>Extra Teacher Resources</w:t>
            </w:r>
          </w:p>
        </w:tc>
      </w:tr>
      <w:tr w:rsidR="0019069F" w:rsidRPr="007F339F" w14:paraId="1F898B72" w14:textId="77777777" w:rsidTr="00BF2DB2">
        <w:tc>
          <w:tcPr>
            <w:tcW w:w="12390" w:type="dxa"/>
            <w:gridSpan w:val="3"/>
            <w:shd w:val="clear" w:color="auto" w:fill="FFFFFF" w:themeFill="background1"/>
            <w:tcMar>
              <w:top w:w="115" w:type="dxa"/>
              <w:left w:w="115" w:type="dxa"/>
              <w:bottom w:w="115" w:type="dxa"/>
              <w:right w:w="115" w:type="dxa"/>
            </w:tcMar>
          </w:tcPr>
          <w:p w14:paraId="52E16B79" w14:textId="77777777" w:rsidR="0019069F" w:rsidRDefault="0019069F" w:rsidP="00BF2DB2">
            <w:pPr>
              <w:rPr>
                <w:b/>
                <w:bCs/>
              </w:rPr>
            </w:pPr>
            <w:r>
              <w:rPr>
                <w:b/>
                <w:bCs/>
              </w:rPr>
              <w:t>Readings</w:t>
            </w:r>
          </w:p>
          <w:p w14:paraId="2CE4E6DC" w14:textId="77777777" w:rsidR="0019069F" w:rsidRDefault="0019069F" w:rsidP="00BF2DB2">
            <w:pPr>
              <w:rPr>
                <w:b/>
                <w:bCs/>
              </w:rPr>
            </w:pPr>
          </w:p>
          <w:p w14:paraId="647960F5" w14:textId="77777777" w:rsidR="0019069F" w:rsidRPr="005F545E" w:rsidRDefault="0019069F" w:rsidP="00BF2DB2">
            <w:r w:rsidRPr="00D456CD">
              <w:rPr>
                <w:bCs/>
                <w:highlight w:val="yellow"/>
              </w:rPr>
              <w:t xml:space="preserve">The following </w:t>
            </w:r>
            <w:proofErr w:type="gramStart"/>
            <w:r w:rsidRPr="00D456CD">
              <w:rPr>
                <w:bCs/>
                <w:highlight w:val="yellow"/>
              </w:rPr>
              <w:t>readings ….</w:t>
            </w:r>
            <w:proofErr w:type="gramEnd"/>
          </w:p>
        </w:tc>
      </w:tr>
      <w:tr w:rsidR="0019069F" w:rsidRPr="00E45197" w14:paraId="65DA75A7" w14:textId="77777777" w:rsidTr="00BF2DB2">
        <w:tc>
          <w:tcPr>
            <w:tcW w:w="12390" w:type="dxa"/>
            <w:gridSpan w:val="3"/>
            <w:shd w:val="clear" w:color="auto" w:fill="A68462"/>
            <w:tcMar>
              <w:top w:w="115" w:type="dxa"/>
              <w:left w:w="115" w:type="dxa"/>
              <w:bottom w:w="115" w:type="dxa"/>
              <w:right w:w="115" w:type="dxa"/>
            </w:tcMar>
          </w:tcPr>
          <w:p w14:paraId="7AB7523A" w14:textId="77777777" w:rsidR="0019069F" w:rsidRPr="00E45197" w:rsidRDefault="0019069F" w:rsidP="00BF2DB2">
            <w:pPr>
              <w:rPr>
                <w:rFonts w:cs="Arial"/>
                <w:b/>
                <w:color w:val="FFFFFF" w:themeColor="background1"/>
                <w:szCs w:val="20"/>
              </w:rPr>
            </w:pPr>
            <w:r>
              <w:rPr>
                <w:rFonts w:cs="Arial"/>
                <w:b/>
                <w:bCs/>
                <w:color w:val="FFFFFF" w:themeColor="background1"/>
              </w:rPr>
              <w:t>Daily Outline</w:t>
            </w:r>
          </w:p>
        </w:tc>
      </w:tr>
      <w:tr w:rsidR="0019069F" w:rsidRPr="00842155" w14:paraId="74C5E2D3" w14:textId="77777777" w:rsidTr="00BF2DB2">
        <w:tc>
          <w:tcPr>
            <w:tcW w:w="12390" w:type="dxa"/>
            <w:gridSpan w:val="3"/>
            <w:tcMar>
              <w:top w:w="115" w:type="dxa"/>
              <w:left w:w="115" w:type="dxa"/>
              <w:bottom w:w="115" w:type="dxa"/>
              <w:right w:w="115" w:type="dxa"/>
            </w:tcMar>
          </w:tcPr>
          <w:p w14:paraId="2E402925" w14:textId="0C346435" w:rsidR="00BF2DB2" w:rsidRDefault="00BF2DB2" w:rsidP="00BF2DB2">
            <w:pPr>
              <w:rPr>
                <w:b/>
                <w:bCs/>
              </w:rPr>
            </w:pPr>
            <w:r>
              <w:rPr>
                <w:b/>
                <w:bCs/>
              </w:rPr>
              <w:t xml:space="preserve">Day 1: The For Loop </w:t>
            </w:r>
          </w:p>
          <w:p w14:paraId="6E772EB4" w14:textId="7E0B404C" w:rsidR="00BF2DB2" w:rsidRDefault="00BF2DB2" w:rsidP="00BF2DB2">
            <w:r>
              <w:t xml:space="preserve">This is a lecture on </w:t>
            </w:r>
            <w:r w:rsidRPr="00525577">
              <w:rPr>
                <w:rFonts w:ascii="Courier" w:hAnsi="Courier"/>
                <w:szCs w:val="20"/>
              </w:rPr>
              <w:t>for</w:t>
            </w:r>
            <w:r>
              <w:t xml:space="preserve"> loops. Lots of examples need given to students.</w:t>
            </w:r>
          </w:p>
          <w:p w14:paraId="6D47AD6B" w14:textId="77777777" w:rsidR="00BF2DB2" w:rsidRDefault="00BF2DB2" w:rsidP="00BF2DB2"/>
          <w:p w14:paraId="71D4CFCA" w14:textId="113AF1CC" w:rsidR="00BF2DB2" w:rsidRDefault="00BF2DB2" w:rsidP="00BF2DB2">
            <w:r>
              <w:rPr>
                <w:b/>
              </w:rPr>
              <w:t xml:space="preserve">Homework: </w:t>
            </w:r>
            <w:r>
              <w:t xml:space="preserve">Two </w:t>
            </w:r>
            <w:r w:rsidR="00525577" w:rsidRPr="00525577">
              <w:rPr>
                <w:rFonts w:ascii="Courier" w:hAnsi="Courier"/>
                <w:szCs w:val="20"/>
              </w:rPr>
              <w:t>for</w:t>
            </w:r>
            <w:r w:rsidR="00525577">
              <w:t xml:space="preserve"> </w:t>
            </w:r>
            <w:r>
              <w:t>loop exercises, both of which will be on an upcoming lab.</w:t>
            </w:r>
          </w:p>
          <w:p w14:paraId="79CB4064" w14:textId="77777777" w:rsidR="00DB7578" w:rsidRDefault="00DB7578" w:rsidP="00BF2DB2"/>
          <w:p w14:paraId="057240E1" w14:textId="0B2FB7A8" w:rsidR="00DB7578" w:rsidRPr="00A4225A" w:rsidRDefault="00DB7578" w:rsidP="00BF2DB2">
            <w:pPr>
              <w:rPr>
                <w:highlight w:val="green"/>
              </w:rPr>
            </w:pPr>
            <w:r w:rsidRPr="00A4225A">
              <w:rPr>
                <w:highlight w:val="green"/>
              </w:rPr>
              <w:t>TODO: Lecture Notes for teacher</w:t>
            </w:r>
          </w:p>
          <w:p w14:paraId="21AF8D56" w14:textId="66CDDEDA" w:rsidR="00A4225A" w:rsidRPr="004B382F" w:rsidRDefault="00A4225A" w:rsidP="00BF2DB2">
            <w:r w:rsidRPr="00A4225A">
              <w:rPr>
                <w:highlight w:val="green"/>
              </w:rPr>
              <w:lastRenderedPageBreak/>
              <w:t>TODO: Homework for students</w:t>
            </w:r>
          </w:p>
          <w:p w14:paraId="59ED042C" w14:textId="076AE8A1" w:rsidR="0019069F" w:rsidRPr="00795153" w:rsidRDefault="00746B58" w:rsidP="00746B58">
            <w:pPr>
              <w:pStyle w:val="AssignmentsLevel2"/>
              <w:numPr>
                <w:ilvl w:val="0"/>
                <w:numId w:val="0"/>
              </w:numPr>
              <w:ind w:left="360"/>
              <w:jc w:val="right"/>
            </w:pPr>
            <w:r>
              <w:t>25</w:t>
            </w:r>
          </w:p>
        </w:tc>
      </w:tr>
      <w:tr w:rsidR="0019069F" w:rsidRPr="00842155" w14:paraId="4C66993C" w14:textId="77777777" w:rsidTr="00BF2DB2">
        <w:tc>
          <w:tcPr>
            <w:tcW w:w="12390" w:type="dxa"/>
            <w:gridSpan w:val="3"/>
            <w:tcMar>
              <w:top w:w="115" w:type="dxa"/>
              <w:left w:w="115" w:type="dxa"/>
              <w:bottom w:w="115" w:type="dxa"/>
              <w:right w:w="115" w:type="dxa"/>
            </w:tcMar>
          </w:tcPr>
          <w:p w14:paraId="669BA67F" w14:textId="77777777" w:rsidR="0019069F" w:rsidRDefault="0019069F" w:rsidP="00BF2DB2">
            <w:pPr>
              <w:rPr>
                <w:b/>
              </w:rPr>
            </w:pPr>
            <w:r>
              <w:rPr>
                <w:b/>
              </w:rPr>
              <w:lastRenderedPageBreak/>
              <w:t xml:space="preserve">Day 2: </w:t>
            </w:r>
            <w:r w:rsidR="00BF2DB2">
              <w:rPr>
                <w:b/>
              </w:rPr>
              <w:t>Basic For Loop Practice</w:t>
            </w:r>
          </w:p>
          <w:p w14:paraId="5F4AAEAC" w14:textId="40BAD140" w:rsidR="00BF2DB2" w:rsidRPr="00BF2DB2" w:rsidRDefault="00BF2DB2" w:rsidP="00BF2DB2">
            <w:r>
              <w:t xml:space="preserve">This is a short lab day in which students are asked to write some very basic, non-interesting </w:t>
            </w:r>
            <w:r w:rsidR="00525577" w:rsidRPr="00525577">
              <w:rPr>
                <w:rFonts w:ascii="Courier" w:hAnsi="Courier"/>
                <w:szCs w:val="20"/>
              </w:rPr>
              <w:t>for</w:t>
            </w:r>
            <w:r w:rsidR="00525577">
              <w:t xml:space="preserve"> </w:t>
            </w:r>
            <w:r>
              <w:t>loops.</w:t>
            </w:r>
          </w:p>
          <w:p w14:paraId="7C4F3B10" w14:textId="77777777" w:rsidR="0019069F" w:rsidRDefault="0019069F" w:rsidP="00BF2DB2"/>
          <w:p w14:paraId="0699C85B" w14:textId="02EB3D65" w:rsidR="0019069F" w:rsidRDefault="0019069F" w:rsidP="00BF2DB2">
            <w:r>
              <w:rPr>
                <w:b/>
              </w:rPr>
              <w:t xml:space="preserve">Homework: </w:t>
            </w:r>
            <w:r w:rsidR="00A4225A" w:rsidRPr="00A4225A">
              <w:t>None</w:t>
            </w:r>
          </w:p>
          <w:p w14:paraId="159F0A42" w14:textId="77777777" w:rsidR="00A4225A" w:rsidRDefault="00A4225A" w:rsidP="00BF2DB2"/>
          <w:p w14:paraId="11595329" w14:textId="2AD7F375" w:rsidR="00A4225A" w:rsidRPr="0046745D" w:rsidRDefault="00A4225A" w:rsidP="00BF2DB2">
            <w:r w:rsidRPr="00A4225A">
              <w:rPr>
                <w:highlight w:val="green"/>
              </w:rPr>
              <w:t>TODO: Lab sheet for students</w:t>
            </w:r>
          </w:p>
          <w:p w14:paraId="54A80221" w14:textId="2B6B0AA8" w:rsidR="0019069F" w:rsidRPr="00795153" w:rsidRDefault="00746B58" w:rsidP="00746B58">
            <w:pPr>
              <w:jc w:val="right"/>
            </w:pPr>
            <w:r>
              <w:t>26</w:t>
            </w:r>
          </w:p>
        </w:tc>
      </w:tr>
      <w:tr w:rsidR="00BF2DB2" w:rsidRPr="00842155" w14:paraId="6C1B3B0A" w14:textId="77777777" w:rsidTr="00BF2DB2">
        <w:tc>
          <w:tcPr>
            <w:tcW w:w="12390" w:type="dxa"/>
            <w:gridSpan w:val="3"/>
            <w:tcMar>
              <w:top w:w="115" w:type="dxa"/>
              <w:left w:w="115" w:type="dxa"/>
              <w:bottom w:w="115" w:type="dxa"/>
              <w:right w:w="115" w:type="dxa"/>
            </w:tcMar>
          </w:tcPr>
          <w:p w14:paraId="5D0EEE2D" w14:textId="58D4FD6E" w:rsidR="00BF2DB2" w:rsidRDefault="00BF2DB2" w:rsidP="00BF2DB2">
            <w:pPr>
              <w:rPr>
                <w:b/>
                <w:bCs/>
              </w:rPr>
            </w:pPr>
            <w:r>
              <w:rPr>
                <w:b/>
                <w:bCs/>
              </w:rPr>
              <w:t xml:space="preserve">Day 3: The While Loop </w:t>
            </w:r>
          </w:p>
          <w:p w14:paraId="20D40B6B" w14:textId="3668A167" w:rsidR="00BF2DB2" w:rsidRDefault="00BF2DB2" w:rsidP="00BF2DB2">
            <w:r>
              <w:t xml:space="preserve">This is a lecture on </w:t>
            </w:r>
            <w:r w:rsidRPr="00525577">
              <w:rPr>
                <w:rFonts w:ascii="Courier" w:hAnsi="Courier"/>
                <w:szCs w:val="20"/>
              </w:rPr>
              <w:t>while</w:t>
            </w:r>
            <w:r>
              <w:t xml:space="preserve"> loops. Lots of examples need given to students.</w:t>
            </w:r>
          </w:p>
          <w:p w14:paraId="01C6BDE6" w14:textId="77777777" w:rsidR="00BF2DB2" w:rsidRDefault="00BF2DB2" w:rsidP="00BF2DB2"/>
          <w:p w14:paraId="406FD29B" w14:textId="34390064" w:rsidR="00BF2DB2" w:rsidRDefault="00BF2DB2" w:rsidP="00BF2DB2">
            <w:r>
              <w:rPr>
                <w:b/>
              </w:rPr>
              <w:t xml:space="preserve">Homework: </w:t>
            </w:r>
            <w:r>
              <w:t xml:space="preserve">Two </w:t>
            </w:r>
            <w:r w:rsidR="00525577">
              <w:rPr>
                <w:rFonts w:ascii="Courier" w:hAnsi="Courier"/>
                <w:szCs w:val="20"/>
              </w:rPr>
              <w:t>while</w:t>
            </w:r>
            <w:r w:rsidR="00525577">
              <w:t xml:space="preserve"> </w:t>
            </w:r>
            <w:proofErr w:type="spellStart"/>
            <w:r>
              <w:t>while</w:t>
            </w:r>
            <w:proofErr w:type="spellEnd"/>
            <w:r>
              <w:t xml:space="preserve"> exercises, both of which will be on an upcoming lab.</w:t>
            </w:r>
          </w:p>
          <w:p w14:paraId="4ECEA037" w14:textId="77777777" w:rsidR="00A4225A" w:rsidRDefault="00A4225A" w:rsidP="00BF2DB2"/>
          <w:p w14:paraId="60EB95D4" w14:textId="77777777" w:rsidR="00A4225A" w:rsidRPr="00A4225A" w:rsidRDefault="00A4225A" w:rsidP="00A4225A">
            <w:pPr>
              <w:rPr>
                <w:highlight w:val="green"/>
              </w:rPr>
            </w:pPr>
            <w:r w:rsidRPr="00A4225A">
              <w:rPr>
                <w:highlight w:val="green"/>
              </w:rPr>
              <w:t>TODO: Lecture Notes for teacher</w:t>
            </w:r>
          </w:p>
          <w:p w14:paraId="48DFCFF7" w14:textId="77777777" w:rsidR="00A4225A" w:rsidRPr="004B382F" w:rsidRDefault="00A4225A" w:rsidP="00A4225A">
            <w:r w:rsidRPr="00A4225A">
              <w:rPr>
                <w:highlight w:val="green"/>
              </w:rPr>
              <w:t>TODO: Homework for students</w:t>
            </w:r>
          </w:p>
          <w:p w14:paraId="67E54096" w14:textId="77777777" w:rsidR="00A4225A" w:rsidRPr="004B382F" w:rsidRDefault="00A4225A" w:rsidP="00BF2DB2"/>
          <w:p w14:paraId="7919C158" w14:textId="4484A247" w:rsidR="00BF2DB2" w:rsidRPr="0046745D" w:rsidRDefault="00746B58" w:rsidP="00746B58">
            <w:pPr>
              <w:jc w:val="right"/>
            </w:pPr>
            <w:r>
              <w:t>27</w:t>
            </w:r>
          </w:p>
        </w:tc>
      </w:tr>
      <w:tr w:rsidR="00BF2DB2" w:rsidRPr="00842155" w14:paraId="1747563D" w14:textId="77777777" w:rsidTr="00BF2DB2">
        <w:tc>
          <w:tcPr>
            <w:tcW w:w="12390" w:type="dxa"/>
            <w:gridSpan w:val="3"/>
            <w:tcMar>
              <w:top w:w="115" w:type="dxa"/>
              <w:left w:w="115" w:type="dxa"/>
              <w:bottom w:w="115" w:type="dxa"/>
              <w:right w:w="115" w:type="dxa"/>
            </w:tcMar>
          </w:tcPr>
          <w:p w14:paraId="27EA2A3D" w14:textId="2B6559C7" w:rsidR="00BF2DB2" w:rsidRDefault="00BF2DB2" w:rsidP="00BF2DB2">
            <w:pPr>
              <w:rPr>
                <w:b/>
              </w:rPr>
            </w:pPr>
            <w:r>
              <w:rPr>
                <w:b/>
              </w:rPr>
              <w:t xml:space="preserve">Day 4: Basic </w:t>
            </w:r>
            <w:r w:rsidR="00EB59D2">
              <w:rPr>
                <w:b/>
              </w:rPr>
              <w:t>While</w:t>
            </w:r>
            <w:r>
              <w:rPr>
                <w:b/>
              </w:rPr>
              <w:t xml:space="preserve"> Loop Practice</w:t>
            </w:r>
          </w:p>
          <w:p w14:paraId="5D632433" w14:textId="2CB3695B" w:rsidR="00BF2DB2" w:rsidRPr="00BF2DB2" w:rsidRDefault="00BF2DB2" w:rsidP="00BF2DB2">
            <w:r>
              <w:t xml:space="preserve">This is a short lab day in which students are asked to write some very basic, non-interesting </w:t>
            </w:r>
            <w:r w:rsidR="00525577" w:rsidRPr="00525577">
              <w:rPr>
                <w:rFonts w:ascii="Courier" w:hAnsi="Courier"/>
                <w:szCs w:val="20"/>
              </w:rPr>
              <w:t>while</w:t>
            </w:r>
            <w:r w:rsidR="00525577">
              <w:t xml:space="preserve"> </w:t>
            </w:r>
            <w:r>
              <w:t>loops.</w:t>
            </w:r>
          </w:p>
          <w:p w14:paraId="3F70A1A7" w14:textId="77777777" w:rsidR="00BF2DB2" w:rsidRDefault="00BF2DB2" w:rsidP="00BF2DB2"/>
          <w:p w14:paraId="5EF65770" w14:textId="4D3A0A6D" w:rsidR="00BF2DB2" w:rsidRDefault="00BF2DB2" w:rsidP="00BF2DB2">
            <w:r>
              <w:rPr>
                <w:b/>
              </w:rPr>
              <w:t xml:space="preserve">Homework: </w:t>
            </w:r>
            <w:r w:rsidR="00A4225A">
              <w:t>None</w:t>
            </w:r>
          </w:p>
          <w:p w14:paraId="3B076E79" w14:textId="77777777" w:rsidR="00A4225A" w:rsidRDefault="00A4225A" w:rsidP="00BF2DB2"/>
          <w:p w14:paraId="752197A2" w14:textId="77777777" w:rsidR="00A4225A" w:rsidRPr="0046745D" w:rsidRDefault="00A4225A" w:rsidP="00A4225A">
            <w:r w:rsidRPr="00A4225A">
              <w:rPr>
                <w:highlight w:val="green"/>
              </w:rPr>
              <w:t>TODO: Lab sheet for students</w:t>
            </w:r>
          </w:p>
          <w:p w14:paraId="2725EDD4" w14:textId="77777777" w:rsidR="00A4225A" w:rsidRPr="00A4225A" w:rsidRDefault="00A4225A" w:rsidP="00BF2DB2"/>
          <w:p w14:paraId="238097AC" w14:textId="2F525011" w:rsidR="00BF2DB2" w:rsidRPr="00D456CD" w:rsidRDefault="00746B58" w:rsidP="00746B58">
            <w:pPr>
              <w:tabs>
                <w:tab w:val="left" w:pos="2860"/>
              </w:tabs>
              <w:jc w:val="right"/>
            </w:pPr>
            <w:r>
              <w:t>28</w:t>
            </w:r>
          </w:p>
        </w:tc>
      </w:tr>
      <w:tr w:rsidR="0019069F" w:rsidRPr="00842155" w14:paraId="4BC567DA" w14:textId="77777777" w:rsidTr="00BF2DB2">
        <w:tc>
          <w:tcPr>
            <w:tcW w:w="12390" w:type="dxa"/>
            <w:gridSpan w:val="3"/>
            <w:tcMar>
              <w:top w:w="115" w:type="dxa"/>
              <w:left w:w="115" w:type="dxa"/>
              <w:bottom w:w="115" w:type="dxa"/>
              <w:right w:w="115" w:type="dxa"/>
            </w:tcMar>
          </w:tcPr>
          <w:p w14:paraId="26C410D8" w14:textId="77777777" w:rsidR="0019069F" w:rsidRDefault="0019069F" w:rsidP="00BF2DB2">
            <w:pPr>
              <w:rPr>
                <w:b/>
              </w:rPr>
            </w:pPr>
            <w:r>
              <w:rPr>
                <w:b/>
              </w:rPr>
              <w:t>Day 5</w:t>
            </w:r>
          </w:p>
          <w:p w14:paraId="4AC6E82A" w14:textId="77777777" w:rsidR="0019069F" w:rsidRPr="00D456CD" w:rsidRDefault="0019069F" w:rsidP="00BF2DB2">
            <w:r>
              <w:t>Flexible</w:t>
            </w:r>
          </w:p>
        </w:tc>
      </w:tr>
    </w:tbl>
    <w:p w14:paraId="36605D32" w14:textId="276E7C8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2C194277"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29E40714" w14:textId="230F6B27" w:rsidR="00E87822" w:rsidRPr="00075884" w:rsidRDefault="0019069F" w:rsidP="004B382F">
            <w:pPr>
              <w:pStyle w:val="TopicHeading"/>
            </w:pPr>
            <w:bookmarkStart w:id="7" w:name="_Toc408479218"/>
            <w:r>
              <w:lastRenderedPageBreak/>
              <w:t>Week 7</w:t>
            </w:r>
            <w:r w:rsidR="00E87822">
              <w:t xml:space="preserve">: </w:t>
            </w:r>
            <w:r w:rsidR="004B382F">
              <w:t>Iteration</w:t>
            </w:r>
            <w:bookmarkEnd w:id="7"/>
            <w:r w:rsidR="00E87822">
              <w:t xml:space="preserve"> </w:t>
            </w:r>
          </w:p>
        </w:tc>
        <w:tc>
          <w:tcPr>
            <w:tcW w:w="780" w:type="dxa"/>
            <w:tcBorders>
              <w:left w:val="nil"/>
              <w:bottom w:val="single" w:sz="4" w:space="0" w:color="000000" w:themeColor="text1"/>
              <w:right w:val="nil"/>
            </w:tcBorders>
            <w:shd w:val="clear" w:color="auto" w:fill="012169"/>
            <w:vAlign w:val="center"/>
          </w:tcPr>
          <w:p w14:paraId="2BF061C9"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FE4157D" w14:textId="77777777" w:rsidR="00E87822" w:rsidRPr="00566ACF" w:rsidRDefault="00E87822" w:rsidP="00E87822">
            <w:pPr>
              <w:pStyle w:val="Heading1"/>
              <w:jc w:val="right"/>
            </w:pPr>
            <w:r w:rsidRPr="00566ACF">
              <w:t>Quarter 1</w:t>
            </w:r>
          </w:p>
        </w:tc>
      </w:tr>
      <w:tr w:rsidR="00E87822" w:rsidRPr="00E45197" w14:paraId="35645BE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601791D7"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0342D14E" w14:textId="77777777" w:rsidR="00E87822" w:rsidRPr="00E45197" w:rsidRDefault="00E87822" w:rsidP="00E87822">
            <w:pPr>
              <w:pStyle w:val="TopicHeading"/>
            </w:pPr>
          </w:p>
        </w:tc>
      </w:tr>
      <w:tr w:rsidR="00E87822" w:rsidRPr="00842155" w14:paraId="074625F9"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6267A18" w14:textId="3A14BDE8" w:rsidR="00E87822" w:rsidRPr="00842155" w:rsidRDefault="00676243" w:rsidP="00676243">
            <w:pPr>
              <w:tabs>
                <w:tab w:val="left" w:pos="0"/>
                <w:tab w:val="left" w:pos="3720"/>
              </w:tabs>
              <w:outlineLvl w:val="0"/>
              <w:rPr>
                <w:rFonts w:cs="Arial"/>
              </w:rPr>
            </w:pPr>
            <w:r>
              <w:rPr>
                <w:rFonts w:cs="Arial"/>
              </w:rPr>
              <w:t>This week has</w:t>
            </w:r>
            <w:r w:rsidR="004B382F">
              <w:rPr>
                <w:rFonts w:cs="Arial"/>
              </w:rPr>
              <w:t xml:space="preserve"> the first major multi-day lab</w:t>
            </w:r>
            <w:r>
              <w:rPr>
                <w:rFonts w:cs="Arial"/>
              </w:rPr>
              <w:t xml:space="preserve">, which also necessitates the introduction of </w:t>
            </w:r>
            <w:proofErr w:type="spellStart"/>
            <w:r>
              <w:rPr>
                <w:rFonts w:cs="Arial"/>
              </w:rPr>
              <w:t>GitHub</w:t>
            </w:r>
            <w:proofErr w:type="spellEnd"/>
            <w:r w:rsidR="004B382F">
              <w:rPr>
                <w:rFonts w:cs="Arial"/>
              </w:rPr>
              <w:t>.</w:t>
            </w:r>
            <w:r w:rsidR="00491337">
              <w:rPr>
                <w:rFonts w:cs="Arial"/>
              </w:rPr>
              <w:t xml:space="preserve">  </w:t>
            </w:r>
          </w:p>
        </w:tc>
        <w:tc>
          <w:tcPr>
            <w:tcW w:w="1530" w:type="dxa"/>
            <w:tcBorders>
              <w:left w:val="nil"/>
              <w:bottom w:val="single" w:sz="4" w:space="0" w:color="000000" w:themeColor="text1"/>
              <w:right w:val="single" w:sz="4" w:space="0" w:color="auto"/>
            </w:tcBorders>
            <w:shd w:val="clear" w:color="auto" w:fill="auto"/>
          </w:tcPr>
          <w:p w14:paraId="6D26DF01" w14:textId="77777777" w:rsidR="00E87822" w:rsidRPr="00842155" w:rsidRDefault="00E87822" w:rsidP="00E87822">
            <w:pPr>
              <w:rPr>
                <w:rFonts w:cs="Arial"/>
                <w:szCs w:val="20"/>
              </w:rPr>
            </w:pPr>
          </w:p>
        </w:tc>
      </w:tr>
      <w:tr w:rsidR="00E87822" w:rsidRPr="00E45197" w14:paraId="297FB39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92B77A2"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39941D8" w14:textId="77777777" w:rsidR="00E87822" w:rsidRPr="00E45197" w:rsidRDefault="00E87822" w:rsidP="00E87822">
            <w:pPr>
              <w:rPr>
                <w:rFonts w:cs="Arial"/>
                <w:color w:val="FFFFFF" w:themeColor="background1"/>
                <w:szCs w:val="20"/>
              </w:rPr>
            </w:pPr>
          </w:p>
        </w:tc>
      </w:tr>
      <w:tr w:rsidR="00E87822" w:rsidRPr="00842155" w14:paraId="24D9381B"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4CCDAAEA" w14:textId="1CA9DD4A" w:rsidR="00E87822" w:rsidRPr="004B382F" w:rsidRDefault="004B382F" w:rsidP="0046745D">
            <w:pPr>
              <w:pStyle w:val="ListParagraph"/>
              <w:numPr>
                <w:ilvl w:val="0"/>
                <w:numId w:val="10"/>
              </w:numPr>
              <w:ind w:left="335"/>
              <w:rPr>
                <w:rFonts w:cs="Arial"/>
                <w:szCs w:val="20"/>
              </w:rPr>
            </w:pPr>
            <w:r>
              <w:t xml:space="preserve">Write </w:t>
            </w:r>
            <w:proofErr w:type="gramStart"/>
            <w:r>
              <w:t xml:space="preserve">a </w:t>
            </w:r>
            <w:r w:rsidRPr="00525577">
              <w:rPr>
                <w:rFonts w:ascii="Courier" w:hAnsi="Courier"/>
                <w:szCs w:val="20"/>
              </w:rPr>
              <w:t>for</w:t>
            </w:r>
            <w:proofErr w:type="gramEnd"/>
            <w:r>
              <w:t xml:space="preserve"> loop to accomplish various tasks.</w:t>
            </w:r>
          </w:p>
          <w:p w14:paraId="52442E1D" w14:textId="4257573E" w:rsidR="004B382F" w:rsidRPr="00746B58" w:rsidRDefault="004B382F" w:rsidP="0046745D">
            <w:pPr>
              <w:pStyle w:val="ListParagraph"/>
              <w:numPr>
                <w:ilvl w:val="0"/>
                <w:numId w:val="10"/>
              </w:numPr>
              <w:ind w:left="335"/>
              <w:rPr>
                <w:rFonts w:cs="Arial"/>
                <w:szCs w:val="20"/>
              </w:rPr>
            </w:pPr>
            <w:r>
              <w:t xml:space="preserve">Write a </w:t>
            </w:r>
            <w:r w:rsidR="00525577" w:rsidRPr="00525577">
              <w:rPr>
                <w:rFonts w:ascii="Courier" w:hAnsi="Courier"/>
                <w:szCs w:val="20"/>
              </w:rPr>
              <w:t>while</w:t>
            </w:r>
            <w:r w:rsidR="00525577">
              <w:t xml:space="preserve"> </w:t>
            </w:r>
            <w:r>
              <w:t>loop to accomplish various tasks</w:t>
            </w:r>
            <w:r w:rsidR="00746B58">
              <w:t>.</w:t>
            </w:r>
          </w:p>
          <w:p w14:paraId="23198392" w14:textId="03D66097" w:rsidR="00746B58" w:rsidRPr="004B382F" w:rsidRDefault="00746B58" w:rsidP="00746B58">
            <w:pPr>
              <w:pStyle w:val="ListParagraph"/>
              <w:ind w:left="335"/>
              <w:rPr>
                <w:rFonts w:cs="Arial"/>
                <w:szCs w:val="20"/>
              </w:rPr>
            </w:pPr>
          </w:p>
        </w:tc>
      </w:tr>
      <w:tr w:rsidR="00E87822" w:rsidRPr="00E45197" w14:paraId="4D081A62"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11322D7F"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513D4389" w14:textId="77777777" w:rsidTr="00E87822">
        <w:tc>
          <w:tcPr>
            <w:tcW w:w="12390" w:type="dxa"/>
            <w:gridSpan w:val="3"/>
            <w:tcMar>
              <w:top w:w="115" w:type="dxa"/>
              <w:left w:w="115" w:type="dxa"/>
              <w:bottom w:w="115" w:type="dxa"/>
              <w:right w:w="115" w:type="dxa"/>
            </w:tcMar>
          </w:tcPr>
          <w:p w14:paraId="6927F705" w14:textId="7605E017" w:rsidR="00E87822" w:rsidRDefault="00E87822" w:rsidP="009B4C93">
            <w:pPr>
              <w:pStyle w:val="FreeFormA"/>
              <w:tabs>
                <w:tab w:val="left" w:pos="9870"/>
              </w:tabs>
              <w:rPr>
                <w:rFonts w:ascii="Arial" w:hAnsi="Arial" w:cs="Arial"/>
                <w:b/>
              </w:rPr>
            </w:pPr>
            <w:r>
              <w:rPr>
                <w:rFonts w:ascii="Arial" w:hAnsi="Arial" w:cs="Arial"/>
                <w:b/>
              </w:rPr>
              <w:t>Readings</w:t>
            </w:r>
            <w:r>
              <w:rPr>
                <w:rFonts w:ascii="Arial" w:hAnsi="Arial" w:cs="Arial"/>
                <w:b/>
              </w:rPr>
              <w:tab/>
            </w:r>
          </w:p>
          <w:p w14:paraId="0D8BCD1D" w14:textId="72A40E57" w:rsidR="00E87822" w:rsidRDefault="00491337" w:rsidP="00E87822">
            <w:pPr>
              <w:rPr>
                <w:rFonts w:cs="Arial"/>
                <w:bCs/>
                <w:iCs/>
              </w:rPr>
            </w:pPr>
            <w:r>
              <w:rPr>
                <w:rFonts w:cs="Arial"/>
                <w:bCs/>
                <w:iCs/>
              </w:rPr>
              <w:t xml:space="preserve">“Formal Languages”, </w:t>
            </w:r>
            <w:hyperlink r:id="rId19" w:history="1">
              <w:r w:rsidRPr="006743C7">
                <w:rPr>
                  <w:rStyle w:val="Hyperlink"/>
                  <w:rFonts w:cs="Arial"/>
                  <w:bCs/>
                  <w:iCs/>
                </w:rPr>
                <w:t>https://introcs.cs.princeton.edu/java/51language/</w:t>
              </w:r>
            </w:hyperlink>
          </w:p>
          <w:p w14:paraId="3D3C66B7" w14:textId="604AC5EA" w:rsidR="00491337" w:rsidRPr="00491337" w:rsidRDefault="00491337" w:rsidP="00E87822">
            <w:r>
              <w:rPr>
                <w:rFonts w:cs="Arial"/>
                <w:bCs/>
                <w:i/>
                <w:iCs/>
              </w:rPr>
              <w:t>The Pattern on the Stone</w:t>
            </w:r>
            <w:r>
              <w:rPr>
                <w:rFonts w:cs="Arial"/>
                <w:bCs/>
                <w:iCs/>
              </w:rPr>
              <w:t xml:space="preserve">, D.W. </w:t>
            </w:r>
            <w:proofErr w:type="spellStart"/>
            <w:r>
              <w:rPr>
                <w:rFonts w:cs="Arial"/>
                <w:bCs/>
                <w:iCs/>
              </w:rPr>
              <w:t>Hillis</w:t>
            </w:r>
            <w:proofErr w:type="spellEnd"/>
            <w:r>
              <w:rPr>
                <w:rFonts w:cs="Arial"/>
                <w:bCs/>
                <w:iCs/>
              </w:rPr>
              <w:t xml:space="preserve"> (Chapter 2)</w:t>
            </w:r>
          </w:p>
        </w:tc>
      </w:tr>
      <w:tr w:rsidR="00E87822" w:rsidRPr="00842155" w14:paraId="6550B1E0" w14:textId="77777777" w:rsidTr="00E87822">
        <w:tc>
          <w:tcPr>
            <w:tcW w:w="12390" w:type="dxa"/>
            <w:gridSpan w:val="3"/>
            <w:tcMar>
              <w:top w:w="115" w:type="dxa"/>
              <w:left w:w="115" w:type="dxa"/>
              <w:bottom w:w="115" w:type="dxa"/>
              <w:right w:w="115" w:type="dxa"/>
            </w:tcMar>
          </w:tcPr>
          <w:p w14:paraId="3654BC6E" w14:textId="77777777" w:rsidR="00E87822" w:rsidRDefault="00E87822" w:rsidP="00E87822">
            <w:pPr>
              <w:pStyle w:val="FreeFormA"/>
              <w:rPr>
                <w:rFonts w:ascii="Arial" w:hAnsi="Arial" w:cs="Arial"/>
                <w:b/>
              </w:rPr>
            </w:pPr>
            <w:r>
              <w:rPr>
                <w:rFonts w:ascii="Arial" w:hAnsi="Arial" w:cs="Arial"/>
                <w:b/>
              </w:rPr>
              <w:t>Assignments</w:t>
            </w:r>
          </w:p>
          <w:p w14:paraId="6BCDA3BF" w14:textId="77777777" w:rsidR="00E87822" w:rsidRDefault="00E87822" w:rsidP="00E87822">
            <w:pPr>
              <w:pStyle w:val="FreeFormA"/>
              <w:rPr>
                <w:rFonts w:ascii="Arial" w:hAnsi="Arial" w:cs="Arial"/>
                <w:b/>
              </w:rPr>
            </w:pPr>
          </w:p>
          <w:p w14:paraId="4B0FC3C8" w14:textId="1EE21BC4" w:rsidR="00E87822" w:rsidRDefault="00E87822" w:rsidP="00E87822">
            <w:pPr>
              <w:pStyle w:val="FreeFormA"/>
            </w:pPr>
            <w:r w:rsidRPr="00631AD4">
              <w:rPr>
                <w:rFonts w:ascii="Arial" w:hAnsi="Arial" w:cs="Arial"/>
                <w:highlight w:val="yellow"/>
              </w:rPr>
              <w:t>The</w:t>
            </w:r>
            <w:r w:rsidR="004B382F">
              <w:rPr>
                <w:rFonts w:ascii="Arial" w:hAnsi="Arial" w:cs="Arial"/>
                <w:highlight w:val="yellow"/>
              </w:rPr>
              <w:t>se</w:t>
            </w:r>
            <w:r w:rsidRPr="00631AD4">
              <w:rPr>
                <w:rFonts w:ascii="Arial" w:hAnsi="Arial" w:cs="Arial"/>
                <w:highlight w:val="yellow"/>
              </w:rPr>
              <w:t xml:space="preserve"> are homework assignments:</w:t>
            </w:r>
            <w:r>
              <w:t xml:space="preserve"> </w:t>
            </w:r>
          </w:p>
          <w:p w14:paraId="36D6B0FD" w14:textId="77777777" w:rsidR="00E87822" w:rsidRPr="00795153" w:rsidRDefault="00E87822" w:rsidP="00E87822"/>
        </w:tc>
      </w:tr>
      <w:tr w:rsidR="00E87822" w:rsidRPr="00E45197" w14:paraId="0E46175C"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63C4C1A7"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0079D224" w14:textId="77777777" w:rsidTr="00E87822">
        <w:tc>
          <w:tcPr>
            <w:tcW w:w="12390" w:type="dxa"/>
            <w:gridSpan w:val="3"/>
            <w:shd w:val="clear" w:color="auto" w:fill="FFFFFF" w:themeFill="background1"/>
            <w:tcMar>
              <w:top w:w="115" w:type="dxa"/>
              <w:left w:w="115" w:type="dxa"/>
              <w:bottom w:w="115" w:type="dxa"/>
              <w:right w:w="115" w:type="dxa"/>
            </w:tcMar>
          </w:tcPr>
          <w:p w14:paraId="31FAE948" w14:textId="77777777" w:rsidR="00E87822" w:rsidRDefault="00E87822" w:rsidP="00E87822">
            <w:pPr>
              <w:rPr>
                <w:b/>
                <w:bCs/>
              </w:rPr>
            </w:pPr>
            <w:r>
              <w:rPr>
                <w:b/>
                <w:bCs/>
              </w:rPr>
              <w:t>Readings</w:t>
            </w:r>
          </w:p>
          <w:p w14:paraId="01D4463A" w14:textId="77777777" w:rsidR="00E87822" w:rsidRDefault="00E87822" w:rsidP="00E87822">
            <w:pPr>
              <w:rPr>
                <w:b/>
                <w:bCs/>
              </w:rPr>
            </w:pPr>
          </w:p>
          <w:p w14:paraId="4796D518"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1D95D787" w14:textId="77777777" w:rsidTr="00E87822">
        <w:tc>
          <w:tcPr>
            <w:tcW w:w="12390" w:type="dxa"/>
            <w:gridSpan w:val="3"/>
            <w:shd w:val="clear" w:color="auto" w:fill="A68462"/>
            <w:tcMar>
              <w:top w:w="115" w:type="dxa"/>
              <w:left w:w="115" w:type="dxa"/>
              <w:bottom w:w="115" w:type="dxa"/>
              <w:right w:w="115" w:type="dxa"/>
            </w:tcMar>
          </w:tcPr>
          <w:p w14:paraId="5C7F6014"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399BC994" w14:textId="77777777" w:rsidTr="00E87822">
        <w:tc>
          <w:tcPr>
            <w:tcW w:w="12390" w:type="dxa"/>
            <w:gridSpan w:val="3"/>
            <w:tcMar>
              <w:top w:w="115" w:type="dxa"/>
              <w:left w:w="115" w:type="dxa"/>
              <w:bottom w:w="115" w:type="dxa"/>
              <w:right w:w="115" w:type="dxa"/>
            </w:tcMar>
          </w:tcPr>
          <w:p w14:paraId="78D154FF" w14:textId="77777777" w:rsidR="00CA3BBF" w:rsidRDefault="00E87822" w:rsidP="00CA3BBF">
            <w:pPr>
              <w:rPr>
                <w:b/>
              </w:rPr>
            </w:pPr>
            <w:r>
              <w:rPr>
                <w:b/>
                <w:bCs/>
              </w:rPr>
              <w:t>Day 1</w:t>
            </w:r>
            <w:r w:rsidR="004B382F">
              <w:rPr>
                <w:b/>
                <w:bCs/>
              </w:rPr>
              <w:t xml:space="preserve">: </w:t>
            </w:r>
            <w:r w:rsidR="00CA3BBF">
              <w:rPr>
                <w:b/>
              </w:rPr>
              <w:t>Iteration Lab</w:t>
            </w:r>
          </w:p>
          <w:p w14:paraId="11B6C149" w14:textId="3497381E" w:rsidR="00CA3BBF" w:rsidRDefault="00CA3BBF" w:rsidP="00CA3BBF">
            <w:r>
              <w:t xml:space="preserve">This is a lab day. However, it will need to begin with a discussion of </w:t>
            </w:r>
            <w:proofErr w:type="spellStart"/>
            <w:r>
              <w:t>GitHub</w:t>
            </w:r>
            <w:proofErr w:type="spellEnd"/>
            <w:r>
              <w:t xml:space="preserve"> as the mechanism by which students will turn in code. After that, students can work individually on the lab problems. In fact, this may take the better part of the period. The problems in this lab </w:t>
            </w:r>
            <w:r w:rsidR="00525577">
              <w:t>will</w:t>
            </w:r>
            <w:r>
              <w:t xml:space="preserve"> include the following:</w:t>
            </w:r>
          </w:p>
          <w:p w14:paraId="2B21D0BB" w14:textId="77777777" w:rsidR="00CA3BBF" w:rsidRDefault="00CA3BBF" w:rsidP="00CA3BBF"/>
          <w:p w14:paraId="4B516D26" w14:textId="77777777" w:rsidR="00CA3BBF" w:rsidRDefault="00CA3BBF" w:rsidP="00CA3BBF">
            <w:pPr>
              <w:pStyle w:val="ListParagraph"/>
              <w:numPr>
                <w:ilvl w:val="0"/>
                <w:numId w:val="18"/>
              </w:numPr>
              <w:ind w:left="335"/>
            </w:pPr>
            <w:r>
              <w:t>Finding the sum of the odd numbers 1 through 2</w:t>
            </w:r>
            <w:r w:rsidRPr="006E27FC">
              <w:rPr>
                <w:i/>
              </w:rPr>
              <w:t>n</w:t>
            </w:r>
            <w:r>
              <w:t xml:space="preserve"> + 1</w:t>
            </w:r>
          </w:p>
          <w:p w14:paraId="0DD53522" w14:textId="77777777" w:rsidR="00CA3BBF" w:rsidRDefault="00CA3BBF" w:rsidP="00CA3BBF">
            <w:pPr>
              <w:pStyle w:val="ListParagraph"/>
              <w:numPr>
                <w:ilvl w:val="0"/>
                <w:numId w:val="18"/>
              </w:numPr>
              <w:ind w:left="335"/>
            </w:pPr>
            <w:r>
              <w:t>Checking to see if a String is a palindrome</w:t>
            </w:r>
          </w:p>
          <w:p w14:paraId="47640329" w14:textId="77777777" w:rsidR="00CA3BBF" w:rsidRDefault="00CA3BBF" w:rsidP="00CA3BBF">
            <w:pPr>
              <w:pStyle w:val="ListParagraph"/>
              <w:numPr>
                <w:ilvl w:val="0"/>
                <w:numId w:val="18"/>
              </w:numPr>
              <w:ind w:left="335"/>
            </w:pPr>
            <w:r>
              <w:t>Determining if a year is a leap year</w:t>
            </w:r>
          </w:p>
          <w:p w14:paraId="62DA235E" w14:textId="77777777" w:rsidR="00CA3BBF" w:rsidRDefault="00CA3BBF" w:rsidP="00CA3BBF">
            <w:pPr>
              <w:pStyle w:val="ListParagraph"/>
              <w:numPr>
                <w:ilvl w:val="0"/>
                <w:numId w:val="18"/>
              </w:numPr>
              <w:ind w:left="335"/>
            </w:pPr>
            <w:r>
              <w:lastRenderedPageBreak/>
              <w:t>Checking to see that a number is prime</w:t>
            </w:r>
          </w:p>
          <w:p w14:paraId="658BC76E" w14:textId="77777777" w:rsidR="00CA3BBF" w:rsidRDefault="00CA3BBF" w:rsidP="00CA3BBF">
            <w:pPr>
              <w:pStyle w:val="ListParagraph"/>
              <w:numPr>
                <w:ilvl w:val="0"/>
                <w:numId w:val="18"/>
              </w:numPr>
              <w:ind w:left="335"/>
            </w:pPr>
            <w:r>
              <w:t xml:space="preserve">Calculate the </w:t>
            </w:r>
            <w:r>
              <w:rPr>
                <w:i/>
              </w:rPr>
              <w:t>n</w:t>
            </w:r>
            <w:r>
              <w:t>th Fibonacci number</w:t>
            </w:r>
          </w:p>
          <w:p w14:paraId="3E6EB196" w14:textId="77777777" w:rsidR="00CA3BBF" w:rsidRDefault="00CA3BBF" w:rsidP="00CA3BBF">
            <w:pPr>
              <w:pStyle w:val="ListParagraph"/>
              <w:numPr>
                <w:ilvl w:val="0"/>
                <w:numId w:val="18"/>
              </w:numPr>
              <w:ind w:left="335"/>
            </w:pPr>
            <w:r>
              <w:t>Finding the greatest common divisor</w:t>
            </w:r>
          </w:p>
          <w:p w14:paraId="379F8D2D" w14:textId="77777777" w:rsidR="00CA3BBF" w:rsidRDefault="00CA3BBF" w:rsidP="00CA3BBF">
            <w:pPr>
              <w:pStyle w:val="ListParagraph"/>
              <w:numPr>
                <w:ilvl w:val="0"/>
                <w:numId w:val="18"/>
              </w:numPr>
              <w:ind w:left="335"/>
            </w:pPr>
            <w:r>
              <w:t>Finding the least common multiple</w:t>
            </w:r>
          </w:p>
          <w:p w14:paraId="7EF7CE56" w14:textId="77777777" w:rsidR="00CA3BBF" w:rsidRDefault="00CA3BBF" w:rsidP="00CA3BBF">
            <w:pPr>
              <w:pStyle w:val="ListParagraph"/>
              <w:numPr>
                <w:ilvl w:val="0"/>
                <w:numId w:val="18"/>
              </w:numPr>
              <w:ind w:left="335"/>
            </w:pPr>
            <w:r>
              <w:t xml:space="preserve">The </w:t>
            </w:r>
            <w:proofErr w:type="spellStart"/>
            <w:r>
              <w:t>Collatz</w:t>
            </w:r>
            <w:proofErr w:type="spellEnd"/>
            <w:r>
              <w:t xml:space="preserve"> Conjecture</w:t>
            </w:r>
          </w:p>
          <w:p w14:paraId="03B3B507" w14:textId="77777777" w:rsidR="00CA3BBF" w:rsidRPr="006E27FC" w:rsidRDefault="00CA3BBF" w:rsidP="00CA3BBF"/>
          <w:p w14:paraId="203483B8" w14:textId="77777777" w:rsidR="00CA3BBF" w:rsidRDefault="00CA3BBF" w:rsidP="00CA3BBF">
            <w:r>
              <w:rPr>
                <w:b/>
              </w:rPr>
              <w:t xml:space="preserve">Homework: </w:t>
            </w:r>
            <w:r>
              <w:t>None</w:t>
            </w:r>
          </w:p>
          <w:p w14:paraId="06B35CBA" w14:textId="77777777" w:rsidR="00CA208A" w:rsidRDefault="00CA208A" w:rsidP="00CA3BBF"/>
          <w:p w14:paraId="29F8FE00" w14:textId="503502D7" w:rsidR="00CA208A" w:rsidRDefault="00CA208A" w:rsidP="00CA3BBF">
            <w:r w:rsidRPr="00CA208A">
              <w:rPr>
                <w:highlight w:val="green"/>
              </w:rPr>
              <w:t>TODO: Lab sheet for students</w:t>
            </w:r>
          </w:p>
          <w:p w14:paraId="1CBADED4" w14:textId="480333FF" w:rsidR="00CA208A" w:rsidRPr="009C67CD" w:rsidRDefault="00CA208A" w:rsidP="00CA3BBF">
            <w:r w:rsidRPr="00CA208A">
              <w:rPr>
                <w:highlight w:val="green"/>
              </w:rPr>
              <w:t xml:space="preserve">TODO: </w:t>
            </w:r>
            <w:proofErr w:type="spellStart"/>
            <w:r w:rsidRPr="00CA208A">
              <w:rPr>
                <w:highlight w:val="green"/>
              </w:rPr>
              <w:t>GitHub</w:t>
            </w:r>
            <w:proofErr w:type="spellEnd"/>
            <w:r w:rsidRPr="00CA208A">
              <w:rPr>
                <w:highlight w:val="green"/>
              </w:rPr>
              <w:t xml:space="preserve"> reference sheet</w:t>
            </w:r>
          </w:p>
          <w:p w14:paraId="5B146CB9" w14:textId="3B9B0FB0" w:rsidR="00E87822" w:rsidRPr="00795153" w:rsidRDefault="00746B58" w:rsidP="00746B58">
            <w:pPr>
              <w:pStyle w:val="AssignmentsLevel2"/>
              <w:numPr>
                <w:ilvl w:val="0"/>
                <w:numId w:val="0"/>
              </w:numPr>
              <w:ind w:left="360"/>
              <w:jc w:val="right"/>
            </w:pPr>
            <w:r>
              <w:t>29</w:t>
            </w:r>
          </w:p>
        </w:tc>
      </w:tr>
      <w:tr w:rsidR="00E87822" w:rsidRPr="00842155" w14:paraId="7C78C18E" w14:textId="77777777" w:rsidTr="00E87822">
        <w:tc>
          <w:tcPr>
            <w:tcW w:w="12390" w:type="dxa"/>
            <w:gridSpan w:val="3"/>
            <w:tcMar>
              <w:top w:w="115" w:type="dxa"/>
              <w:left w:w="115" w:type="dxa"/>
              <w:bottom w:w="115" w:type="dxa"/>
              <w:right w:w="115" w:type="dxa"/>
            </w:tcMar>
          </w:tcPr>
          <w:p w14:paraId="617E7B44" w14:textId="77777777" w:rsidR="00CA3BBF" w:rsidRDefault="00E87822" w:rsidP="00CA3BBF">
            <w:pPr>
              <w:rPr>
                <w:b/>
              </w:rPr>
            </w:pPr>
            <w:r>
              <w:rPr>
                <w:b/>
              </w:rPr>
              <w:lastRenderedPageBreak/>
              <w:t>Day 2</w:t>
            </w:r>
            <w:r w:rsidR="004B382F">
              <w:rPr>
                <w:b/>
              </w:rPr>
              <w:t xml:space="preserve">: </w:t>
            </w:r>
            <w:r w:rsidR="00CA3BBF">
              <w:rPr>
                <w:b/>
              </w:rPr>
              <w:t>Iteration Lab</w:t>
            </w:r>
          </w:p>
          <w:p w14:paraId="4C4BB74B" w14:textId="77777777" w:rsidR="00CA3BBF" w:rsidRPr="009C67CD" w:rsidRDefault="00CA3BBF" w:rsidP="00CA3BBF">
            <w:r>
              <w:t>Second day of the Iteration Lab</w:t>
            </w:r>
          </w:p>
          <w:p w14:paraId="0FC39F0D" w14:textId="77777777" w:rsidR="00CA3BBF" w:rsidRDefault="00CA3BBF" w:rsidP="00CA3BBF">
            <w:pPr>
              <w:rPr>
                <w:b/>
              </w:rPr>
            </w:pPr>
          </w:p>
          <w:p w14:paraId="5EB9714A" w14:textId="77777777" w:rsidR="00CA3BBF" w:rsidRPr="009C67CD" w:rsidRDefault="00CA3BBF" w:rsidP="00CA3BBF">
            <w:r>
              <w:rPr>
                <w:b/>
              </w:rPr>
              <w:t xml:space="preserve">Homework: </w:t>
            </w:r>
            <w:r>
              <w:t>None</w:t>
            </w:r>
          </w:p>
          <w:p w14:paraId="761AC808" w14:textId="46B5A86E" w:rsidR="00E87822" w:rsidRPr="00795153" w:rsidRDefault="00746B58" w:rsidP="00746B58">
            <w:pPr>
              <w:jc w:val="right"/>
            </w:pPr>
            <w:r>
              <w:t>30</w:t>
            </w:r>
          </w:p>
        </w:tc>
      </w:tr>
      <w:tr w:rsidR="00E87822" w:rsidRPr="00842155" w14:paraId="11479E2E" w14:textId="77777777" w:rsidTr="00E87822">
        <w:tc>
          <w:tcPr>
            <w:tcW w:w="12390" w:type="dxa"/>
            <w:gridSpan w:val="3"/>
            <w:tcMar>
              <w:top w:w="115" w:type="dxa"/>
              <w:left w:w="115" w:type="dxa"/>
              <w:bottom w:w="115" w:type="dxa"/>
              <w:right w:w="115" w:type="dxa"/>
            </w:tcMar>
          </w:tcPr>
          <w:p w14:paraId="3FA65F18" w14:textId="58DAC52C" w:rsidR="00E87822" w:rsidRDefault="00E87822" w:rsidP="00E87822">
            <w:pPr>
              <w:rPr>
                <w:b/>
              </w:rPr>
            </w:pPr>
            <w:r>
              <w:rPr>
                <w:b/>
              </w:rPr>
              <w:t>Day 3</w:t>
            </w:r>
            <w:r w:rsidR="009C67CD">
              <w:rPr>
                <w:b/>
              </w:rPr>
              <w:t>: Iteration Lab</w:t>
            </w:r>
          </w:p>
          <w:p w14:paraId="6C9AF4F5" w14:textId="44979F9C" w:rsidR="00E87822" w:rsidRPr="009C67CD" w:rsidRDefault="009C67CD" w:rsidP="00E87822">
            <w:r>
              <w:t>Second day of the Iteration Lab</w:t>
            </w:r>
          </w:p>
          <w:p w14:paraId="02EB81C3" w14:textId="77777777" w:rsidR="009C67CD" w:rsidRDefault="009C67CD" w:rsidP="009C67CD">
            <w:pPr>
              <w:rPr>
                <w:b/>
              </w:rPr>
            </w:pPr>
          </w:p>
          <w:p w14:paraId="1FDDC965" w14:textId="77777777" w:rsidR="009C67CD" w:rsidRPr="009C67CD" w:rsidRDefault="009C67CD" w:rsidP="009C67CD">
            <w:r>
              <w:rPr>
                <w:b/>
              </w:rPr>
              <w:t xml:space="preserve">Homework: </w:t>
            </w:r>
            <w:r>
              <w:t>None</w:t>
            </w:r>
          </w:p>
          <w:p w14:paraId="0FB441A9" w14:textId="4A8D2276" w:rsidR="00E87822" w:rsidRPr="00795153" w:rsidRDefault="00746B58" w:rsidP="00746B58">
            <w:pPr>
              <w:jc w:val="right"/>
            </w:pPr>
            <w:r>
              <w:t>31</w:t>
            </w:r>
          </w:p>
        </w:tc>
      </w:tr>
      <w:tr w:rsidR="00E87822" w:rsidRPr="00842155" w14:paraId="2EBED78C" w14:textId="77777777" w:rsidTr="00E87822">
        <w:tc>
          <w:tcPr>
            <w:tcW w:w="12390" w:type="dxa"/>
            <w:gridSpan w:val="3"/>
            <w:tcMar>
              <w:top w:w="115" w:type="dxa"/>
              <w:left w:w="115" w:type="dxa"/>
              <w:bottom w:w="115" w:type="dxa"/>
              <w:right w:w="115" w:type="dxa"/>
            </w:tcMar>
          </w:tcPr>
          <w:p w14:paraId="038BFD84" w14:textId="5BCB19E6" w:rsidR="00E87822" w:rsidRDefault="00E87822" w:rsidP="00E87822">
            <w:pPr>
              <w:rPr>
                <w:b/>
              </w:rPr>
            </w:pPr>
            <w:r>
              <w:rPr>
                <w:b/>
              </w:rPr>
              <w:t>Day 4</w:t>
            </w:r>
            <w:r w:rsidR="009C67CD">
              <w:rPr>
                <w:b/>
              </w:rPr>
              <w:t>: Iteration Lab</w:t>
            </w:r>
          </w:p>
          <w:p w14:paraId="7918FBEB" w14:textId="65586E30" w:rsidR="009C67CD" w:rsidRPr="009C67CD" w:rsidRDefault="006E27FC" w:rsidP="009C67CD">
            <w:r>
              <w:t>Third</w:t>
            </w:r>
            <w:r w:rsidR="009C67CD">
              <w:t xml:space="preserve"> day of the Iteration Lab</w:t>
            </w:r>
          </w:p>
          <w:p w14:paraId="1A83E578" w14:textId="77777777" w:rsidR="009C67CD" w:rsidRDefault="009C67CD" w:rsidP="009C67CD">
            <w:pPr>
              <w:rPr>
                <w:b/>
              </w:rPr>
            </w:pPr>
          </w:p>
          <w:p w14:paraId="5106F982" w14:textId="77777777" w:rsidR="009C67CD" w:rsidRPr="009C67CD" w:rsidRDefault="009C67CD" w:rsidP="009C67CD">
            <w:r>
              <w:rPr>
                <w:b/>
              </w:rPr>
              <w:t xml:space="preserve">Homework: </w:t>
            </w:r>
            <w:r>
              <w:t>None</w:t>
            </w:r>
          </w:p>
          <w:p w14:paraId="2C896A46" w14:textId="236FE7BA" w:rsidR="00E87822" w:rsidRPr="00D456CD" w:rsidRDefault="00746B58" w:rsidP="00746B58">
            <w:pPr>
              <w:jc w:val="right"/>
            </w:pPr>
            <w:r>
              <w:t>32</w:t>
            </w:r>
          </w:p>
        </w:tc>
      </w:tr>
      <w:tr w:rsidR="00E87822" w:rsidRPr="00842155" w14:paraId="5DA92D48" w14:textId="77777777" w:rsidTr="00E87822">
        <w:tc>
          <w:tcPr>
            <w:tcW w:w="12390" w:type="dxa"/>
            <w:gridSpan w:val="3"/>
            <w:tcMar>
              <w:top w:w="115" w:type="dxa"/>
              <w:left w:w="115" w:type="dxa"/>
              <w:bottom w:w="115" w:type="dxa"/>
              <w:right w:w="115" w:type="dxa"/>
            </w:tcMar>
          </w:tcPr>
          <w:p w14:paraId="6A5FE0B6" w14:textId="0736F780" w:rsidR="00E87822" w:rsidRDefault="00E87822" w:rsidP="00E87822">
            <w:pPr>
              <w:rPr>
                <w:b/>
              </w:rPr>
            </w:pPr>
            <w:r>
              <w:rPr>
                <w:b/>
              </w:rPr>
              <w:t>Day 5</w:t>
            </w:r>
            <w:r w:rsidR="00CA3BBF">
              <w:rPr>
                <w:b/>
              </w:rPr>
              <w:t>: Test</w:t>
            </w:r>
          </w:p>
          <w:p w14:paraId="6E78BFC4" w14:textId="19D4791C" w:rsidR="00E87822" w:rsidRDefault="00CA3BBF" w:rsidP="00E87822">
            <w:r>
              <w:t>Test on Iteration</w:t>
            </w:r>
          </w:p>
          <w:p w14:paraId="2961B9B7" w14:textId="77777777" w:rsidR="000B3CB4" w:rsidRDefault="000B3CB4" w:rsidP="00E87822"/>
          <w:p w14:paraId="1719A2C4" w14:textId="77777777" w:rsidR="000B3CB4" w:rsidRDefault="000B3CB4" w:rsidP="00491337">
            <w:r>
              <w:rPr>
                <w:b/>
              </w:rPr>
              <w:t xml:space="preserve">Homework: </w:t>
            </w:r>
            <w:r>
              <w:t xml:space="preserve">Read the Princeton page on Formal and Regular Languages and Regular Expressions, </w:t>
            </w:r>
            <w:r w:rsidR="00491337">
              <w:t xml:space="preserve">and </w:t>
            </w:r>
            <w:proofErr w:type="spellStart"/>
            <w:r w:rsidR="00491337">
              <w:t>Hillis</w:t>
            </w:r>
            <w:proofErr w:type="spellEnd"/>
            <w:r w:rsidR="00491337">
              <w:t>, Chapter 2.</w:t>
            </w:r>
          </w:p>
          <w:p w14:paraId="3DEE9454" w14:textId="77777777" w:rsidR="00CA208A" w:rsidRDefault="00CA208A" w:rsidP="00491337"/>
          <w:p w14:paraId="04BD3A6E" w14:textId="6A772E41" w:rsidR="00CA208A" w:rsidRDefault="00CA208A" w:rsidP="00491337">
            <w:r w:rsidRPr="00CA208A">
              <w:rPr>
                <w:highlight w:val="green"/>
              </w:rPr>
              <w:t>TODO: Test?</w:t>
            </w:r>
          </w:p>
          <w:p w14:paraId="7B3C9190" w14:textId="781B9530" w:rsidR="00746B58" w:rsidRPr="000B3CB4" w:rsidRDefault="008524A1" w:rsidP="008524A1">
            <w:pPr>
              <w:jc w:val="right"/>
            </w:pPr>
            <w:r>
              <w:t>33</w:t>
            </w:r>
          </w:p>
        </w:tc>
      </w:tr>
    </w:tbl>
    <w:p w14:paraId="3A2E838B" w14:textId="09407653" w:rsidR="00E87822" w:rsidRDefault="00E87822">
      <w:pPr>
        <w:rPr>
          <w:rFonts w:cs="Arial"/>
        </w:rPr>
      </w:pPr>
    </w:p>
    <w:p w14:paraId="0908121E" w14:textId="707A85DE"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075E7F52"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15ABB2B6" w14:textId="4866D9AE" w:rsidR="00E87822" w:rsidRPr="00075884" w:rsidRDefault="003177E2" w:rsidP="00DB6F11">
            <w:pPr>
              <w:pStyle w:val="TopicHeading"/>
            </w:pPr>
            <w:bookmarkStart w:id="8" w:name="_Toc408479219"/>
            <w:r>
              <w:lastRenderedPageBreak/>
              <w:t>Week 8</w:t>
            </w:r>
            <w:r w:rsidR="00E87822">
              <w:t xml:space="preserve">: </w:t>
            </w:r>
            <w:r w:rsidR="00DB6F11">
              <w:t>Formal Languages and</w:t>
            </w:r>
            <w:r w:rsidR="00C65FA9">
              <w:t xml:space="preserve"> </w:t>
            </w:r>
            <w:r w:rsidR="00E55982">
              <w:t>Regular Expressions</w:t>
            </w:r>
            <w:bookmarkEnd w:id="8"/>
          </w:p>
        </w:tc>
        <w:tc>
          <w:tcPr>
            <w:tcW w:w="780" w:type="dxa"/>
            <w:tcBorders>
              <w:left w:val="nil"/>
              <w:bottom w:val="single" w:sz="4" w:space="0" w:color="000000" w:themeColor="text1"/>
              <w:right w:val="nil"/>
            </w:tcBorders>
            <w:shd w:val="clear" w:color="auto" w:fill="012169"/>
            <w:vAlign w:val="center"/>
          </w:tcPr>
          <w:p w14:paraId="76F3B13A"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7DE2F85A" w14:textId="77777777" w:rsidR="00E87822" w:rsidRPr="00566ACF" w:rsidRDefault="00E87822" w:rsidP="00E87822">
            <w:pPr>
              <w:pStyle w:val="Heading1"/>
              <w:jc w:val="right"/>
            </w:pPr>
            <w:r w:rsidRPr="00566ACF">
              <w:t>Quarter 1</w:t>
            </w:r>
          </w:p>
        </w:tc>
      </w:tr>
      <w:tr w:rsidR="00E87822" w:rsidRPr="00E45197" w14:paraId="1958039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F47328C"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96B02D1" w14:textId="77777777" w:rsidR="00E87822" w:rsidRPr="00E45197" w:rsidRDefault="00E87822" w:rsidP="00E87822">
            <w:pPr>
              <w:pStyle w:val="TopicHeading"/>
            </w:pPr>
          </w:p>
        </w:tc>
      </w:tr>
      <w:tr w:rsidR="00E87822" w:rsidRPr="00842155" w14:paraId="1FDCF306"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08E6E7A" w14:textId="0157CBD6" w:rsidR="00E87822" w:rsidRPr="00842155" w:rsidRDefault="00E87822" w:rsidP="00B631A3">
            <w:pPr>
              <w:tabs>
                <w:tab w:val="left" w:pos="0"/>
                <w:tab w:val="left" w:pos="3720"/>
              </w:tabs>
              <w:outlineLvl w:val="0"/>
              <w:rPr>
                <w:rFonts w:cs="Arial"/>
              </w:rPr>
            </w:pPr>
            <w:r>
              <w:rPr>
                <w:rFonts w:cs="Arial"/>
              </w:rPr>
              <w:t>This week focuses o</w:t>
            </w:r>
            <w:r w:rsidR="00B631A3">
              <w:rPr>
                <w:rFonts w:cs="Arial"/>
              </w:rPr>
              <w:t>n formal languages and regular expressions. This is important for two reasons.  First, it is the very basics of how a computer processes information, and second because it provides background for the material on Turing Machines. Students will be introduced to formal and regular languages and to regular expressions. They will go back and forth between English descriptions of a regular language and the regular expression that describes the language.  They will also be introduced to deterministic finite automata.</w:t>
            </w:r>
          </w:p>
        </w:tc>
        <w:tc>
          <w:tcPr>
            <w:tcW w:w="1530" w:type="dxa"/>
            <w:tcBorders>
              <w:left w:val="nil"/>
              <w:bottom w:val="single" w:sz="4" w:space="0" w:color="000000" w:themeColor="text1"/>
              <w:right w:val="single" w:sz="4" w:space="0" w:color="auto"/>
            </w:tcBorders>
            <w:shd w:val="clear" w:color="auto" w:fill="auto"/>
          </w:tcPr>
          <w:p w14:paraId="5331281E" w14:textId="77777777" w:rsidR="00E87822" w:rsidRPr="00842155" w:rsidRDefault="00E87822" w:rsidP="00E87822">
            <w:pPr>
              <w:rPr>
                <w:rFonts w:cs="Arial"/>
                <w:szCs w:val="20"/>
              </w:rPr>
            </w:pPr>
          </w:p>
        </w:tc>
      </w:tr>
      <w:tr w:rsidR="00E87822" w:rsidRPr="00E45197" w14:paraId="4194B8D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A63E4C6"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54C7797" w14:textId="77777777" w:rsidR="00E87822" w:rsidRPr="00E45197" w:rsidRDefault="00E87822" w:rsidP="00E87822">
            <w:pPr>
              <w:rPr>
                <w:rFonts w:cs="Arial"/>
                <w:color w:val="FFFFFF" w:themeColor="background1"/>
                <w:szCs w:val="20"/>
              </w:rPr>
            </w:pPr>
          </w:p>
        </w:tc>
      </w:tr>
      <w:tr w:rsidR="00E87822" w:rsidRPr="00842155" w14:paraId="3F16FF0A"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750D96E0" w14:textId="04E89A60" w:rsidR="00E87822" w:rsidRPr="00B631A3" w:rsidRDefault="00B631A3" w:rsidP="0046745D">
            <w:pPr>
              <w:pStyle w:val="ListParagraph"/>
              <w:numPr>
                <w:ilvl w:val="0"/>
                <w:numId w:val="11"/>
              </w:numPr>
              <w:ind w:left="335"/>
              <w:rPr>
                <w:rFonts w:cs="Arial"/>
                <w:szCs w:val="20"/>
              </w:rPr>
            </w:pPr>
            <w:r>
              <w:t>Define formal language.</w:t>
            </w:r>
          </w:p>
          <w:p w14:paraId="3A7A2AF7" w14:textId="22FE0BAF" w:rsidR="00B631A3" w:rsidRPr="00B631A3" w:rsidRDefault="00B631A3" w:rsidP="0046745D">
            <w:pPr>
              <w:pStyle w:val="ListParagraph"/>
              <w:numPr>
                <w:ilvl w:val="0"/>
                <w:numId w:val="11"/>
              </w:numPr>
              <w:ind w:left="335"/>
              <w:rPr>
                <w:rFonts w:cs="Arial"/>
                <w:szCs w:val="20"/>
              </w:rPr>
            </w:pPr>
            <w:r>
              <w:t>Define regular language and regular expression.</w:t>
            </w:r>
          </w:p>
          <w:p w14:paraId="43285E45" w14:textId="77777777" w:rsidR="00B631A3" w:rsidRDefault="00B631A3" w:rsidP="00B631A3">
            <w:pPr>
              <w:pStyle w:val="ListParagraph"/>
              <w:numPr>
                <w:ilvl w:val="0"/>
                <w:numId w:val="11"/>
              </w:numPr>
              <w:ind w:left="335"/>
              <w:rPr>
                <w:rFonts w:cs="Arial"/>
                <w:szCs w:val="20"/>
              </w:rPr>
            </w:pPr>
            <w:r>
              <w:rPr>
                <w:rFonts w:cs="Arial"/>
                <w:szCs w:val="20"/>
              </w:rPr>
              <w:t>Convert between English descriptions of languages and their regular expression.</w:t>
            </w:r>
          </w:p>
          <w:p w14:paraId="0C7523BC" w14:textId="77777777" w:rsidR="00B631A3" w:rsidRDefault="00B631A3" w:rsidP="00B631A3">
            <w:pPr>
              <w:pStyle w:val="ListParagraph"/>
              <w:numPr>
                <w:ilvl w:val="0"/>
                <w:numId w:val="11"/>
              </w:numPr>
              <w:ind w:left="335"/>
              <w:rPr>
                <w:rFonts w:cs="Arial"/>
                <w:szCs w:val="20"/>
              </w:rPr>
            </w:pPr>
            <w:r>
              <w:rPr>
                <w:rFonts w:cs="Arial"/>
                <w:szCs w:val="20"/>
              </w:rPr>
              <w:t>Build DFAs that represent regular expressions.</w:t>
            </w:r>
          </w:p>
          <w:p w14:paraId="0B297DD2" w14:textId="77777777" w:rsidR="00B631A3" w:rsidRDefault="00B631A3" w:rsidP="00B631A3">
            <w:pPr>
              <w:pStyle w:val="ListParagraph"/>
              <w:numPr>
                <w:ilvl w:val="0"/>
                <w:numId w:val="11"/>
              </w:numPr>
              <w:ind w:left="335"/>
              <w:rPr>
                <w:rFonts w:cs="Arial"/>
                <w:szCs w:val="20"/>
              </w:rPr>
            </w:pPr>
            <w:r>
              <w:rPr>
                <w:rFonts w:cs="Arial"/>
                <w:szCs w:val="20"/>
              </w:rPr>
              <w:t xml:space="preserve">Understand </w:t>
            </w:r>
            <w:proofErr w:type="spellStart"/>
            <w:r>
              <w:rPr>
                <w:rFonts w:cs="Arial"/>
                <w:szCs w:val="20"/>
              </w:rPr>
              <w:t>Kleene’s</w:t>
            </w:r>
            <w:proofErr w:type="spellEnd"/>
            <w:r>
              <w:rPr>
                <w:rFonts w:cs="Arial"/>
                <w:szCs w:val="20"/>
              </w:rPr>
              <w:t xml:space="preserve"> Theorem</w:t>
            </w:r>
          </w:p>
          <w:p w14:paraId="0183F9E9" w14:textId="40C9720F" w:rsidR="00B631A3" w:rsidRPr="0080090C" w:rsidRDefault="00B631A3" w:rsidP="00B631A3">
            <w:pPr>
              <w:pStyle w:val="ListParagraph"/>
              <w:ind w:left="335"/>
              <w:rPr>
                <w:rFonts w:cs="Arial"/>
                <w:szCs w:val="20"/>
              </w:rPr>
            </w:pPr>
          </w:p>
        </w:tc>
      </w:tr>
      <w:tr w:rsidR="00E87822" w:rsidRPr="00E45197" w14:paraId="5AB844BD"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1FF02496"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438C12D2" w14:textId="77777777" w:rsidTr="00E87822">
        <w:tc>
          <w:tcPr>
            <w:tcW w:w="12390" w:type="dxa"/>
            <w:gridSpan w:val="3"/>
            <w:tcMar>
              <w:top w:w="115" w:type="dxa"/>
              <w:left w:w="115" w:type="dxa"/>
              <w:bottom w:w="115" w:type="dxa"/>
              <w:right w:w="115" w:type="dxa"/>
            </w:tcMar>
          </w:tcPr>
          <w:p w14:paraId="1969BE8D" w14:textId="5A72D195" w:rsidR="00E87822" w:rsidRDefault="00E87822" w:rsidP="009B4C93">
            <w:pPr>
              <w:pStyle w:val="FreeFormA"/>
              <w:tabs>
                <w:tab w:val="left" w:pos="9870"/>
              </w:tabs>
              <w:rPr>
                <w:rFonts w:ascii="Arial" w:hAnsi="Arial" w:cs="Arial"/>
                <w:b/>
              </w:rPr>
            </w:pPr>
            <w:r>
              <w:rPr>
                <w:rFonts w:ascii="Arial" w:hAnsi="Arial" w:cs="Arial"/>
                <w:b/>
              </w:rPr>
              <w:t>Readings</w:t>
            </w:r>
            <w:r>
              <w:rPr>
                <w:rFonts w:ascii="Arial" w:hAnsi="Arial" w:cs="Arial"/>
                <w:b/>
              </w:rPr>
              <w:tab/>
            </w:r>
          </w:p>
          <w:p w14:paraId="08BFDCF3" w14:textId="12142F33" w:rsidR="00E87822" w:rsidRPr="00C90B6D" w:rsidRDefault="00C90B6D" w:rsidP="00E87822">
            <w:r>
              <w:rPr>
                <w:rFonts w:cs="Arial"/>
                <w:bCs/>
                <w:iCs/>
              </w:rPr>
              <w:t>None</w:t>
            </w:r>
          </w:p>
        </w:tc>
      </w:tr>
      <w:tr w:rsidR="00E87822" w:rsidRPr="00842155" w14:paraId="743E0C02" w14:textId="77777777" w:rsidTr="00E87822">
        <w:tc>
          <w:tcPr>
            <w:tcW w:w="12390" w:type="dxa"/>
            <w:gridSpan w:val="3"/>
            <w:tcMar>
              <w:top w:w="115" w:type="dxa"/>
              <w:left w:w="115" w:type="dxa"/>
              <w:bottom w:w="115" w:type="dxa"/>
              <w:right w:w="115" w:type="dxa"/>
            </w:tcMar>
          </w:tcPr>
          <w:p w14:paraId="6FBAD322" w14:textId="77777777" w:rsidR="00E87822" w:rsidRDefault="00E87822" w:rsidP="00E87822">
            <w:pPr>
              <w:pStyle w:val="FreeFormA"/>
              <w:rPr>
                <w:rFonts w:ascii="Arial" w:hAnsi="Arial" w:cs="Arial"/>
                <w:b/>
              </w:rPr>
            </w:pPr>
            <w:r>
              <w:rPr>
                <w:rFonts w:ascii="Arial" w:hAnsi="Arial" w:cs="Arial"/>
                <w:b/>
              </w:rPr>
              <w:t>Assignments</w:t>
            </w:r>
          </w:p>
          <w:p w14:paraId="6D42BF2D" w14:textId="77777777" w:rsidR="00E87822" w:rsidRDefault="00E87822" w:rsidP="00E87822">
            <w:pPr>
              <w:pStyle w:val="FreeFormA"/>
              <w:rPr>
                <w:rFonts w:ascii="Arial" w:hAnsi="Arial" w:cs="Arial"/>
                <w:b/>
              </w:rPr>
            </w:pPr>
          </w:p>
          <w:p w14:paraId="5E2F8141" w14:textId="77777777" w:rsidR="00153727" w:rsidRDefault="00153727" w:rsidP="00153727">
            <w:r>
              <w:t>Homework: Regular Expressions</w:t>
            </w:r>
          </w:p>
          <w:p w14:paraId="1565485A" w14:textId="77777777" w:rsidR="00153727" w:rsidRDefault="00153727" w:rsidP="00153727">
            <w:r>
              <w:t>In-Class Exercises: Regular Expressions</w:t>
            </w:r>
          </w:p>
          <w:p w14:paraId="24A31C48" w14:textId="77777777" w:rsidR="00153727" w:rsidRDefault="00153727" w:rsidP="00153727">
            <w:r>
              <w:t>Homework: More Regular Expressions</w:t>
            </w:r>
          </w:p>
          <w:p w14:paraId="0864DF10" w14:textId="77777777" w:rsidR="00153727" w:rsidRDefault="00153727" w:rsidP="00153727">
            <w:r>
              <w:t>Homework: DFAs</w:t>
            </w:r>
          </w:p>
          <w:p w14:paraId="34353C70" w14:textId="77777777" w:rsidR="00B935DE" w:rsidRPr="005B18C7" w:rsidRDefault="00B935DE" w:rsidP="00B935DE">
            <w:r>
              <w:t>In-Class Exercises: DFAs</w:t>
            </w:r>
          </w:p>
          <w:p w14:paraId="34AD1D0E" w14:textId="66518D85" w:rsidR="00E87822" w:rsidRDefault="00B935DE" w:rsidP="00B935DE">
            <w:r>
              <w:t>Homework: More DFAs</w:t>
            </w:r>
            <w:r w:rsidR="00E87822">
              <w:t xml:space="preserve"> </w:t>
            </w:r>
          </w:p>
          <w:p w14:paraId="704077BA" w14:textId="77777777" w:rsidR="00E87822" w:rsidRPr="00795153" w:rsidRDefault="00E87822" w:rsidP="00E87822"/>
        </w:tc>
      </w:tr>
      <w:tr w:rsidR="00E87822" w:rsidRPr="00E45197" w14:paraId="6FEC03B0"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0B5FA93B"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6984D81D" w14:textId="77777777" w:rsidTr="00E87822">
        <w:tc>
          <w:tcPr>
            <w:tcW w:w="12390" w:type="dxa"/>
            <w:gridSpan w:val="3"/>
            <w:shd w:val="clear" w:color="auto" w:fill="FFFFFF" w:themeFill="background1"/>
            <w:tcMar>
              <w:top w:w="115" w:type="dxa"/>
              <w:left w:w="115" w:type="dxa"/>
              <w:bottom w:w="115" w:type="dxa"/>
              <w:right w:w="115" w:type="dxa"/>
            </w:tcMar>
          </w:tcPr>
          <w:p w14:paraId="4C566D2D" w14:textId="77777777" w:rsidR="00E87822" w:rsidRDefault="00E87822" w:rsidP="00E87822">
            <w:pPr>
              <w:rPr>
                <w:b/>
                <w:bCs/>
              </w:rPr>
            </w:pPr>
            <w:r>
              <w:rPr>
                <w:b/>
                <w:bCs/>
              </w:rPr>
              <w:t>Readings</w:t>
            </w:r>
          </w:p>
          <w:p w14:paraId="2AA7231A" w14:textId="77777777" w:rsidR="00E87822" w:rsidRDefault="00E87822" w:rsidP="00E87822">
            <w:pPr>
              <w:rPr>
                <w:b/>
                <w:bCs/>
              </w:rPr>
            </w:pPr>
          </w:p>
          <w:p w14:paraId="2957E51B" w14:textId="66D61225" w:rsidR="00E87822" w:rsidRDefault="008D0A6B" w:rsidP="00E87822">
            <w:pPr>
              <w:rPr>
                <w:bCs/>
              </w:rPr>
            </w:pPr>
            <w:r>
              <w:rPr>
                <w:bCs/>
              </w:rPr>
              <w:t xml:space="preserve">Formal Languages, Regular Expressions, DFAs, and </w:t>
            </w:r>
            <w:r w:rsidR="00153727">
              <w:rPr>
                <w:bCs/>
              </w:rPr>
              <w:t>NFA</w:t>
            </w:r>
            <w:r>
              <w:rPr>
                <w:bCs/>
              </w:rPr>
              <w:t xml:space="preserve">s: </w:t>
            </w:r>
            <w:hyperlink r:id="rId20" w:history="1">
              <w:r w:rsidRPr="00037177">
                <w:rPr>
                  <w:rStyle w:val="Hyperlink"/>
                  <w:bCs/>
                </w:rPr>
                <w:t>https://introcs.cs.princeton.edu/java/51language/</w:t>
              </w:r>
            </w:hyperlink>
          </w:p>
          <w:p w14:paraId="68FA686C" w14:textId="13CC8D5D" w:rsidR="008D0A6B" w:rsidRPr="005F545E" w:rsidRDefault="008D0A6B" w:rsidP="00E87822"/>
        </w:tc>
      </w:tr>
      <w:tr w:rsidR="00E87822" w:rsidRPr="00E45197" w14:paraId="177F9D84" w14:textId="77777777" w:rsidTr="00E87822">
        <w:tc>
          <w:tcPr>
            <w:tcW w:w="12390" w:type="dxa"/>
            <w:gridSpan w:val="3"/>
            <w:shd w:val="clear" w:color="auto" w:fill="A68462"/>
            <w:tcMar>
              <w:top w:w="115" w:type="dxa"/>
              <w:left w:w="115" w:type="dxa"/>
              <w:bottom w:w="115" w:type="dxa"/>
              <w:right w:w="115" w:type="dxa"/>
            </w:tcMar>
          </w:tcPr>
          <w:p w14:paraId="2863CB6B" w14:textId="77777777" w:rsidR="00E87822" w:rsidRPr="00E45197" w:rsidRDefault="00E87822" w:rsidP="00E87822">
            <w:pPr>
              <w:rPr>
                <w:rFonts w:cs="Arial"/>
                <w:b/>
                <w:color w:val="FFFFFF" w:themeColor="background1"/>
                <w:szCs w:val="20"/>
              </w:rPr>
            </w:pPr>
            <w:r>
              <w:rPr>
                <w:rFonts w:cs="Arial"/>
                <w:b/>
                <w:bCs/>
                <w:color w:val="FFFFFF" w:themeColor="background1"/>
              </w:rPr>
              <w:lastRenderedPageBreak/>
              <w:t>Daily Outline</w:t>
            </w:r>
          </w:p>
        </w:tc>
      </w:tr>
      <w:tr w:rsidR="00E87822" w:rsidRPr="00842155" w14:paraId="5828719E" w14:textId="77777777" w:rsidTr="00E87822">
        <w:tc>
          <w:tcPr>
            <w:tcW w:w="12390" w:type="dxa"/>
            <w:gridSpan w:val="3"/>
            <w:tcMar>
              <w:top w:w="115" w:type="dxa"/>
              <w:left w:w="115" w:type="dxa"/>
              <w:bottom w:w="115" w:type="dxa"/>
              <w:right w:w="115" w:type="dxa"/>
            </w:tcMar>
          </w:tcPr>
          <w:p w14:paraId="15CA9C09" w14:textId="4C304C8B" w:rsidR="00E87822" w:rsidRDefault="00E87822" w:rsidP="00E87822">
            <w:pPr>
              <w:rPr>
                <w:b/>
                <w:bCs/>
              </w:rPr>
            </w:pPr>
            <w:r>
              <w:rPr>
                <w:b/>
                <w:bCs/>
              </w:rPr>
              <w:t>Day 1</w:t>
            </w:r>
            <w:r w:rsidR="0080090C">
              <w:rPr>
                <w:b/>
                <w:bCs/>
              </w:rPr>
              <w:t xml:space="preserve">: </w:t>
            </w:r>
            <w:r w:rsidR="000B3CB4">
              <w:rPr>
                <w:b/>
                <w:bCs/>
              </w:rPr>
              <w:t>Formal Languages and Regular Expressions</w:t>
            </w:r>
          </w:p>
          <w:p w14:paraId="6779DE6A" w14:textId="5CB16C00" w:rsidR="00A745B8" w:rsidRPr="000B3CB4" w:rsidRDefault="00A745B8" w:rsidP="00A745B8">
            <w:proofErr w:type="spellStart"/>
            <w:r>
              <w:rPr>
                <w:lang w:val="it-IT"/>
              </w:rPr>
              <w:t>Define</w:t>
            </w:r>
            <w:proofErr w:type="spellEnd"/>
            <w:r w:rsidRPr="000B3CB4">
              <w:rPr>
                <w:lang w:val="it-IT"/>
              </w:rPr>
              <w:t xml:space="preserve"> </w:t>
            </w:r>
            <w:r w:rsidRPr="000B3CB4">
              <w:rPr>
                <w:i/>
                <w:iCs/>
              </w:rPr>
              <w:t>symbol</w:t>
            </w:r>
            <w:r w:rsidRPr="000B3CB4">
              <w:t xml:space="preserve">, </w:t>
            </w:r>
            <w:r w:rsidRPr="000B3CB4">
              <w:rPr>
                <w:i/>
                <w:iCs/>
              </w:rPr>
              <w:t>alphabet</w:t>
            </w:r>
            <w:r w:rsidRPr="000B3CB4">
              <w:t xml:space="preserve">, </w:t>
            </w:r>
            <w:proofErr w:type="spellStart"/>
            <w:r w:rsidRPr="000B3CB4">
              <w:rPr>
                <w:i/>
                <w:iCs/>
                <w:lang w:val="it-IT"/>
              </w:rPr>
              <w:t>string</w:t>
            </w:r>
            <w:proofErr w:type="spellEnd"/>
            <w:r w:rsidRPr="000B3CB4">
              <w:t xml:space="preserve">, and </w:t>
            </w:r>
            <w:r w:rsidRPr="000B3CB4">
              <w:rPr>
                <w:i/>
                <w:iCs/>
              </w:rPr>
              <w:t>formal language</w:t>
            </w:r>
            <w:r w:rsidRPr="000B3CB4">
              <w:t xml:space="preserve">. Introduce the concept of a regular language and how they solve the specification and recognition problems. We will not go into “generalized REs”. There should be lots of examples of describing “in English” what a regular expression represents, e.g. </w:t>
            </w:r>
            <w:r w:rsidRPr="00566101">
              <w:rPr>
                <w:rFonts w:ascii="Courier" w:hAnsi="Courier"/>
                <w:szCs w:val="20"/>
              </w:rPr>
              <w:t>(</w:t>
            </w:r>
            <w:proofErr w:type="spellStart"/>
            <w:r w:rsidRPr="00566101">
              <w:rPr>
                <w:rFonts w:ascii="Courier" w:hAnsi="Courier"/>
                <w:szCs w:val="20"/>
              </w:rPr>
              <w:t>a|b</w:t>
            </w:r>
            <w:proofErr w:type="spellEnd"/>
            <w:r w:rsidRPr="00566101">
              <w:rPr>
                <w:rFonts w:ascii="Courier" w:hAnsi="Courier"/>
                <w:szCs w:val="20"/>
              </w:rPr>
              <w:t>)*</w:t>
            </w:r>
            <w:proofErr w:type="spellStart"/>
            <w:r w:rsidRPr="00566101">
              <w:rPr>
                <w:rFonts w:ascii="Courier" w:hAnsi="Courier"/>
                <w:szCs w:val="20"/>
              </w:rPr>
              <w:t>aa</w:t>
            </w:r>
            <w:proofErr w:type="spellEnd"/>
            <w:r w:rsidRPr="000B3CB4">
              <w:t xml:space="preserve"> is “all binary strings that end with </w:t>
            </w:r>
            <w:proofErr w:type="spellStart"/>
            <w:r w:rsidRPr="00566101">
              <w:rPr>
                <w:rFonts w:ascii="Courier" w:hAnsi="Courier"/>
                <w:szCs w:val="20"/>
              </w:rPr>
              <w:t>aa</w:t>
            </w:r>
            <w:proofErr w:type="spellEnd"/>
            <w:r w:rsidRPr="000B3CB4">
              <w:t>.”</w:t>
            </w:r>
            <w:r>
              <w:t xml:space="preserve">  </w:t>
            </w:r>
            <w:r w:rsidR="005E5D69">
              <w:t>We</w:t>
            </w:r>
            <w:r>
              <w:t xml:space="preserve"> </w:t>
            </w:r>
            <w:r w:rsidR="005E5D69">
              <w:t>use</w:t>
            </w:r>
            <w:r>
              <w:t xml:space="preserve"> a syntax for regular expressions </w:t>
            </w:r>
            <w:r w:rsidR="005E5D69">
              <w:t>that is</w:t>
            </w:r>
            <w:r>
              <w:t xml:space="preserve"> a subset of</w:t>
            </w:r>
            <w:r w:rsidR="005E5D69">
              <w:t xml:space="preserve"> the</w:t>
            </w:r>
            <w:r>
              <w:t xml:space="preserve"> </w:t>
            </w:r>
            <w:proofErr w:type="spellStart"/>
            <w:r w:rsidRPr="005E5D69">
              <w:rPr>
                <w:rFonts w:ascii="Courier" w:hAnsi="Courier"/>
                <w:szCs w:val="20"/>
              </w:rPr>
              <w:t>java.util.regex.Pattern</w:t>
            </w:r>
            <w:proofErr w:type="spellEnd"/>
            <w:r>
              <w:t xml:space="preserve"> syntax.</w:t>
            </w:r>
          </w:p>
          <w:p w14:paraId="49567096" w14:textId="77777777" w:rsidR="00A745B8" w:rsidRDefault="00A745B8" w:rsidP="00A745B8">
            <w:pPr>
              <w:pStyle w:val="AssignmentsLevel2"/>
              <w:numPr>
                <w:ilvl w:val="0"/>
                <w:numId w:val="0"/>
              </w:numPr>
              <w:ind w:left="360" w:hanging="360"/>
              <w:rPr>
                <w:rFonts w:cs="Times New Roman"/>
                <w:b/>
                <w:bCs/>
                <w:i/>
                <w:iCs/>
                <w:szCs w:val="24"/>
              </w:rPr>
            </w:pPr>
          </w:p>
          <w:p w14:paraId="79365877" w14:textId="66EF3A27" w:rsidR="00CA208A" w:rsidRDefault="00A745B8" w:rsidP="00A745B8">
            <w:pPr>
              <w:pStyle w:val="AssignmentsLevel2"/>
              <w:numPr>
                <w:ilvl w:val="0"/>
                <w:numId w:val="0"/>
              </w:numPr>
              <w:rPr>
                <w:rFonts w:cs="Times New Roman"/>
                <w:szCs w:val="24"/>
              </w:rPr>
            </w:pPr>
            <w:r w:rsidRPr="000B3CB4">
              <w:rPr>
                <w:rFonts w:cs="Times New Roman"/>
                <w:b/>
                <w:bCs/>
                <w:iCs/>
                <w:szCs w:val="24"/>
              </w:rPr>
              <w:t>Homework:</w:t>
            </w:r>
            <w:r w:rsidRPr="000B3CB4">
              <w:rPr>
                <w:rFonts w:cs="Times New Roman"/>
                <w:b/>
                <w:bCs/>
                <w:i/>
                <w:iCs/>
                <w:szCs w:val="24"/>
              </w:rPr>
              <w:t xml:space="preserve"> </w:t>
            </w:r>
            <w:r w:rsidRPr="000B3CB4">
              <w:rPr>
                <w:rFonts w:cs="Times New Roman"/>
                <w:szCs w:val="24"/>
              </w:rPr>
              <w:t>Regular expression exercises</w:t>
            </w:r>
            <w:r>
              <w:rPr>
                <w:rFonts w:cs="Times New Roman"/>
                <w:szCs w:val="24"/>
              </w:rPr>
              <w:t xml:space="preserve">.  </w:t>
            </w:r>
          </w:p>
          <w:p w14:paraId="1A5208CD" w14:textId="446A8658" w:rsidR="008524A1" w:rsidRPr="00795153" w:rsidRDefault="008524A1" w:rsidP="008524A1">
            <w:pPr>
              <w:pStyle w:val="AssignmentsLevel2"/>
              <w:numPr>
                <w:ilvl w:val="0"/>
                <w:numId w:val="0"/>
              </w:numPr>
              <w:jc w:val="right"/>
            </w:pPr>
            <w:r>
              <w:rPr>
                <w:rFonts w:cs="Times New Roman"/>
                <w:szCs w:val="24"/>
              </w:rPr>
              <w:t>34</w:t>
            </w:r>
          </w:p>
        </w:tc>
      </w:tr>
      <w:tr w:rsidR="00E87822" w:rsidRPr="00842155" w14:paraId="53B4C335" w14:textId="77777777" w:rsidTr="00E87822">
        <w:tc>
          <w:tcPr>
            <w:tcW w:w="12390" w:type="dxa"/>
            <w:gridSpan w:val="3"/>
            <w:tcMar>
              <w:top w:w="115" w:type="dxa"/>
              <w:left w:w="115" w:type="dxa"/>
              <w:bottom w:w="115" w:type="dxa"/>
              <w:right w:w="115" w:type="dxa"/>
            </w:tcMar>
          </w:tcPr>
          <w:p w14:paraId="229BAFBD" w14:textId="320C0000" w:rsidR="00E87822" w:rsidRDefault="00E87822" w:rsidP="00E87822">
            <w:pPr>
              <w:rPr>
                <w:b/>
              </w:rPr>
            </w:pPr>
            <w:r>
              <w:rPr>
                <w:b/>
              </w:rPr>
              <w:t>Day 2</w:t>
            </w:r>
            <w:r w:rsidR="0080090C">
              <w:rPr>
                <w:b/>
              </w:rPr>
              <w:t xml:space="preserve">: </w:t>
            </w:r>
            <w:r w:rsidR="000B3CB4">
              <w:rPr>
                <w:b/>
              </w:rPr>
              <w:t>Regular Expressions (continued)</w:t>
            </w:r>
          </w:p>
          <w:p w14:paraId="49B1AA5E" w14:textId="461DEE56" w:rsidR="00E87822" w:rsidRDefault="000B3CB4" w:rsidP="00E87822">
            <w:r>
              <w:t>More exercises will be needed on this da</w:t>
            </w:r>
            <w:r w:rsidR="00CA208A">
              <w:t xml:space="preserve">y so that students can practice, </w:t>
            </w:r>
            <w:r w:rsidR="005E5D69">
              <w:t xml:space="preserve">and we will briefly introduce the </w:t>
            </w:r>
            <w:proofErr w:type="spellStart"/>
            <w:r w:rsidR="00CA208A" w:rsidRPr="005E5D69">
              <w:rPr>
                <w:rFonts w:ascii="Courier" w:hAnsi="Courier"/>
                <w:szCs w:val="20"/>
              </w:rPr>
              <w:t>java.util.regex.Pattern</w:t>
            </w:r>
            <w:proofErr w:type="spellEnd"/>
            <w:r w:rsidR="005E5D69">
              <w:t xml:space="preserve"> class</w:t>
            </w:r>
            <w:r w:rsidR="00CA208A">
              <w:t>.</w:t>
            </w:r>
          </w:p>
          <w:p w14:paraId="583ED3BD" w14:textId="77777777" w:rsidR="0080090C" w:rsidRDefault="0080090C" w:rsidP="00E87822"/>
          <w:p w14:paraId="316C3C7F" w14:textId="331B4997" w:rsidR="0080090C" w:rsidRDefault="0080090C" w:rsidP="00CA208A">
            <w:r>
              <w:rPr>
                <w:b/>
              </w:rPr>
              <w:t xml:space="preserve">Homework: </w:t>
            </w:r>
            <w:r w:rsidR="00CA208A" w:rsidRPr="00CA208A">
              <w:t>More r</w:t>
            </w:r>
            <w:r w:rsidR="00A745B8">
              <w:t>egular expression exercises</w:t>
            </w:r>
          </w:p>
          <w:p w14:paraId="3FE1C7A4" w14:textId="45B0C2F9" w:rsidR="00E87822" w:rsidRPr="00795153" w:rsidRDefault="008524A1" w:rsidP="008524A1">
            <w:pPr>
              <w:jc w:val="right"/>
            </w:pPr>
            <w:r>
              <w:t>35</w:t>
            </w:r>
          </w:p>
        </w:tc>
      </w:tr>
      <w:tr w:rsidR="00E87822" w:rsidRPr="00842155" w14:paraId="326B1031" w14:textId="77777777" w:rsidTr="00E87822">
        <w:tc>
          <w:tcPr>
            <w:tcW w:w="12390" w:type="dxa"/>
            <w:gridSpan w:val="3"/>
            <w:tcMar>
              <w:top w:w="115" w:type="dxa"/>
              <w:left w:w="115" w:type="dxa"/>
              <w:bottom w:w="115" w:type="dxa"/>
              <w:right w:w="115" w:type="dxa"/>
            </w:tcMar>
          </w:tcPr>
          <w:p w14:paraId="45C2CAEE" w14:textId="77777777" w:rsidR="00C65FA9" w:rsidRDefault="00E87822" w:rsidP="00C65FA9">
            <w:pPr>
              <w:rPr>
                <w:b/>
                <w:bCs/>
              </w:rPr>
            </w:pPr>
            <w:r>
              <w:rPr>
                <w:b/>
              </w:rPr>
              <w:t>Day 3</w:t>
            </w:r>
            <w:r w:rsidR="0080090C">
              <w:rPr>
                <w:b/>
              </w:rPr>
              <w:t xml:space="preserve">: </w:t>
            </w:r>
            <w:r w:rsidR="00C65FA9">
              <w:rPr>
                <w:b/>
                <w:bCs/>
              </w:rPr>
              <w:t>The DFA</w:t>
            </w:r>
          </w:p>
          <w:p w14:paraId="5CEFDEBB" w14:textId="12AB69AB" w:rsidR="00C65FA9" w:rsidRDefault="00C65FA9" w:rsidP="00C65FA9">
            <w:r>
              <w:t xml:space="preserve">Define </w:t>
            </w:r>
            <w:proofErr w:type="gramStart"/>
            <w:r>
              <w:t>a deterministic finite state automata</w:t>
            </w:r>
            <w:proofErr w:type="gramEnd"/>
            <w:r>
              <w:t xml:space="preserve">. This lesson </w:t>
            </w:r>
            <w:r w:rsidR="00566101">
              <w:t>presents</w:t>
            </w:r>
            <w:r>
              <w:t xml:space="preserve"> a bunch of examples where students go back and forth between an English description, an RE, and a DFA.</w:t>
            </w:r>
          </w:p>
          <w:p w14:paraId="794096B4" w14:textId="77777777" w:rsidR="00C65FA9" w:rsidRDefault="00C65FA9" w:rsidP="00C65FA9"/>
          <w:p w14:paraId="5765ECEB" w14:textId="7F54D066" w:rsidR="00CA208A" w:rsidRDefault="00C65FA9" w:rsidP="00C65FA9">
            <w:r>
              <w:rPr>
                <w:b/>
              </w:rPr>
              <w:t xml:space="preserve">Homework: </w:t>
            </w:r>
            <w:r w:rsidR="00566101">
              <w:t>DFA Exercises</w:t>
            </w:r>
            <w:r w:rsidR="00A745B8">
              <w:t xml:space="preserve">  </w:t>
            </w:r>
          </w:p>
          <w:p w14:paraId="07E68AE4" w14:textId="29349E9A" w:rsidR="00A745B8" w:rsidRPr="00795153" w:rsidRDefault="008524A1" w:rsidP="008524A1">
            <w:pPr>
              <w:jc w:val="right"/>
            </w:pPr>
            <w:r>
              <w:t>36</w:t>
            </w:r>
          </w:p>
        </w:tc>
      </w:tr>
      <w:tr w:rsidR="00E87822" w:rsidRPr="00842155" w14:paraId="0DFD981D" w14:textId="77777777" w:rsidTr="00E87822">
        <w:tc>
          <w:tcPr>
            <w:tcW w:w="12390" w:type="dxa"/>
            <w:gridSpan w:val="3"/>
            <w:tcMar>
              <w:top w:w="115" w:type="dxa"/>
              <w:left w:w="115" w:type="dxa"/>
              <w:bottom w:w="115" w:type="dxa"/>
              <w:right w:w="115" w:type="dxa"/>
            </w:tcMar>
          </w:tcPr>
          <w:p w14:paraId="4BBC9CD8" w14:textId="67D9B882" w:rsidR="00C65FA9" w:rsidRDefault="00E87822" w:rsidP="00C65FA9">
            <w:pPr>
              <w:rPr>
                <w:b/>
              </w:rPr>
            </w:pPr>
            <w:r>
              <w:rPr>
                <w:b/>
              </w:rPr>
              <w:t>Day 4</w:t>
            </w:r>
            <w:r w:rsidR="0080090C">
              <w:rPr>
                <w:b/>
              </w:rPr>
              <w:t xml:space="preserve">: </w:t>
            </w:r>
            <w:r w:rsidR="00C65FA9">
              <w:rPr>
                <w:b/>
              </w:rPr>
              <w:t xml:space="preserve">DFAs, </w:t>
            </w:r>
            <w:r w:rsidR="00153727">
              <w:rPr>
                <w:b/>
              </w:rPr>
              <w:t>NFA</w:t>
            </w:r>
            <w:r w:rsidR="00C65FA9">
              <w:rPr>
                <w:b/>
              </w:rPr>
              <w:t xml:space="preserve">s, and </w:t>
            </w:r>
            <w:proofErr w:type="spellStart"/>
            <w:r w:rsidR="00C65FA9">
              <w:rPr>
                <w:b/>
              </w:rPr>
              <w:t>Kleene’s</w:t>
            </w:r>
            <w:proofErr w:type="spellEnd"/>
            <w:r w:rsidR="00C65FA9">
              <w:rPr>
                <w:b/>
              </w:rPr>
              <w:t xml:space="preserve"> Theorem</w:t>
            </w:r>
          </w:p>
          <w:p w14:paraId="1DD9E882" w14:textId="5637BD2B" w:rsidR="00C65FA9" w:rsidRDefault="00C65FA9" w:rsidP="00C65FA9">
            <w:r>
              <w:t xml:space="preserve">The bulk of this lesson is more practice with DFAs. However, </w:t>
            </w:r>
            <w:proofErr w:type="gramStart"/>
            <w:r>
              <w:t>the is</w:t>
            </w:r>
            <w:proofErr w:type="gramEnd"/>
            <w:r>
              <w:t xml:space="preserve"> a big course “climax” here as well.  Briefly introduce students to the </w:t>
            </w:r>
            <w:r w:rsidR="00153727">
              <w:t>NFA</w:t>
            </w:r>
            <w:r>
              <w:t xml:space="preserve">, to other various modifications of a DFA, and to </w:t>
            </w:r>
            <w:proofErr w:type="spellStart"/>
            <w:r>
              <w:t>Kleene’s</w:t>
            </w:r>
            <w:proofErr w:type="spellEnd"/>
            <w:r>
              <w:t xml:space="preserve"> Theorem. There is a need to emphasize that the computer, for what it is worth, is powerful enough.  We can make it faster, but we cannot make it “better.”</w:t>
            </w:r>
          </w:p>
          <w:p w14:paraId="4BB97521" w14:textId="77777777" w:rsidR="00C65FA9" w:rsidRDefault="00C65FA9" w:rsidP="00C65FA9"/>
          <w:p w14:paraId="2291F665" w14:textId="73CBD728" w:rsidR="00CA208A" w:rsidRPr="0080090C" w:rsidRDefault="00C65FA9" w:rsidP="00C65FA9">
            <w:r>
              <w:rPr>
                <w:b/>
              </w:rPr>
              <w:t xml:space="preserve">Homework: </w:t>
            </w:r>
            <w:r w:rsidR="00566101" w:rsidRPr="00566101">
              <w:t xml:space="preserve">More </w:t>
            </w:r>
            <w:r w:rsidR="00566101">
              <w:t>DFA E</w:t>
            </w:r>
            <w:r>
              <w:t>xercises</w:t>
            </w:r>
          </w:p>
          <w:p w14:paraId="7D9310EF" w14:textId="614238DB" w:rsidR="00E87822" w:rsidRPr="00D456CD" w:rsidRDefault="008524A1" w:rsidP="008524A1">
            <w:pPr>
              <w:jc w:val="right"/>
            </w:pPr>
            <w:r>
              <w:t>37</w:t>
            </w:r>
          </w:p>
        </w:tc>
      </w:tr>
      <w:tr w:rsidR="00E87822" w:rsidRPr="00842155" w14:paraId="463A909C" w14:textId="77777777" w:rsidTr="00E87822">
        <w:tc>
          <w:tcPr>
            <w:tcW w:w="12390" w:type="dxa"/>
            <w:gridSpan w:val="3"/>
            <w:tcMar>
              <w:top w:w="115" w:type="dxa"/>
              <w:left w:w="115" w:type="dxa"/>
              <w:bottom w:w="115" w:type="dxa"/>
              <w:right w:w="115" w:type="dxa"/>
            </w:tcMar>
          </w:tcPr>
          <w:p w14:paraId="54C14A9B" w14:textId="049500BE" w:rsidR="00E87822" w:rsidRDefault="00E87822" w:rsidP="00E87822">
            <w:pPr>
              <w:rPr>
                <w:b/>
              </w:rPr>
            </w:pPr>
            <w:r>
              <w:rPr>
                <w:b/>
              </w:rPr>
              <w:t>Day 5</w:t>
            </w:r>
          </w:p>
          <w:p w14:paraId="36208EA8" w14:textId="6E0A0E58" w:rsidR="000B3CB4" w:rsidRDefault="00E87822" w:rsidP="00E87822">
            <w:r>
              <w:t>Flexible</w:t>
            </w:r>
          </w:p>
          <w:p w14:paraId="1657ED62" w14:textId="3F9AF480" w:rsidR="00C90B6D" w:rsidRPr="00C90B6D" w:rsidRDefault="00C90B6D" w:rsidP="00C65FA9"/>
        </w:tc>
      </w:tr>
    </w:tbl>
    <w:p w14:paraId="298DC703" w14:textId="77777777" w:rsidR="000B3CB4" w:rsidRDefault="000B3CB4">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0B3CB4" w:rsidRPr="0090566F" w14:paraId="25C2D3CE" w14:textId="77777777" w:rsidTr="000B3CB4">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3F188665" w14:textId="56EE3B4F" w:rsidR="000B3CB4" w:rsidRPr="00075884" w:rsidRDefault="003177E2" w:rsidP="00C65FA9">
            <w:pPr>
              <w:pStyle w:val="TopicHeading"/>
            </w:pPr>
            <w:bookmarkStart w:id="9" w:name="_Toc408479220"/>
            <w:r>
              <w:lastRenderedPageBreak/>
              <w:t>Week 9</w:t>
            </w:r>
            <w:r w:rsidR="000B3CB4">
              <w:t xml:space="preserve">: </w:t>
            </w:r>
            <w:r w:rsidR="00C65FA9">
              <w:t>Regular Expressions Lab</w:t>
            </w:r>
            <w:bookmarkEnd w:id="9"/>
          </w:p>
        </w:tc>
        <w:tc>
          <w:tcPr>
            <w:tcW w:w="780" w:type="dxa"/>
            <w:tcBorders>
              <w:left w:val="nil"/>
              <w:bottom w:val="single" w:sz="4" w:space="0" w:color="000000" w:themeColor="text1"/>
              <w:right w:val="nil"/>
            </w:tcBorders>
            <w:shd w:val="clear" w:color="auto" w:fill="012169"/>
            <w:vAlign w:val="center"/>
          </w:tcPr>
          <w:p w14:paraId="2AE8B566" w14:textId="77777777" w:rsidR="000B3CB4" w:rsidRPr="00075884" w:rsidRDefault="000B3CB4" w:rsidP="000B3CB4">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C83C254" w14:textId="77777777" w:rsidR="000B3CB4" w:rsidRPr="00566ACF" w:rsidRDefault="000B3CB4" w:rsidP="000B3CB4">
            <w:pPr>
              <w:pStyle w:val="Heading1"/>
              <w:jc w:val="right"/>
            </w:pPr>
            <w:r w:rsidRPr="00566ACF">
              <w:t>Quarter 1</w:t>
            </w:r>
          </w:p>
        </w:tc>
      </w:tr>
      <w:tr w:rsidR="000B3CB4" w:rsidRPr="00E45197" w14:paraId="66599A58" w14:textId="77777777" w:rsidTr="000B3CB4">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E443DA8" w14:textId="77777777" w:rsidR="000B3CB4" w:rsidRPr="00E45197" w:rsidRDefault="000B3CB4" w:rsidP="000B3CB4">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5AFE3C3B" w14:textId="77777777" w:rsidR="000B3CB4" w:rsidRPr="00E45197" w:rsidRDefault="000B3CB4" w:rsidP="000B3CB4">
            <w:pPr>
              <w:pStyle w:val="TopicHeading"/>
            </w:pPr>
          </w:p>
        </w:tc>
      </w:tr>
      <w:tr w:rsidR="000B3CB4" w:rsidRPr="00842155" w14:paraId="4826ECA4" w14:textId="77777777" w:rsidTr="000B3CB4">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168305ED" w14:textId="2307F127" w:rsidR="000B3CB4" w:rsidRPr="00842155" w:rsidRDefault="003A601F" w:rsidP="000B3CB4">
            <w:pPr>
              <w:tabs>
                <w:tab w:val="left" w:pos="0"/>
                <w:tab w:val="left" w:pos="3720"/>
              </w:tabs>
              <w:outlineLvl w:val="0"/>
              <w:rPr>
                <w:rFonts w:cs="Arial"/>
              </w:rPr>
            </w:pPr>
            <w:r>
              <w:rPr>
                <w:rFonts w:cs="Arial"/>
              </w:rPr>
              <w:t>This week has the first major programming lab for students. It is a “word search” type lab that requires knowledge of regular expressions as well as iteration. Students will also see basic file I/O for the first time.</w:t>
            </w:r>
          </w:p>
        </w:tc>
        <w:tc>
          <w:tcPr>
            <w:tcW w:w="1530" w:type="dxa"/>
            <w:tcBorders>
              <w:left w:val="nil"/>
              <w:bottom w:val="single" w:sz="4" w:space="0" w:color="000000" w:themeColor="text1"/>
              <w:right w:val="single" w:sz="4" w:space="0" w:color="auto"/>
            </w:tcBorders>
            <w:shd w:val="clear" w:color="auto" w:fill="auto"/>
          </w:tcPr>
          <w:p w14:paraId="3B87146A" w14:textId="77777777" w:rsidR="000B3CB4" w:rsidRPr="00842155" w:rsidRDefault="000B3CB4" w:rsidP="000B3CB4">
            <w:pPr>
              <w:rPr>
                <w:rFonts w:cs="Arial"/>
                <w:szCs w:val="20"/>
              </w:rPr>
            </w:pPr>
          </w:p>
        </w:tc>
      </w:tr>
      <w:tr w:rsidR="000B3CB4" w:rsidRPr="00E45197" w14:paraId="492A6003" w14:textId="77777777" w:rsidTr="000B3CB4">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8512A05" w14:textId="77777777" w:rsidR="000B3CB4" w:rsidRPr="00E45197" w:rsidRDefault="000B3CB4" w:rsidP="000B3CB4">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7CC5BE81" w14:textId="77777777" w:rsidR="000B3CB4" w:rsidRPr="00E45197" w:rsidRDefault="000B3CB4" w:rsidP="000B3CB4">
            <w:pPr>
              <w:rPr>
                <w:rFonts w:cs="Arial"/>
                <w:color w:val="FFFFFF" w:themeColor="background1"/>
                <w:szCs w:val="20"/>
              </w:rPr>
            </w:pPr>
          </w:p>
        </w:tc>
      </w:tr>
      <w:tr w:rsidR="000B3CB4" w:rsidRPr="00842155" w14:paraId="422AC6E0" w14:textId="77777777" w:rsidTr="000B3CB4">
        <w:trPr>
          <w:trHeight w:val="30"/>
        </w:trPr>
        <w:tc>
          <w:tcPr>
            <w:tcW w:w="12390" w:type="dxa"/>
            <w:gridSpan w:val="3"/>
            <w:tcBorders>
              <w:bottom w:val="nil"/>
              <w:right w:val="single" w:sz="4" w:space="0" w:color="auto"/>
            </w:tcBorders>
            <w:tcMar>
              <w:top w:w="115" w:type="dxa"/>
              <w:left w:w="115" w:type="dxa"/>
              <w:bottom w:w="115" w:type="dxa"/>
              <w:right w:w="115" w:type="dxa"/>
            </w:tcMar>
          </w:tcPr>
          <w:p w14:paraId="373A295C" w14:textId="77777777" w:rsidR="000B3CB4" w:rsidRPr="003A601F" w:rsidRDefault="003A601F" w:rsidP="000B3CB4">
            <w:pPr>
              <w:pStyle w:val="ListParagraph"/>
              <w:numPr>
                <w:ilvl w:val="0"/>
                <w:numId w:val="11"/>
              </w:numPr>
              <w:ind w:left="335"/>
              <w:rPr>
                <w:rFonts w:cs="Arial"/>
                <w:szCs w:val="20"/>
              </w:rPr>
            </w:pPr>
            <w:r>
              <w:t>Apply the knowledge of regular expressions, iteration, and conditional programming to solve problems.</w:t>
            </w:r>
          </w:p>
          <w:p w14:paraId="79B22462" w14:textId="61CC5FA9" w:rsidR="003A601F" w:rsidRPr="0080090C" w:rsidRDefault="003A601F" w:rsidP="003A601F">
            <w:pPr>
              <w:pStyle w:val="ListParagraph"/>
              <w:ind w:left="335"/>
              <w:rPr>
                <w:rFonts w:cs="Arial"/>
                <w:szCs w:val="20"/>
              </w:rPr>
            </w:pPr>
          </w:p>
        </w:tc>
      </w:tr>
      <w:tr w:rsidR="000B3CB4" w:rsidRPr="00E45197" w14:paraId="0008EE1B" w14:textId="77777777" w:rsidTr="000B3CB4">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5FB00DA9" w14:textId="77777777" w:rsidR="000B3CB4" w:rsidRPr="00E45197" w:rsidRDefault="000B3CB4" w:rsidP="000B3CB4">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0B3CB4" w:rsidRPr="00842155" w14:paraId="7BC3A7A1" w14:textId="77777777" w:rsidTr="000B3CB4">
        <w:tc>
          <w:tcPr>
            <w:tcW w:w="12390" w:type="dxa"/>
            <w:gridSpan w:val="3"/>
            <w:tcMar>
              <w:top w:w="115" w:type="dxa"/>
              <w:left w:w="115" w:type="dxa"/>
              <w:bottom w:w="115" w:type="dxa"/>
              <w:right w:w="115" w:type="dxa"/>
            </w:tcMar>
          </w:tcPr>
          <w:p w14:paraId="1C710C82" w14:textId="01DF2B75" w:rsidR="000B3CB4" w:rsidRDefault="000B3CB4" w:rsidP="009B4C93">
            <w:pPr>
              <w:pStyle w:val="FreeFormA"/>
              <w:tabs>
                <w:tab w:val="left" w:pos="9870"/>
              </w:tabs>
              <w:rPr>
                <w:rFonts w:ascii="Arial" w:hAnsi="Arial" w:cs="Arial"/>
                <w:b/>
              </w:rPr>
            </w:pPr>
            <w:r>
              <w:rPr>
                <w:rFonts w:ascii="Arial" w:hAnsi="Arial" w:cs="Arial"/>
                <w:b/>
              </w:rPr>
              <w:t>Readings</w:t>
            </w:r>
            <w:r>
              <w:rPr>
                <w:rFonts w:ascii="Arial" w:hAnsi="Arial" w:cs="Arial"/>
                <w:b/>
              </w:rPr>
              <w:tab/>
            </w:r>
          </w:p>
          <w:p w14:paraId="37F98DDA" w14:textId="2FF3CE32" w:rsidR="000B3CB4" w:rsidRPr="003A601F" w:rsidRDefault="003A601F" w:rsidP="000B3CB4">
            <w:r>
              <w:rPr>
                <w:rFonts w:cs="Arial"/>
                <w:bCs/>
                <w:iCs/>
              </w:rPr>
              <w:t>None</w:t>
            </w:r>
          </w:p>
        </w:tc>
      </w:tr>
      <w:tr w:rsidR="000B3CB4" w:rsidRPr="00842155" w14:paraId="181BAA84" w14:textId="77777777" w:rsidTr="000B3CB4">
        <w:tc>
          <w:tcPr>
            <w:tcW w:w="12390" w:type="dxa"/>
            <w:gridSpan w:val="3"/>
            <w:tcMar>
              <w:top w:w="115" w:type="dxa"/>
              <w:left w:w="115" w:type="dxa"/>
              <w:bottom w:w="115" w:type="dxa"/>
              <w:right w:w="115" w:type="dxa"/>
            </w:tcMar>
          </w:tcPr>
          <w:p w14:paraId="1C02B79D" w14:textId="77777777" w:rsidR="000B3CB4" w:rsidRDefault="000B3CB4" w:rsidP="000B3CB4">
            <w:pPr>
              <w:pStyle w:val="FreeFormA"/>
              <w:rPr>
                <w:rFonts w:ascii="Arial" w:hAnsi="Arial" w:cs="Arial"/>
                <w:b/>
              </w:rPr>
            </w:pPr>
            <w:r>
              <w:rPr>
                <w:rFonts w:ascii="Arial" w:hAnsi="Arial" w:cs="Arial"/>
                <w:b/>
              </w:rPr>
              <w:t>Assignments</w:t>
            </w:r>
          </w:p>
          <w:p w14:paraId="2F4AB9B5" w14:textId="77777777" w:rsidR="000B3CB4" w:rsidRDefault="000B3CB4" w:rsidP="000B3CB4">
            <w:pPr>
              <w:pStyle w:val="FreeFormA"/>
              <w:rPr>
                <w:rFonts w:ascii="Arial" w:hAnsi="Arial" w:cs="Arial"/>
                <w:b/>
              </w:rPr>
            </w:pPr>
          </w:p>
          <w:p w14:paraId="72051929" w14:textId="77777777" w:rsidR="00B935DE" w:rsidRDefault="00B935DE" w:rsidP="00B935DE">
            <w:r>
              <w:t>Lab Assignment: Regular Expressions and English Words</w:t>
            </w:r>
          </w:p>
          <w:p w14:paraId="3AA2F19B" w14:textId="77777777" w:rsidR="000B3CB4" w:rsidRPr="00795153" w:rsidRDefault="000B3CB4" w:rsidP="000B3CB4"/>
        </w:tc>
      </w:tr>
      <w:tr w:rsidR="000B3CB4" w:rsidRPr="00E45197" w14:paraId="7B3AD60A" w14:textId="77777777" w:rsidTr="000B3CB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7869504F" w14:textId="77777777" w:rsidR="000B3CB4" w:rsidRPr="00E45197" w:rsidRDefault="000B3CB4" w:rsidP="000B3CB4">
            <w:pPr>
              <w:rPr>
                <w:rFonts w:cs="Arial"/>
                <w:b/>
                <w:color w:val="FFFFFF" w:themeColor="background1"/>
                <w:szCs w:val="20"/>
              </w:rPr>
            </w:pPr>
            <w:r>
              <w:rPr>
                <w:rFonts w:cs="Arial"/>
                <w:b/>
                <w:bCs/>
                <w:color w:val="FFFFFF" w:themeColor="background1"/>
              </w:rPr>
              <w:t>Extra Teacher Resources</w:t>
            </w:r>
          </w:p>
        </w:tc>
      </w:tr>
      <w:tr w:rsidR="000B3CB4" w:rsidRPr="007F339F" w14:paraId="083382B7" w14:textId="77777777" w:rsidTr="000B3CB4">
        <w:tc>
          <w:tcPr>
            <w:tcW w:w="12390" w:type="dxa"/>
            <w:gridSpan w:val="3"/>
            <w:shd w:val="clear" w:color="auto" w:fill="FFFFFF" w:themeFill="background1"/>
            <w:tcMar>
              <w:top w:w="115" w:type="dxa"/>
              <w:left w:w="115" w:type="dxa"/>
              <w:bottom w:w="115" w:type="dxa"/>
              <w:right w:w="115" w:type="dxa"/>
            </w:tcMar>
          </w:tcPr>
          <w:p w14:paraId="1B323AD7" w14:textId="77777777" w:rsidR="000B3CB4" w:rsidRDefault="000B3CB4" w:rsidP="000B3CB4">
            <w:pPr>
              <w:rPr>
                <w:b/>
                <w:bCs/>
              </w:rPr>
            </w:pPr>
            <w:r>
              <w:rPr>
                <w:b/>
                <w:bCs/>
              </w:rPr>
              <w:t>Readings</w:t>
            </w:r>
          </w:p>
          <w:p w14:paraId="710811A9" w14:textId="77777777" w:rsidR="000B3CB4" w:rsidRDefault="000B3CB4" w:rsidP="000B3CB4">
            <w:pPr>
              <w:rPr>
                <w:b/>
                <w:bCs/>
              </w:rPr>
            </w:pPr>
          </w:p>
          <w:p w14:paraId="6178E86E" w14:textId="1527A31C" w:rsidR="000B3CB4" w:rsidRDefault="00B935DE" w:rsidP="000B3CB4">
            <w:r>
              <w:rPr>
                <w:bCs/>
              </w:rPr>
              <w:t xml:space="preserve">The full </w:t>
            </w:r>
            <w:r>
              <w:t xml:space="preserve">Java </w:t>
            </w:r>
            <w:r w:rsidRPr="005B18C7">
              <w:rPr>
                <w:rFonts w:ascii="Courier" w:hAnsi="Courier"/>
                <w:szCs w:val="20"/>
              </w:rPr>
              <w:t>Pattern</w:t>
            </w:r>
            <w:r>
              <w:t xml:space="preserve"> class API: </w:t>
            </w:r>
            <w:hyperlink r:id="rId21" w:history="1">
              <w:r w:rsidRPr="00037177">
                <w:rPr>
                  <w:rStyle w:val="Hyperlink"/>
                </w:rPr>
                <w:t>https://docs.oracle.com/javase/7/docs/api/java/util/regex/Pattern.html</w:t>
              </w:r>
            </w:hyperlink>
          </w:p>
          <w:p w14:paraId="353FA06B" w14:textId="49E0871E" w:rsidR="00B935DE" w:rsidRDefault="00B935DE" w:rsidP="000B3CB4">
            <w:r>
              <w:t xml:space="preserve">The full Java </w:t>
            </w:r>
            <w:r w:rsidRPr="00B935DE">
              <w:rPr>
                <w:rFonts w:ascii="Courier" w:hAnsi="Courier"/>
                <w:szCs w:val="20"/>
              </w:rPr>
              <w:t>String</w:t>
            </w:r>
            <w:r>
              <w:t xml:space="preserve"> class API: </w:t>
            </w:r>
            <w:hyperlink r:id="rId22" w:history="1">
              <w:r w:rsidRPr="00037177">
                <w:rPr>
                  <w:rStyle w:val="Hyperlink"/>
                </w:rPr>
                <w:t>https://docs.oracle.com/javase/7/docs/api/java/lang/String.html</w:t>
              </w:r>
            </w:hyperlink>
          </w:p>
          <w:p w14:paraId="5D9A6C24" w14:textId="4CA4C8E3" w:rsidR="00B935DE" w:rsidRPr="005F545E" w:rsidRDefault="00B935DE" w:rsidP="000B3CB4"/>
        </w:tc>
      </w:tr>
      <w:tr w:rsidR="000B3CB4" w:rsidRPr="00E45197" w14:paraId="60EF9303" w14:textId="77777777" w:rsidTr="000B3CB4">
        <w:tc>
          <w:tcPr>
            <w:tcW w:w="12390" w:type="dxa"/>
            <w:gridSpan w:val="3"/>
            <w:shd w:val="clear" w:color="auto" w:fill="A68462"/>
            <w:tcMar>
              <w:top w:w="115" w:type="dxa"/>
              <w:left w:w="115" w:type="dxa"/>
              <w:bottom w:w="115" w:type="dxa"/>
              <w:right w:w="115" w:type="dxa"/>
            </w:tcMar>
          </w:tcPr>
          <w:p w14:paraId="3B2A4D98" w14:textId="77777777" w:rsidR="000B3CB4" w:rsidRPr="00E45197" w:rsidRDefault="000B3CB4" w:rsidP="000B3CB4">
            <w:pPr>
              <w:rPr>
                <w:rFonts w:cs="Arial"/>
                <w:b/>
                <w:color w:val="FFFFFF" w:themeColor="background1"/>
                <w:szCs w:val="20"/>
              </w:rPr>
            </w:pPr>
            <w:r>
              <w:rPr>
                <w:rFonts w:cs="Arial"/>
                <w:b/>
                <w:bCs/>
                <w:color w:val="FFFFFF" w:themeColor="background1"/>
              </w:rPr>
              <w:t>Daily Outline</w:t>
            </w:r>
          </w:p>
        </w:tc>
      </w:tr>
      <w:tr w:rsidR="000B3CB4" w:rsidRPr="00842155" w14:paraId="1C91B532" w14:textId="77777777" w:rsidTr="000B3CB4">
        <w:tc>
          <w:tcPr>
            <w:tcW w:w="12390" w:type="dxa"/>
            <w:gridSpan w:val="3"/>
            <w:tcMar>
              <w:top w:w="115" w:type="dxa"/>
              <w:left w:w="115" w:type="dxa"/>
              <w:bottom w:w="115" w:type="dxa"/>
              <w:right w:w="115" w:type="dxa"/>
            </w:tcMar>
          </w:tcPr>
          <w:p w14:paraId="1D30462B" w14:textId="7B55B0C4" w:rsidR="00C65FA9" w:rsidRDefault="000B3CB4" w:rsidP="00C65FA9">
            <w:pPr>
              <w:rPr>
                <w:b/>
              </w:rPr>
            </w:pPr>
            <w:r>
              <w:rPr>
                <w:b/>
                <w:bCs/>
              </w:rPr>
              <w:t xml:space="preserve">Day 1: </w:t>
            </w:r>
            <w:r w:rsidR="00C65FA9">
              <w:rPr>
                <w:b/>
              </w:rPr>
              <w:t>Regular Expression Lab</w:t>
            </w:r>
          </w:p>
          <w:p w14:paraId="60009B7D" w14:textId="43A1679D" w:rsidR="00C65FA9" w:rsidRDefault="00C65FA9" w:rsidP="00C65FA9">
            <w:r>
              <w:t xml:space="preserve">The day should </w:t>
            </w:r>
            <w:r w:rsidR="00A70EA1">
              <w:t>be</w:t>
            </w:r>
            <w:r>
              <w:t xml:space="preserve"> an introduction to </w:t>
            </w:r>
            <w:r w:rsidR="007E733C">
              <w:t>the Patte</w:t>
            </w:r>
            <w:r w:rsidR="00CF7394">
              <w:t>r</w:t>
            </w:r>
            <w:r w:rsidR="007E733C">
              <w:t>n class (</w:t>
            </w:r>
            <w:r w:rsidR="007E733C" w:rsidRPr="007E733C">
              <w:t>https://docs.oracle.com/javase/7/docs/api/java/util/regex/Pattern.html</w:t>
            </w:r>
            <w:r w:rsidR="007E733C">
              <w:t>)</w:t>
            </w:r>
            <w:r>
              <w:t xml:space="preserve"> as well as some very basic file input code. The lab will give students a “dictionary” (from Scrabble or some other source) and ask them to use REs to find words with certain properties.</w:t>
            </w:r>
            <w:r w:rsidR="00A70EA1">
              <w:t xml:space="preserve"> We will also include some instruction on String methods, which is a good time to introduce the concept of an API.</w:t>
            </w:r>
          </w:p>
          <w:p w14:paraId="2B843C28" w14:textId="77777777" w:rsidR="007E733C" w:rsidRDefault="007E733C" w:rsidP="00C65FA9"/>
          <w:p w14:paraId="6EC93A90" w14:textId="77777777" w:rsidR="00DB6F11" w:rsidRDefault="00DB6F11" w:rsidP="00C65FA9"/>
          <w:p w14:paraId="28FA26AC" w14:textId="2650E28C" w:rsidR="00837675" w:rsidRDefault="00DB6F11" w:rsidP="00C65FA9">
            <w:r>
              <w:rPr>
                <w:b/>
              </w:rPr>
              <w:lastRenderedPageBreak/>
              <w:t xml:space="preserve">Homework: </w:t>
            </w:r>
            <w:r>
              <w:t>None</w:t>
            </w:r>
          </w:p>
          <w:p w14:paraId="7FF607AF" w14:textId="448C01AD" w:rsidR="000B3CB4" w:rsidRPr="00795153" w:rsidRDefault="008524A1" w:rsidP="008524A1">
            <w:pPr>
              <w:pStyle w:val="AssignmentsLevel2"/>
              <w:numPr>
                <w:ilvl w:val="0"/>
                <w:numId w:val="0"/>
              </w:numPr>
              <w:ind w:left="360"/>
              <w:jc w:val="right"/>
            </w:pPr>
            <w:r>
              <w:t>38</w:t>
            </w:r>
          </w:p>
        </w:tc>
      </w:tr>
      <w:tr w:rsidR="000B3CB4" w:rsidRPr="00842155" w14:paraId="6B247C59" w14:textId="77777777" w:rsidTr="000B3CB4">
        <w:tc>
          <w:tcPr>
            <w:tcW w:w="12390" w:type="dxa"/>
            <w:gridSpan w:val="3"/>
            <w:tcMar>
              <w:top w:w="115" w:type="dxa"/>
              <w:left w:w="115" w:type="dxa"/>
              <w:bottom w:w="115" w:type="dxa"/>
              <w:right w:w="115" w:type="dxa"/>
            </w:tcMar>
          </w:tcPr>
          <w:p w14:paraId="5A565C10" w14:textId="77777777" w:rsidR="000B3CB4" w:rsidRDefault="000B3CB4" w:rsidP="00C65FA9">
            <w:pPr>
              <w:rPr>
                <w:b/>
              </w:rPr>
            </w:pPr>
            <w:r>
              <w:rPr>
                <w:b/>
              </w:rPr>
              <w:lastRenderedPageBreak/>
              <w:t xml:space="preserve">Day 2: </w:t>
            </w:r>
            <w:r w:rsidR="00DB6F11">
              <w:rPr>
                <w:b/>
              </w:rPr>
              <w:t>Regular Expression Lab</w:t>
            </w:r>
          </w:p>
          <w:p w14:paraId="1C18F27F" w14:textId="77777777" w:rsidR="00DB6F11" w:rsidRDefault="00DB6F11" w:rsidP="00C65FA9">
            <w:r>
              <w:t>This week is entirely for the lab.</w:t>
            </w:r>
          </w:p>
          <w:p w14:paraId="041BA684" w14:textId="77777777" w:rsidR="00DB6F11" w:rsidRDefault="00DB6F11" w:rsidP="00C65FA9"/>
          <w:p w14:paraId="33CFC828" w14:textId="77777777" w:rsidR="00DB6F11" w:rsidRPr="00DB6F11" w:rsidRDefault="00DB6F11" w:rsidP="00DB6F11">
            <w:r>
              <w:rPr>
                <w:b/>
              </w:rPr>
              <w:t xml:space="preserve">Homework: </w:t>
            </w:r>
            <w:r>
              <w:t>None</w:t>
            </w:r>
          </w:p>
          <w:p w14:paraId="56A09FEF" w14:textId="4A2914B3" w:rsidR="00DB6F11" w:rsidRPr="00DB6F11" w:rsidRDefault="008524A1" w:rsidP="008524A1">
            <w:pPr>
              <w:jc w:val="right"/>
            </w:pPr>
            <w:r>
              <w:t>39</w:t>
            </w:r>
          </w:p>
        </w:tc>
      </w:tr>
      <w:tr w:rsidR="000B3CB4" w:rsidRPr="00842155" w14:paraId="2B25D48A" w14:textId="77777777" w:rsidTr="000B3CB4">
        <w:tc>
          <w:tcPr>
            <w:tcW w:w="12390" w:type="dxa"/>
            <w:gridSpan w:val="3"/>
            <w:tcMar>
              <w:top w:w="115" w:type="dxa"/>
              <w:left w:w="115" w:type="dxa"/>
              <w:bottom w:w="115" w:type="dxa"/>
              <w:right w:w="115" w:type="dxa"/>
            </w:tcMar>
          </w:tcPr>
          <w:p w14:paraId="15A98E01" w14:textId="7CE6F007" w:rsidR="00DB6F11" w:rsidRDefault="000B3CB4" w:rsidP="00DB6F11">
            <w:pPr>
              <w:rPr>
                <w:b/>
              </w:rPr>
            </w:pPr>
            <w:r>
              <w:rPr>
                <w:b/>
              </w:rPr>
              <w:t>Day 3</w:t>
            </w:r>
            <w:r w:rsidR="00DB6F11">
              <w:rPr>
                <w:b/>
              </w:rPr>
              <w:t xml:space="preserve"> Regular Expression Lab</w:t>
            </w:r>
          </w:p>
          <w:p w14:paraId="453E74D5" w14:textId="77777777" w:rsidR="00541D0E" w:rsidRDefault="00DB6F11" w:rsidP="00DB6F11">
            <w:r>
              <w:t>This week is entirely for the lab.</w:t>
            </w:r>
          </w:p>
          <w:p w14:paraId="0814E21A" w14:textId="77777777" w:rsidR="00DB6F11" w:rsidRDefault="00DB6F11" w:rsidP="00DB6F11"/>
          <w:p w14:paraId="2432C74E" w14:textId="77777777" w:rsidR="00DB6F11" w:rsidRPr="00DB6F11" w:rsidRDefault="00DB6F11" w:rsidP="00DB6F11">
            <w:r>
              <w:rPr>
                <w:b/>
              </w:rPr>
              <w:t xml:space="preserve">Homework: </w:t>
            </w:r>
            <w:r>
              <w:t>None</w:t>
            </w:r>
          </w:p>
          <w:p w14:paraId="4521577B" w14:textId="250C027A" w:rsidR="00DB6F11" w:rsidRPr="00541D0E" w:rsidRDefault="008524A1" w:rsidP="008524A1">
            <w:pPr>
              <w:jc w:val="right"/>
            </w:pPr>
            <w:r>
              <w:t>40</w:t>
            </w:r>
          </w:p>
        </w:tc>
      </w:tr>
      <w:tr w:rsidR="000B3CB4" w:rsidRPr="00842155" w14:paraId="2EE5B74C" w14:textId="77777777" w:rsidTr="000B3CB4">
        <w:tc>
          <w:tcPr>
            <w:tcW w:w="12390" w:type="dxa"/>
            <w:gridSpan w:val="3"/>
            <w:tcMar>
              <w:top w:w="115" w:type="dxa"/>
              <w:left w:w="115" w:type="dxa"/>
              <w:bottom w:w="115" w:type="dxa"/>
              <w:right w:w="115" w:type="dxa"/>
            </w:tcMar>
          </w:tcPr>
          <w:p w14:paraId="2485C909" w14:textId="77777777" w:rsidR="00DB6F11" w:rsidRDefault="000B3CB4" w:rsidP="00DB6F11">
            <w:pPr>
              <w:rPr>
                <w:b/>
              </w:rPr>
            </w:pPr>
            <w:r>
              <w:rPr>
                <w:b/>
              </w:rPr>
              <w:t xml:space="preserve">Day 4: </w:t>
            </w:r>
            <w:r w:rsidR="00DB6F11">
              <w:rPr>
                <w:b/>
              </w:rPr>
              <w:t>Regular Expression Lab</w:t>
            </w:r>
          </w:p>
          <w:p w14:paraId="4B14B63B" w14:textId="77777777" w:rsidR="00541D0E" w:rsidRDefault="00DB6F11" w:rsidP="00DB6F11">
            <w:r>
              <w:t>This week is entirely for the lab.</w:t>
            </w:r>
          </w:p>
          <w:p w14:paraId="749FC66E" w14:textId="77777777" w:rsidR="00DB6F11" w:rsidRDefault="00DB6F11" w:rsidP="00DB6F11"/>
          <w:p w14:paraId="308C515D" w14:textId="77777777" w:rsidR="00DB6F11" w:rsidRPr="00DB6F11" w:rsidRDefault="00DB6F11" w:rsidP="00DB6F11">
            <w:r>
              <w:rPr>
                <w:b/>
              </w:rPr>
              <w:t xml:space="preserve">Homework: </w:t>
            </w:r>
            <w:r>
              <w:t>None</w:t>
            </w:r>
          </w:p>
          <w:p w14:paraId="037EB4AB" w14:textId="58C7C7ED" w:rsidR="00DB6F11" w:rsidRPr="00D456CD" w:rsidRDefault="008524A1" w:rsidP="008524A1">
            <w:pPr>
              <w:jc w:val="right"/>
            </w:pPr>
            <w:r>
              <w:t>41</w:t>
            </w:r>
          </w:p>
        </w:tc>
      </w:tr>
      <w:tr w:rsidR="000B3CB4" w:rsidRPr="00842155" w14:paraId="2A0318C7" w14:textId="77777777" w:rsidTr="000B3CB4">
        <w:tc>
          <w:tcPr>
            <w:tcW w:w="12390" w:type="dxa"/>
            <w:gridSpan w:val="3"/>
            <w:tcMar>
              <w:top w:w="115" w:type="dxa"/>
              <w:left w:w="115" w:type="dxa"/>
              <w:bottom w:w="115" w:type="dxa"/>
              <w:right w:w="115" w:type="dxa"/>
            </w:tcMar>
          </w:tcPr>
          <w:p w14:paraId="3DB5BAC6" w14:textId="54C8FFF0" w:rsidR="000B3CB4" w:rsidRDefault="000B3CB4" w:rsidP="000B3CB4">
            <w:pPr>
              <w:rPr>
                <w:b/>
              </w:rPr>
            </w:pPr>
            <w:r>
              <w:rPr>
                <w:b/>
              </w:rPr>
              <w:t>Day 5</w:t>
            </w:r>
            <w:r w:rsidR="00A745B8">
              <w:rPr>
                <w:b/>
              </w:rPr>
              <w:t>: Test</w:t>
            </w:r>
          </w:p>
          <w:p w14:paraId="034DC57D" w14:textId="77777777" w:rsidR="000B3CB4" w:rsidRDefault="00A745B8" w:rsidP="000B3CB4">
            <w:r>
              <w:t>Test on regular expressions and DFAs.</w:t>
            </w:r>
          </w:p>
          <w:p w14:paraId="7A9CC3CE" w14:textId="77777777" w:rsidR="003632E1" w:rsidRDefault="003632E1" w:rsidP="000B3CB4"/>
          <w:p w14:paraId="6B10A687" w14:textId="78D16A12" w:rsidR="003632E1" w:rsidRDefault="003632E1" w:rsidP="000B3CB4">
            <w:r w:rsidRPr="003632E1">
              <w:rPr>
                <w:highlight w:val="green"/>
              </w:rPr>
              <w:t>TODO: Test?</w:t>
            </w:r>
          </w:p>
          <w:p w14:paraId="7FCB0170" w14:textId="599DFF96" w:rsidR="008524A1" w:rsidRPr="00D456CD" w:rsidRDefault="008524A1" w:rsidP="008524A1">
            <w:pPr>
              <w:jc w:val="right"/>
            </w:pPr>
            <w:r>
              <w:t>42</w:t>
            </w:r>
          </w:p>
        </w:tc>
      </w:tr>
    </w:tbl>
    <w:p w14:paraId="02A62A23" w14:textId="50A110C0" w:rsidR="00E96278" w:rsidRDefault="00E96278">
      <w:pPr>
        <w:rPr>
          <w:rFonts w:cs="Arial"/>
        </w:rPr>
      </w:pPr>
    </w:p>
    <w:p w14:paraId="4E0C767B" w14:textId="77777777" w:rsidR="00E96278" w:rsidRDefault="00E96278">
      <w:pPr>
        <w:rPr>
          <w:rFonts w:cs="Arial"/>
        </w:rPr>
      </w:pPr>
      <w:r>
        <w:rPr>
          <w:rFonts w:cs="Arial"/>
        </w:rPr>
        <w:br w:type="page"/>
      </w:r>
    </w:p>
    <w:p w14:paraId="23F6DDA0" w14:textId="77777777" w:rsidR="00E87822" w:rsidRDefault="00E87822">
      <w:pPr>
        <w:rPr>
          <w:rFonts w:cs="Arial"/>
        </w:rPr>
      </w:pP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175819E8"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3BAB1FE3" w14:textId="4D25E677" w:rsidR="00E87822" w:rsidRPr="00075884" w:rsidRDefault="003177E2" w:rsidP="00C65FA9">
            <w:pPr>
              <w:pStyle w:val="TopicHeading"/>
            </w:pPr>
            <w:bookmarkStart w:id="10" w:name="_Toc408479221"/>
            <w:r>
              <w:t>Week 10</w:t>
            </w:r>
            <w:r w:rsidR="00E87822">
              <w:t xml:space="preserve">: </w:t>
            </w:r>
            <w:r w:rsidR="0080090C">
              <w:t>Method</w:t>
            </w:r>
            <w:r w:rsidR="0001665E">
              <w:t>s</w:t>
            </w:r>
            <w:bookmarkEnd w:id="10"/>
          </w:p>
        </w:tc>
        <w:tc>
          <w:tcPr>
            <w:tcW w:w="780" w:type="dxa"/>
            <w:tcBorders>
              <w:left w:val="nil"/>
              <w:bottom w:val="single" w:sz="4" w:space="0" w:color="000000" w:themeColor="text1"/>
              <w:right w:val="nil"/>
            </w:tcBorders>
            <w:shd w:val="clear" w:color="auto" w:fill="012169"/>
            <w:vAlign w:val="center"/>
          </w:tcPr>
          <w:p w14:paraId="2EF31086"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DCDB2FB" w14:textId="29C49877" w:rsidR="00E87822" w:rsidRPr="00566ACF" w:rsidRDefault="003177E2" w:rsidP="00E87822">
            <w:pPr>
              <w:pStyle w:val="Heading1"/>
              <w:jc w:val="right"/>
            </w:pPr>
            <w:r>
              <w:t>Quarter 2</w:t>
            </w:r>
          </w:p>
        </w:tc>
      </w:tr>
      <w:tr w:rsidR="00E87822" w:rsidRPr="00E45197" w14:paraId="6B52CD74"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9E6A124"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0FC09CFA" w14:textId="77777777" w:rsidR="00E87822" w:rsidRPr="00E45197" w:rsidRDefault="00E87822" w:rsidP="00E87822">
            <w:pPr>
              <w:pStyle w:val="TopicHeading"/>
            </w:pPr>
          </w:p>
        </w:tc>
      </w:tr>
      <w:tr w:rsidR="00E87822" w:rsidRPr="00842155" w14:paraId="51ADD328"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2A0C28A" w14:textId="4616DFC0" w:rsidR="00E87822" w:rsidRPr="00842155" w:rsidRDefault="00E87822" w:rsidP="00985D01">
            <w:pPr>
              <w:tabs>
                <w:tab w:val="left" w:pos="0"/>
                <w:tab w:val="left" w:pos="3720"/>
              </w:tabs>
              <w:outlineLvl w:val="0"/>
              <w:rPr>
                <w:rFonts w:cs="Arial"/>
              </w:rPr>
            </w:pPr>
            <w:r>
              <w:rPr>
                <w:rFonts w:cs="Arial"/>
              </w:rPr>
              <w:t xml:space="preserve">This week focuses </w:t>
            </w:r>
            <w:r w:rsidR="00985D01">
              <w:rPr>
                <w:rFonts w:cs="Arial"/>
              </w:rPr>
              <w:t>on methods. This is the first abstraction in computer coding, (second if you include variables). Students will learn to write methods both for code reuse, but also for ease of understanding and modular thinking. There will be a return to the regular expression lab that will make use of methods. This is also the end of the first quarter, which nicely culminates in the writing of methods and includes a continued emphasis on regular expressions.</w:t>
            </w:r>
          </w:p>
        </w:tc>
        <w:tc>
          <w:tcPr>
            <w:tcW w:w="1530" w:type="dxa"/>
            <w:tcBorders>
              <w:left w:val="nil"/>
              <w:bottom w:val="single" w:sz="4" w:space="0" w:color="000000" w:themeColor="text1"/>
              <w:right w:val="single" w:sz="4" w:space="0" w:color="auto"/>
            </w:tcBorders>
            <w:shd w:val="clear" w:color="auto" w:fill="auto"/>
          </w:tcPr>
          <w:p w14:paraId="4C541B72" w14:textId="77777777" w:rsidR="00E87822" w:rsidRPr="00842155" w:rsidRDefault="00E87822" w:rsidP="00E87822">
            <w:pPr>
              <w:rPr>
                <w:rFonts w:cs="Arial"/>
                <w:szCs w:val="20"/>
              </w:rPr>
            </w:pPr>
          </w:p>
        </w:tc>
      </w:tr>
      <w:tr w:rsidR="00E87822" w:rsidRPr="00E45197" w14:paraId="1EF32372"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48A9135"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22F15268" w14:textId="77777777" w:rsidR="00E87822" w:rsidRPr="00E45197" w:rsidRDefault="00E87822" w:rsidP="00E87822">
            <w:pPr>
              <w:rPr>
                <w:rFonts w:cs="Arial"/>
                <w:color w:val="FFFFFF" w:themeColor="background1"/>
                <w:szCs w:val="20"/>
              </w:rPr>
            </w:pPr>
          </w:p>
        </w:tc>
      </w:tr>
      <w:tr w:rsidR="00E87822" w:rsidRPr="00842155" w14:paraId="4B8DBE14"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5F0B6592" w14:textId="1950ADB9" w:rsidR="00E87822" w:rsidRDefault="00985D01" w:rsidP="0046745D">
            <w:pPr>
              <w:pStyle w:val="ListParagraph"/>
              <w:numPr>
                <w:ilvl w:val="0"/>
                <w:numId w:val="11"/>
              </w:numPr>
              <w:ind w:left="335"/>
              <w:rPr>
                <w:rFonts w:cs="Arial"/>
                <w:szCs w:val="20"/>
              </w:rPr>
            </w:pPr>
            <w:r>
              <w:rPr>
                <w:rFonts w:cs="Arial"/>
                <w:szCs w:val="20"/>
              </w:rPr>
              <w:t>Understand the mechanics of writing methods in Java.</w:t>
            </w:r>
          </w:p>
          <w:p w14:paraId="079FD23A" w14:textId="77777777" w:rsidR="00985D01" w:rsidRDefault="00985D01" w:rsidP="0046745D">
            <w:pPr>
              <w:pStyle w:val="ListParagraph"/>
              <w:numPr>
                <w:ilvl w:val="0"/>
                <w:numId w:val="11"/>
              </w:numPr>
              <w:ind w:left="335"/>
              <w:rPr>
                <w:rFonts w:cs="Arial"/>
                <w:szCs w:val="20"/>
              </w:rPr>
            </w:pPr>
            <w:r>
              <w:rPr>
                <w:rFonts w:cs="Arial"/>
                <w:szCs w:val="20"/>
              </w:rPr>
              <w:t>Understand how parameters and return types are affected by method calling.</w:t>
            </w:r>
          </w:p>
          <w:p w14:paraId="70F77EFC" w14:textId="77777777" w:rsidR="00985D01" w:rsidRDefault="00985D01" w:rsidP="0046745D">
            <w:pPr>
              <w:pStyle w:val="ListParagraph"/>
              <w:numPr>
                <w:ilvl w:val="0"/>
                <w:numId w:val="11"/>
              </w:numPr>
              <w:ind w:left="335"/>
              <w:rPr>
                <w:rFonts w:cs="Arial"/>
                <w:szCs w:val="20"/>
              </w:rPr>
            </w:pPr>
            <w:r>
              <w:rPr>
                <w:rFonts w:cs="Arial"/>
                <w:szCs w:val="20"/>
              </w:rPr>
              <w:t>Apply methods to modularize existing code.</w:t>
            </w:r>
          </w:p>
          <w:p w14:paraId="70A380B6" w14:textId="3003E1F0" w:rsidR="008524A1" w:rsidRPr="0001665E" w:rsidRDefault="008524A1" w:rsidP="008524A1">
            <w:pPr>
              <w:pStyle w:val="ListParagraph"/>
              <w:ind w:left="335"/>
              <w:rPr>
                <w:rFonts w:cs="Arial"/>
                <w:szCs w:val="20"/>
              </w:rPr>
            </w:pPr>
          </w:p>
        </w:tc>
      </w:tr>
      <w:tr w:rsidR="00E87822" w:rsidRPr="00E45197" w14:paraId="07563078"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5ACF594"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6D7392BF" w14:textId="77777777" w:rsidTr="00E87822">
        <w:tc>
          <w:tcPr>
            <w:tcW w:w="12390" w:type="dxa"/>
            <w:gridSpan w:val="3"/>
            <w:tcMar>
              <w:top w:w="115" w:type="dxa"/>
              <w:left w:w="115" w:type="dxa"/>
              <w:bottom w:w="115" w:type="dxa"/>
              <w:right w:w="115" w:type="dxa"/>
            </w:tcMar>
          </w:tcPr>
          <w:p w14:paraId="39B7AB47" w14:textId="6992D150" w:rsidR="00E87822" w:rsidRDefault="00E87822" w:rsidP="009B4C93">
            <w:pPr>
              <w:pStyle w:val="FreeFormA"/>
              <w:tabs>
                <w:tab w:val="left" w:pos="9870"/>
              </w:tabs>
              <w:rPr>
                <w:rFonts w:ascii="Arial" w:hAnsi="Arial" w:cs="Arial"/>
                <w:b/>
              </w:rPr>
            </w:pPr>
            <w:r>
              <w:rPr>
                <w:rFonts w:ascii="Arial" w:hAnsi="Arial" w:cs="Arial"/>
                <w:b/>
              </w:rPr>
              <w:t>Readings</w:t>
            </w:r>
            <w:r>
              <w:rPr>
                <w:rFonts w:ascii="Arial" w:hAnsi="Arial" w:cs="Arial"/>
                <w:b/>
              </w:rPr>
              <w:tab/>
            </w:r>
          </w:p>
          <w:p w14:paraId="56329464" w14:textId="2916CE5E" w:rsidR="00E87822" w:rsidRPr="00985D01" w:rsidRDefault="00985D01" w:rsidP="00E87822">
            <w:r>
              <w:rPr>
                <w:rFonts w:cs="Arial"/>
                <w:bCs/>
                <w:iCs/>
              </w:rPr>
              <w:t>None</w:t>
            </w:r>
          </w:p>
        </w:tc>
      </w:tr>
      <w:tr w:rsidR="00E87822" w:rsidRPr="00842155" w14:paraId="4E93B347" w14:textId="77777777" w:rsidTr="00E87822">
        <w:tc>
          <w:tcPr>
            <w:tcW w:w="12390" w:type="dxa"/>
            <w:gridSpan w:val="3"/>
            <w:tcMar>
              <w:top w:w="115" w:type="dxa"/>
              <w:left w:w="115" w:type="dxa"/>
              <w:bottom w:w="115" w:type="dxa"/>
              <w:right w:w="115" w:type="dxa"/>
            </w:tcMar>
          </w:tcPr>
          <w:p w14:paraId="05D1A21A" w14:textId="77777777" w:rsidR="00E87822" w:rsidRDefault="00E87822" w:rsidP="00E87822">
            <w:pPr>
              <w:pStyle w:val="FreeFormA"/>
              <w:rPr>
                <w:rFonts w:ascii="Arial" w:hAnsi="Arial" w:cs="Arial"/>
                <w:b/>
              </w:rPr>
            </w:pPr>
            <w:r>
              <w:rPr>
                <w:rFonts w:ascii="Arial" w:hAnsi="Arial" w:cs="Arial"/>
                <w:b/>
              </w:rPr>
              <w:t>Assignments</w:t>
            </w:r>
          </w:p>
          <w:p w14:paraId="56446489" w14:textId="77777777" w:rsidR="00E87822" w:rsidRDefault="00E87822" w:rsidP="00E87822">
            <w:pPr>
              <w:pStyle w:val="FreeFormA"/>
              <w:rPr>
                <w:rFonts w:ascii="Arial" w:hAnsi="Arial" w:cs="Arial"/>
                <w:b/>
              </w:rPr>
            </w:pPr>
          </w:p>
          <w:p w14:paraId="18D1B23D" w14:textId="7AE062C7" w:rsidR="00E87822" w:rsidRDefault="00E87822" w:rsidP="00E87822">
            <w:pPr>
              <w:pStyle w:val="FreeFormA"/>
            </w:pPr>
            <w:r w:rsidRPr="00631AD4">
              <w:rPr>
                <w:rFonts w:ascii="Arial" w:hAnsi="Arial" w:cs="Arial"/>
                <w:highlight w:val="yellow"/>
              </w:rPr>
              <w:t>The</w:t>
            </w:r>
            <w:r w:rsidR="0001665E">
              <w:rPr>
                <w:rFonts w:ascii="Arial" w:hAnsi="Arial" w:cs="Arial"/>
                <w:highlight w:val="yellow"/>
              </w:rPr>
              <w:t>se</w:t>
            </w:r>
            <w:r w:rsidRPr="00631AD4">
              <w:rPr>
                <w:rFonts w:ascii="Arial" w:hAnsi="Arial" w:cs="Arial"/>
                <w:highlight w:val="yellow"/>
              </w:rPr>
              <w:t xml:space="preserve"> are homework assignments:</w:t>
            </w:r>
            <w:r>
              <w:t xml:space="preserve"> </w:t>
            </w:r>
          </w:p>
          <w:p w14:paraId="3FAF992A" w14:textId="77777777" w:rsidR="00E87822" w:rsidRPr="00795153" w:rsidRDefault="00E87822" w:rsidP="00E87822"/>
        </w:tc>
      </w:tr>
      <w:tr w:rsidR="00E87822" w:rsidRPr="00E45197" w14:paraId="3AD57B74"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13518E87"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3A1136A2" w14:textId="77777777" w:rsidTr="00E87822">
        <w:tc>
          <w:tcPr>
            <w:tcW w:w="12390" w:type="dxa"/>
            <w:gridSpan w:val="3"/>
            <w:shd w:val="clear" w:color="auto" w:fill="FFFFFF" w:themeFill="background1"/>
            <w:tcMar>
              <w:top w:w="115" w:type="dxa"/>
              <w:left w:w="115" w:type="dxa"/>
              <w:bottom w:w="115" w:type="dxa"/>
              <w:right w:w="115" w:type="dxa"/>
            </w:tcMar>
          </w:tcPr>
          <w:p w14:paraId="2AEDE3A3" w14:textId="77777777" w:rsidR="00E87822" w:rsidRDefault="00E87822" w:rsidP="00E87822">
            <w:pPr>
              <w:rPr>
                <w:b/>
                <w:bCs/>
              </w:rPr>
            </w:pPr>
            <w:r>
              <w:rPr>
                <w:b/>
                <w:bCs/>
              </w:rPr>
              <w:t>Readings</w:t>
            </w:r>
          </w:p>
          <w:p w14:paraId="0342BD89" w14:textId="77777777" w:rsidR="00E87822" w:rsidRDefault="00E87822" w:rsidP="00E87822">
            <w:pPr>
              <w:rPr>
                <w:b/>
                <w:bCs/>
              </w:rPr>
            </w:pPr>
          </w:p>
          <w:p w14:paraId="326DD1AA"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1215AED8" w14:textId="77777777" w:rsidTr="00E87822">
        <w:tc>
          <w:tcPr>
            <w:tcW w:w="12390" w:type="dxa"/>
            <w:gridSpan w:val="3"/>
            <w:shd w:val="clear" w:color="auto" w:fill="A68462"/>
            <w:tcMar>
              <w:top w:w="115" w:type="dxa"/>
              <w:left w:w="115" w:type="dxa"/>
              <w:bottom w:w="115" w:type="dxa"/>
              <w:right w:w="115" w:type="dxa"/>
            </w:tcMar>
          </w:tcPr>
          <w:p w14:paraId="4169C775"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38560EEC" w14:textId="77777777" w:rsidTr="00E87822">
        <w:tc>
          <w:tcPr>
            <w:tcW w:w="12390" w:type="dxa"/>
            <w:gridSpan w:val="3"/>
            <w:tcMar>
              <w:top w:w="115" w:type="dxa"/>
              <w:left w:w="115" w:type="dxa"/>
              <w:bottom w:w="115" w:type="dxa"/>
              <w:right w:w="115" w:type="dxa"/>
            </w:tcMar>
          </w:tcPr>
          <w:p w14:paraId="33FBE4C8" w14:textId="68581B6D" w:rsidR="00E87822" w:rsidRDefault="00E87822" w:rsidP="00E87822">
            <w:pPr>
              <w:rPr>
                <w:b/>
                <w:bCs/>
              </w:rPr>
            </w:pPr>
            <w:r>
              <w:rPr>
                <w:b/>
                <w:bCs/>
              </w:rPr>
              <w:t>Day 1</w:t>
            </w:r>
            <w:r w:rsidR="0001665E">
              <w:rPr>
                <w:b/>
                <w:bCs/>
              </w:rPr>
              <w:t>: Methods</w:t>
            </w:r>
          </w:p>
          <w:p w14:paraId="5DB45A57" w14:textId="1CFD4D6C" w:rsidR="00B87E92" w:rsidRDefault="00B87E92" w:rsidP="00B87E92">
            <w:pPr>
              <w:rPr>
                <w:bCs/>
              </w:rPr>
            </w:pPr>
            <w:r>
              <w:rPr>
                <w:bCs/>
              </w:rPr>
              <w:t xml:space="preserve">The lecture should be about methods, how to code them, how to call them, and their effect on </w:t>
            </w:r>
            <w:r w:rsidR="00F1316E">
              <w:rPr>
                <w:bCs/>
              </w:rPr>
              <w:t>field values</w:t>
            </w:r>
            <w:r>
              <w:rPr>
                <w:bCs/>
              </w:rPr>
              <w:t>. Particular attention should be given to the way in which methods do not alter the value of local variables in the code that calls the method.</w:t>
            </w:r>
          </w:p>
          <w:p w14:paraId="6AFAB13E" w14:textId="77777777" w:rsidR="00B87E92" w:rsidRDefault="00B87E92" w:rsidP="00B87E92">
            <w:pPr>
              <w:rPr>
                <w:bCs/>
              </w:rPr>
            </w:pPr>
          </w:p>
          <w:p w14:paraId="79107C8B" w14:textId="3C8FD9D6" w:rsidR="00E87822" w:rsidRDefault="00B87E92" w:rsidP="00B87E92">
            <w:pPr>
              <w:pStyle w:val="AssignmentsLevel2"/>
              <w:numPr>
                <w:ilvl w:val="0"/>
                <w:numId w:val="0"/>
              </w:numPr>
              <w:rPr>
                <w:bCs/>
              </w:rPr>
            </w:pPr>
            <w:r>
              <w:rPr>
                <w:b/>
                <w:bCs/>
              </w:rPr>
              <w:t xml:space="preserve">Homework: </w:t>
            </w:r>
            <w:r>
              <w:rPr>
                <w:bCs/>
              </w:rPr>
              <w:t xml:space="preserve">Methods exercises.  </w:t>
            </w:r>
          </w:p>
          <w:p w14:paraId="0B8712CC" w14:textId="77777777" w:rsidR="00336E9B" w:rsidRDefault="00336E9B" w:rsidP="00B87E92">
            <w:pPr>
              <w:pStyle w:val="AssignmentsLevel2"/>
              <w:numPr>
                <w:ilvl w:val="0"/>
                <w:numId w:val="0"/>
              </w:numPr>
              <w:rPr>
                <w:bCs/>
              </w:rPr>
            </w:pPr>
          </w:p>
          <w:p w14:paraId="57E8CFBC" w14:textId="77777777" w:rsidR="00336E9B" w:rsidRPr="00336E9B" w:rsidRDefault="00336E9B" w:rsidP="00B87E92">
            <w:pPr>
              <w:pStyle w:val="AssignmentsLevel2"/>
              <w:numPr>
                <w:ilvl w:val="0"/>
                <w:numId w:val="0"/>
              </w:numPr>
              <w:rPr>
                <w:bCs/>
                <w:highlight w:val="green"/>
              </w:rPr>
            </w:pPr>
            <w:r w:rsidRPr="00336E9B">
              <w:rPr>
                <w:bCs/>
                <w:highlight w:val="green"/>
              </w:rPr>
              <w:t>TODO: Lecture notes on Methods</w:t>
            </w:r>
          </w:p>
          <w:p w14:paraId="19763EE8" w14:textId="172119F0" w:rsidR="00336E9B" w:rsidRDefault="00336E9B" w:rsidP="00B87E92">
            <w:pPr>
              <w:pStyle w:val="AssignmentsLevel2"/>
              <w:numPr>
                <w:ilvl w:val="0"/>
                <w:numId w:val="0"/>
              </w:numPr>
              <w:rPr>
                <w:bCs/>
              </w:rPr>
            </w:pPr>
            <w:r w:rsidRPr="00336E9B">
              <w:rPr>
                <w:bCs/>
                <w:highlight w:val="green"/>
              </w:rPr>
              <w:t xml:space="preserve">TODO: Homework </w:t>
            </w:r>
            <w:proofErr w:type="spellStart"/>
            <w:r w:rsidRPr="00336E9B">
              <w:rPr>
                <w:bCs/>
                <w:highlight w:val="green"/>
              </w:rPr>
              <w:t>exercieses</w:t>
            </w:r>
            <w:proofErr w:type="spellEnd"/>
          </w:p>
          <w:p w14:paraId="6184A25F" w14:textId="0886CA86" w:rsidR="008524A1" w:rsidRPr="00795153" w:rsidRDefault="008524A1" w:rsidP="008524A1">
            <w:pPr>
              <w:pStyle w:val="AssignmentsLevel2"/>
              <w:numPr>
                <w:ilvl w:val="0"/>
                <w:numId w:val="0"/>
              </w:numPr>
              <w:jc w:val="right"/>
            </w:pPr>
            <w:r>
              <w:rPr>
                <w:bCs/>
              </w:rPr>
              <w:t>43</w:t>
            </w:r>
          </w:p>
        </w:tc>
      </w:tr>
      <w:tr w:rsidR="00E87822" w:rsidRPr="00842155" w14:paraId="6AC8FCB9" w14:textId="77777777" w:rsidTr="00E87822">
        <w:tc>
          <w:tcPr>
            <w:tcW w:w="12390" w:type="dxa"/>
            <w:gridSpan w:val="3"/>
            <w:tcMar>
              <w:top w:w="115" w:type="dxa"/>
              <w:left w:w="115" w:type="dxa"/>
              <w:bottom w:w="115" w:type="dxa"/>
              <w:right w:w="115" w:type="dxa"/>
            </w:tcMar>
          </w:tcPr>
          <w:p w14:paraId="5887499A" w14:textId="22243DB7" w:rsidR="00E87822" w:rsidRDefault="00E87822" w:rsidP="00E87822">
            <w:pPr>
              <w:rPr>
                <w:b/>
              </w:rPr>
            </w:pPr>
            <w:r>
              <w:rPr>
                <w:b/>
              </w:rPr>
              <w:lastRenderedPageBreak/>
              <w:t>Day 2</w:t>
            </w:r>
            <w:r w:rsidR="0001665E">
              <w:rPr>
                <w:b/>
              </w:rPr>
              <w:t xml:space="preserve">: Method </w:t>
            </w:r>
            <w:r w:rsidR="00670ED9">
              <w:rPr>
                <w:b/>
              </w:rPr>
              <w:t>Practice</w:t>
            </w:r>
          </w:p>
          <w:p w14:paraId="5FD4D602" w14:textId="348C9FEB" w:rsidR="00B87E92" w:rsidRPr="0001665E" w:rsidRDefault="00790B85" w:rsidP="00B87E92">
            <w:r>
              <w:rPr>
                <w:bCs/>
              </w:rPr>
              <w:t>Students will work on</w:t>
            </w:r>
            <w:r w:rsidR="00A34DE6">
              <w:rPr>
                <w:bCs/>
              </w:rPr>
              <w:t xml:space="preserve"> short </w:t>
            </w:r>
            <w:r>
              <w:rPr>
                <w:bCs/>
              </w:rPr>
              <w:t>exercises, both involving the writing of methods and also the “result” of code that calls methods</w:t>
            </w:r>
            <w:r w:rsidR="00B87E92">
              <w:rPr>
                <w:bCs/>
              </w:rPr>
              <w:t>.</w:t>
            </w:r>
          </w:p>
          <w:p w14:paraId="0322F295" w14:textId="77777777" w:rsidR="00B87E92" w:rsidRDefault="00B87E92" w:rsidP="00B87E92">
            <w:pPr>
              <w:rPr>
                <w:b/>
              </w:rPr>
            </w:pPr>
          </w:p>
          <w:p w14:paraId="6EC0E829" w14:textId="40AEA76D" w:rsidR="00B87E92" w:rsidRDefault="00B87E92" w:rsidP="00B87E92">
            <w:r>
              <w:rPr>
                <w:b/>
              </w:rPr>
              <w:t xml:space="preserve">Homework: </w:t>
            </w:r>
            <w:r>
              <w:t>None</w:t>
            </w:r>
          </w:p>
          <w:p w14:paraId="4150AE34" w14:textId="77777777" w:rsidR="00336E9B" w:rsidRDefault="00336E9B" w:rsidP="00B87E92"/>
          <w:p w14:paraId="4F37D8A2" w14:textId="35732252" w:rsidR="00336E9B" w:rsidRPr="0001665E" w:rsidRDefault="00577031" w:rsidP="00B87E92">
            <w:pPr>
              <w:rPr>
                <w:bCs/>
              </w:rPr>
            </w:pPr>
            <w:r>
              <w:rPr>
                <w:highlight w:val="green"/>
              </w:rPr>
              <w:t>TODO: In-</w:t>
            </w:r>
            <w:r w:rsidR="00336E9B" w:rsidRPr="00336E9B">
              <w:rPr>
                <w:highlight w:val="green"/>
              </w:rPr>
              <w:t>class exercises</w:t>
            </w:r>
          </w:p>
          <w:p w14:paraId="276F1017" w14:textId="36142B0E" w:rsidR="00985D01" w:rsidRPr="008524A1" w:rsidRDefault="008524A1" w:rsidP="008524A1">
            <w:pPr>
              <w:jc w:val="right"/>
            </w:pPr>
            <w:r w:rsidRPr="008524A1">
              <w:t>44</w:t>
            </w:r>
          </w:p>
        </w:tc>
      </w:tr>
      <w:tr w:rsidR="00E87822" w:rsidRPr="00842155" w14:paraId="04C7EE53" w14:textId="77777777" w:rsidTr="00E87822">
        <w:tc>
          <w:tcPr>
            <w:tcW w:w="12390" w:type="dxa"/>
            <w:gridSpan w:val="3"/>
            <w:tcMar>
              <w:top w:w="115" w:type="dxa"/>
              <w:left w:w="115" w:type="dxa"/>
              <w:bottom w:w="115" w:type="dxa"/>
              <w:right w:w="115" w:type="dxa"/>
            </w:tcMar>
          </w:tcPr>
          <w:p w14:paraId="3B943227" w14:textId="7BC9134B" w:rsidR="00E87822" w:rsidRDefault="00E87822" w:rsidP="00E87822">
            <w:pPr>
              <w:rPr>
                <w:b/>
              </w:rPr>
            </w:pPr>
            <w:r>
              <w:rPr>
                <w:b/>
              </w:rPr>
              <w:t>Day 3</w:t>
            </w:r>
            <w:r w:rsidR="0001665E">
              <w:rPr>
                <w:b/>
              </w:rPr>
              <w:t xml:space="preserve">: </w:t>
            </w:r>
            <w:r w:rsidR="00DB6F11">
              <w:rPr>
                <w:b/>
              </w:rPr>
              <w:t>A Return to REs</w:t>
            </w:r>
          </w:p>
          <w:p w14:paraId="3F54E034" w14:textId="08D3CC42" w:rsidR="00E87822" w:rsidRDefault="00DB6F11" w:rsidP="00E87822">
            <w:r>
              <w:t>The lab here is shorter. It should amount to (1) taking one of the problems from the RE lab and “methodizing it” (</w:t>
            </w:r>
            <w:proofErr w:type="spellStart"/>
            <w:r>
              <w:t>getData</w:t>
            </w:r>
            <w:proofErr w:type="spellEnd"/>
            <w:r>
              <w:t xml:space="preserve">, </w:t>
            </w:r>
            <w:proofErr w:type="spellStart"/>
            <w:r>
              <w:t>processData</w:t>
            </w:r>
            <w:proofErr w:type="spellEnd"/>
            <w:r>
              <w:t xml:space="preserve">, </w:t>
            </w:r>
            <w:proofErr w:type="spellStart"/>
            <w:r>
              <w:t>outputData</w:t>
            </w:r>
            <w:proofErr w:type="spellEnd"/>
            <w:r>
              <w:t xml:space="preserve">), etc. </w:t>
            </w:r>
          </w:p>
          <w:p w14:paraId="10A95EF9" w14:textId="77777777" w:rsidR="0001665E" w:rsidRDefault="0001665E" w:rsidP="00E87822"/>
          <w:p w14:paraId="29820F42" w14:textId="7D0ADCA6" w:rsidR="0001665E" w:rsidRDefault="0001665E" w:rsidP="00E87822">
            <w:r>
              <w:rPr>
                <w:b/>
              </w:rPr>
              <w:t>Homework:</w:t>
            </w:r>
            <w:r w:rsidR="00DB6F11">
              <w:t xml:space="preserve"> None</w:t>
            </w:r>
          </w:p>
          <w:p w14:paraId="0DFCC3C3" w14:textId="77777777" w:rsidR="00336E9B" w:rsidRDefault="00336E9B" w:rsidP="00E87822"/>
          <w:p w14:paraId="34EED393" w14:textId="49379009" w:rsidR="00336E9B" w:rsidRPr="0001665E" w:rsidRDefault="00336E9B" w:rsidP="00E87822">
            <w:r w:rsidRPr="00336E9B">
              <w:rPr>
                <w:highlight w:val="green"/>
              </w:rPr>
              <w:t>TODO: Lab sheet for students</w:t>
            </w:r>
          </w:p>
          <w:p w14:paraId="362A0328" w14:textId="3EC490A7" w:rsidR="00E87822" w:rsidRPr="00795153" w:rsidRDefault="008524A1" w:rsidP="008524A1">
            <w:pPr>
              <w:jc w:val="right"/>
            </w:pPr>
            <w:r>
              <w:t>45</w:t>
            </w:r>
          </w:p>
        </w:tc>
      </w:tr>
      <w:tr w:rsidR="00E87822" w:rsidRPr="00842155" w14:paraId="3237BD9E" w14:textId="77777777" w:rsidTr="00E87822">
        <w:tc>
          <w:tcPr>
            <w:tcW w:w="12390" w:type="dxa"/>
            <w:gridSpan w:val="3"/>
            <w:tcMar>
              <w:top w:w="115" w:type="dxa"/>
              <w:left w:w="115" w:type="dxa"/>
              <w:bottom w:w="115" w:type="dxa"/>
              <w:right w:w="115" w:type="dxa"/>
            </w:tcMar>
          </w:tcPr>
          <w:p w14:paraId="050EA2FF" w14:textId="656F1045" w:rsidR="00E87822" w:rsidRDefault="00E87822" w:rsidP="00E87822">
            <w:pPr>
              <w:rPr>
                <w:b/>
              </w:rPr>
            </w:pPr>
            <w:r>
              <w:rPr>
                <w:b/>
              </w:rPr>
              <w:t>Day 4</w:t>
            </w:r>
            <w:r w:rsidR="0001665E">
              <w:rPr>
                <w:b/>
              </w:rPr>
              <w:t xml:space="preserve">: </w:t>
            </w:r>
            <w:r w:rsidR="00DB6F11">
              <w:rPr>
                <w:b/>
              </w:rPr>
              <w:t>RE</w:t>
            </w:r>
            <w:r w:rsidR="00F13F1B">
              <w:rPr>
                <w:b/>
              </w:rPr>
              <w:t xml:space="preserve"> Lab</w:t>
            </w:r>
            <w:r w:rsidR="00DB6F11">
              <w:rPr>
                <w:b/>
              </w:rPr>
              <w:t xml:space="preserve"> Exercise</w:t>
            </w:r>
          </w:p>
          <w:p w14:paraId="3599F135" w14:textId="404FC822" w:rsidR="00F13F1B" w:rsidRDefault="00DB6F11" w:rsidP="00F13F1B">
            <w:r>
              <w:t>This is a different lab exercises, but it will still involve regular expressions. However, it needs designed in a way that forces two people to work together and agree on a method interface.  One student will write one method, a second student another method, but they have to get them to work together after they work on them separately.</w:t>
            </w:r>
          </w:p>
          <w:p w14:paraId="33186AC6" w14:textId="77777777" w:rsidR="00B87E92" w:rsidRDefault="00B87E92" w:rsidP="00F13F1B"/>
          <w:p w14:paraId="04C4D6DD" w14:textId="77777777" w:rsidR="00B87E92" w:rsidRDefault="00B87E92" w:rsidP="00B87E92">
            <w:r>
              <w:t xml:space="preserve">Students jointly write the </w:t>
            </w:r>
            <w:proofErr w:type="spellStart"/>
            <w:r>
              <w:t>Javadoc</w:t>
            </w:r>
            <w:proofErr w:type="spellEnd"/>
            <w:r>
              <w:t>.  One student implements method M and unit tests for the method.  The other starts with an empty implementation of method M, and writes unit tests and code that will call M.  Student 1 provides M to student 2, and they jointly get the overall system to work.</w:t>
            </w:r>
          </w:p>
          <w:p w14:paraId="0E737DEE" w14:textId="77777777" w:rsidR="00B87E92" w:rsidRDefault="00B87E92" w:rsidP="00B87E92"/>
          <w:p w14:paraId="4AC50E5D" w14:textId="0BB9F201" w:rsidR="00B87E92" w:rsidRPr="00336E9B" w:rsidRDefault="00B87E92" w:rsidP="00F13F1B">
            <w:pPr>
              <w:rPr>
                <w:highlight w:val="green"/>
              </w:rPr>
            </w:pPr>
            <w:r w:rsidRPr="00336E9B">
              <w:rPr>
                <w:highlight w:val="green"/>
              </w:rPr>
              <w:t>TODO: how student 1 gets code to student 2.</w:t>
            </w:r>
          </w:p>
          <w:p w14:paraId="739D76BE" w14:textId="7AE1502E" w:rsidR="00336E9B" w:rsidRPr="0004150D" w:rsidRDefault="00336E9B" w:rsidP="00F13F1B">
            <w:r w:rsidRPr="00336E9B">
              <w:rPr>
                <w:highlight w:val="green"/>
              </w:rPr>
              <w:t>TOTO: Lab sheet for students</w:t>
            </w:r>
          </w:p>
          <w:p w14:paraId="6DC75731" w14:textId="77777777" w:rsidR="00F13F1B" w:rsidRDefault="00F13F1B" w:rsidP="00F13F1B">
            <w:pPr>
              <w:rPr>
                <w:b/>
              </w:rPr>
            </w:pPr>
          </w:p>
          <w:p w14:paraId="0CB5CD84" w14:textId="1368E3F2" w:rsidR="00F13F1B" w:rsidRDefault="00F13F1B" w:rsidP="00F13F1B">
            <w:pPr>
              <w:rPr>
                <w:b/>
              </w:rPr>
            </w:pPr>
            <w:r>
              <w:rPr>
                <w:b/>
              </w:rPr>
              <w:t xml:space="preserve">Homework: </w:t>
            </w:r>
            <w:r w:rsidRPr="00DB6F11">
              <w:t>None</w:t>
            </w:r>
          </w:p>
          <w:p w14:paraId="1D8FD6FF" w14:textId="15EE24F9" w:rsidR="00E87822" w:rsidRPr="00D456CD" w:rsidRDefault="008524A1" w:rsidP="008524A1">
            <w:pPr>
              <w:jc w:val="right"/>
            </w:pPr>
            <w:r>
              <w:t>46</w:t>
            </w:r>
          </w:p>
        </w:tc>
      </w:tr>
      <w:tr w:rsidR="00E87822" w:rsidRPr="00842155" w14:paraId="6B0F165C" w14:textId="77777777" w:rsidTr="00E87822">
        <w:tc>
          <w:tcPr>
            <w:tcW w:w="12390" w:type="dxa"/>
            <w:gridSpan w:val="3"/>
            <w:tcMar>
              <w:top w:w="115" w:type="dxa"/>
              <w:left w:w="115" w:type="dxa"/>
              <w:bottom w:w="115" w:type="dxa"/>
              <w:right w:w="115" w:type="dxa"/>
            </w:tcMar>
          </w:tcPr>
          <w:p w14:paraId="1F722D18" w14:textId="77777777" w:rsidR="00E87822" w:rsidRDefault="00E87822" w:rsidP="00E87822">
            <w:pPr>
              <w:rPr>
                <w:b/>
              </w:rPr>
            </w:pPr>
            <w:r>
              <w:rPr>
                <w:b/>
              </w:rPr>
              <w:lastRenderedPageBreak/>
              <w:t>Day 5</w:t>
            </w:r>
          </w:p>
          <w:p w14:paraId="6C0D10D0" w14:textId="77777777" w:rsidR="00E87822" w:rsidRDefault="00E87822" w:rsidP="00E87822">
            <w:r>
              <w:t>Flexible</w:t>
            </w:r>
            <w:r w:rsidR="007E733C">
              <w:t xml:space="preserve">. However, a good challenge question/problem to pose would be to ask students to think about how to use a regular expression to describe the arithmetic expressions of Java. It will highlight two things: first, a possible use of regular expressions (which become very, very important at the level of compiler, etc.), and second, the limitation of regular expressions.  It turns out that one </w:t>
            </w:r>
            <w:r w:rsidR="007E733C">
              <w:rPr>
                <w:i/>
              </w:rPr>
              <w:t xml:space="preserve">cannot </w:t>
            </w:r>
            <w:r w:rsidR="007E733C">
              <w:t xml:space="preserve">describe the Java language.  </w:t>
            </w:r>
            <w:r w:rsidR="007E733C" w:rsidRPr="007E733C">
              <w:rPr>
                <w:highlight w:val="yellow"/>
              </w:rPr>
              <w:t>Structuring this activity will take some thought, but the philosophical ramifications of this could be powerful.</w:t>
            </w:r>
          </w:p>
          <w:p w14:paraId="30CDE9FA" w14:textId="77777777" w:rsidR="00336E9B" w:rsidRDefault="00336E9B" w:rsidP="00E87822"/>
          <w:p w14:paraId="6695D9A2" w14:textId="47A5DA07" w:rsidR="00336E9B" w:rsidRDefault="00336E9B" w:rsidP="00E87822">
            <w:r w:rsidRPr="00336E9B">
              <w:rPr>
                <w:highlight w:val="green"/>
              </w:rPr>
              <w:t>TODO: Optional Activity</w:t>
            </w:r>
          </w:p>
          <w:p w14:paraId="7A38AB43" w14:textId="16EBB9C8" w:rsidR="008524A1" w:rsidRPr="007E733C" w:rsidRDefault="008524A1" w:rsidP="008524A1">
            <w:pPr>
              <w:jc w:val="right"/>
            </w:pPr>
          </w:p>
        </w:tc>
      </w:tr>
    </w:tbl>
    <w:p w14:paraId="710781CE"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3D32CDAD"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480BBE36" w14:textId="58D21FC7" w:rsidR="00E87822" w:rsidRPr="00075884" w:rsidRDefault="003177E2" w:rsidP="0004150D">
            <w:pPr>
              <w:pStyle w:val="TopicHeading"/>
            </w:pPr>
            <w:bookmarkStart w:id="11" w:name="_Toc408479222"/>
            <w:r>
              <w:lastRenderedPageBreak/>
              <w:t>Week 11</w:t>
            </w:r>
            <w:r w:rsidR="00E87822">
              <w:t xml:space="preserve">: </w:t>
            </w:r>
            <w:r w:rsidR="0004150D">
              <w:t>Arrays</w:t>
            </w:r>
            <w:bookmarkEnd w:id="11"/>
          </w:p>
        </w:tc>
        <w:tc>
          <w:tcPr>
            <w:tcW w:w="780" w:type="dxa"/>
            <w:tcBorders>
              <w:left w:val="nil"/>
              <w:bottom w:val="single" w:sz="4" w:space="0" w:color="000000" w:themeColor="text1"/>
              <w:right w:val="nil"/>
            </w:tcBorders>
            <w:shd w:val="clear" w:color="auto" w:fill="012169"/>
            <w:vAlign w:val="center"/>
          </w:tcPr>
          <w:p w14:paraId="058CF98F"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0C4E918F" w14:textId="0A3E13ED" w:rsidR="00E87822" w:rsidRPr="00566ACF" w:rsidRDefault="00E87822" w:rsidP="00E87822">
            <w:pPr>
              <w:pStyle w:val="Heading1"/>
              <w:jc w:val="right"/>
            </w:pPr>
            <w:r w:rsidRPr="00566ACF">
              <w:t xml:space="preserve">Quarter </w:t>
            </w:r>
            <w:r w:rsidR="006A3ED1">
              <w:t>2</w:t>
            </w:r>
          </w:p>
        </w:tc>
      </w:tr>
      <w:tr w:rsidR="00E87822" w:rsidRPr="00E45197" w14:paraId="584C49B3"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61093E90"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3AB1F68D" w14:textId="77777777" w:rsidR="00E87822" w:rsidRPr="00E45197" w:rsidRDefault="00E87822" w:rsidP="00E87822">
            <w:pPr>
              <w:pStyle w:val="TopicHeading"/>
            </w:pPr>
          </w:p>
        </w:tc>
      </w:tr>
      <w:tr w:rsidR="00E87822" w:rsidRPr="00842155" w14:paraId="39533F59"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1B44700" w14:textId="572DDB16" w:rsidR="00E87822" w:rsidRPr="007C6E7F" w:rsidRDefault="00E87822" w:rsidP="00141DBB">
            <w:pPr>
              <w:tabs>
                <w:tab w:val="left" w:pos="0"/>
                <w:tab w:val="left" w:pos="3720"/>
              </w:tabs>
              <w:outlineLvl w:val="0"/>
              <w:rPr>
                <w:rFonts w:cs="Arial"/>
              </w:rPr>
            </w:pPr>
            <w:r>
              <w:rPr>
                <w:rFonts w:cs="Arial"/>
              </w:rPr>
              <w:t xml:space="preserve">This week focuses on </w:t>
            </w:r>
            <w:r w:rsidR="00141DBB">
              <w:rPr>
                <w:rFonts w:cs="Arial"/>
              </w:rPr>
              <w:t>arrays, which necessarily includes an emphasis on iteration and methods. For arrays, students should know how they are stored and indexed and how they are affected when they are parameters in a method.</w:t>
            </w:r>
            <w:r w:rsidR="007C6E7F">
              <w:rPr>
                <w:rFonts w:cs="Arial"/>
              </w:rPr>
              <w:t xml:space="preserve"> There will be a lab that includes a very famous algorithm, the Sieve of Eratosthenes. </w:t>
            </w:r>
          </w:p>
        </w:tc>
        <w:tc>
          <w:tcPr>
            <w:tcW w:w="1530" w:type="dxa"/>
            <w:tcBorders>
              <w:left w:val="nil"/>
              <w:bottom w:val="single" w:sz="4" w:space="0" w:color="000000" w:themeColor="text1"/>
              <w:right w:val="single" w:sz="4" w:space="0" w:color="auto"/>
            </w:tcBorders>
            <w:shd w:val="clear" w:color="auto" w:fill="auto"/>
          </w:tcPr>
          <w:p w14:paraId="7C147ED9" w14:textId="77777777" w:rsidR="00E87822" w:rsidRPr="00842155" w:rsidRDefault="00E87822" w:rsidP="00E87822">
            <w:pPr>
              <w:rPr>
                <w:rFonts w:cs="Arial"/>
                <w:szCs w:val="20"/>
              </w:rPr>
            </w:pPr>
          </w:p>
        </w:tc>
      </w:tr>
      <w:tr w:rsidR="00E87822" w:rsidRPr="00E45197" w14:paraId="07C7D795"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9B2151E"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4FE10D4B" w14:textId="77777777" w:rsidR="00E87822" w:rsidRPr="00E45197" w:rsidRDefault="00E87822" w:rsidP="00E87822">
            <w:pPr>
              <w:rPr>
                <w:rFonts w:cs="Arial"/>
                <w:color w:val="FFFFFF" w:themeColor="background1"/>
                <w:szCs w:val="20"/>
              </w:rPr>
            </w:pPr>
          </w:p>
        </w:tc>
      </w:tr>
      <w:tr w:rsidR="00E87822" w:rsidRPr="00842155" w14:paraId="38428937"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0BF2761E" w14:textId="3F10D432" w:rsidR="00E87822" w:rsidRPr="007C6E7F" w:rsidRDefault="007C6E7F" w:rsidP="0046745D">
            <w:pPr>
              <w:pStyle w:val="ListParagraph"/>
              <w:numPr>
                <w:ilvl w:val="0"/>
                <w:numId w:val="11"/>
              </w:numPr>
              <w:ind w:left="335"/>
              <w:rPr>
                <w:rFonts w:cs="Arial"/>
                <w:szCs w:val="20"/>
              </w:rPr>
            </w:pPr>
            <w:r>
              <w:t>Understand how to declare an array, set values, and get values.</w:t>
            </w:r>
          </w:p>
          <w:p w14:paraId="6C202F14" w14:textId="77777777" w:rsidR="007C6E7F" w:rsidRPr="007C6E7F" w:rsidRDefault="007C6E7F" w:rsidP="0046745D">
            <w:pPr>
              <w:pStyle w:val="ListParagraph"/>
              <w:numPr>
                <w:ilvl w:val="0"/>
                <w:numId w:val="11"/>
              </w:numPr>
              <w:ind w:left="335"/>
              <w:rPr>
                <w:rFonts w:cs="Arial"/>
                <w:szCs w:val="20"/>
              </w:rPr>
            </w:pPr>
            <w:r>
              <w:t>Understand how an array is stored and indexed.</w:t>
            </w:r>
          </w:p>
          <w:p w14:paraId="03E68F37" w14:textId="77777777" w:rsidR="007C6E7F" w:rsidRPr="007C6E7F" w:rsidRDefault="007C6E7F" w:rsidP="0046745D">
            <w:pPr>
              <w:pStyle w:val="ListParagraph"/>
              <w:numPr>
                <w:ilvl w:val="0"/>
                <w:numId w:val="11"/>
              </w:numPr>
              <w:ind w:left="335"/>
              <w:rPr>
                <w:rFonts w:cs="Arial"/>
                <w:szCs w:val="20"/>
              </w:rPr>
            </w:pPr>
            <w:r>
              <w:t>Understand how an array acts when its reference is passed to a method.</w:t>
            </w:r>
          </w:p>
          <w:p w14:paraId="18A620BC" w14:textId="40BC1DE3" w:rsidR="007C6E7F" w:rsidRPr="00F13F1B" w:rsidRDefault="007C6E7F" w:rsidP="0046745D">
            <w:pPr>
              <w:pStyle w:val="ListParagraph"/>
              <w:numPr>
                <w:ilvl w:val="0"/>
                <w:numId w:val="11"/>
              </w:numPr>
              <w:ind w:left="335"/>
              <w:rPr>
                <w:rFonts w:cs="Arial"/>
                <w:szCs w:val="20"/>
              </w:rPr>
            </w:pPr>
            <w:r>
              <w:t>Use arrays to solve mathematical problems.</w:t>
            </w:r>
          </w:p>
        </w:tc>
      </w:tr>
      <w:tr w:rsidR="00E87822" w:rsidRPr="00E45197" w14:paraId="73834651"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7F0FF69"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054BB236" w14:textId="77777777" w:rsidTr="00E87822">
        <w:tc>
          <w:tcPr>
            <w:tcW w:w="12390" w:type="dxa"/>
            <w:gridSpan w:val="3"/>
            <w:tcMar>
              <w:top w:w="115" w:type="dxa"/>
              <w:left w:w="115" w:type="dxa"/>
              <w:bottom w:w="115" w:type="dxa"/>
              <w:right w:w="115" w:type="dxa"/>
            </w:tcMar>
          </w:tcPr>
          <w:p w14:paraId="05EAD739" w14:textId="4074D18B" w:rsidR="00E87822" w:rsidRDefault="00E87822" w:rsidP="009B4C93">
            <w:pPr>
              <w:pStyle w:val="FreeFormA"/>
              <w:tabs>
                <w:tab w:val="left" w:pos="9870"/>
              </w:tabs>
              <w:rPr>
                <w:rFonts w:ascii="Arial" w:hAnsi="Arial" w:cs="Arial"/>
                <w:b/>
              </w:rPr>
            </w:pPr>
            <w:r>
              <w:rPr>
                <w:rFonts w:ascii="Arial" w:hAnsi="Arial" w:cs="Arial"/>
                <w:b/>
              </w:rPr>
              <w:t>Readings</w:t>
            </w:r>
            <w:r>
              <w:rPr>
                <w:rFonts w:ascii="Arial" w:hAnsi="Arial" w:cs="Arial"/>
                <w:b/>
              </w:rPr>
              <w:tab/>
            </w:r>
          </w:p>
          <w:p w14:paraId="1D4F4661" w14:textId="459CAAA0" w:rsidR="00E87822" w:rsidRPr="007C6E7F" w:rsidRDefault="007C6E7F" w:rsidP="00E87822">
            <w:r>
              <w:rPr>
                <w:rFonts w:cs="Arial"/>
                <w:bCs/>
                <w:iCs/>
              </w:rPr>
              <w:t>None</w:t>
            </w:r>
          </w:p>
        </w:tc>
      </w:tr>
      <w:tr w:rsidR="00E87822" w:rsidRPr="00842155" w14:paraId="1D1B8712" w14:textId="77777777" w:rsidTr="00E87822">
        <w:tc>
          <w:tcPr>
            <w:tcW w:w="12390" w:type="dxa"/>
            <w:gridSpan w:val="3"/>
            <w:tcMar>
              <w:top w:w="115" w:type="dxa"/>
              <w:left w:w="115" w:type="dxa"/>
              <w:bottom w:w="115" w:type="dxa"/>
              <w:right w:w="115" w:type="dxa"/>
            </w:tcMar>
          </w:tcPr>
          <w:p w14:paraId="44007338" w14:textId="77777777" w:rsidR="00E87822" w:rsidRDefault="00E87822" w:rsidP="00E87822">
            <w:pPr>
              <w:pStyle w:val="FreeFormA"/>
              <w:rPr>
                <w:rFonts w:ascii="Arial" w:hAnsi="Arial" w:cs="Arial"/>
                <w:b/>
              </w:rPr>
            </w:pPr>
            <w:r>
              <w:rPr>
                <w:rFonts w:ascii="Arial" w:hAnsi="Arial" w:cs="Arial"/>
                <w:b/>
              </w:rPr>
              <w:t>Assignments</w:t>
            </w:r>
          </w:p>
          <w:p w14:paraId="60510E9F" w14:textId="77777777" w:rsidR="00E87822" w:rsidRDefault="00E87822" w:rsidP="00E87822">
            <w:pPr>
              <w:pStyle w:val="FreeFormA"/>
              <w:rPr>
                <w:rFonts w:ascii="Arial" w:hAnsi="Arial" w:cs="Arial"/>
                <w:b/>
              </w:rPr>
            </w:pPr>
          </w:p>
          <w:p w14:paraId="20AADD74" w14:textId="296A50EE" w:rsidR="00E87822" w:rsidRDefault="00E87822" w:rsidP="00E87822">
            <w:pPr>
              <w:pStyle w:val="FreeFormA"/>
            </w:pPr>
            <w:r w:rsidRPr="00631AD4">
              <w:rPr>
                <w:rFonts w:ascii="Arial" w:hAnsi="Arial" w:cs="Arial"/>
                <w:highlight w:val="yellow"/>
              </w:rPr>
              <w:t>The</w:t>
            </w:r>
            <w:r w:rsidR="00F13F1B">
              <w:rPr>
                <w:rFonts w:ascii="Arial" w:hAnsi="Arial" w:cs="Arial"/>
                <w:highlight w:val="yellow"/>
              </w:rPr>
              <w:t>se</w:t>
            </w:r>
            <w:r w:rsidRPr="00631AD4">
              <w:rPr>
                <w:rFonts w:ascii="Arial" w:hAnsi="Arial" w:cs="Arial"/>
                <w:highlight w:val="yellow"/>
              </w:rPr>
              <w:t xml:space="preserve"> are homework assignments:</w:t>
            </w:r>
            <w:r>
              <w:t xml:space="preserve"> </w:t>
            </w:r>
          </w:p>
          <w:p w14:paraId="55FE7000" w14:textId="77777777" w:rsidR="00E87822" w:rsidRPr="00795153" w:rsidRDefault="00E87822" w:rsidP="00E87822"/>
        </w:tc>
      </w:tr>
      <w:tr w:rsidR="00E87822" w:rsidRPr="00E45197" w14:paraId="1F7333BB"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4197390"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0A356888" w14:textId="77777777" w:rsidTr="00E87822">
        <w:tc>
          <w:tcPr>
            <w:tcW w:w="12390" w:type="dxa"/>
            <w:gridSpan w:val="3"/>
            <w:shd w:val="clear" w:color="auto" w:fill="FFFFFF" w:themeFill="background1"/>
            <w:tcMar>
              <w:top w:w="115" w:type="dxa"/>
              <w:left w:w="115" w:type="dxa"/>
              <w:bottom w:w="115" w:type="dxa"/>
              <w:right w:w="115" w:type="dxa"/>
            </w:tcMar>
          </w:tcPr>
          <w:p w14:paraId="21944D4D" w14:textId="77777777" w:rsidR="00E87822" w:rsidRDefault="00E87822" w:rsidP="00E87822">
            <w:pPr>
              <w:rPr>
                <w:b/>
                <w:bCs/>
              </w:rPr>
            </w:pPr>
            <w:r>
              <w:rPr>
                <w:b/>
                <w:bCs/>
              </w:rPr>
              <w:t>Readings</w:t>
            </w:r>
          </w:p>
          <w:p w14:paraId="51663792" w14:textId="77777777" w:rsidR="00E87822" w:rsidRDefault="00E87822" w:rsidP="00E87822">
            <w:pPr>
              <w:rPr>
                <w:b/>
                <w:bCs/>
              </w:rPr>
            </w:pPr>
          </w:p>
          <w:p w14:paraId="596EC982"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67FBA61E" w14:textId="77777777" w:rsidTr="00E87822">
        <w:tc>
          <w:tcPr>
            <w:tcW w:w="12390" w:type="dxa"/>
            <w:gridSpan w:val="3"/>
            <w:shd w:val="clear" w:color="auto" w:fill="A68462"/>
            <w:tcMar>
              <w:top w:w="115" w:type="dxa"/>
              <w:left w:w="115" w:type="dxa"/>
              <w:bottom w:w="115" w:type="dxa"/>
              <w:right w:w="115" w:type="dxa"/>
            </w:tcMar>
          </w:tcPr>
          <w:p w14:paraId="3DF7D6E3"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0836E6" w:rsidRPr="00842155" w14:paraId="25B081B8" w14:textId="77777777" w:rsidTr="00E87822">
        <w:tc>
          <w:tcPr>
            <w:tcW w:w="12390" w:type="dxa"/>
            <w:gridSpan w:val="3"/>
            <w:tcMar>
              <w:top w:w="115" w:type="dxa"/>
              <w:left w:w="115" w:type="dxa"/>
              <w:bottom w:w="115" w:type="dxa"/>
              <w:right w:w="115" w:type="dxa"/>
            </w:tcMar>
          </w:tcPr>
          <w:p w14:paraId="7ACC0383" w14:textId="0ED8031F" w:rsidR="000836E6" w:rsidRDefault="000836E6" w:rsidP="00D73AFD">
            <w:pPr>
              <w:rPr>
                <w:b/>
              </w:rPr>
            </w:pPr>
            <w:r>
              <w:rPr>
                <w:b/>
              </w:rPr>
              <w:t>Day 1: Arrays</w:t>
            </w:r>
          </w:p>
          <w:p w14:paraId="7FAFAE4C" w14:textId="0F23096B" w:rsidR="000836E6" w:rsidRDefault="000836E6" w:rsidP="00D73AFD">
            <w:r>
              <w:t>The focus of this lecture should be on arrays, how to use them in code, and how they are addressed in memory (why indexing at 0 is much more convenient than indexing at 1).</w:t>
            </w:r>
            <w:r w:rsidR="00C043FB">
              <w:t xml:space="preserve"> </w:t>
            </w:r>
            <w:r w:rsidR="005A5179">
              <w:t>During</w:t>
            </w:r>
            <w:r w:rsidR="00C043FB">
              <w:t xml:space="preserve"> this lecture, we will also need to bring up the concept of a “reference” versus a primitive and how methods </w:t>
            </w:r>
            <w:proofErr w:type="gramStart"/>
            <w:r w:rsidR="00C043FB">
              <w:t>effect</w:t>
            </w:r>
            <w:proofErr w:type="gramEnd"/>
            <w:r w:rsidR="00C043FB">
              <w:t xml:space="preserve"> arrays. </w:t>
            </w:r>
          </w:p>
          <w:p w14:paraId="11BEA79A" w14:textId="77777777" w:rsidR="000836E6" w:rsidRDefault="000836E6" w:rsidP="00D73AFD"/>
          <w:p w14:paraId="5A307A83" w14:textId="26F43455" w:rsidR="000836E6" w:rsidRDefault="000836E6" w:rsidP="00D73AFD">
            <w:r>
              <w:rPr>
                <w:b/>
              </w:rPr>
              <w:t xml:space="preserve">Homework: </w:t>
            </w:r>
            <w:r>
              <w:t xml:space="preserve">Some array exercises, e.g., write a method that prints out the largest element in an array of </w:t>
            </w:r>
            <w:proofErr w:type="spellStart"/>
            <w:r>
              <w:t>ints</w:t>
            </w:r>
            <w:proofErr w:type="spellEnd"/>
            <w:r>
              <w:t>.</w:t>
            </w:r>
            <w:r w:rsidR="00C043FB">
              <w:t xml:space="preserve"> Include here also “what </w:t>
            </w:r>
            <w:r w:rsidR="00C043FB">
              <w:lastRenderedPageBreak/>
              <w:t>does the code do” exercises so as to address the concept of passing references rather than actual objects.</w:t>
            </w:r>
          </w:p>
          <w:p w14:paraId="40AA2352" w14:textId="77777777" w:rsidR="00336E9B" w:rsidRDefault="00336E9B" w:rsidP="00D73AFD"/>
          <w:p w14:paraId="5A19E664" w14:textId="3B0513EE" w:rsidR="00336E9B" w:rsidRPr="00336E9B" w:rsidRDefault="00336E9B" w:rsidP="00D73AFD">
            <w:pPr>
              <w:rPr>
                <w:highlight w:val="green"/>
              </w:rPr>
            </w:pPr>
            <w:r>
              <w:rPr>
                <w:highlight w:val="green"/>
              </w:rPr>
              <w:t>TODO: Le</w:t>
            </w:r>
            <w:r w:rsidRPr="00336E9B">
              <w:rPr>
                <w:highlight w:val="green"/>
              </w:rPr>
              <w:t>cture notes</w:t>
            </w:r>
          </w:p>
          <w:p w14:paraId="2EA86FDB" w14:textId="0FFC7895" w:rsidR="00336E9B" w:rsidRPr="0001665E" w:rsidRDefault="00336E9B" w:rsidP="00D73AFD">
            <w:r w:rsidRPr="00336E9B">
              <w:rPr>
                <w:highlight w:val="green"/>
              </w:rPr>
              <w:t>TODO: Homework exercises</w:t>
            </w:r>
          </w:p>
          <w:p w14:paraId="1C8B43B0" w14:textId="5C7EAA20" w:rsidR="000836E6" w:rsidRPr="00795153" w:rsidRDefault="008524A1" w:rsidP="008524A1">
            <w:pPr>
              <w:pStyle w:val="AssignmentsLevel2"/>
              <w:numPr>
                <w:ilvl w:val="0"/>
                <w:numId w:val="0"/>
              </w:numPr>
              <w:ind w:left="360"/>
              <w:jc w:val="right"/>
            </w:pPr>
            <w:r>
              <w:t>47</w:t>
            </w:r>
          </w:p>
        </w:tc>
      </w:tr>
      <w:tr w:rsidR="000836E6" w:rsidRPr="00842155" w14:paraId="5FD178FE" w14:textId="77777777" w:rsidTr="00E87822">
        <w:tc>
          <w:tcPr>
            <w:tcW w:w="12390" w:type="dxa"/>
            <w:gridSpan w:val="3"/>
            <w:tcMar>
              <w:top w:w="115" w:type="dxa"/>
              <w:left w:w="115" w:type="dxa"/>
              <w:bottom w:w="115" w:type="dxa"/>
              <w:right w:w="115" w:type="dxa"/>
            </w:tcMar>
          </w:tcPr>
          <w:p w14:paraId="10D8DCF1" w14:textId="29CACC83" w:rsidR="000836E6" w:rsidRDefault="000836E6" w:rsidP="00D73AFD">
            <w:pPr>
              <w:rPr>
                <w:b/>
              </w:rPr>
            </w:pPr>
            <w:r>
              <w:rPr>
                <w:b/>
              </w:rPr>
              <w:lastRenderedPageBreak/>
              <w:t>Day 2: Arrays Lab</w:t>
            </w:r>
          </w:p>
          <w:p w14:paraId="6AA0CBDC" w14:textId="0A902F18" w:rsidR="000836E6" w:rsidRPr="0004150D" w:rsidRDefault="000836E6" w:rsidP="00D73AFD">
            <w:r>
              <w:t xml:space="preserve">This lab should contain three math algorithms: (1) the </w:t>
            </w:r>
            <w:r>
              <w:rPr>
                <w:i/>
              </w:rPr>
              <w:t>Sieve of Eratosthenes</w:t>
            </w:r>
            <w:r>
              <w:t xml:space="preserve">, (2) taking in a number and producing an array of its factors, and then going backwards, and (3) representing a very large number as an array of digits, and then programming addition and subtraction. All problems need to be written </w:t>
            </w:r>
            <w:r w:rsidR="003A75FF">
              <w:t xml:space="preserve">with methods.  </w:t>
            </w:r>
            <w:bookmarkStart w:id="12" w:name="_GoBack"/>
            <w:bookmarkEnd w:id="12"/>
          </w:p>
          <w:p w14:paraId="35B9AD9C" w14:textId="77777777" w:rsidR="000836E6" w:rsidRDefault="000836E6" w:rsidP="00D73AFD">
            <w:pPr>
              <w:rPr>
                <w:b/>
              </w:rPr>
            </w:pPr>
          </w:p>
          <w:p w14:paraId="2F4608B9" w14:textId="77777777" w:rsidR="000836E6" w:rsidRDefault="000836E6" w:rsidP="00D73AFD">
            <w:r>
              <w:rPr>
                <w:b/>
              </w:rPr>
              <w:t xml:space="preserve">Homework: </w:t>
            </w:r>
            <w:r w:rsidRPr="00336E9B">
              <w:t>None</w:t>
            </w:r>
          </w:p>
          <w:p w14:paraId="24FEA05E" w14:textId="77777777" w:rsidR="00336E9B" w:rsidRDefault="00336E9B" w:rsidP="00D73AFD"/>
          <w:p w14:paraId="575B0A38" w14:textId="4CDA5FD6" w:rsidR="00336E9B" w:rsidRDefault="00336E9B" w:rsidP="00D73AFD">
            <w:pPr>
              <w:rPr>
                <w:b/>
              </w:rPr>
            </w:pPr>
            <w:r w:rsidRPr="00336E9B">
              <w:rPr>
                <w:highlight w:val="green"/>
              </w:rPr>
              <w:t>TODO: Lab sheet for students</w:t>
            </w:r>
          </w:p>
          <w:p w14:paraId="14D58EBC" w14:textId="0B426C25" w:rsidR="000836E6" w:rsidRPr="00795153" w:rsidRDefault="008524A1" w:rsidP="008524A1">
            <w:pPr>
              <w:jc w:val="right"/>
            </w:pPr>
            <w:r>
              <w:t>48</w:t>
            </w:r>
          </w:p>
        </w:tc>
      </w:tr>
      <w:tr w:rsidR="000836E6" w:rsidRPr="00842155" w14:paraId="697C6337" w14:textId="77777777" w:rsidTr="00E87822">
        <w:tc>
          <w:tcPr>
            <w:tcW w:w="12390" w:type="dxa"/>
            <w:gridSpan w:val="3"/>
            <w:tcMar>
              <w:top w:w="115" w:type="dxa"/>
              <w:left w:w="115" w:type="dxa"/>
              <w:bottom w:w="115" w:type="dxa"/>
              <w:right w:w="115" w:type="dxa"/>
            </w:tcMar>
          </w:tcPr>
          <w:p w14:paraId="25CBAD1A" w14:textId="77777777" w:rsidR="000836E6" w:rsidRDefault="000836E6" w:rsidP="0004150D">
            <w:pPr>
              <w:rPr>
                <w:b/>
                <w:bCs/>
              </w:rPr>
            </w:pPr>
            <w:r>
              <w:rPr>
                <w:b/>
              </w:rPr>
              <w:t xml:space="preserve">Day 3: </w:t>
            </w:r>
            <w:r>
              <w:rPr>
                <w:b/>
                <w:bCs/>
              </w:rPr>
              <w:t>Arrays Lab</w:t>
            </w:r>
          </w:p>
          <w:p w14:paraId="11BC851B" w14:textId="77777777" w:rsidR="000836E6" w:rsidRDefault="000836E6" w:rsidP="0004150D">
            <w:r>
              <w:t>Students should continue working on their arrays lab.</w:t>
            </w:r>
          </w:p>
          <w:p w14:paraId="084B1B4D" w14:textId="77777777" w:rsidR="000836E6" w:rsidRDefault="000836E6" w:rsidP="0004150D"/>
          <w:p w14:paraId="44631F2E" w14:textId="77777777" w:rsidR="000836E6" w:rsidRPr="0004150D" w:rsidRDefault="000836E6" w:rsidP="0004150D">
            <w:r>
              <w:rPr>
                <w:b/>
              </w:rPr>
              <w:t xml:space="preserve">Homework: </w:t>
            </w:r>
            <w:r>
              <w:t>None</w:t>
            </w:r>
          </w:p>
          <w:p w14:paraId="414AB130" w14:textId="2AB26BEC" w:rsidR="000836E6" w:rsidRPr="00AA4679" w:rsidRDefault="008524A1" w:rsidP="008524A1">
            <w:pPr>
              <w:jc w:val="right"/>
            </w:pPr>
            <w:r>
              <w:t>49</w:t>
            </w:r>
          </w:p>
        </w:tc>
      </w:tr>
      <w:tr w:rsidR="000836E6" w:rsidRPr="00842155" w14:paraId="029D2A98" w14:textId="77777777" w:rsidTr="00E87822">
        <w:tc>
          <w:tcPr>
            <w:tcW w:w="12390" w:type="dxa"/>
            <w:gridSpan w:val="3"/>
            <w:tcMar>
              <w:top w:w="115" w:type="dxa"/>
              <w:left w:w="115" w:type="dxa"/>
              <w:bottom w:w="115" w:type="dxa"/>
              <w:right w:w="115" w:type="dxa"/>
            </w:tcMar>
          </w:tcPr>
          <w:p w14:paraId="2D4A7099" w14:textId="77777777" w:rsidR="000836E6" w:rsidRDefault="000836E6" w:rsidP="000836E6">
            <w:pPr>
              <w:rPr>
                <w:b/>
                <w:bCs/>
              </w:rPr>
            </w:pPr>
            <w:r>
              <w:rPr>
                <w:b/>
              </w:rPr>
              <w:t xml:space="preserve">Day 4: </w:t>
            </w:r>
            <w:r>
              <w:rPr>
                <w:b/>
                <w:bCs/>
              </w:rPr>
              <w:t>Arrays Lab</w:t>
            </w:r>
          </w:p>
          <w:p w14:paraId="1BCE7720" w14:textId="77777777" w:rsidR="000836E6" w:rsidRDefault="000836E6" w:rsidP="000836E6">
            <w:r>
              <w:t>Students should continue working on their arrays lab.</w:t>
            </w:r>
          </w:p>
          <w:p w14:paraId="5ABCBC6C" w14:textId="77777777" w:rsidR="000836E6" w:rsidRDefault="000836E6" w:rsidP="000836E6"/>
          <w:p w14:paraId="1595651C" w14:textId="77777777" w:rsidR="000836E6" w:rsidRPr="0004150D" w:rsidRDefault="000836E6" w:rsidP="000836E6">
            <w:r>
              <w:rPr>
                <w:b/>
              </w:rPr>
              <w:t xml:space="preserve">Homework: </w:t>
            </w:r>
            <w:r>
              <w:t>None</w:t>
            </w:r>
          </w:p>
          <w:p w14:paraId="19C3ABA9" w14:textId="3438716E" w:rsidR="000836E6" w:rsidRPr="00D456CD" w:rsidRDefault="008524A1" w:rsidP="008524A1">
            <w:pPr>
              <w:jc w:val="right"/>
            </w:pPr>
            <w:r>
              <w:t>50</w:t>
            </w:r>
          </w:p>
        </w:tc>
      </w:tr>
      <w:tr w:rsidR="000836E6" w:rsidRPr="00842155" w14:paraId="236A04BC" w14:textId="77777777" w:rsidTr="00E87822">
        <w:tc>
          <w:tcPr>
            <w:tcW w:w="12390" w:type="dxa"/>
            <w:gridSpan w:val="3"/>
            <w:tcMar>
              <w:top w:w="115" w:type="dxa"/>
              <w:left w:w="115" w:type="dxa"/>
              <w:bottom w:w="115" w:type="dxa"/>
              <w:right w:w="115" w:type="dxa"/>
            </w:tcMar>
          </w:tcPr>
          <w:p w14:paraId="6277C589" w14:textId="69E30D00" w:rsidR="000836E6" w:rsidRDefault="000836E6" w:rsidP="00E87822">
            <w:pPr>
              <w:rPr>
                <w:b/>
              </w:rPr>
            </w:pPr>
            <w:r>
              <w:rPr>
                <w:b/>
              </w:rPr>
              <w:t>Day 5</w:t>
            </w:r>
            <w:r w:rsidR="00A82440">
              <w:rPr>
                <w:b/>
              </w:rPr>
              <w:t>: Test</w:t>
            </w:r>
          </w:p>
          <w:p w14:paraId="74195C5E" w14:textId="77777777" w:rsidR="000836E6" w:rsidRDefault="00A82440" w:rsidP="00E87822">
            <w:r>
              <w:t>Test on Methods and Arrays</w:t>
            </w:r>
          </w:p>
          <w:p w14:paraId="709B6E6E" w14:textId="77777777" w:rsidR="00336E9B" w:rsidRDefault="00336E9B" w:rsidP="00E87822"/>
          <w:p w14:paraId="15E85C10" w14:textId="0E208D16" w:rsidR="00336E9B" w:rsidRDefault="00336E9B" w:rsidP="00E87822">
            <w:r w:rsidRPr="00336E9B">
              <w:rPr>
                <w:highlight w:val="green"/>
              </w:rPr>
              <w:t>TODO: Test?</w:t>
            </w:r>
          </w:p>
          <w:p w14:paraId="27E1FB14" w14:textId="4847EA11" w:rsidR="008524A1" w:rsidRPr="00D456CD" w:rsidRDefault="008524A1" w:rsidP="008524A1">
            <w:pPr>
              <w:jc w:val="right"/>
            </w:pPr>
            <w:r>
              <w:t>51</w:t>
            </w:r>
          </w:p>
        </w:tc>
      </w:tr>
    </w:tbl>
    <w:p w14:paraId="05B5C5F3" w14:textId="3B6B6301" w:rsidR="00E87822" w:rsidRDefault="00E87822">
      <w:pPr>
        <w:rPr>
          <w:rFonts w:cs="Arial"/>
        </w:rPr>
      </w:pPr>
    </w:p>
    <w:p w14:paraId="21C1EE23" w14:textId="4B090B21"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33B6E465"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ED9333F" w14:textId="79A0B30D" w:rsidR="00E87822" w:rsidRPr="00075884" w:rsidRDefault="003177E2" w:rsidP="00864DF4">
            <w:pPr>
              <w:pStyle w:val="TopicHeading"/>
            </w:pPr>
            <w:bookmarkStart w:id="13" w:name="_Toc408479223"/>
            <w:r>
              <w:lastRenderedPageBreak/>
              <w:t>Week 12</w:t>
            </w:r>
            <w:r w:rsidR="00E87822">
              <w:t xml:space="preserve">: </w:t>
            </w:r>
            <w:r w:rsidR="00864DF4">
              <w:t>Searching and Complexity</w:t>
            </w:r>
            <w:bookmarkEnd w:id="13"/>
            <w:r w:rsidR="00E87822">
              <w:t xml:space="preserve"> </w:t>
            </w:r>
          </w:p>
        </w:tc>
        <w:tc>
          <w:tcPr>
            <w:tcW w:w="780" w:type="dxa"/>
            <w:tcBorders>
              <w:left w:val="nil"/>
              <w:bottom w:val="single" w:sz="4" w:space="0" w:color="000000" w:themeColor="text1"/>
              <w:right w:val="nil"/>
            </w:tcBorders>
            <w:shd w:val="clear" w:color="auto" w:fill="012169"/>
            <w:vAlign w:val="center"/>
          </w:tcPr>
          <w:p w14:paraId="1D8FD972"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295B113" w14:textId="3FAEEAFF" w:rsidR="00E87822" w:rsidRPr="00566ACF" w:rsidRDefault="00E87822" w:rsidP="00E87822">
            <w:pPr>
              <w:pStyle w:val="Heading1"/>
              <w:jc w:val="right"/>
            </w:pPr>
            <w:r w:rsidRPr="00566ACF">
              <w:t xml:space="preserve">Quarter </w:t>
            </w:r>
            <w:r>
              <w:t>2</w:t>
            </w:r>
          </w:p>
        </w:tc>
      </w:tr>
      <w:tr w:rsidR="00E87822" w:rsidRPr="00E45197" w14:paraId="4E58504D"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0A64BCE7"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55AFA4F6" w14:textId="77777777" w:rsidR="00E87822" w:rsidRPr="00E45197" w:rsidRDefault="00E87822" w:rsidP="00E87822">
            <w:pPr>
              <w:pStyle w:val="TopicHeading"/>
            </w:pPr>
          </w:p>
        </w:tc>
      </w:tr>
      <w:tr w:rsidR="00E87822" w:rsidRPr="00842155" w14:paraId="319C696D"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2D0D7922" w14:textId="7F7FDF36" w:rsidR="00E87822" w:rsidRPr="00842155" w:rsidRDefault="00E87822" w:rsidP="0077090C">
            <w:pPr>
              <w:tabs>
                <w:tab w:val="left" w:pos="0"/>
                <w:tab w:val="left" w:pos="3720"/>
              </w:tabs>
              <w:outlineLvl w:val="0"/>
              <w:rPr>
                <w:rFonts w:cs="Arial"/>
              </w:rPr>
            </w:pPr>
            <w:r>
              <w:rPr>
                <w:rFonts w:cs="Arial"/>
              </w:rPr>
              <w:t xml:space="preserve">This week </w:t>
            </w:r>
            <w:r w:rsidR="005A5179">
              <w:rPr>
                <w:rFonts w:cs="Arial"/>
              </w:rPr>
              <w:t xml:space="preserve">begins a more formal presentation of algorithms by looking at searching algorithms and complexity analysis. Students should be able to code linear and binary search and should be able to conceptually define </w:t>
            </w:r>
            <w:r w:rsidR="0077090C">
              <w:rPr>
                <w:rFonts w:cs="Arial"/>
              </w:rPr>
              <w:t>the order of growth of</w:t>
            </w:r>
            <w:r w:rsidR="005A5179">
              <w:rPr>
                <w:rFonts w:cs="Arial"/>
              </w:rPr>
              <w:t xml:space="preserve"> functions </w:t>
            </w:r>
            <w:r w:rsidR="0077090C">
              <w:rPr>
                <w:rFonts w:cs="Arial"/>
              </w:rPr>
              <w:t>to</w:t>
            </w:r>
            <w:r w:rsidR="005A5179">
              <w:rPr>
                <w:rFonts w:cs="Arial"/>
              </w:rPr>
              <w:t xml:space="preserve"> describe the efficiency of an algorithm. </w:t>
            </w:r>
          </w:p>
        </w:tc>
        <w:tc>
          <w:tcPr>
            <w:tcW w:w="1530" w:type="dxa"/>
            <w:tcBorders>
              <w:left w:val="nil"/>
              <w:bottom w:val="single" w:sz="4" w:space="0" w:color="000000" w:themeColor="text1"/>
              <w:right w:val="single" w:sz="4" w:space="0" w:color="auto"/>
            </w:tcBorders>
            <w:shd w:val="clear" w:color="auto" w:fill="auto"/>
          </w:tcPr>
          <w:p w14:paraId="78ECDB0D" w14:textId="77777777" w:rsidR="00E87822" w:rsidRPr="00842155" w:rsidRDefault="00E87822" w:rsidP="00E87822">
            <w:pPr>
              <w:rPr>
                <w:rFonts w:cs="Arial"/>
                <w:szCs w:val="20"/>
              </w:rPr>
            </w:pPr>
          </w:p>
        </w:tc>
      </w:tr>
      <w:tr w:rsidR="00E87822" w:rsidRPr="00E45197" w14:paraId="0F997AED"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8853D0F" w14:textId="77777777" w:rsidR="00E87822" w:rsidRPr="00E45197" w:rsidRDefault="00E87822"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A8446B6" w14:textId="77777777" w:rsidR="00E87822" w:rsidRPr="00E45197" w:rsidRDefault="00E87822" w:rsidP="00E87822">
            <w:pPr>
              <w:rPr>
                <w:rFonts w:cs="Arial"/>
                <w:color w:val="FFFFFF" w:themeColor="background1"/>
                <w:szCs w:val="20"/>
              </w:rPr>
            </w:pPr>
          </w:p>
        </w:tc>
      </w:tr>
      <w:tr w:rsidR="00E87822" w:rsidRPr="00842155" w14:paraId="3C20D302"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3E9053D8" w14:textId="34E8C808" w:rsidR="00E87822" w:rsidRPr="005A5179" w:rsidRDefault="005A5179" w:rsidP="0046745D">
            <w:pPr>
              <w:pStyle w:val="ListParagraph"/>
              <w:numPr>
                <w:ilvl w:val="0"/>
                <w:numId w:val="11"/>
              </w:numPr>
              <w:ind w:left="335"/>
              <w:rPr>
                <w:rFonts w:cs="Arial"/>
                <w:szCs w:val="20"/>
              </w:rPr>
            </w:pPr>
            <w:r>
              <w:t>Write linear search.</w:t>
            </w:r>
          </w:p>
          <w:p w14:paraId="4AD2C6D8" w14:textId="77777777" w:rsidR="005A5179" w:rsidRPr="005A5179" w:rsidRDefault="005A5179" w:rsidP="0046745D">
            <w:pPr>
              <w:pStyle w:val="ListParagraph"/>
              <w:numPr>
                <w:ilvl w:val="0"/>
                <w:numId w:val="11"/>
              </w:numPr>
              <w:ind w:left="335"/>
              <w:rPr>
                <w:rFonts w:cs="Arial"/>
                <w:szCs w:val="20"/>
              </w:rPr>
            </w:pPr>
            <w:r>
              <w:t>Write binary search.</w:t>
            </w:r>
          </w:p>
          <w:p w14:paraId="14770433" w14:textId="0E7CE5E8" w:rsidR="005A5179" w:rsidRPr="005A5179" w:rsidRDefault="005A5179" w:rsidP="0046745D">
            <w:pPr>
              <w:pStyle w:val="ListParagraph"/>
              <w:numPr>
                <w:ilvl w:val="0"/>
                <w:numId w:val="11"/>
              </w:numPr>
              <w:ind w:left="335"/>
              <w:rPr>
                <w:rFonts w:cs="Arial"/>
                <w:szCs w:val="20"/>
              </w:rPr>
            </w:pPr>
            <w:r>
              <w:t>Describe the</w:t>
            </w:r>
            <w:r w:rsidR="0077090C">
              <w:t xml:space="preserve"> efficiency of algorithms using order of growth.</w:t>
            </w:r>
          </w:p>
          <w:p w14:paraId="4988FC28" w14:textId="4482BDBE" w:rsidR="005A5179" w:rsidRPr="005A5179" w:rsidRDefault="005A5179" w:rsidP="0046745D">
            <w:pPr>
              <w:pStyle w:val="ListParagraph"/>
              <w:numPr>
                <w:ilvl w:val="0"/>
                <w:numId w:val="11"/>
              </w:numPr>
              <w:ind w:left="335"/>
              <w:rPr>
                <w:rFonts w:cs="Arial"/>
                <w:szCs w:val="20"/>
              </w:rPr>
            </w:pPr>
            <w:r>
              <w:t xml:space="preserve">Classify linear search and binary search in terms </w:t>
            </w:r>
            <w:r w:rsidR="0077090C">
              <w:t>of the order of growth.</w:t>
            </w:r>
          </w:p>
          <w:p w14:paraId="0E0DA287" w14:textId="4552CC5E" w:rsidR="005A5179" w:rsidRPr="005A5179" w:rsidRDefault="005A5179" w:rsidP="005A5179">
            <w:pPr>
              <w:rPr>
                <w:rFonts w:cs="Arial"/>
                <w:szCs w:val="20"/>
              </w:rPr>
            </w:pPr>
          </w:p>
        </w:tc>
      </w:tr>
      <w:tr w:rsidR="00E87822" w:rsidRPr="00E45197" w14:paraId="2667A2BB"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4249DB1C" w14:textId="77777777" w:rsidR="00E87822" w:rsidRPr="00E45197" w:rsidRDefault="00E87822"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E87822" w:rsidRPr="00842155" w14:paraId="7EDEB826" w14:textId="77777777" w:rsidTr="00E87822">
        <w:tc>
          <w:tcPr>
            <w:tcW w:w="12390" w:type="dxa"/>
            <w:gridSpan w:val="3"/>
            <w:tcMar>
              <w:top w:w="115" w:type="dxa"/>
              <w:left w:w="115" w:type="dxa"/>
              <w:bottom w:w="115" w:type="dxa"/>
              <w:right w:w="115" w:type="dxa"/>
            </w:tcMar>
          </w:tcPr>
          <w:p w14:paraId="70DAA670" w14:textId="77777777" w:rsidR="00E87822" w:rsidRDefault="00E87822" w:rsidP="00E87822">
            <w:pPr>
              <w:pStyle w:val="FreeFormA"/>
              <w:tabs>
                <w:tab w:val="left" w:pos="9870"/>
              </w:tabs>
              <w:rPr>
                <w:rFonts w:ascii="Arial" w:hAnsi="Arial" w:cs="Arial"/>
                <w:b/>
              </w:rPr>
            </w:pPr>
            <w:r>
              <w:rPr>
                <w:rFonts w:ascii="Arial" w:hAnsi="Arial" w:cs="Arial"/>
                <w:b/>
              </w:rPr>
              <w:t>Readings</w:t>
            </w:r>
            <w:r>
              <w:rPr>
                <w:rFonts w:ascii="Arial" w:hAnsi="Arial" w:cs="Arial"/>
                <w:b/>
              </w:rPr>
              <w:tab/>
            </w:r>
          </w:p>
          <w:p w14:paraId="0F3013F9" w14:textId="77777777" w:rsidR="00E87822" w:rsidRDefault="00E87822" w:rsidP="00E87822">
            <w:pPr>
              <w:pStyle w:val="FreeFormA"/>
              <w:rPr>
                <w:rFonts w:ascii="Arial" w:hAnsi="Arial" w:cs="Arial"/>
                <w:b/>
              </w:rPr>
            </w:pPr>
          </w:p>
          <w:p w14:paraId="427ADF8B" w14:textId="339B145A" w:rsidR="00E87822" w:rsidRPr="005A5179" w:rsidRDefault="005A5179" w:rsidP="00E87822">
            <w:r>
              <w:rPr>
                <w:rFonts w:cs="Arial"/>
                <w:bCs/>
                <w:iCs/>
              </w:rPr>
              <w:t>None</w:t>
            </w:r>
          </w:p>
        </w:tc>
      </w:tr>
      <w:tr w:rsidR="00E87822" w:rsidRPr="00842155" w14:paraId="79DB624F" w14:textId="77777777" w:rsidTr="00E87822">
        <w:tc>
          <w:tcPr>
            <w:tcW w:w="12390" w:type="dxa"/>
            <w:gridSpan w:val="3"/>
            <w:tcMar>
              <w:top w:w="115" w:type="dxa"/>
              <w:left w:w="115" w:type="dxa"/>
              <w:bottom w:w="115" w:type="dxa"/>
              <w:right w:w="115" w:type="dxa"/>
            </w:tcMar>
          </w:tcPr>
          <w:p w14:paraId="414B9625" w14:textId="77777777" w:rsidR="00E87822" w:rsidRDefault="00E87822" w:rsidP="00E87822">
            <w:pPr>
              <w:pStyle w:val="FreeFormA"/>
              <w:rPr>
                <w:rFonts w:ascii="Arial" w:hAnsi="Arial" w:cs="Arial"/>
                <w:b/>
              </w:rPr>
            </w:pPr>
            <w:r>
              <w:rPr>
                <w:rFonts w:ascii="Arial" w:hAnsi="Arial" w:cs="Arial"/>
                <w:b/>
              </w:rPr>
              <w:t>Assignments</w:t>
            </w:r>
          </w:p>
          <w:p w14:paraId="0BCBEB87" w14:textId="77777777" w:rsidR="00E87822" w:rsidRDefault="00E87822" w:rsidP="00E87822">
            <w:pPr>
              <w:pStyle w:val="FreeFormA"/>
              <w:rPr>
                <w:rFonts w:ascii="Arial" w:hAnsi="Arial" w:cs="Arial"/>
                <w:b/>
              </w:rPr>
            </w:pPr>
          </w:p>
          <w:p w14:paraId="4F97429D" w14:textId="78E356FA" w:rsidR="00B90DDA" w:rsidRDefault="00B90DDA" w:rsidP="00B90DDA">
            <w:r>
              <w:t>Lab Assignment: Searching Lab</w:t>
            </w:r>
          </w:p>
          <w:p w14:paraId="6145D8B3" w14:textId="77777777" w:rsidR="00B90DDA" w:rsidRDefault="00B90DDA" w:rsidP="00B90DDA">
            <w:r>
              <w:t>Homework Assignment: Complexity Analysis</w:t>
            </w:r>
          </w:p>
          <w:p w14:paraId="7CAFA860" w14:textId="77777777" w:rsidR="00E87822" w:rsidRPr="00795153" w:rsidRDefault="00E87822" w:rsidP="00B90DDA">
            <w:pPr>
              <w:pStyle w:val="FreeFormA"/>
            </w:pPr>
          </w:p>
        </w:tc>
      </w:tr>
      <w:tr w:rsidR="00E87822" w:rsidRPr="00E45197" w14:paraId="62ECBE2F"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70575F37"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44E29883" w14:textId="77777777" w:rsidTr="00E87822">
        <w:tc>
          <w:tcPr>
            <w:tcW w:w="12390" w:type="dxa"/>
            <w:gridSpan w:val="3"/>
            <w:shd w:val="clear" w:color="auto" w:fill="FFFFFF" w:themeFill="background1"/>
            <w:tcMar>
              <w:top w:w="115" w:type="dxa"/>
              <w:left w:w="115" w:type="dxa"/>
              <w:bottom w:w="115" w:type="dxa"/>
              <w:right w:w="115" w:type="dxa"/>
            </w:tcMar>
          </w:tcPr>
          <w:p w14:paraId="2F48FEFF" w14:textId="703644EA" w:rsidR="00E87822" w:rsidRDefault="00E87822" w:rsidP="00E87822">
            <w:pPr>
              <w:rPr>
                <w:b/>
                <w:bCs/>
              </w:rPr>
            </w:pPr>
            <w:r>
              <w:rPr>
                <w:b/>
                <w:bCs/>
              </w:rPr>
              <w:t>Readings</w:t>
            </w:r>
          </w:p>
          <w:p w14:paraId="1E6B4206" w14:textId="77777777" w:rsidR="00E87822" w:rsidRDefault="00E87822" w:rsidP="00E87822">
            <w:pPr>
              <w:rPr>
                <w:b/>
                <w:bCs/>
              </w:rPr>
            </w:pPr>
          </w:p>
          <w:p w14:paraId="39D1C0C0" w14:textId="731D8804" w:rsidR="00B90DDA" w:rsidRDefault="00B90DDA" w:rsidP="00E87822">
            <w:pPr>
              <w:rPr>
                <w:bCs/>
              </w:rPr>
            </w:pPr>
            <w:r>
              <w:rPr>
                <w:bCs/>
              </w:rPr>
              <w:t xml:space="preserve">Complexity analysis: </w:t>
            </w:r>
            <w:hyperlink r:id="rId23" w:history="1">
              <w:r w:rsidRPr="00126B86">
                <w:rPr>
                  <w:rStyle w:val="Hyperlink"/>
                  <w:bCs/>
                </w:rPr>
                <w:t>https://introcs.cs.princeton.edu/java/41analysis/</w:t>
              </w:r>
            </w:hyperlink>
          </w:p>
          <w:p w14:paraId="2D360090" w14:textId="07FA6814" w:rsidR="00B90DDA" w:rsidRDefault="00B90DDA" w:rsidP="00E87822">
            <w:pPr>
              <w:rPr>
                <w:bCs/>
              </w:rPr>
            </w:pPr>
            <w:r>
              <w:rPr>
                <w:bCs/>
              </w:rPr>
              <w:t xml:space="preserve">Binary Search: </w:t>
            </w:r>
            <w:hyperlink r:id="rId24" w:history="1">
              <w:r w:rsidRPr="00126B86">
                <w:rPr>
                  <w:rStyle w:val="Hyperlink"/>
                  <w:bCs/>
                </w:rPr>
                <w:t>https://en.wikipedia.org/wiki/Binary_search_algorithm</w:t>
              </w:r>
            </w:hyperlink>
          </w:p>
          <w:p w14:paraId="13D09B4D" w14:textId="06E3C4D0" w:rsidR="00B90DDA" w:rsidRPr="00B90DDA" w:rsidRDefault="005E76A0" w:rsidP="00E87822">
            <w:pPr>
              <w:rPr>
                <w:bCs/>
              </w:rPr>
            </w:pPr>
            <w:r>
              <w:rPr>
                <w:bCs/>
              </w:rPr>
              <w:t>Searching</w:t>
            </w:r>
            <w:r>
              <w:t xml:space="preserve">: </w:t>
            </w:r>
            <w:hyperlink r:id="rId25" w:history="1">
              <w:r w:rsidRPr="00126B86">
                <w:rPr>
                  <w:rStyle w:val="Hyperlink"/>
                </w:rPr>
                <w:t>https://introcs.cs.princeton.edu/java/42sort/</w:t>
              </w:r>
            </w:hyperlink>
          </w:p>
        </w:tc>
      </w:tr>
      <w:tr w:rsidR="00E87822" w:rsidRPr="00E45197" w14:paraId="107B5291" w14:textId="77777777" w:rsidTr="00E87822">
        <w:tc>
          <w:tcPr>
            <w:tcW w:w="12390" w:type="dxa"/>
            <w:gridSpan w:val="3"/>
            <w:shd w:val="clear" w:color="auto" w:fill="A68462"/>
            <w:tcMar>
              <w:top w:w="115" w:type="dxa"/>
              <w:left w:w="115" w:type="dxa"/>
              <w:bottom w:w="115" w:type="dxa"/>
              <w:right w:w="115" w:type="dxa"/>
            </w:tcMar>
          </w:tcPr>
          <w:p w14:paraId="4401B4A1"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7BDC0857" w14:textId="77777777" w:rsidTr="00E87822">
        <w:tc>
          <w:tcPr>
            <w:tcW w:w="12390" w:type="dxa"/>
            <w:gridSpan w:val="3"/>
            <w:tcMar>
              <w:top w:w="115" w:type="dxa"/>
              <w:left w:w="115" w:type="dxa"/>
              <w:bottom w:w="115" w:type="dxa"/>
              <w:right w:w="115" w:type="dxa"/>
            </w:tcMar>
          </w:tcPr>
          <w:p w14:paraId="661B427D" w14:textId="091B327C" w:rsidR="00E87822" w:rsidRDefault="00E87822" w:rsidP="00E87822">
            <w:pPr>
              <w:rPr>
                <w:b/>
                <w:bCs/>
              </w:rPr>
            </w:pPr>
            <w:r>
              <w:rPr>
                <w:b/>
                <w:bCs/>
              </w:rPr>
              <w:t>Day 1</w:t>
            </w:r>
            <w:r w:rsidR="006E6E75">
              <w:rPr>
                <w:b/>
                <w:bCs/>
              </w:rPr>
              <w:t>: Searching</w:t>
            </w:r>
          </w:p>
          <w:p w14:paraId="3ED2AFFE" w14:textId="12FFA7E8" w:rsidR="00E87822" w:rsidRDefault="006E6E75" w:rsidP="00E87822">
            <w:r>
              <w:lastRenderedPageBreak/>
              <w:t>Have students work on paper to develop linear search on an array. There is no need to code this one. Students should engage in an ex</w:t>
            </w:r>
            <w:r w:rsidR="00683DF2">
              <w:t>ercise of determining the worst-case function, best-case function, and average-</w:t>
            </w:r>
            <w:r>
              <w:t>case function (starting with a table of values, but then getting to an actual function) for the algorithm. This is the introduction to complexity analysis.</w:t>
            </w:r>
          </w:p>
          <w:p w14:paraId="11D12C1C" w14:textId="77777777" w:rsidR="00336E9B" w:rsidRDefault="00336E9B" w:rsidP="00E87822"/>
          <w:p w14:paraId="736C62EF" w14:textId="2C777619" w:rsidR="00336E9B" w:rsidRDefault="00336E9B" w:rsidP="00E87822">
            <w:r>
              <w:rPr>
                <w:b/>
              </w:rPr>
              <w:t xml:space="preserve">Homework: </w:t>
            </w:r>
            <w:r>
              <w:t>None</w:t>
            </w:r>
          </w:p>
          <w:p w14:paraId="33B68368" w14:textId="09EB5C7B" w:rsidR="00E87822" w:rsidRPr="00795153" w:rsidRDefault="008524A1" w:rsidP="008524A1">
            <w:pPr>
              <w:pStyle w:val="AssignmentsLevel2"/>
              <w:numPr>
                <w:ilvl w:val="0"/>
                <w:numId w:val="0"/>
              </w:numPr>
              <w:ind w:left="360"/>
              <w:jc w:val="right"/>
            </w:pPr>
            <w:r>
              <w:t>52</w:t>
            </w:r>
          </w:p>
        </w:tc>
      </w:tr>
      <w:tr w:rsidR="00E87822" w:rsidRPr="00842155" w14:paraId="57B972E2" w14:textId="77777777" w:rsidTr="00E87822">
        <w:tc>
          <w:tcPr>
            <w:tcW w:w="12390" w:type="dxa"/>
            <w:gridSpan w:val="3"/>
            <w:tcMar>
              <w:top w:w="115" w:type="dxa"/>
              <w:left w:w="115" w:type="dxa"/>
              <w:bottom w:w="115" w:type="dxa"/>
              <w:right w:w="115" w:type="dxa"/>
            </w:tcMar>
          </w:tcPr>
          <w:p w14:paraId="4338F076" w14:textId="486933AB" w:rsidR="00E87822" w:rsidRDefault="00E87822" w:rsidP="00E87822">
            <w:pPr>
              <w:rPr>
                <w:b/>
              </w:rPr>
            </w:pPr>
            <w:r>
              <w:rPr>
                <w:b/>
              </w:rPr>
              <w:lastRenderedPageBreak/>
              <w:t>Day 2</w:t>
            </w:r>
            <w:r w:rsidR="006E6E75">
              <w:rPr>
                <w:b/>
              </w:rPr>
              <w:t>: The Binary Search</w:t>
            </w:r>
          </w:p>
          <w:p w14:paraId="7A6DA645" w14:textId="0B0E2424" w:rsidR="00E87822" w:rsidRDefault="006E6E75" w:rsidP="00E87822">
            <w:r>
              <w:t>Open up with the dictionary demonstrations.  (Have the student identify any word in the dictionary, and you get 20 “yes or no” questions to guess their word.  Discuss how this was done, and have students work to develop a best, worst, and average case for this algorithm. Name the algorithm at the end.</w:t>
            </w:r>
          </w:p>
          <w:p w14:paraId="388D2AE8" w14:textId="77777777" w:rsidR="006E6E75" w:rsidRDefault="006E6E75" w:rsidP="00E87822"/>
          <w:p w14:paraId="6D7866AA" w14:textId="7DFA64B6" w:rsidR="00336E9B" w:rsidRDefault="006E6E75" w:rsidP="00E87822">
            <w:r>
              <w:rPr>
                <w:b/>
              </w:rPr>
              <w:t xml:space="preserve">Homework: </w:t>
            </w:r>
            <w:r>
              <w:t>Code binary search on paper</w:t>
            </w:r>
            <w:r w:rsidR="00E0327D">
              <w:t xml:space="preserve"> (if not completed in class)</w:t>
            </w:r>
            <w:r>
              <w:t>.</w:t>
            </w:r>
            <w:r w:rsidR="00E0327D">
              <w:t xml:space="preserve"> Read through the </w:t>
            </w:r>
            <w:r w:rsidR="00E0327D" w:rsidRPr="00E0327D">
              <w:rPr>
                <w:rFonts w:ascii="Courier" w:hAnsi="Courier"/>
                <w:szCs w:val="20"/>
              </w:rPr>
              <w:t>StopWatch.java</w:t>
            </w:r>
            <w:r w:rsidR="00E0327D">
              <w:t xml:space="preserve"> file.</w:t>
            </w:r>
          </w:p>
          <w:p w14:paraId="5B90A93D" w14:textId="2547870B" w:rsidR="00E87822" w:rsidRPr="00795153" w:rsidRDefault="008524A1" w:rsidP="008524A1">
            <w:pPr>
              <w:jc w:val="right"/>
            </w:pPr>
            <w:r>
              <w:t>53</w:t>
            </w:r>
          </w:p>
        </w:tc>
      </w:tr>
      <w:tr w:rsidR="00E87822" w:rsidRPr="00842155" w14:paraId="32B58764" w14:textId="77777777" w:rsidTr="00E87822">
        <w:tc>
          <w:tcPr>
            <w:tcW w:w="12390" w:type="dxa"/>
            <w:gridSpan w:val="3"/>
            <w:tcMar>
              <w:top w:w="115" w:type="dxa"/>
              <w:left w:w="115" w:type="dxa"/>
              <w:bottom w:w="115" w:type="dxa"/>
              <w:right w:w="115" w:type="dxa"/>
            </w:tcMar>
          </w:tcPr>
          <w:p w14:paraId="00792D42" w14:textId="7EF5A759" w:rsidR="00E87822" w:rsidRDefault="00E87822" w:rsidP="00E87822">
            <w:pPr>
              <w:rPr>
                <w:b/>
              </w:rPr>
            </w:pPr>
            <w:r>
              <w:rPr>
                <w:b/>
              </w:rPr>
              <w:t>Day 3</w:t>
            </w:r>
            <w:r w:rsidR="006E6E75">
              <w:rPr>
                <w:b/>
              </w:rPr>
              <w:t>: Searching Lab</w:t>
            </w:r>
          </w:p>
          <w:p w14:paraId="43C9F8B2" w14:textId="21850AEE" w:rsidR="00E87822" w:rsidRDefault="006E6E75" w:rsidP="00E87822">
            <w:r>
              <w:t>Give students a timer class and rather large data files, and have them write the two search algorithms and time their results.</w:t>
            </w:r>
          </w:p>
          <w:p w14:paraId="2F3035DE" w14:textId="77777777" w:rsidR="00D17C9D" w:rsidRDefault="00D17C9D" w:rsidP="00E87822"/>
          <w:p w14:paraId="3EDAC0A1" w14:textId="09F68CD6" w:rsidR="00336E9B" w:rsidRDefault="00D17C9D" w:rsidP="00E87822">
            <w:r>
              <w:rPr>
                <w:b/>
              </w:rPr>
              <w:t xml:space="preserve">Homework: </w:t>
            </w:r>
            <w:r>
              <w:t>Do a regression on the data calculate and develop a time function.</w:t>
            </w:r>
          </w:p>
          <w:p w14:paraId="36569597" w14:textId="441478DA" w:rsidR="00E87822" w:rsidRPr="00795153" w:rsidRDefault="008524A1" w:rsidP="008524A1">
            <w:pPr>
              <w:jc w:val="right"/>
            </w:pPr>
            <w:r>
              <w:t>54</w:t>
            </w:r>
          </w:p>
        </w:tc>
      </w:tr>
      <w:tr w:rsidR="00E87822" w:rsidRPr="00842155" w14:paraId="63496F46" w14:textId="77777777" w:rsidTr="00E87822">
        <w:tc>
          <w:tcPr>
            <w:tcW w:w="12390" w:type="dxa"/>
            <w:gridSpan w:val="3"/>
            <w:tcMar>
              <w:top w:w="115" w:type="dxa"/>
              <w:left w:w="115" w:type="dxa"/>
              <w:bottom w:w="115" w:type="dxa"/>
              <w:right w:w="115" w:type="dxa"/>
            </w:tcMar>
          </w:tcPr>
          <w:p w14:paraId="7917D061" w14:textId="6DE87DB7" w:rsidR="00E87822" w:rsidRDefault="00E87822" w:rsidP="00E87822">
            <w:pPr>
              <w:rPr>
                <w:b/>
              </w:rPr>
            </w:pPr>
            <w:r>
              <w:rPr>
                <w:b/>
              </w:rPr>
              <w:t>Day 4</w:t>
            </w:r>
            <w:r w:rsidR="006E6E75">
              <w:rPr>
                <w:b/>
              </w:rPr>
              <w:t>: Complexity Analysis</w:t>
            </w:r>
          </w:p>
          <w:p w14:paraId="6B0476D9" w14:textId="5C18E16D" w:rsidR="006E6E75" w:rsidRDefault="006E6E75" w:rsidP="00E87822">
            <w:r>
              <w:t>This is a lecture on complexity analysis, complet</w:t>
            </w:r>
            <w:r w:rsidR="0077090C">
              <w:t>e with the formal definition of the order of growth for functions</w:t>
            </w:r>
            <w:r>
              <w:t xml:space="preserve">, and loaded with tons of </w:t>
            </w:r>
            <w:r w:rsidRPr="0077090C">
              <w:rPr>
                <w:rFonts w:ascii="Courier" w:hAnsi="Courier"/>
                <w:szCs w:val="20"/>
              </w:rPr>
              <w:t>for</w:t>
            </w:r>
            <w:r>
              <w:t xml:space="preserve"> loops and examples.</w:t>
            </w:r>
          </w:p>
          <w:p w14:paraId="637010AB" w14:textId="77777777" w:rsidR="006E6E75" w:rsidRDefault="006E6E75" w:rsidP="00E87822"/>
          <w:p w14:paraId="5683AE90" w14:textId="5285A4D0" w:rsidR="00D17C9D" w:rsidRDefault="006E6E75" w:rsidP="00E87822">
            <w:r>
              <w:rPr>
                <w:b/>
              </w:rPr>
              <w:t xml:space="preserve">Homework: </w:t>
            </w:r>
            <w:r>
              <w:t>Complexity analysis exercises.</w:t>
            </w:r>
          </w:p>
          <w:p w14:paraId="21A21D44" w14:textId="606D2473" w:rsidR="00E87822" w:rsidRPr="00D456CD" w:rsidRDefault="008524A1" w:rsidP="008524A1">
            <w:pPr>
              <w:jc w:val="right"/>
            </w:pPr>
            <w:r>
              <w:t>55</w:t>
            </w:r>
          </w:p>
        </w:tc>
      </w:tr>
      <w:tr w:rsidR="00E87822" w:rsidRPr="00842155" w14:paraId="252B132E" w14:textId="77777777" w:rsidTr="00E87822">
        <w:tc>
          <w:tcPr>
            <w:tcW w:w="12390" w:type="dxa"/>
            <w:gridSpan w:val="3"/>
            <w:tcMar>
              <w:top w:w="115" w:type="dxa"/>
              <w:left w:w="115" w:type="dxa"/>
              <w:bottom w:w="115" w:type="dxa"/>
              <w:right w:w="115" w:type="dxa"/>
            </w:tcMar>
          </w:tcPr>
          <w:p w14:paraId="133ECBC4" w14:textId="77777777" w:rsidR="00E87822" w:rsidRDefault="00E87822" w:rsidP="00E87822">
            <w:pPr>
              <w:rPr>
                <w:b/>
              </w:rPr>
            </w:pPr>
            <w:r>
              <w:rPr>
                <w:b/>
              </w:rPr>
              <w:t>Day 5</w:t>
            </w:r>
          </w:p>
          <w:p w14:paraId="6B1BD0ED" w14:textId="77777777" w:rsidR="00E87822" w:rsidRPr="00D456CD" w:rsidRDefault="00E87822" w:rsidP="00E87822">
            <w:r>
              <w:t>Flexible</w:t>
            </w:r>
          </w:p>
        </w:tc>
      </w:tr>
    </w:tbl>
    <w:p w14:paraId="06E3DE70" w14:textId="5DDF1610" w:rsidR="00E87822" w:rsidRDefault="00E87822">
      <w:pPr>
        <w:rPr>
          <w:rFonts w:cs="Arial"/>
        </w:rPr>
      </w:pPr>
    </w:p>
    <w:p w14:paraId="525E4986" w14:textId="6C10ACCE" w:rsidR="00B90DDA" w:rsidRDefault="00B90DDA">
      <w:pPr>
        <w:rPr>
          <w:rFonts w:cs="Arial"/>
        </w:rPr>
      </w:pPr>
      <w:r>
        <w:rPr>
          <w:rFonts w:cs="Arial"/>
        </w:rPr>
        <w:br w:type="page"/>
      </w:r>
    </w:p>
    <w:p w14:paraId="56C25498" w14:textId="77777777" w:rsidR="00E87822" w:rsidRDefault="00E87822">
      <w:pPr>
        <w:rPr>
          <w:rFonts w:cs="Arial"/>
        </w:rPr>
      </w:pP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622A26E0"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063785E1" w14:textId="1EB11297" w:rsidR="00E87822" w:rsidRPr="00075884" w:rsidRDefault="003177E2" w:rsidP="00864DF4">
            <w:pPr>
              <w:pStyle w:val="TopicHeading"/>
            </w:pPr>
            <w:bookmarkStart w:id="14" w:name="_Toc408479224"/>
            <w:r>
              <w:t>Week 13</w:t>
            </w:r>
            <w:r w:rsidR="00E87822">
              <w:t xml:space="preserve">: </w:t>
            </w:r>
            <w:r w:rsidR="00864DF4">
              <w:t>Sorting</w:t>
            </w:r>
            <w:r w:rsidR="00E87822">
              <w:t xml:space="preserve"> </w:t>
            </w:r>
            <w:r w:rsidR="00C043FB">
              <w:t>and the Beginning of Recur</w:t>
            </w:r>
            <w:r w:rsidR="00D73AFD">
              <w:t>sion</w:t>
            </w:r>
            <w:bookmarkEnd w:id="14"/>
          </w:p>
        </w:tc>
        <w:tc>
          <w:tcPr>
            <w:tcW w:w="780" w:type="dxa"/>
            <w:tcBorders>
              <w:left w:val="nil"/>
              <w:bottom w:val="single" w:sz="4" w:space="0" w:color="000000" w:themeColor="text1"/>
              <w:right w:val="nil"/>
            </w:tcBorders>
            <w:shd w:val="clear" w:color="auto" w:fill="012169"/>
            <w:vAlign w:val="center"/>
          </w:tcPr>
          <w:p w14:paraId="1B17C74E"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7A45C882" w14:textId="393A3358" w:rsidR="00E87822" w:rsidRPr="00566ACF" w:rsidRDefault="00E87822" w:rsidP="00E87822">
            <w:pPr>
              <w:pStyle w:val="Heading1"/>
              <w:jc w:val="right"/>
            </w:pPr>
            <w:r w:rsidRPr="00566ACF">
              <w:t xml:space="preserve">Quarter </w:t>
            </w:r>
            <w:r>
              <w:t>2</w:t>
            </w:r>
          </w:p>
        </w:tc>
      </w:tr>
      <w:tr w:rsidR="00E87822" w:rsidRPr="00E45197" w14:paraId="0E54AFF8"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06223EC3"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6ACE7B14" w14:textId="77777777" w:rsidR="00E87822" w:rsidRPr="00E45197" w:rsidRDefault="00E87822" w:rsidP="00E87822">
            <w:pPr>
              <w:pStyle w:val="TopicHeading"/>
            </w:pPr>
          </w:p>
        </w:tc>
      </w:tr>
      <w:tr w:rsidR="00864DF4" w:rsidRPr="00842155" w14:paraId="634711E3"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1EF80C1" w14:textId="1F8B0FEB" w:rsidR="00864DF4" w:rsidRPr="00842155" w:rsidRDefault="00483844" w:rsidP="00483844">
            <w:pPr>
              <w:tabs>
                <w:tab w:val="left" w:pos="0"/>
                <w:tab w:val="left" w:pos="3720"/>
              </w:tabs>
              <w:outlineLvl w:val="0"/>
              <w:rPr>
                <w:rFonts w:cs="Arial"/>
              </w:rPr>
            </w:pPr>
            <w:r>
              <w:rPr>
                <w:rFonts w:cs="Arial"/>
              </w:rPr>
              <w:t>This week focuses on sorting algorithms, a continued exploration of complexity analysis, and an introduction to recursion. Students will program three quadratic sorts and perform complexity analysis on them. They will also being a discussion of recursion by connecting it back to recursive mathematical formulas.</w:t>
            </w:r>
          </w:p>
        </w:tc>
        <w:tc>
          <w:tcPr>
            <w:tcW w:w="1530" w:type="dxa"/>
            <w:tcBorders>
              <w:left w:val="nil"/>
              <w:bottom w:val="single" w:sz="4" w:space="0" w:color="000000" w:themeColor="text1"/>
              <w:right w:val="single" w:sz="4" w:space="0" w:color="auto"/>
            </w:tcBorders>
            <w:shd w:val="clear" w:color="auto" w:fill="auto"/>
          </w:tcPr>
          <w:p w14:paraId="3C2B46C7" w14:textId="77777777" w:rsidR="00864DF4" w:rsidRPr="00842155" w:rsidRDefault="00864DF4" w:rsidP="00E87822">
            <w:pPr>
              <w:rPr>
                <w:rFonts w:cs="Arial"/>
                <w:szCs w:val="20"/>
              </w:rPr>
            </w:pPr>
          </w:p>
        </w:tc>
      </w:tr>
      <w:tr w:rsidR="00864DF4" w:rsidRPr="00E45197" w14:paraId="0A36D7F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8862A40" w14:textId="4724E503" w:rsidR="00864DF4" w:rsidRPr="00E45197" w:rsidRDefault="00864DF4"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E0FAB99" w14:textId="77777777" w:rsidR="00864DF4" w:rsidRPr="00E45197" w:rsidRDefault="00864DF4" w:rsidP="00E87822">
            <w:pPr>
              <w:rPr>
                <w:rFonts w:cs="Arial"/>
                <w:color w:val="FFFFFF" w:themeColor="background1"/>
                <w:szCs w:val="20"/>
              </w:rPr>
            </w:pPr>
          </w:p>
        </w:tc>
      </w:tr>
      <w:tr w:rsidR="00864DF4" w:rsidRPr="00842155" w14:paraId="468B5EC6"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2A6322B8" w14:textId="13157FD4" w:rsidR="00864DF4" w:rsidRDefault="00483844" w:rsidP="00483844">
            <w:pPr>
              <w:pStyle w:val="ListParagraph"/>
              <w:numPr>
                <w:ilvl w:val="0"/>
                <w:numId w:val="20"/>
              </w:numPr>
              <w:ind w:left="335"/>
              <w:rPr>
                <w:rFonts w:cs="Arial"/>
                <w:szCs w:val="20"/>
              </w:rPr>
            </w:pPr>
            <w:r>
              <w:rPr>
                <w:rFonts w:cs="Arial"/>
                <w:szCs w:val="20"/>
              </w:rPr>
              <w:t>Code selection sort, bubble sort, and insertion sort.</w:t>
            </w:r>
          </w:p>
          <w:p w14:paraId="4C8393A1" w14:textId="77777777" w:rsidR="00483844" w:rsidRDefault="00483844" w:rsidP="00483844">
            <w:pPr>
              <w:pStyle w:val="ListParagraph"/>
              <w:numPr>
                <w:ilvl w:val="0"/>
                <w:numId w:val="20"/>
              </w:numPr>
              <w:ind w:left="335"/>
              <w:rPr>
                <w:rFonts w:cs="Arial"/>
                <w:szCs w:val="20"/>
              </w:rPr>
            </w:pPr>
            <w:r>
              <w:rPr>
                <w:rFonts w:cs="Arial"/>
                <w:szCs w:val="20"/>
              </w:rPr>
              <w:t>Performa complexity analysis on the three sorts.</w:t>
            </w:r>
          </w:p>
          <w:p w14:paraId="57E9EBA7" w14:textId="77777777" w:rsidR="00483844" w:rsidRDefault="00483844" w:rsidP="00483844">
            <w:pPr>
              <w:pStyle w:val="ListParagraph"/>
              <w:numPr>
                <w:ilvl w:val="0"/>
                <w:numId w:val="20"/>
              </w:numPr>
              <w:ind w:left="335"/>
              <w:rPr>
                <w:rFonts w:cs="Arial"/>
                <w:szCs w:val="20"/>
              </w:rPr>
            </w:pPr>
            <w:r>
              <w:rPr>
                <w:rFonts w:cs="Arial"/>
                <w:szCs w:val="20"/>
              </w:rPr>
              <w:t>Understand the insertion sort can be used on streaming data, whereas the other two cannot.</w:t>
            </w:r>
          </w:p>
          <w:p w14:paraId="275C181B" w14:textId="77777777" w:rsidR="00483844" w:rsidRDefault="00483844" w:rsidP="00483844">
            <w:pPr>
              <w:pStyle w:val="ListParagraph"/>
              <w:numPr>
                <w:ilvl w:val="0"/>
                <w:numId w:val="20"/>
              </w:numPr>
              <w:ind w:left="335"/>
              <w:rPr>
                <w:rFonts w:cs="Arial"/>
                <w:szCs w:val="20"/>
              </w:rPr>
            </w:pPr>
            <w:r>
              <w:rPr>
                <w:rFonts w:cs="Arial"/>
                <w:szCs w:val="20"/>
              </w:rPr>
              <w:t>Understand recursion, both mathematically and in terms of code.</w:t>
            </w:r>
          </w:p>
          <w:p w14:paraId="7507C7DD" w14:textId="34EE7F1E" w:rsidR="00483844" w:rsidRPr="00483844" w:rsidRDefault="00483844" w:rsidP="00483844">
            <w:pPr>
              <w:pStyle w:val="ListParagraph"/>
              <w:ind w:left="335"/>
              <w:rPr>
                <w:rFonts w:cs="Arial"/>
                <w:szCs w:val="20"/>
              </w:rPr>
            </w:pPr>
          </w:p>
        </w:tc>
      </w:tr>
      <w:tr w:rsidR="00864DF4" w:rsidRPr="00E45197" w14:paraId="05182FC6"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6947DDE3" w14:textId="2AFEEE73" w:rsidR="00864DF4" w:rsidRPr="00E45197" w:rsidRDefault="00864DF4"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864DF4" w:rsidRPr="00842155" w14:paraId="4E9BD813" w14:textId="77777777" w:rsidTr="00E87822">
        <w:tc>
          <w:tcPr>
            <w:tcW w:w="12390" w:type="dxa"/>
            <w:gridSpan w:val="3"/>
            <w:tcMar>
              <w:top w:w="115" w:type="dxa"/>
              <w:left w:w="115" w:type="dxa"/>
              <w:bottom w:w="115" w:type="dxa"/>
              <w:right w:w="115" w:type="dxa"/>
            </w:tcMar>
          </w:tcPr>
          <w:p w14:paraId="7196F18A" w14:textId="77777777" w:rsidR="00864DF4" w:rsidRDefault="00864DF4" w:rsidP="00864DF4">
            <w:pPr>
              <w:pStyle w:val="FreeFormA"/>
              <w:tabs>
                <w:tab w:val="left" w:pos="9870"/>
              </w:tabs>
              <w:rPr>
                <w:rFonts w:ascii="Arial" w:hAnsi="Arial" w:cs="Arial"/>
                <w:b/>
              </w:rPr>
            </w:pPr>
            <w:r>
              <w:rPr>
                <w:rFonts w:ascii="Arial" w:hAnsi="Arial" w:cs="Arial"/>
                <w:b/>
              </w:rPr>
              <w:t>Readings</w:t>
            </w:r>
            <w:r>
              <w:rPr>
                <w:rFonts w:ascii="Arial" w:hAnsi="Arial" w:cs="Arial"/>
                <w:b/>
              </w:rPr>
              <w:tab/>
            </w:r>
          </w:p>
          <w:p w14:paraId="46BD3172" w14:textId="77777777" w:rsidR="00864DF4" w:rsidRDefault="00864DF4" w:rsidP="00864DF4">
            <w:pPr>
              <w:pStyle w:val="FreeFormA"/>
              <w:rPr>
                <w:rFonts w:ascii="Arial" w:hAnsi="Arial" w:cs="Arial"/>
                <w:b/>
              </w:rPr>
            </w:pPr>
          </w:p>
          <w:p w14:paraId="50545709" w14:textId="329241BA" w:rsidR="00864DF4" w:rsidRPr="00483844" w:rsidRDefault="00483844" w:rsidP="00E87822">
            <w:r>
              <w:rPr>
                <w:rFonts w:cs="Arial"/>
                <w:bCs/>
                <w:iCs/>
              </w:rPr>
              <w:t>None</w:t>
            </w:r>
          </w:p>
        </w:tc>
      </w:tr>
      <w:tr w:rsidR="00864DF4" w:rsidRPr="00842155" w14:paraId="5F1F177B" w14:textId="77777777" w:rsidTr="00E87822">
        <w:tc>
          <w:tcPr>
            <w:tcW w:w="12390" w:type="dxa"/>
            <w:gridSpan w:val="3"/>
            <w:tcMar>
              <w:top w:w="115" w:type="dxa"/>
              <w:left w:w="115" w:type="dxa"/>
              <w:bottom w:w="115" w:type="dxa"/>
              <w:right w:w="115" w:type="dxa"/>
            </w:tcMar>
          </w:tcPr>
          <w:p w14:paraId="2C14E7B4" w14:textId="77777777" w:rsidR="00864DF4" w:rsidRDefault="00864DF4" w:rsidP="00864DF4">
            <w:pPr>
              <w:pStyle w:val="FreeFormA"/>
              <w:rPr>
                <w:rFonts w:ascii="Arial" w:hAnsi="Arial" w:cs="Arial"/>
                <w:b/>
              </w:rPr>
            </w:pPr>
            <w:r>
              <w:rPr>
                <w:rFonts w:ascii="Arial" w:hAnsi="Arial" w:cs="Arial"/>
                <w:b/>
              </w:rPr>
              <w:t>Assignments</w:t>
            </w:r>
          </w:p>
          <w:p w14:paraId="3909A368" w14:textId="77777777" w:rsidR="00864DF4" w:rsidRDefault="00864DF4" w:rsidP="00864DF4">
            <w:pPr>
              <w:pStyle w:val="FreeFormA"/>
              <w:rPr>
                <w:rFonts w:ascii="Arial" w:hAnsi="Arial" w:cs="Arial"/>
                <w:b/>
              </w:rPr>
            </w:pPr>
          </w:p>
          <w:p w14:paraId="7A43D005" w14:textId="77777777" w:rsidR="00612DBE" w:rsidRDefault="00612DBE" w:rsidP="00612DBE">
            <w:r>
              <w:t>Sorting Exploration Student Activity</w:t>
            </w:r>
          </w:p>
          <w:p w14:paraId="3A185907" w14:textId="3DA471AD" w:rsidR="00612DBE" w:rsidRDefault="00612DBE" w:rsidP="00612DBE">
            <w:r>
              <w:t>Modified Sorts Worksheet</w:t>
            </w:r>
          </w:p>
          <w:p w14:paraId="6084BBA2" w14:textId="68A9DB8D" w:rsidR="00864DF4" w:rsidRPr="00795153" w:rsidRDefault="00612DBE" w:rsidP="00612DBE">
            <w:r>
              <w:t>Recursion Worksheet</w:t>
            </w:r>
          </w:p>
        </w:tc>
      </w:tr>
      <w:tr w:rsidR="00E87822" w:rsidRPr="00E45197" w14:paraId="6A779079"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6D4BD86"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65FE7098" w14:textId="77777777" w:rsidTr="00E87822">
        <w:tc>
          <w:tcPr>
            <w:tcW w:w="12390" w:type="dxa"/>
            <w:gridSpan w:val="3"/>
            <w:shd w:val="clear" w:color="auto" w:fill="FFFFFF" w:themeFill="background1"/>
            <w:tcMar>
              <w:top w:w="115" w:type="dxa"/>
              <w:left w:w="115" w:type="dxa"/>
              <w:bottom w:w="115" w:type="dxa"/>
              <w:right w:w="115" w:type="dxa"/>
            </w:tcMar>
          </w:tcPr>
          <w:p w14:paraId="07EE6726" w14:textId="77777777" w:rsidR="00E87822" w:rsidRDefault="00E87822" w:rsidP="00E87822">
            <w:pPr>
              <w:rPr>
                <w:b/>
                <w:bCs/>
              </w:rPr>
            </w:pPr>
            <w:r>
              <w:rPr>
                <w:b/>
                <w:bCs/>
              </w:rPr>
              <w:t>Readings</w:t>
            </w:r>
          </w:p>
          <w:p w14:paraId="5FF7D393" w14:textId="77777777" w:rsidR="00E87822" w:rsidRDefault="00E87822" w:rsidP="00E87822">
            <w:pPr>
              <w:rPr>
                <w:b/>
                <w:bCs/>
              </w:rPr>
            </w:pPr>
          </w:p>
          <w:p w14:paraId="0DDF6FD4" w14:textId="3C7A297F" w:rsidR="00E87822" w:rsidRDefault="003C6D1D" w:rsidP="00E87822">
            <w:pPr>
              <w:rPr>
                <w:bCs/>
              </w:rPr>
            </w:pPr>
            <w:r>
              <w:rPr>
                <w:bCs/>
              </w:rPr>
              <w:t xml:space="preserve">Recursion: </w:t>
            </w:r>
            <w:hyperlink r:id="rId26" w:history="1">
              <w:r w:rsidRPr="00126B86">
                <w:rPr>
                  <w:rStyle w:val="Hyperlink"/>
                  <w:bCs/>
                </w:rPr>
                <w:t>https://introcs.cs.princeton.edu/java/23recursion/</w:t>
              </w:r>
            </w:hyperlink>
          </w:p>
          <w:p w14:paraId="2B3F7FDE" w14:textId="77777777" w:rsidR="005E76A0" w:rsidRDefault="005E76A0" w:rsidP="005E76A0">
            <w:r>
              <w:t xml:space="preserve">Sorting descriptions and visualizers: </w:t>
            </w:r>
            <w:hyperlink r:id="rId27" w:history="1">
              <w:r w:rsidRPr="00126B86">
                <w:rPr>
                  <w:rStyle w:val="Hyperlink"/>
                </w:rPr>
                <w:t>https://visualgo.net/bn/sorting?slide=1</w:t>
              </w:r>
            </w:hyperlink>
          </w:p>
          <w:p w14:paraId="417CA623" w14:textId="5A6BC2D0" w:rsidR="005E76A0" w:rsidRPr="005F545E" w:rsidRDefault="005E76A0" w:rsidP="00E87822">
            <w:r>
              <w:t xml:space="preserve">Sorting: </w:t>
            </w:r>
            <w:hyperlink r:id="rId28" w:history="1">
              <w:r w:rsidRPr="00126B86">
                <w:rPr>
                  <w:rStyle w:val="Hyperlink"/>
                </w:rPr>
                <w:t>https://introcs.cs.princeton.edu/java/42sort/</w:t>
              </w:r>
            </w:hyperlink>
          </w:p>
        </w:tc>
      </w:tr>
      <w:tr w:rsidR="00E87822" w:rsidRPr="00E45197" w14:paraId="3F1755B7" w14:textId="77777777" w:rsidTr="00E87822">
        <w:tc>
          <w:tcPr>
            <w:tcW w:w="12390" w:type="dxa"/>
            <w:gridSpan w:val="3"/>
            <w:shd w:val="clear" w:color="auto" w:fill="A68462"/>
            <w:tcMar>
              <w:top w:w="115" w:type="dxa"/>
              <w:left w:w="115" w:type="dxa"/>
              <w:bottom w:w="115" w:type="dxa"/>
              <w:right w:w="115" w:type="dxa"/>
            </w:tcMar>
          </w:tcPr>
          <w:p w14:paraId="6D3255ED"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34F310C1" w14:textId="77777777" w:rsidTr="00E87822">
        <w:tc>
          <w:tcPr>
            <w:tcW w:w="12390" w:type="dxa"/>
            <w:gridSpan w:val="3"/>
            <w:tcMar>
              <w:top w:w="115" w:type="dxa"/>
              <w:left w:w="115" w:type="dxa"/>
              <w:bottom w:w="115" w:type="dxa"/>
              <w:right w:w="115" w:type="dxa"/>
            </w:tcMar>
          </w:tcPr>
          <w:p w14:paraId="7D40279E" w14:textId="77777777" w:rsidR="00E87822" w:rsidRDefault="00E87822" w:rsidP="00E87822">
            <w:pPr>
              <w:rPr>
                <w:b/>
                <w:bCs/>
              </w:rPr>
            </w:pPr>
            <w:r>
              <w:rPr>
                <w:b/>
                <w:bCs/>
              </w:rPr>
              <w:lastRenderedPageBreak/>
              <w:t>Day 1</w:t>
            </w:r>
            <w:r w:rsidR="00D73AFD">
              <w:rPr>
                <w:b/>
                <w:bCs/>
              </w:rPr>
              <w:t>: Exploring Sorting</w:t>
            </w:r>
          </w:p>
          <w:p w14:paraId="4222F42B" w14:textId="142926F1" w:rsidR="00D73AFD" w:rsidRPr="00D73AFD" w:rsidRDefault="00D73AFD" w:rsidP="00E87822">
            <w:pPr>
              <w:rPr>
                <w:bCs/>
              </w:rPr>
            </w:pPr>
            <w:r>
              <w:rPr>
                <w:bCs/>
              </w:rPr>
              <w:t>Students should work on paper in pairs to write a sorting algorithm.</w:t>
            </w:r>
          </w:p>
          <w:p w14:paraId="213CC5F2" w14:textId="77777777" w:rsidR="00E87822" w:rsidRDefault="00E87822" w:rsidP="00E87822"/>
          <w:p w14:paraId="246A5E9E" w14:textId="563A15E9" w:rsidR="00D17C9D" w:rsidRDefault="00D73AFD" w:rsidP="009E295F">
            <w:pPr>
              <w:pStyle w:val="AssignmentsLevel2"/>
              <w:numPr>
                <w:ilvl w:val="0"/>
                <w:numId w:val="0"/>
              </w:numPr>
              <w:ind w:left="360" w:hanging="360"/>
            </w:pPr>
            <w:r>
              <w:rPr>
                <w:b/>
              </w:rPr>
              <w:t xml:space="preserve">Homework: </w:t>
            </w:r>
            <w:r>
              <w:t>None</w:t>
            </w:r>
          </w:p>
          <w:p w14:paraId="33829DF8" w14:textId="15E1F11E" w:rsidR="008524A1" w:rsidRPr="008524A1" w:rsidRDefault="008524A1" w:rsidP="008524A1">
            <w:pPr>
              <w:pStyle w:val="AssignmentsLevel2"/>
              <w:numPr>
                <w:ilvl w:val="0"/>
                <w:numId w:val="0"/>
              </w:numPr>
              <w:ind w:left="360" w:hanging="360"/>
              <w:jc w:val="right"/>
            </w:pPr>
            <w:r w:rsidRPr="008524A1">
              <w:t>56</w:t>
            </w:r>
          </w:p>
        </w:tc>
      </w:tr>
      <w:tr w:rsidR="00E87822" w:rsidRPr="00842155" w14:paraId="7460EEA3" w14:textId="77777777" w:rsidTr="00E87822">
        <w:tc>
          <w:tcPr>
            <w:tcW w:w="12390" w:type="dxa"/>
            <w:gridSpan w:val="3"/>
            <w:tcMar>
              <w:top w:w="115" w:type="dxa"/>
              <w:left w:w="115" w:type="dxa"/>
              <w:bottom w:w="115" w:type="dxa"/>
              <w:right w:w="115" w:type="dxa"/>
            </w:tcMar>
          </w:tcPr>
          <w:p w14:paraId="6BD697E6" w14:textId="2C441A66" w:rsidR="00E87822" w:rsidRDefault="00E87822" w:rsidP="00E87822">
            <w:pPr>
              <w:rPr>
                <w:b/>
              </w:rPr>
            </w:pPr>
            <w:r>
              <w:rPr>
                <w:b/>
              </w:rPr>
              <w:t>Day 2</w:t>
            </w:r>
            <w:r w:rsidR="00D73AFD">
              <w:rPr>
                <w:b/>
              </w:rPr>
              <w:t>: Selection Sort and Bubble Sort</w:t>
            </w:r>
          </w:p>
          <w:p w14:paraId="0D961949" w14:textId="4337BB33" w:rsidR="00D73AFD" w:rsidRDefault="00D73AFD" w:rsidP="00E87822">
            <w:r>
              <w:t>Work as a class to understand the algorithm, and time permitting, code it on the board. Perform complexity analysis on these two algorithms.</w:t>
            </w:r>
          </w:p>
          <w:p w14:paraId="6D35ABD0" w14:textId="77777777" w:rsidR="00D73AFD" w:rsidRDefault="00D73AFD" w:rsidP="00E87822"/>
          <w:p w14:paraId="6A861E0B" w14:textId="22CABB81" w:rsidR="00D17C9D" w:rsidRDefault="00D73AFD" w:rsidP="00E87822">
            <w:r>
              <w:rPr>
                <w:b/>
              </w:rPr>
              <w:t xml:space="preserve">Homework: </w:t>
            </w:r>
            <w:r w:rsidR="00250937">
              <w:t>Modified Sorts worksheet</w:t>
            </w:r>
            <w:r>
              <w:t>.</w:t>
            </w:r>
          </w:p>
          <w:p w14:paraId="46382E9C" w14:textId="17EBD8DA" w:rsidR="00E87822" w:rsidRPr="00795153" w:rsidRDefault="008524A1" w:rsidP="008524A1">
            <w:pPr>
              <w:jc w:val="right"/>
            </w:pPr>
            <w:r>
              <w:t>57</w:t>
            </w:r>
          </w:p>
        </w:tc>
      </w:tr>
      <w:tr w:rsidR="00E87822" w:rsidRPr="00842155" w14:paraId="06AEC051" w14:textId="77777777" w:rsidTr="00E87822">
        <w:tc>
          <w:tcPr>
            <w:tcW w:w="12390" w:type="dxa"/>
            <w:gridSpan w:val="3"/>
            <w:tcMar>
              <w:top w:w="115" w:type="dxa"/>
              <w:left w:w="115" w:type="dxa"/>
              <w:bottom w:w="115" w:type="dxa"/>
              <w:right w:w="115" w:type="dxa"/>
            </w:tcMar>
          </w:tcPr>
          <w:p w14:paraId="45AFC67F" w14:textId="2C7D91E3" w:rsidR="00E87822" w:rsidRDefault="00E87822" w:rsidP="00E87822">
            <w:pPr>
              <w:rPr>
                <w:b/>
              </w:rPr>
            </w:pPr>
            <w:r>
              <w:rPr>
                <w:b/>
              </w:rPr>
              <w:t>Day 3</w:t>
            </w:r>
            <w:r w:rsidR="00D73AFD">
              <w:rPr>
                <w:b/>
              </w:rPr>
              <w:t xml:space="preserve">: </w:t>
            </w:r>
            <w:r w:rsidR="00250937">
              <w:rPr>
                <w:b/>
              </w:rPr>
              <w:t xml:space="preserve">Modified Bubble Sort and </w:t>
            </w:r>
            <w:r w:rsidR="00D73AFD">
              <w:rPr>
                <w:b/>
              </w:rPr>
              <w:t>Insertion Sort</w:t>
            </w:r>
          </w:p>
          <w:p w14:paraId="4C156A7B" w14:textId="3B1A2E1A" w:rsidR="00D73AFD" w:rsidRDefault="00D73AFD" w:rsidP="00E87822">
            <w:r>
              <w:t>This is an important sort because it is the only one so far that can deal with data that is coming in “live” at the end of the stream. Run the class the same way as yesterday.</w:t>
            </w:r>
          </w:p>
          <w:p w14:paraId="76676DCA" w14:textId="77777777" w:rsidR="00D73AFD" w:rsidRDefault="00D73AFD" w:rsidP="00E87822"/>
          <w:p w14:paraId="30585C97" w14:textId="56880533" w:rsidR="00D17C9D" w:rsidRDefault="00D73AFD" w:rsidP="00D17C9D">
            <w:r>
              <w:rPr>
                <w:b/>
              </w:rPr>
              <w:t xml:space="preserve">Homework: </w:t>
            </w:r>
            <w:r w:rsidR="004418C0">
              <w:t>None</w:t>
            </w:r>
            <w:r>
              <w:t>.</w:t>
            </w:r>
          </w:p>
          <w:p w14:paraId="658050F5" w14:textId="4DEAEB93" w:rsidR="00E87822" w:rsidRPr="00795153" w:rsidRDefault="008524A1" w:rsidP="008524A1">
            <w:pPr>
              <w:jc w:val="right"/>
            </w:pPr>
            <w:r>
              <w:t>58</w:t>
            </w:r>
          </w:p>
        </w:tc>
      </w:tr>
      <w:tr w:rsidR="00E87822" w:rsidRPr="00842155" w14:paraId="007AB50F" w14:textId="77777777" w:rsidTr="00E87822">
        <w:tc>
          <w:tcPr>
            <w:tcW w:w="12390" w:type="dxa"/>
            <w:gridSpan w:val="3"/>
            <w:tcMar>
              <w:top w:w="115" w:type="dxa"/>
              <w:left w:w="115" w:type="dxa"/>
              <w:bottom w:w="115" w:type="dxa"/>
              <w:right w:w="115" w:type="dxa"/>
            </w:tcMar>
          </w:tcPr>
          <w:p w14:paraId="70D29B8F" w14:textId="03BB9E6A" w:rsidR="00EF3118" w:rsidRDefault="00E87822" w:rsidP="00A82440">
            <w:pPr>
              <w:rPr>
                <w:b/>
              </w:rPr>
            </w:pPr>
            <w:r>
              <w:rPr>
                <w:b/>
              </w:rPr>
              <w:t>Day 4</w:t>
            </w:r>
            <w:r w:rsidR="00D73AFD">
              <w:rPr>
                <w:b/>
              </w:rPr>
              <w:t xml:space="preserve">: </w:t>
            </w:r>
            <w:r w:rsidR="00A82440">
              <w:rPr>
                <w:b/>
              </w:rPr>
              <w:t>Test</w:t>
            </w:r>
          </w:p>
          <w:p w14:paraId="006A2936" w14:textId="77777777" w:rsidR="00A82440" w:rsidRDefault="00A82440" w:rsidP="00A82440">
            <w:r>
              <w:t>Test on Searching and Sorting.</w:t>
            </w:r>
          </w:p>
          <w:p w14:paraId="4CBBD662" w14:textId="77777777" w:rsidR="00D17C9D" w:rsidRDefault="00D17C9D" w:rsidP="00A82440"/>
          <w:p w14:paraId="5D1C5AC5" w14:textId="23D32A5C" w:rsidR="00D17C9D" w:rsidRDefault="00D17C9D" w:rsidP="00A82440">
            <w:r w:rsidRPr="00D17C9D">
              <w:rPr>
                <w:highlight w:val="green"/>
              </w:rPr>
              <w:t>TODO: Test?</w:t>
            </w:r>
          </w:p>
          <w:p w14:paraId="265E088C" w14:textId="18C57D6B" w:rsidR="00A82440" w:rsidRPr="00A82440" w:rsidRDefault="008524A1" w:rsidP="008524A1">
            <w:pPr>
              <w:jc w:val="right"/>
            </w:pPr>
            <w:r>
              <w:t>59</w:t>
            </w:r>
          </w:p>
        </w:tc>
      </w:tr>
      <w:tr w:rsidR="00E87822" w:rsidRPr="00842155" w14:paraId="571FDA07" w14:textId="77777777" w:rsidTr="00E87822">
        <w:tc>
          <w:tcPr>
            <w:tcW w:w="12390" w:type="dxa"/>
            <w:gridSpan w:val="3"/>
            <w:tcMar>
              <w:top w:w="115" w:type="dxa"/>
              <w:left w:w="115" w:type="dxa"/>
              <w:bottom w:w="115" w:type="dxa"/>
              <w:right w:w="115" w:type="dxa"/>
            </w:tcMar>
          </w:tcPr>
          <w:p w14:paraId="0ED18AD9" w14:textId="7CE8DE50" w:rsidR="00A82440" w:rsidRDefault="00E87822" w:rsidP="00A82440">
            <w:pPr>
              <w:rPr>
                <w:b/>
              </w:rPr>
            </w:pPr>
            <w:r>
              <w:rPr>
                <w:b/>
              </w:rPr>
              <w:t>Day 5</w:t>
            </w:r>
            <w:r w:rsidR="00A82440">
              <w:rPr>
                <w:b/>
              </w:rPr>
              <w:t xml:space="preserve">: </w:t>
            </w:r>
            <w:r w:rsidR="00250937">
              <w:rPr>
                <w:b/>
              </w:rPr>
              <w:t xml:space="preserve">Introduction to </w:t>
            </w:r>
            <w:r w:rsidR="00A82440">
              <w:rPr>
                <w:b/>
              </w:rPr>
              <w:t>Recursion</w:t>
            </w:r>
          </w:p>
          <w:p w14:paraId="17C84DDF" w14:textId="77777777" w:rsidR="00A82440" w:rsidRDefault="00A82440" w:rsidP="00A82440">
            <w:r>
              <w:t>Students should be introduced to recursion, first from a mathematical perspective (recursive formulas versus explicit formulas), but ultimately as a programming technique. This is a completely different way of thinking, and it will take students a while to get used to it.</w:t>
            </w:r>
          </w:p>
          <w:p w14:paraId="7A602FD6" w14:textId="77777777" w:rsidR="00A82440" w:rsidRDefault="00A82440" w:rsidP="00A82440"/>
          <w:p w14:paraId="4096BD1F" w14:textId="3B3C5E5A" w:rsidR="00D17C9D" w:rsidRDefault="00A82440" w:rsidP="00A82440">
            <w:r>
              <w:rPr>
                <w:b/>
              </w:rPr>
              <w:t xml:space="preserve">Homework: </w:t>
            </w:r>
            <w:r>
              <w:t>Short recursion exercises.</w:t>
            </w:r>
          </w:p>
          <w:p w14:paraId="2C01AB92" w14:textId="6B693587" w:rsidR="00E87822" w:rsidRPr="00D456CD" w:rsidRDefault="008524A1" w:rsidP="008524A1">
            <w:pPr>
              <w:jc w:val="right"/>
            </w:pPr>
            <w:r>
              <w:t>60</w:t>
            </w:r>
          </w:p>
        </w:tc>
      </w:tr>
    </w:tbl>
    <w:p w14:paraId="02F721FA" w14:textId="130FE57A" w:rsidR="00E87822" w:rsidRDefault="00E87822">
      <w:pPr>
        <w:rPr>
          <w:rFonts w:cs="Arial"/>
        </w:rPr>
      </w:pPr>
    </w:p>
    <w:p w14:paraId="63E344FF"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1041B16F"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20DAD603" w14:textId="74A5DE5D" w:rsidR="00E87822" w:rsidRPr="00075884" w:rsidRDefault="003177E2" w:rsidP="00864DF4">
            <w:pPr>
              <w:pStyle w:val="TopicHeading"/>
            </w:pPr>
            <w:bookmarkStart w:id="15" w:name="_Toc408479225"/>
            <w:r>
              <w:lastRenderedPageBreak/>
              <w:t>Week 14</w:t>
            </w:r>
            <w:r w:rsidR="00E87822">
              <w:t xml:space="preserve">: </w:t>
            </w:r>
            <w:r w:rsidR="00864DF4">
              <w:t>Recursion</w:t>
            </w:r>
            <w:bookmarkEnd w:id="15"/>
          </w:p>
        </w:tc>
        <w:tc>
          <w:tcPr>
            <w:tcW w:w="780" w:type="dxa"/>
            <w:tcBorders>
              <w:left w:val="nil"/>
              <w:bottom w:val="single" w:sz="4" w:space="0" w:color="000000" w:themeColor="text1"/>
              <w:right w:val="nil"/>
            </w:tcBorders>
            <w:shd w:val="clear" w:color="auto" w:fill="012169"/>
            <w:vAlign w:val="center"/>
          </w:tcPr>
          <w:p w14:paraId="0650EFBC"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6A09AD13" w14:textId="1F64E2C8" w:rsidR="00E87822" w:rsidRPr="00566ACF" w:rsidRDefault="00E87822" w:rsidP="00E87822">
            <w:pPr>
              <w:pStyle w:val="Heading1"/>
              <w:jc w:val="right"/>
            </w:pPr>
            <w:r w:rsidRPr="00566ACF">
              <w:t xml:space="preserve">Quarter </w:t>
            </w:r>
            <w:r>
              <w:t>2</w:t>
            </w:r>
          </w:p>
        </w:tc>
      </w:tr>
      <w:tr w:rsidR="00E87822" w:rsidRPr="00E45197" w14:paraId="6D2CFC4D"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340A8A5"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22929A0F" w14:textId="77777777" w:rsidR="00E87822" w:rsidRPr="00E45197" w:rsidRDefault="00E87822" w:rsidP="00E87822">
            <w:pPr>
              <w:pStyle w:val="TopicHeading"/>
            </w:pPr>
          </w:p>
        </w:tc>
      </w:tr>
      <w:tr w:rsidR="00864DF4" w:rsidRPr="00842155" w14:paraId="5B455B4F"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71D8016B" w14:textId="44EF1B7B" w:rsidR="00864DF4" w:rsidRPr="00842155" w:rsidRDefault="00864DF4" w:rsidP="0036646D">
            <w:pPr>
              <w:tabs>
                <w:tab w:val="left" w:pos="0"/>
                <w:tab w:val="left" w:pos="3720"/>
              </w:tabs>
              <w:outlineLvl w:val="0"/>
              <w:rPr>
                <w:rFonts w:cs="Arial"/>
              </w:rPr>
            </w:pPr>
            <w:r>
              <w:rPr>
                <w:rFonts w:cs="Arial"/>
              </w:rPr>
              <w:t xml:space="preserve">This </w:t>
            </w:r>
            <w:r w:rsidR="0036646D">
              <w:rPr>
                <w:rFonts w:cs="Arial"/>
              </w:rPr>
              <w:t>week is a deep dive into recursion. Students will see examples when the recursive call is in the beginning, the middle, and the end. They will program several examples of algorithms they have already seen (</w:t>
            </w:r>
            <w:proofErr w:type="spellStart"/>
            <w:r w:rsidR="0036646D">
              <w:rPr>
                <w:rFonts w:cs="Arial"/>
              </w:rPr>
              <w:t>gcd</w:t>
            </w:r>
            <w:proofErr w:type="spellEnd"/>
            <w:r w:rsidR="0036646D">
              <w:rPr>
                <w:rFonts w:cs="Arial"/>
              </w:rPr>
              <w:t xml:space="preserve">, primes, etc.), and also program Merge Sort. With this later topic, they see their first non-quadratic sort. </w:t>
            </w:r>
          </w:p>
        </w:tc>
        <w:tc>
          <w:tcPr>
            <w:tcW w:w="1530" w:type="dxa"/>
            <w:tcBorders>
              <w:left w:val="nil"/>
              <w:bottom w:val="single" w:sz="4" w:space="0" w:color="000000" w:themeColor="text1"/>
              <w:right w:val="single" w:sz="4" w:space="0" w:color="auto"/>
            </w:tcBorders>
            <w:shd w:val="clear" w:color="auto" w:fill="auto"/>
          </w:tcPr>
          <w:p w14:paraId="06BB51FF" w14:textId="77777777" w:rsidR="00864DF4" w:rsidRPr="00842155" w:rsidRDefault="00864DF4" w:rsidP="00E87822">
            <w:pPr>
              <w:rPr>
                <w:rFonts w:cs="Arial"/>
                <w:szCs w:val="20"/>
              </w:rPr>
            </w:pPr>
          </w:p>
        </w:tc>
      </w:tr>
      <w:tr w:rsidR="00864DF4" w:rsidRPr="00E45197" w14:paraId="2C2F2286"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0ECCBDF8" w14:textId="16EFE772" w:rsidR="00864DF4" w:rsidRPr="00E45197" w:rsidRDefault="00864DF4"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5FA08585" w14:textId="77777777" w:rsidR="00864DF4" w:rsidRPr="00E45197" w:rsidRDefault="00864DF4" w:rsidP="00E87822">
            <w:pPr>
              <w:rPr>
                <w:rFonts w:cs="Arial"/>
                <w:color w:val="FFFFFF" w:themeColor="background1"/>
                <w:szCs w:val="20"/>
              </w:rPr>
            </w:pPr>
          </w:p>
        </w:tc>
      </w:tr>
      <w:tr w:rsidR="00864DF4" w:rsidRPr="00842155" w14:paraId="319B899D"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621066A5" w14:textId="03B2F636" w:rsidR="00864DF4" w:rsidRDefault="0036646D" w:rsidP="0036646D">
            <w:pPr>
              <w:pStyle w:val="ListParagraph"/>
              <w:numPr>
                <w:ilvl w:val="0"/>
                <w:numId w:val="21"/>
              </w:numPr>
              <w:ind w:left="335"/>
              <w:rPr>
                <w:rFonts w:cs="Arial"/>
                <w:szCs w:val="20"/>
              </w:rPr>
            </w:pPr>
            <w:r>
              <w:rPr>
                <w:rFonts w:cs="Arial"/>
                <w:szCs w:val="20"/>
              </w:rPr>
              <w:t>Apply recursive techniques to solve problems.</w:t>
            </w:r>
          </w:p>
          <w:p w14:paraId="41BCD137" w14:textId="77777777" w:rsidR="0036646D" w:rsidRDefault="0036646D" w:rsidP="0036646D">
            <w:pPr>
              <w:pStyle w:val="ListParagraph"/>
              <w:numPr>
                <w:ilvl w:val="0"/>
                <w:numId w:val="21"/>
              </w:numPr>
              <w:ind w:left="335"/>
              <w:rPr>
                <w:rFonts w:cs="Arial"/>
                <w:szCs w:val="20"/>
              </w:rPr>
            </w:pPr>
            <w:r>
              <w:rPr>
                <w:rFonts w:cs="Arial"/>
                <w:szCs w:val="20"/>
              </w:rPr>
              <w:t>Code Merge Sort and perform complexity analysis.</w:t>
            </w:r>
          </w:p>
          <w:p w14:paraId="274C350A" w14:textId="039C372F" w:rsidR="0036646D" w:rsidRPr="0036646D" w:rsidRDefault="0036646D" w:rsidP="0036646D">
            <w:pPr>
              <w:pStyle w:val="ListParagraph"/>
              <w:numPr>
                <w:ilvl w:val="0"/>
                <w:numId w:val="21"/>
              </w:numPr>
              <w:ind w:left="335"/>
              <w:rPr>
                <w:rFonts w:cs="Arial"/>
                <w:szCs w:val="20"/>
              </w:rPr>
            </w:pPr>
            <w:r>
              <w:rPr>
                <w:rFonts w:cs="Arial"/>
                <w:szCs w:val="20"/>
              </w:rPr>
              <w:t>Understand the impact of recursive calls on memory.</w:t>
            </w:r>
          </w:p>
        </w:tc>
      </w:tr>
      <w:tr w:rsidR="00864DF4" w:rsidRPr="00E45197" w14:paraId="712D4B0C"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2538053A" w14:textId="46CC41F7" w:rsidR="00864DF4" w:rsidRPr="00E45197" w:rsidRDefault="00864DF4"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864DF4" w:rsidRPr="00842155" w14:paraId="2AE316A9" w14:textId="77777777" w:rsidTr="00E87822">
        <w:tc>
          <w:tcPr>
            <w:tcW w:w="12390" w:type="dxa"/>
            <w:gridSpan w:val="3"/>
            <w:tcMar>
              <w:top w:w="115" w:type="dxa"/>
              <w:left w:w="115" w:type="dxa"/>
              <w:bottom w:w="115" w:type="dxa"/>
              <w:right w:w="115" w:type="dxa"/>
            </w:tcMar>
          </w:tcPr>
          <w:p w14:paraId="465E2E35" w14:textId="77777777" w:rsidR="00864DF4" w:rsidRDefault="00864DF4" w:rsidP="00864DF4">
            <w:pPr>
              <w:pStyle w:val="FreeFormA"/>
              <w:tabs>
                <w:tab w:val="left" w:pos="9870"/>
              </w:tabs>
              <w:rPr>
                <w:rFonts w:ascii="Arial" w:hAnsi="Arial" w:cs="Arial"/>
                <w:b/>
              </w:rPr>
            </w:pPr>
            <w:r>
              <w:rPr>
                <w:rFonts w:ascii="Arial" w:hAnsi="Arial" w:cs="Arial"/>
                <w:b/>
              </w:rPr>
              <w:t>Readings</w:t>
            </w:r>
            <w:r>
              <w:rPr>
                <w:rFonts w:ascii="Arial" w:hAnsi="Arial" w:cs="Arial"/>
                <w:b/>
              </w:rPr>
              <w:tab/>
            </w:r>
          </w:p>
          <w:p w14:paraId="261F8C7C" w14:textId="77777777" w:rsidR="00864DF4" w:rsidRDefault="00864DF4" w:rsidP="00864DF4">
            <w:pPr>
              <w:pStyle w:val="FreeFormA"/>
              <w:rPr>
                <w:rFonts w:ascii="Arial" w:hAnsi="Arial" w:cs="Arial"/>
                <w:b/>
              </w:rPr>
            </w:pPr>
          </w:p>
          <w:p w14:paraId="42D97179" w14:textId="12654C2A" w:rsidR="00864DF4" w:rsidRPr="0036646D" w:rsidRDefault="0036646D" w:rsidP="00E87822">
            <w:r>
              <w:rPr>
                <w:rFonts w:cs="Arial"/>
                <w:bCs/>
                <w:iCs/>
              </w:rPr>
              <w:t>None</w:t>
            </w:r>
          </w:p>
        </w:tc>
      </w:tr>
      <w:tr w:rsidR="00864DF4" w:rsidRPr="00842155" w14:paraId="648F438E" w14:textId="77777777" w:rsidTr="00E87822">
        <w:tc>
          <w:tcPr>
            <w:tcW w:w="12390" w:type="dxa"/>
            <w:gridSpan w:val="3"/>
            <w:tcMar>
              <w:top w:w="115" w:type="dxa"/>
              <w:left w:w="115" w:type="dxa"/>
              <w:bottom w:w="115" w:type="dxa"/>
              <w:right w:w="115" w:type="dxa"/>
            </w:tcMar>
          </w:tcPr>
          <w:p w14:paraId="49968019" w14:textId="77777777" w:rsidR="00864DF4" w:rsidRDefault="00864DF4" w:rsidP="00864DF4">
            <w:pPr>
              <w:pStyle w:val="FreeFormA"/>
              <w:rPr>
                <w:rFonts w:ascii="Arial" w:hAnsi="Arial" w:cs="Arial"/>
                <w:b/>
              </w:rPr>
            </w:pPr>
            <w:r>
              <w:rPr>
                <w:rFonts w:ascii="Arial" w:hAnsi="Arial" w:cs="Arial"/>
                <w:b/>
              </w:rPr>
              <w:t>Assignments</w:t>
            </w:r>
          </w:p>
          <w:p w14:paraId="2DBD1FE4" w14:textId="77777777" w:rsidR="00864DF4" w:rsidRDefault="00864DF4" w:rsidP="00864DF4">
            <w:pPr>
              <w:pStyle w:val="FreeFormA"/>
              <w:rPr>
                <w:rFonts w:ascii="Arial" w:hAnsi="Arial" w:cs="Arial"/>
                <w:b/>
              </w:rPr>
            </w:pPr>
          </w:p>
          <w:p w14:paraId="4B7D3B61" w14:textId="77777777" w:rsidR="00864DF4" w:rsidRDefault="00864DF4" w:rsidP="00864DF4">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65F43482" w14:textId="77777777" w:rsidR="00864DF4" w:rsidRPr="00795153" w:rsidRDefault="00864DF4" w:rsidP="00E87822"/>
        </w:tc>
      </w:tr>
      <w:tr w:rsidR="00E87822" w:rsidRPr="00E45197" w14:paraId="3E9AD0EA"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671F80BD"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5D5B8087" w14:textId="77777777" w:rsidTr="00E87822">
        <w:tc>
          <w:tcPr>
            <w:tcW w:w="12390" w:type="dxa"/>
            <w:gridSpan w:val="3"/>
            <w:shd w:val="clear" w:color="auto" w:fill="FFFFFF" w:themeFill="background1"/>
            <w:tcMar>
              <w:top w:w="115" w:type="dxa"/>
              <w:left w:w="115" w:type="dxa"/>
              <w:bottom w:w="115" w:type="dxa"/>
              <w:right w:w="115" w:type="dxa"/>
            </w:tcMar>
          </w:tcPr>
          <w:p w14:paraId="544D7D52" w14:textId="77777777" w:rsidR="00E87822" w:rsidRDefault="00E87822" w:rsidP="00E87822">
            <w:pPr>
              <w:rPr>
                <w:b/>
                <w:bCs/>
              </w:rPr>
            </w:pPr>
            <w:r>
              <w:rPr>
                <w:b/>
                <w:bCs/>
              </w:rPr>
              <w:t>Readings</w:t>
            </w:r>
          </w:p>
          <w:p w14:paraId="3BCD843D" w14:textId="77777777" w:rsidR="00E87822" w:rsidRDefault="00E87822" w:rsidP="00E87822">
            <w:pPr>
              <w:rPr>
                <w:b/>
                <w:bCs/>
              </w:rPr>
            </w:pPr>
          </w:p>
          <w:p w14:paraId="31611470" w14:textId="77777777" w:rsidR="003C6D1D" w:rsidRDefault="003C6D1D" w:rsidP="003C6D1D">
            <w:pPr>
              <w:rPr>
                <w:bCs/>
              </w:rPr>
            </w:pPr>
            <w:r>
              <w:rPr>
                <w:bCs/>
              </w:rPr>
              <w:t xml:space="preserve">Recursion: </w:t>
            </w:r>
            <w:hyperlink r:id="rId29" w:history="1">
              <w:r w:rsidRPr="00126B86">
                <w:rPr>
                  <w:rStyle w:val="Hyperlink"/>
                  <w:bCs/>
                </w:rPr>
                <w:t>https://introcs.cs.princeton.edu/java/23recursion/</w:t>
              </w:r>
            </w:hyperlink>
          </w:p>
          <w:p w14:paraId="6F79B5C7" w14:textId="77777777" w:rsidR="005E76A0" w:rsidRDefault="005E76A0" w:rsidP="005E76A0">
            <w:r>
              <w:t xml:space="preserve">Sorting descriptions and visualizers: </w:t>
            </w:r>
            <w:hyperlink r:id="rId30" w:history="1">
              <w:r w:rsidRPr="00126B86">
                <w:rPr>
                  <w:rStyle w:val="Hyperlink"/>
                </w:rPr>
                <w:t>https://visualgo.net/bn/sorting?slide=1</w:t>
              </w:r>
            </w:hyperlink>
          </w:p>
          <w:p w14:paraId="5656DCA5" w14:textId="577FBC68" w:rsidR="005E76A0" w:rsidRPr="005F545E" w:rsidRDefault="005E76A0" w:rsidP="003C6D1D">
            <w:r>
              <w:t xml:space="preserve">Sorting: </w:t>
            </w:r>
            <w:hyperlink r:id="rId31" w:history="1">
              <w:r w:rsidRPr="00126B86">
                <w:rPr>
                  <w:rStyle w:val="Hyperlink"/>
                </w:rPr>
                <w:t>https://introcs.cs.princeton.edu/java/42sort/</w:t>
              </w:r>
            </w:hyperlink>
          </w:p>
        </w:tc>
      </w:tr>
      <w:tr w:rsidR="00E87822" w:rsidRPr="00E45197" w14:paraId="3CFAABD0" w14:textId="77777777" w:rsidTr="00E87822">
        <w:tc>
          <w:tcPr>
            <w:tcW w:w="12390" w:type="dxa"/>
            <w:gridSpan w:val="3"/>
            <w:shd w:val="clear" w:color="auto" w:fill="A68462"/>
            <w:tcMar>
              <w:top w:w="115" w:type="dxa"/>
              <w:left w:w="115" w:type="dxa"/>
              <w:bottom w:w="115" w:type="dxa"/>
              <w:right w:w="115" w:type="dxa"/>
            </w:tcMar>
          </w:tcPr>
          <w:p w14:paraId="1A5EAC0A"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334F6431" w14:textId="77777777" w:rsidTr="00E87822">
        <w:tc>
          <w:tcPr>
            <w:tcW w:w="12390" w:type="dxa"/>
            <w:gridSpan w:val="3"/>
            <w:tcMar>
              <w:top w:w="115" w:type="dxa"/>
              <w:left w:w="115" w:type="dxa"/>
              <w:bottom w:w="115" w:type="dxa"/>
              <w:right w:w="115" w:type="dxa"/>
            </w:tcMar>
          </w:tcPr>
          <w:p w14:paraId="779E1C88" w14:textId="22FC651C" w:rsidR="00E87822" w:rsidRDefault="00E87822" w:rsidP="00E87822">
            <w:pPr>
              <w:rPr>
                <w:b/>
                <w:bCs/>
              </w:rPr>
            </w:pPr>
            <w:r>
              <w:rPr>
                <w:b/>
                <w:bCs/>
              </w:rPr>
              <w:t>Day 1</w:t>
            </w:r>
            <w:r w:rsidR="00D73AFD">
              <w:rPr>
                <w:b/>
                <w:bCs/>
              </w:rPr>
              <w:t xml:space="preserve">: </w:t>
            </w:r>
            <w:r w:rsidR="006E7A7B">
              <w:rPr>
                <w:b/>
                <w:bCs/>
              </w:rPr>
              <w:t>Recursion Examples</w:t>
            </w:r>
          </w:p>
          <w:p w14:paraId="07B982AC" w14:textId="25D288A4" w:rsidR="00E87822" w:rsidRDefault="006E7A7B" w:rsidP="00E87822">
            <w:r>
              <w:t>The entire day is dedicated to writing recursion examples.  See the lecture notes for which ones are important.</w:t>
            </w:r>
          </w:p>
          <w:p w14:paraId="18D0CDED" w14:textId="77777777" w:rsidR="006E7A7B" w:rsidRDefault="006E7A7B" w:rsidP="00E87822"/>
          <w:p w14:paraId="1D78C87A" w14:textId="7BBE75A0" w:rsidR="006E7A7B" w:rsidRDefault="006E7A7B" w:rsidP="00E87822">
            <w:r>
              <w:rPr>
                <w:b/>
              </w:rPr>
              <w:t xml:space="preserve">Homework: </w:t>
            </w:r>
            <w:r>
              <w:t>Recursion exercises (both “write the following …” and “what does the following do …”)</w:t>
            </w:r>
          </w:p>
          <w:p w14:paraId="3A31CD46" w14:textId="77777777" w:rsidR="00D17C9D" w:rsidRDefault="00D17C9D" w:rsidP="00E87822"/>
          <w:p w14:paraId="4FC3F1B3" w14:textId="77777777" w:rsidR="00D17C9D" w:rsidRPr="00D17C9D" w:rsidRDefault="00D17C9D" w:rsidP="00D17C9D">
            <w:pPr>
              <w:rPr>
                <w:highlight w:val="green"/>
              </w:rPr>
            </w:pPr>
            <w:r w:rsidRPr="00D17C9D">
              <w:rPr>
                <w:highlight w:val="green"/>
              </w:rPr>
              <w:t>TODO: Lecture notes for teacher</w:t>
            </w:r>
          </w:p>
          <w:p w14:paraId="2B1C2F27" w14:textId="77777777" w:rsidR="00D17C9D" w:rsidRPr="00D73AFD" w:rsidRDefault="00D17C9D" w:rsidP="00D17C9D">
            <w:r w:rsidRPr="00D17C9D">
              <w:rPr>
                <w:highlight w:val="green"/>
              </w:rPr>
              <w:t>TODO: Homework exercises</w:t>
            </w:r>
          </w:p>
          <w:p w14:paraId="239CC1CF" w14:textId="77777777" w:rsidR="00D17C9D" w:rsidRPr="006E7A7B" w:rsidRDefault="00D17C9D" w:rsidP="00E87822"/>
          <w:p w14:paraId="72D6BE4C" w14:textId="3E377D12" w:rsidR="00E87822" w:rsidRPr="00795153" w:rsidRDefault="008524A1" w:rsidP="008524A1">
            <w:pPr>
              <w:pStyle w:val="AssignmentsLevel2"/>
              <w:numPr>
                <w:ilvl w:val="0"/>
                <w:numId w:val="0"/>
              </w:numPr>
              <w:ind w:left="360"/>
              <w:jc w:val="right"/>
            </w:pPr>
            <w:r>
              <w:t>61</w:t>
            </w:r>
          </w:p>
        </w:tc>
      </w:tr>
      <w:tr w:rsidR="00E87822" w:rsidRPr="00842155" w14:paraId="289D48EA" w14:textId="77777777" w:rsidTr="00E87822">
        <w:tc>
          <w:tcPr>
            <w:tcW w:w="12390" w:type="dxa"/>
            <w:gridSpan w:val="3"/>
            <w:tcMar>
              <w:top w:w="115" w:type="dxa"/>
              <w:left w:w="115" w:type="dxa"/>
              <w:bottom w:w="115" w:type="dxa"/>
              <w:right w:w="115" w:type="dxa"/>
            </w:tcMar>
          </w:tcPr>
          <w:p w14:paraId="07C38BF0" w14:textId="1CB3C905" w:rsidR="00E87822" w:rsidRDefault="00E87822" w:rsidP="00E87822">
            <w:pPr>
              <w:rPr>
                <w:b/>
              </w:rPr>
            </w:pPr>
            <w:r>
              <w:rPr>
                <w:b/>
              </w:rPr>
              <w:lastRenderedPageBreak/>
              <w:t>Day 2</w:t>
            </w:r>
            <w:r w:rsidR="00C043FB">
              <w:rPr>
                <w:b/>
              </w:rPr>
              <w:t>: Recursion Examples</w:t>
            </w:r>
            <w:r w:rsidR="00B079D1">
              <w:rPr>
                <w:b/>
              </w:rPr>
              <w:t xml:space="preserve"> (continued)</w:t>
            </w:r>
          </w:p>
          <w:p w14:paraId="018861D9" w14:textId="1484C2A3" w:rsidR="00C043FB" w:rsidRDefault="00C043FB" w:rsidP="00E87822">
            <w:r>
              <w:t>Go over the exercises and give students a chance to practice more.</w:t>
            </w:r>
            <w:r w:rsidR="0036646D">
              <w:t xml:space="preserve"> Here, we should emphasize the difference between examples that have recursive calls at the beginning, in the middle, and at the end. Discuss with students an informal concept of a Stack, and use this to demonstrate why non-tail recursion can cause memory problems.</w:t>
            </w:r>
          </w:p>
          <w:p w14:paraId="442BA8A1" w14:textId="77777777" w:rsidR="0036646D" w:rsidRDefault="0036646D" w:rsidP="00E87822"/>
          <w:p w14:paraId="73DC2B62" w14:textId="2EEEC38B" w:rsidR="00E87822" w:rsidRDefault="0036646D" w:rsidP="00E87822">
            <w:r>
              <w:rPr>
                <w:b/>
              </w:rPr>
              <w:t xml:space="preserve">Homework: </w:t>
            </w:r>
            <w:r>
              <w:t>More recursion exercises.</w:t>
            </w:r>
          </w:p>
          <w:p w14:paraId="7349BDD0" w14:textId="77777777" w:rsidR="00D17C9D" w:rsidRDefault="00D17C9D" w:rsidP="00E87822"/>
          <w:p w14:paraId="7D490016" w14:textId="77777777" w:rsidR="00D17C9D" w:rsidRPr="00D17C9D" w:rsidRDefault="00D17C9D" w:rsidP="00D17C9D">
            <w:pPr>
              <w:rPr>
                <w:highlight w:val="green"/>
              </w:rPr>
            </w:pPr>
            <w:r w:rsidRPr="00D17C9D">
              <w:rPr>
                <w:highlight w:val="green"/>
              </w:rPr>
              <w:t>TODO: Lecture notes for teacher</w:t>
            </w:r>
          </w:p>
          <w:p w14:paraId="749550FD" w14:textId="77777777" w:rsidR="00D17C9D" w:rsidRPr="00D73AFD" w:rsidRDefault="00D17C9D" w:rsidP="00D17C9D">
            <w:r w:rsidRPr="00D17C9D">
              <w:rPr>
                <w:highlight w:val="green"/>
              </w:rPr>
              <w:t>TODO: Homework exercises</w:t>
            </w:r>
          </w:p>
          <w:p w14:paraId="6F03BBD0" w14:textId="77777777" w:rsidR="00D17C9D" w:rsidRPr="0036646D" w:rsidRDefault="00D17C9D" w:rsidP="00E87822"/>
          <w:p w14:paraId="60794D74" w14:textId="71C5ED48" w:rsidR="00E87822" w:rsidRPr="00795153" w:rsidRDefault="008524A1" w:rsidP="008524A1">
            <w:pPr>
              <w:jc w:val="right"/>
            </w:pPr>
            <w:r>
              <w:t>62</w:t>
            </w:r>
          </w:p>
        </w:tc>
      </w:tr>
      <w:tr w:rsidR="00E87822" w:rsidRPr="00842155" w14:paraId="10FD54C6" w14:textId="77777777" w:rsidTr="00E87822">
        <w:tc>
          <w:tcPr>
            <w:tcW w:w="12390" w:type="dxa"/>
            <w:gridSpan w:val="3"/>
            <w:tcMar>
              <w:top w:w="115" w:type="dxa"/>
              <w:left w:w="115" w:type="dxa"/>
              <w:bottom w:w="115" w:type="dxa"/>
              <w:right w:w="115" w:type="dxa"/>
            </w:tcMar>
          </w:tcPr>
          <w:p w14:paraId="3502F075" w14:textId="79D30FFE" w:rsidR="00E87822" w:rsidRDefault="00E87822" w:rsidP="00E87822">
            <w:pPr>
              <w:rPr>
                <w:b/>
              </w:rPr>
            </w:pPr>
            <w:r>
              <w:rPr>
                <w:b/>
              </w:rPr>
              <w:t>Day 3</w:t>
            </w:r>
            <w:r w:rsidR="009276AC">
              <w:rPr>
                <w:b/>
              </w:rPr>
              <w:t>: Merge Sort</w:t>
            </w:r>
          </w:p>
          <w:p w14:paraId="4CCF7BDD" w14:textId="5792FCBB" w:rsidR="00E87822" w:rsidRPr="00C043FB" w:rsidRDefault="00C043FB" w:rsidP="00E87822">
            <w:r>
              <w:t>Code Merge</w:t>
            </w:r>
            <w:r w:rsidR="009D2B3B">
              <w:t xml:space="preserve"> </w:t>
            </w:r>
            <w:r>
              <w:t xml:space="preserve">Sort for students and perform complexity analysis on the algorithm. </w:t>
            </w:r>
            <w:r w:rsidR="009D2B3B">
              <w:t>Have the code ready to go with the</w:t>
            </w:r>
            <w:r>
              <w:t xml:space="preserve"> </w:t>
            </w:r>
            <w:proofErr w:type="spellStart"/>
            <w:r w:rsidR="009D2B3B" w:rsidRPr="009D2B3B">
              <w:rPr>
                <w:rFonts w:ascii="Courier" w:hAnsi="Courier"/>
                <w:szCs w:val="20"/>
              </w:rPr>
              <w:t>StopWatch</w:t>
            </w:r>
            <w:proofErr w:type="spellEnd"/>
            <w:r>
              <w:t xml:space="preserve"> class so we can compare it with one of the quadratic sorts. Students will not write this algorithm.</w:t>
            </w:r>
          </w:p>
          <w:p w14:paraId="18D07022" w14:textId="77777777" w:rsidR="00E87822" w:rsidRDefault="00E87822" w:rsidP="00E87822"/>
          <w:p w14:paraId="0F6A8A84" w14:textId="02F05CE7" w:rsidR="0036646D" w:rsidRDefault="0036646D" w:rsidP="00E87822">
            <w:r>
              <w:rPr>
                <w:b/>
              </w:rPr>
              <w:t xml:space="preserve">Homework: </w:t>
            </w:r>
            <w:r>
              <w:t>None</w:t>
            </w:r>
          </w:p>
          <w:p w14:paraId="1F50E3A3" w14:textId="77777777" w:rsidR="00D17C9D" w:rsidRDefault="00D17C9D" w:rsidP="00E87822"/>
          <w:p w14:paraId="27321F51" w14:textId="77777777" w:rsidR="00D17C9D" w:rsidRPr="00D17C9D" w:rsidRDefault="00D17C9D" w:rsidP="00D17C9D">
            <w:pPr>
              <w:rPr>
                <w:highlight w:val="green"/>
              </w:rPr>
            </w:pPr>
            <w:r w:rsidRPr="00D17C9D">
              <w:rPr>
                <w:highlight w:val="green"/>
              </w:rPr>
              <w:t>TODO: Lecture notes for teacher</w:t>
            </w:r>
          </w:p>
          <w:p w14:paraId="7D39A314" w14:textId="77777777" w:rsidR="00D17C9D" w:rsidRPr="0036646D" w:rsidRDefault="00D17C9D" w:rsidP="00E87822"/>
          <w:p w14:paraId="4ECFB270" w14:textId="512CE9E0" w:rsidR="0036646D" w:rsidRPr="00795153" w:rsidRDefault="008524A1" w:rsidP="008524A1">
            <w:pPr>
              <w:jc w:val="right"/>
            </w:pPr>
            <w:r>
              <w:t>63</w:t>
            </w:r>
          </w:p>
        </w:tc>
      </w:tr>
      <w:tr w:rsidR="00E87822" w:rsidRPr="00842155" w14:paraId="60F8A88A" w14:textId="77777777" w:rsidTr="00E87822">
        <w:tc>
          <w:tcPr>
            <w:tcW w:w="12390" w:type="dxa"/>
            <w:gridSpan w:val="3"/>
            <w:tcMar>
              <w:top w:w="115" w:type="dxa"/>
              <w:left w:w="115" w:type="dxa"/>
              <w:bottom w:w="115" w:type="dxa"/>
              <w:right w:w="115" w:type="dxa"/>
            </w:tcMar>
          </w:tcPr>
          <w:p w14:paraId="61A9DA7D" w14:textId="347E33C7" w:rsidR="00E87822" w:rsidRDefault="00E87822" w:rsidP="00E87822">
            <w:pPr>
              <w:rPr>
                <w:b/>
              </w:rPr>
            </w:pPr>
            <w:r>
              <w:rPr>
                <w:b/>
              </w:rPr>
              <w:t>Day 4</w:t>
            </w:r>
            <w:r w:rsidR="00C043FB">
              <w:rPr>
                <w:b/>
              </w:rPr>
              <w:t>: Recursion Lab</w:t>
            </w:r>
          </w:p>
          <w:p w14:paraId="0E542329" w14:textId="77777777" w:rsidR="00E87822" w:rsidRDefault="0036646D" w:rsidP="00E87822">
            <w:r>
              <w:t xml:space="preserve">Pass out the </w:t>
            </w:r>
            <w:r w:rsidR="007C0011">
              <w:t>Towers of Hanoi</w:t>
            </w:r>
            <w:r>
              <w:t xml:space="preserve"> lab. Students should spend the first part of the period understanding the problem and writing the code on paper. They should then work in pairs to code it on a computer.</w:t>
            </w:r>
          </w:p>
          <w:p w14:paraId="3AE97EA7" w14:textId="77777777" w:rsidR="0036646D" w:rsidRDefault="0036646D" w:rsidP="00E87822"/>
          <w:p w14:paraId="3E3FE698" w14:textId="77777777" w:rsidR="0036646D" w:rsidRDefault="0036646D" w:rsidP="00E87822">
            <w:r>
              <w:rPr>
                <w:b/>
              </w:rPr>
              <w:t xml:space="preserve">Homework: </w:t>
            </w:r>
            <w:r>
              <w:t>None</w:t>
            </w:r>
          </w:p>
          <w:p w14:paraId="0F07D89F" w14:textId="77777777" w:rsidR="00D17C9D" w:rsidRDefault="00D17C9D" w:rsidP="00E87822"/>
          <w:p w14:paraId="3B0E1112" w14:textId="25B1BA0E" w:rsidR="00D17C9D" w:rsidRDefault="00D17C9D" w:rsidP="00E87822">
            <w:r w:rsidRPr="00D17C9D">
              <w:rPr>
                <w:highlight w:val="green"/>
              </w:rPr>
              <w:t>TODO: Lab sheet</w:t>
            </w:r>
          </w:p>
          <w:p w14:paraId="4C2FCDD8" w14:textId="431526FE" w:rsidR="0036646D" w:rsidRPr="0036646D" w:rsidRDefault="008524A1" w:rsidP="008524A1">
            <w:pPr>
              <w:jc w:val="right"/>
            </w:pPr>
            <w:r>
              <w:t>64</w:t>
            </w:r>
          </w:p>
        </w:tc>
      </w:tr>
      <w:tr w:rsidR="00E87822" w:rsidRPr="00842155" w14:paraId="5BCAC26B" w14:textId="77777777" w:rsidTr="00E87822">
        <w:tc>
          <w:tcPr>
            <w:tcW w:w="12390" w:type="dxa"/>
            <w:gridSpan w:val="3"/>
            <w:tcMar>
              <w:top w:w="115" w:type="dxa"/>
              <w:left w:w="115" w:type="dxa"/>
              <w:bottom w:w="115" w:type="dxa"/>
              <w:right w:w="115" w:type="dxa"/>
            </w:tcMar>
          </w:tcPr>
          <w:p w14:paraId="3E66A481" w14:textId="77777777" w:rsidR="00E87822" w:rsidRDefault="00E87822" w:rsidP="00E87822">
            <w:pPr>
              <w:rPr>
                <w:b/>
              </w:rPr>
            </w:pPr>
            <w:r>
              <w:rPr>
                <w:b/>
              </w:rPr>
              <w:t>Day 5</w:t>
            </w:r>
          </w:p>
          <w:p w14:paraId="2E3B6EBF" w14:textId="00000016" w:rsidR="00E87822" w:rsidRDefault="00E87822" w:rsidP="00E87822">
            <w:r>
              <w:t>Flexible</w:t>
            </w:r>
            <w:r w:rsidR="0014706E">
              <w:t xml:space="preserve">.  However, </w:t>
            </w:r>
            <w:r w:rsidR="001074AB">
              <w:t xml:space="preserve">if there is time, students can code the four sorts and use the </w:t>
            </w:r>
            <w:r w:rsidR="001074AB" w:rsidRPr="001074AB">
              <w:rPr>
                <w:rFonts w:ascii="Courier" w:hAnsi="Courier"/>
                <w:szCs w:val="20"/>
              </w:rPr>
              <w:t>StopWatch.java</w:t>
            </w:r>
            <w:r w:rsidR="001074AB">
              <w:t xml:space="preserve"> class to time them and come up with regression equations like they did with the two searches.  It is particularly interesting to compare the three quadratic sorts.</w:t>
            </w:r>
          </w:p>
          <w:p w14:paraId="3914700D" w14:textId="77777777" w:rsidR="00D17C9D" w:rsidRDefault="00D17C9D" w:rsidP="00E87822"/>
          <w:p w14:paraId="02C1B1B3" w14:textId="26C665D3" w:rsidR="00D17C9D" w:rsidRPr="00C709C3" w:rsidRDefault="00D17C9D" w:rsidP="00E87822">
            <w:r w:rsidRPr="00D17C9D">
              <w:rPr>
                <w:highlight w:val="green"/>
              </w:rPr>
              <w:t>TODO: Optional activity</w:t>
            </w:r>
          </w:p>
        </w:tc>
      </w:tr>
    </w:tbl>
    <w:p w14:paraId="121D8F52" w14:textId="092E2F31" w:rsidR="00E87822" w:rsidRDefault="00E87822">
      <w:pPr>
        <w:rPr>
          <w:rFonts w:cs="Arial"/>
        </w:rPr>
      </w:pPr>
    </w:p>
    <w:p w14:paraId="4BD50E51"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590D6624"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47931703" w14:textId="6B69F016" w:rsidR="00E87822" w:rsidRPr="00075884" w:rsidRDefault="003177E2" w:rsidP="00864DF4">
            <w:pPr>
              <w:pStyle w:val="TopicHeading"/>
            </w:pPr>
            <w:bookmarkStart w:id="16" w:name="_Toc408479226"/>
            <w:r>
              <w:lastRenderedPageBreak/>
              <w:t>Week 15</w:t>
            </w:r>
            <w:r w:rsidR="00E87822">
              <w:t>:</w:t>
            </w:r>
            <w:r w:rsidR="00864DF4">
              <w:t xml:space="preserve"> P/NP/NP Complete</w:t>
            </w:r>
            <w:bookmarkEnd w:id="16"/>
          </w:p>
        </w:tc>
        <w:tc>
          <w:tcPr>
            <w:tcW w:w="780" w:type="dxa"/>
            <w:tcBorders>
              <w:left w:val="nil"/>
              <w:bottom w:val="single" w:sz="4" w:space="0" w:color="000000" w:themeColor="text1"/>
              <w:right w:val="nil"/>
            </w:tcBorders>
            <w:shd w:val="clear" w:color="auto" w:fill="012169"/>
            <w:vAlign w:val="center"/>
          </w:tcPr>
          <w:p w14:paraId="70E6A2E8"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5B048FCC" w14:textId="13BDD761" w:rsidR="00E87822" w:rsidRPr="00566ACF" w:rsidRDefault="00E87822" w:rsidP="00E87822">
            <w:pPr>
              <w:pStyle w:val="Heading1"/>
              <w:jc w:val="right"/>
            </w:pPr>
            <w:r w:rsidRPr="00566ACF">
              <w:t xml:space="preserve">Quarter </w:t>
            </w:r>
            <w:r>
              <w:t>2</w:t>
            </w:r>
          </w:p>
        </w:tc>
      </w:tr>
      <w:tr w:rsidR="00E87822" w:rsidRPr="00E45197" w14:paraId="688501E2"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2145588"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1122362C" w14:textId="77777777" w:rsidR="00E87822" w:rsidRPr="00E45197" w:rsidRDefault="00E87822" w:rsidP="00E87822">
            <w:pPr>
              <w:pStyle w:val="TopicHeading"/>
            </w:pPr>
          </w:p>
        </w:tc>
      </w:tr>
      <w:tr w:rsidR="00864DF4" w:rsidRPr="00842155" w14:paraId="5E9A1D01"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51A63B61" w14:textId="71E37CBE" w:rsidR="00864DF4" w:rsidRPr="0036646D" w:rsidRDefault="00864DF4" w:rsidP="0036646D">
            <w:pPr>
              <w:tabs>
                <w:tab w:val="left" w:pos="0"/>
                <w:tab w:val="left" w:pos="3720"/>
              </w:tabs>
              <w:outlineLvl w:val="0"/>
              <w:rPr>
                <w:rFonts w:cs="Arial"/>
              </w:rPr>
            </w:pPr>
            <w:r>
              <w:rPr>
                <w:rFonts w:cs="Arial"/>
              </w:rPr>
              <w:t xml:space="preserve">This week </w:t>
            </w:r>
            <w:r w:rsidR="0036646D">
              <w:rPr>
                <w:rFonts w:cs="Arial"/>
              </w:rPr>
              <w:t xml:space="preserve">presents, in light of previous material, the first real limitation of a computer. This is a practical limitation, not a theoretical limitation. The idea is that some things </w:t>
            </w:r>
            <w:r w:rsidR="0036646D">
              <w:rPr>
                <w:rFonts w:cs="Arial"/>
                <w:i/>
              </w:rPr>
              <w:t xml:space="preserve">can </w:t>
            </w:r>
            <w:r w:rsidR="00125010">
              <w:rPr>
                <w:rFonts w:cs="Arial"/>
              </w:rPr>
              <w:t>be coded, but their best-</w:t>
            </w:r>
            <w:r w:rsidR="0036646D">
              <w:rPr>
                <w:rFonts w:cs="Arial"/>
              </w:rPr>
              <w:t>known algorithms are too slow to be useful. Students will learn about the categories of P, NP, and NP Complete, and understand that this is the number one unsolved problem in computer science. This looks ahead to heuristics (what do you do if you cannot write an algorithm because either (a) you don’t have the information, or (b) it will take too long). Finally, students will program an NP Complete problem to demonstrate that (1) the algorithm is not difficult, but (2) it takes way too long to run for large cases.</w:t>
            </w:r>
          </w:p>
        </w:tc>
        <w:tc>
          <w:tcPr>
            <w:tcW w:w="1530" w:type="dxa"/>
            <w:tcBorders>
              <w:left w:val="nil"/>
              <w:bottom w:val="single" w:sz="4" w:space="0" w:color="000000" w:themeColor="text1"/>
              <w:right w:val="single" w:sz="4" w:space="0" w:color="auto"/>
            </w:tcBorders>
            <w:shd w:val="clear" w:color="auto" w:fill="auto"/>
          </w:tcPr>
          <w:p w14:paraId="7140D0E0" w14:textId="77777777" w:rsidR="00864DF4" w:rsidRPr="00842155" w:rsidRDefault="00864DF4" w:rsidP="00E87822">
            <w:pPr>
              <w:rPr>
                <w:rFonts w:cs="Arial"/>
                <w:szCs w:val="20"/>
              </w:rPr>
            </w:pPr>
          </w:p>
        </w:tc>
      </w:tr>
      <w:tr w:rsidR="00864DF4" w:rsidRPr="00E45197" w14:paraId="49C53AE7"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957A47A" w14:textId="554A5742" w:rsidR="00864DF4" w:rsidRPr="00E45197" w:rsidRDefault="00864DF4"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124DB27E" w14:textId="77777777" w:rsidR="00864DF4" w:rsidRPr="00E45197" w:rsidRDefault="00864DF4" w:rsidP="00E87822">
            <w:pPr>
              <w:rPr>
                <w:rFonts w:cs="Arial"/>
                <w:color w:val="FFFFFF" w:themeColor="background1"/>
                <w:szCs w:val="20"/>
              </w:rPr>
            </w:pPr>
          </w:p>
        </w:tc>
      </w:tr>
      <w:tr w:rsidR="00864DF4" w:rsidRPr="00842155" w14:paraId="56317877"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68E12FB8" w14:textId="3EC8773F" w:rsidR="00864DF4" w:rsidRDefault="0036646D" w:rsidP="0036646D">
            <w:pPr>
              <w:pStyle w:val="ListParagraph"/>
              <w:numPr>
                <w:ilvl w:val="0"/>
                <w:numId w:val="22"/>
              </w:numPr>
              <w:ind w:left="335"/>
              <w:rPr>
                <w:rFonts w:cs="Arial"/>
                <w:szCs w:val="20"/>
              </w:rPr>
            </w:pPr>
            <w:r>
              <w:rPr>
                <w:rFonts w:cs="Arial"/>
                <w:szCs w:val="20"/>
              </w:rPr>
              <w:t>Describe the categories of P, NP, and NP Complete</w:t>
            </w:r>
          </w:p>
          <w:p w14:paraId="10E34154" w14:textId="77777777" w:rsidR="0036646D" w:rsidRDefault="0036646D" w:rsidP="0036646D">
            <w:pPr>
              <w:pStyle w:val="ListParagraph"/>
              <w:numPr>
                <w:ilvl w:val="0"/>
                <w:numId w:val="22"/>
              </w:numPr>
              <w:ind w:left="335"/>
              <w:rPr>
                <w:rFonts w:cs="Arial"/>
                <w:szCs w:val="20"/>
              </w:rPr>
            </w:pPr>
            <w:r>
              <w:rPr>
                <w:rFonts w:cs="Arial"/>
                <w:szCs w:val="20"/>
              </w:rPr>
              <w:t>Program an NP Complete Problem.</w:t>
            </w:r>
          </w:p>
          <w:p w14:paraId="794DF54D" w14:textId="77777777" w:rsidR="0036646D" w:rsidRDefault="0036646D" w:rsidP="0036646D">
            <w:pPr>
              <w:pStyle w:val="ListParagraph"/>
              <w:numPr>
                <w:ilvl w:val="0"/>
                <w:numId w:val="22"/>
              </w:numPr>
              <w:ind w:left="335"/>
              <w:rPr>
                <w:rFonts w:cs="Arial"/>
                <w:szCs w:val="20"/>
              </w:rPr>
            </w:pPr>
            <w:r>
              <w:rPr>
                <w:rFonts w:cs="Arial"/>
                <w:szCs w:val="20"/>
              </w:rPr>
              <w:t>Extrapolate how long it would take to compute the solution to the NP Complete problem for large cases.</w:t>
            </w:r>
          </w:p>
          <w:p w14:paraId="2E71936D" w14:textId="239B6006" w:rsidR="0036646D" w:rsidRPr="0036646D" w:rsidRDefault="0036646D" w:rsidP="0036646D">
            <w:pPr>
              <w:pStyle w:val="ListParagraph"/>
              <w:ind w:left="335"/>
              <w:rPr>
                <w:rFonts w:cs="Arial"/>
                <w:szCs w:val="20"/>
              </w:rPr>
            </w:pPr>
          </w:p>
        </w:tc>
      </w:tr>
      <w:tr w:rsidR="00864DF4" w:rsidRPr="00E45197" w14:paraId="78A97B66"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2415F01E" w14:textId="353E0D82" w:rsidR="00864DF4" w:rsidRPr="00E45197" w:rsidRDefault="00864DF4"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864DF4" w:rsidRPr="00842155" w14:paraId="6B0B3C51" w14:textId="77777777" w:rsidTr="00E87822">
        <w:tc>
          <w:tcPr>
            <w:tcW w:w="12390" w:type="dxa"/>
            <w:gridSpan w:val="3"/>
            <w:tcMar>
              <w:top w:w="115" w:type="dxa"/>
              <w:left w:w="115" w:type="dxa"/>
              <w:bottom w:w="115" w:type="dxa"/>
              <w:right w:w="115" w:type="dxa"/>
            </w:tcMar>
          </w:tcPr>
          <w:p w14:paraId="1216BB5A" w14:textId="77777777" w:rsidR="00864DF4" w:rsidRDefault="00864DF4" w:rsidP="00864DF4">
            <w:pPr>
              <w:pStyle w:val="FreeFormA"/>
              <w:tabs>
                <w:tab w:val="left" w:pos="9870"/>
              </w:tabs>
              <w:rPr>
                <w:rFonts w:ascii="Arial" w:hAnsi="Arial" w:cs="Arial"/>
                <w:b/>
              </w:rPr>
            </w:pPr>
            <w:r>
              <w:rPr>
                <w:rFonts w:ascii="Arial" w:hAnsi="Arial" w:cs="Arial"/>
                <w:b/>
              </w:rPr>
              <w:t>Readings</w:t>
            </w:r>
            <w:r>
              <w:rPr>
                <w:rFonts w:ascii="Arial" w:hAnsi="Arial" w:cs="Arial"/>
                <w:b/>
              </w:rPr>
              <w:tab/>
            </w:r>
          </w:p>
          <w:p w14:paraId="0D1E2791" w14:textId="77777777" w:rsidR="00864DF4" w:rsidRDefault="00864DF4" w:rsidP="00864DF4">
            <w:pPr>
              <w:pStyle w:val="FreeFormA"/>
              <w:rPr>
                <w:rFonts w:ascii="Arial" w:hAnsi="Arial" w:cs="Arial"/>
                <w:b/>
              </w:rPr>
            </w:pPr>
          </w:p>
          <w:p w14:paraId="6907CB32" w14:textId="4DB4C976" w:rsidR="00864DF4" w:rsidRPr="00E56658" w:rsidRDefault="00E56658" w:rsidP="00E87822">
            <w:r>
              <w:rPr>
                <w:rFonts w:cs="Arial"/>
                <w:bCs/>
                <w:iCs/>
              </w:rPr>
              <w:t>None</w:t>
            </w:r>
          </w:p>
        </w:tc>
      </w:tr>
      <w:tr w:rsidR="00864DF4" w:rsidRPr="00842155" w14:paraId="56212456" w14:textId="77777777" w:rsidTr="00E87822">
        <w:tc>
          <w:tcPr>
            <w:tcW w:w="12390" w:type="dxa"/>
            <w:gridSpan w:val="3"/>
            <w:tcMar>
              <w:top w:w="115" w:type="dxa"/>
              <w:left w:w="115" w:type="dxa"/>
              <w:bottom w:w="115" w:type="dxa"/>
              <w:right w:w="115" w:type="dxa"/>
            </w:tcMar>
          </w:tcPr>
          <w:p w14:paraId="3C20D62D" w14:textId="77777777" w:rsidR="00864DF4" w:rsidRDefault="00864DF4" w:rsidP="00864DF4">
            <w:pPr>
              <w:pStyle w:val="FreeFormA"/>
              <w:rPr>
                <w:rFonts w:ascii="Arial" w:hAnsi="Arial" w:cs="Arial"/>
                <w:b/>
              </w:rPr>
            </w:pPr>
            <w:r>
              <w:rPr>
                <w:rFonts w:ascii="Arial" w:hAnsi="Arial" w:cs="Arial"/>
                <w:b/>
              </w:rPr>
              <w:t>Assignments</w:t>
            </w:r>
          </w:p>
          <w:p w14:paraId="52C54E2B" w14:textId="77777777" w:rsidR="00864DF4" w:rsidRDefault="00864DF4" w:rsidP="00864DF4">
            <w:pPr>
              <w:pStyle w:val="FreeFormA"/>
              <w:rPr>
                <w:rFonts w:ascii="Arial" w:hAnsi="Arial" w:cs="Arial"/>
                <w:b/>
              </w:rPr>
            </w:pPr>
          </w:p>
          <w:p w14:paraId="7654AEF2" w14:textId="3583E3F3" w:rsidR="00864DF4" w:rsidRDefault="00125010" w:rsidP="00864DF4">
            <w:pPr>
              <w:pStyle w:val="FreeFormA"/>
            </w:pPr>
            <w:r>
              <w:rPr>
                <w:rFonts w:ascii="Arial" w:hAnsi="Arial" w:cs="Arial"/>
              </w:rPr>
              <w:t>NP Complete Programming Lab</w:t>
            </w:r>
          </w:p>
          <w:p w14:paraId="58267346" w14:textId="77777777" w:rsidR="00864DF4" w:rsidRPr="00795153" w:rsidRDefault="00864DF4" w:rsidP="00E87822"/>
        </w:tc>
      </w:tr>
      <w:tr w:rsidR="00E87822" w:rsidRPr="00E45197" w14:paraId="3BF0C332"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507BE443"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2510D97F" w14:textId="77777777" w:rsidTr="00E87822">
        <w:tc>
          <w:tcPr>
            <w:tcW w:w="12390" w:type="dxa"/>
            <w:gridSpan w:val="3"/>
            <w:shd w:val="clear" w:color="auto" w:fill="FFFFFF" w:themeFill="background1"/>
            <w:tcMar>
              <w:top w:w="115" w:type="dxa"/>
              <w:left w:w="115" w:type="dxa"/>
              <w:bottom w:w="115" w:type="dxa"/>
              <w:right w:w="115" w:type="dxa"/>
            </w:tcMar>
          </w:tcPr>
          <w:p w14:paraId="1E7D1B60" w14:textId="77777777" w:rsidR="00E87822" w:rsidRDefault="00E87822" w:rsidP="00E87822">
            <w:pPr>
              <w:rPr>
                <w:b/>
                <w:bCs/>
              </w:rPr>
            </w:pPr>
            <w:r>
              <w:rPr>
                <w:b/>
                <w:bCs/>
              </w:rPr>
              <w:t>Readings</w:t>
            </w:r>
          </w:p>
          <w:p w14:paraId="408FECEB" w14:textId="77777777" w:rsidR="00E87822" w:rsidRDefault="00E87822" w:rsidP="00E87822">
            <w:pPr>
              <w:rPr>
                <w:b/>
                <w:bCs/>
              </w:rPr>
            </w:pPr>
          </w:p>
          <w:p w14:paraId="77800DAE" w14:textId="7BFC7DDC" w:rsidR="00125010" w:rsidRDefault="00125010" w:rsidP="00E87822">
            <w:pPr>
              <w:rPr>
                <w:bCs/>
              </w:rPr>
            </w:pPr>
            <w:r>
              <w:rPr>
                <w:bCs/>
              </w:rPr>
              <w:t xml:space="preserve">“Intractability”, </w:t>
            </w:r>
            <w:r>
              <w:rPr>
                <w:bCs/>
                <w:i/>
              </w:rPr>
              <w:t>Computer Science: An Interdisciplinary Approach</w:t>
            </w:r>
            <w:r>
              <w:rPr>
                <w:bCs/>
              </w:rPr>
              <w:t xml:space="preserve">: </w:t>
            </w:r>
            <w:hyperlink r:id="rId32" w:history="1">
              <w:r w:rsidRPr="00BD2C23">
                <w:rPr>
                  <w:rStyle w:val="Hyperlink"/>
                  <w:bCs/>
                </w:rPr>
                <w:t>https://introcs.cs.princeton.edu/java/55intractability/</w:t>
              </w:r>
            </w:hyperlink>
          </w:p>
          <w:p w14:paraId="20756120" w14:textId="77777777" w:rsidR="00125010" w:rsidRDefault="00125010" w:rsidP="00E87822">
            <w:pPr>
              <w:rPr>
                <w:bCs/>
              </w:rPr>
            </w:pPr>
          </w:p>
          <w:p w14:paraId="70A94086" w14:textId="30A3B0BA" w:rsidR="00E87822" w:rsidRDefault="00125010" w:rsidP="00E87822">
            <w:pPr>
              <w:rPr>
                <w:bCs/>
              </w:rPr>
            </w:pPr>
            <w:r>
              <w:rPr>
                <w:bCs/>
              </w:rPr>
              <w:t xml:space="preserve"> “</w:t>
            </w:r>
            <w:r w:rsidRPr="00125010">
              <w:rPr>
                <w:bCs/>
              </w:rPr>
              <w:t>P vs. NP and the Computational Complexity Zoo</w:t>
            </w:r>
            <w:r>
              <w:rPr>
                <w:bCs/>
              </w:rPr>
              <w:t xml:space="preserve">”: </w:t>
            </w:r>
            <w:hyperlink r:id="rId33" w:history="1">
              <w:r w:rsidRPr="00BD2C23">
                <w:rPr>
                  <w:rStyle w:val="Hyperlink"/>
                  <w:bCs/>
                </w:rPr>
                <w:t>https://www.youtube.com/watch?v=YX40hbAHx3s</w:t>
              </w:r>
            </w:hyperlink>
          </w:p>
          <w:p w14:paraId="6C80D24E" w14:textId="604FCE46" w:rsidR="00125010" w:rsidRPr="00125010" w:rsidRDefault="00125010" w:rsidP="00E87822">
            <w:pPr>
              <w:rPr>
                <w:bCs/>
              </w:rPr>
            </w:pPr>
          </w:p>
        </w:tc>
      </w:tr>
      <w:tr w:rsidR="00E87822" w:rsidRPr="00E45197" w14:paraId="20D07B30" w14:textId="77777777" w:rsidTr="00E87822">
        <w:tc>
          <w:tcPr>
            <w:tcW w:w="12390" w:type="dxa"/>
            <w:gridSpan w:val="3"/>
            <w:shd w:val="clear" w:color="auto" w:fill="A68462"/>
            <w:tcMar>
              <w:top w:w="115" w:type="dxa"/>
              <w:left w:w="115" w:type="dxa"/>
              <w:bottom w:w="115" w:type="dxa"/>
              <w:right w:w="115" w:type="dxa"/>
            </w:tcMar>
          </w:tcPr>
          <w:p w14:paraId="1274AAFE" w14:textId="77777777" w:rsidR="00E87822" w:rsidRPr="00E45197" w:rsidRDefault="00E87822" w:rsidP="00E87822">
            <w:pPr>
              <w:rPr>
                <w:rFonts w:cs="Arial"/>
                <w:b/>
                <w:color w:val="FFFFFF" w:themeColor="background1"/>
                <w:szCs w:val="20"/>
              </w:rPr>
            </w:pPr>
            <w:r>
              <w:rPr>
                <w:rFonts w:cs="Arial"/>
                <w:b/>
                <w:bCs/>
                <w:color w:val="FFFFFF" w:themeColor="background1"/>
              </w:rPr>
              <w:lastRenderedPageBreak/>
              <w:t>Daily Outline</w:t>
            </w:r>
          </w:p>
        </w:tc>
      </w:tr>
      <w:tr w:rsidR="00E87822" w:rsidRPr="00842155" w14:paraId="41CB216B" w14:textId="77777777" w:rsidTr="00E87822">
        <w:tc>
          <w:tcPr>
            <w:tcW w:w="12390" w:type="dxa"/>
            <w:gridSpan w:val="3"/>
            <w:tcMar>
              <w:top w:w="115" w:type="dxa"/>
              <w:left w:w="115" w:type="dxa"/>
              <w:bottom w:w="115" w:type="dxa"/>
              <w:right w:w="115" w:type="dxa"/>
            </w:tcMar>
          </w:tcPr>
          <w:p w14:paraId="79129AA7" w14:textId="2A6191E6" w:rsidR="00E87822" w:rsidRDefault="00E87822" w:rsidP="00E87822">
            <w:pPr>
              <w:rPr>
                <w:b/>
                <w:bCs/>
              </w:rPr>
            </w:pPr>
            <w:r>
              <w:rPr>
                <w:b/>
                <w:bCs/>
              </w:rPr>
              <w:t>Day 1</w:t>
            </w:r>
            <w:r w:rsidR="00722936">
              <w:rPr>
                <w:b/>
                <w:bCs/>
              </w:rPr>
              <w:t>: Introduction to P/NP</w:t>
            </w:r>
          </w:p>
          <w:p w14:paraId="31F9C91B" w14:textId="3165B83D" w:rsidR="00722936" w:rsidRDefault="00722936" w:rsidP="00E87822">
            <w:pPr>
              <w:rPr>
                <w:bCs/>
              </w:rPr>
            </w:pPr>
            <w:r>
              <w:rPr>
                <w:bCs/>
              </w:rPr>
              <w:t>This is a lecture on the categories of P and NP.  We will not yet mention NP Complete. However, students need to see that the question of whether P = NP is the biggest open question in computer science. Introduce at least two NP Complete problems without calling it by that name. Emphasize that the algorithm is known, but it is too slow.</w:t>
            </w:r>
          </w:p>
          <w:p w14:paraId="2BA18DB5" w14:textId="77777777" w:rsidR="00E56658" w:rsidRDefault="00E56658" w:rsidP="00E87822">
            <w:pPr>
              <w:rPr>
                <w:bCs/>
              </w:rPr>
            </w:pPr>
          </w:p>
          <w:p w14:paraId="6FC62A6C" w14:textId="683D8641" w:rsidR="00E56658" w:rsidRPr="00722936" w:rsidRDefault="00E56658" w:rsidP="00E87822">
            <w:pPr>
              <w:rPr>
                <w:bCs/>
              </w:rPr>
            </w:pPr>
            <w:r>
              <w:rPr>
                <w:bCs/>
              </w:rPr>
              <w:t xml:space="preserve">Mention RSA Encryption and how it depends on not being able to factor very large numbers efficiently. Make the points that our </w:t>
            </w:r>
            <w:r w:rsidR="00B350EC">
              <w:rPr>
                <w:bCs/>
              </w:rPr>
              <w:t>nations</w:t>
            </w:r>
            <w:r>
              <w:rPr>
                <w:bCs/>
              </w:rPr>
              <w:t xml:space="preserve"> security depends on this fact.  Also make the point that </w:t>
            </w:r>
            <w:r w:rsidR="00B350EC">
              <w:rPr>
                <w:bCs/>
              </w:rPr>
              <w:t>simply getting faster computers will not help. Assuming exponential algorithms, explore what happens as single digits are added to 100-digit long composite numbers.</w:t>
            </w:r>
          </w:p>
          <w:p w14:paraId="59C3FE0A" w14:textId="77777777" w:rsidR="00E87822" w:rsidRDefault="00E87822" w:rsidP="00E87822"/>
          <w:p w14:paraId="243D065A" w14:textId="0D056A84" w:rsidR="00D17C9D" w:rsidRDefault="00722936" w:rsidP="00683DF2">
            <w:pPr>
              <w:pStyle w:val="AssignmentsLevel2"/>
              <w:numPr>
                <w:ilvl w:val="0"/>
                <w:numId w:val="0"/>
              </w:numPr>
              <w:ind w:left="360" w:hanging="360"/>
            </w:pPr>
            <w:r>
              <w:rPr>
                <w:b/>
              </w:rPr>
              <w:t xml:space="preserve">Homework: </w:t>
            </w:r>
            <w:r>
              <w:t>None</w:t>
            </w:r>
          </w:p>
          <w:p w14:paraId="4EF5ABC2" w14:textId="1D85B857" w:rsidR="00722936" w:rsidRPr="00722936" w:rsidRDefault="008524A1" w:rsidP="008524A1">
            <w:pPr>
              <w:pStyle w:val="AssignmentsLevel2"/>
              <w:numPr>
                <w:ilvl w:val="0"/>
                <w:numId w:val="0"/>
              </w:numPr>
              <w:ind w:left="360" w:hanging="360"/>
              <w:jc w:val="right"/>
            </w:pPr>
            <w:r>
              <w:t>65</w:t>
            </w:r>
          </w:p>
        </w:tc>
      </w:tr>
      <w:tr w:rsidR="00E87822" w:rsidRPr="00842155" w14:paraId="569E50C1" w14:textId="77777777" w:rsidTr="00E87822">
        <w:tc>
          <w:tcPr>
            <w:tcW w:w="12390" w:type="dxa"/>
            <w:gridSpan w:val="3"/>
            <w:tcMar>
              <w:top w:w="115" w:type="dxa"/>
              <w:left w:w="115" w:type="dxa"/>
              <w:bottom w:w="115" w:type="dxa"/>
              <w:right w:w="115" w:type="dxa"/>
            </w:tcMar>
          </w:tcPr>
          <w:p w14:paraId="28CDEDF3" w14:textId="77777777" w:rsidR="00E87822" w:rsidRDefault="00E87822" w:rsidP="00E87822">
            <w:pPr>
              <w:rPr>
                <w:b/>
              </w:rPr>
            </w:pPr>
            <w:r>
              <w:rPr>
                <w:b/>
              </w:rPr>
              <w:t>Day 2</w:t>
            </w:r>
            <w:r w:rsidR="00722936">
              <w:rPr>
                <w:b/>
              </w:rPr>
              <w:t>: NP Complete</w:t>
            </w:r>
          </w:p>
          <w:p w14:paraId="2659D9AC" w14:textId="68E25684" w:rsidR="00722936" w:rsidRPr="00722936" w:rsidRDefault="00722936" w:rsidP="00E87822">
            <w:r>
              <w:t>This is another course “climax”. Introduce the concept of NP complete, and then give a couple more famous problems.</w:t>
            </w:r>
          </w:p>
          <w:p w14:paraId="6ADAFE22" w14:textId="77777777" w:rsidR="00722936" w:rsidRDefault="00722936" w:rsidP="00722936"/>
          <w:p w14:paraId="62BF5388" w14:textId="23D40021" w:rsidR="00D17C9D" w:rsidRDefault="00722936" w:rsidP="00683DF2">
            <w:pPr>
              <w:pStyle w:val="AssignmentsLevel2"/>
              <w:numPr>
                <w:ilvl w:val="0"/>
                <w:numId w:val="0"/>
              </w:numPr>
              <w:ind w:left="360" w:hanging="360"/>
            </w:pPr>
            <w:r>
              <w:rPr>
                <w:b/>
              </w:rPr>
              <w:t xml:space="preserve">Homework: </w:t>
            </w:r>
            <w:r>
              <w:t>None</w:t>
            </w:r>
          </w:p>
          <w:p w14:paraId="2CAF2800" w14:textId="2DFDA1D2" w:rsidR="00E87822" w:rsidRPr="00795153" w:rsidRDefault="008524A1" w:rsidP="008524A1">
            <w:pPr>
              <w:jc w:val="right"/>
            </w:pPr>
            <w:r>
              <w:t>66</w:t>
            </w:r>
          </w:p>
        </w:tc>
      </w:tr>
      <w:tr w:rsidR="00E87822" w:rsidRPr="00842155" w14:paraId="781FE017" w14:textId="77777777" w:rsidTr="00E87822">
        <w:tc>
          <w:tcPr>
            <w:tcW w:w="12390" w:type="dxa"/>
            <w:gridSpan w:val="3"/>
            <w:tcMar>
              <w:top w:w="115" w:type="dxa"/>
              <w:left w:w="115" w:type="dxa"/>
              <w:bottom w:w="115" w:type="dxa"/>
              <w:right w:w="115" w:type="dxa"/>
            </w:tcMar>
          </w:tcPr>
          <w:p w14:paraId="128CE444" w14:textId="77777777" w:rsidR="00E87822" w:rsidRDefault="00E87822" w:rsidP="00E87822">
            <w:pPr>
              <w:rPr>
                <w:b/>
              </w:rPr>
            </w:pPr>
            <w:r>
              <w:rPr>
                <w:b/>
              </w:rPr>
              <w:t>Day 3</w:t>
            </w:r>
            <w:r w:rsidR="00722936">
              <w:rPr>
                <w:b/>
              </w:rPr>
              <w:t>: NP Complete Lab</w:t>
            </w:r>
          </w:p>
          <w:p w14:paraId="567BEE4D" w14:textId="59360733" w:rsidR="00722936" w:rsidRPr="00722936" w:rsidRDefault="00722936" w:rsidP="00E87822">
            <w:r>
              <w:t>The first part of this lab should be programming a simple NP Complete Problem.</w:t>
            </w:r>
          </w:p>
          <w:p w14:paraId="421DCA9D" w14:textId="77777777" w:rsidR="00E87822" w:rsidRDefault="00E87822" w:rsidP="00E87822">
            <w:pPr>
              <w:rPr>
                <w:b/>
              </w:rPr>
            </w:pPr>
          </w:p>
          <w:p w14:paraId="4E679760" w14:textId="1715B1FB" w:rsidR="00D17C9D" w:rsidRDefault="00722936" w:rsidP="00E87822">
            <w:r>
              <w:rPr>
                <w:b/>
              </w:rPr>
              <w:t xml:space="preserve">Homework: </w:t>
            </w:r>
            <w:r>
              <w:t>None</w:t>
            </w:r>
          </w:p>
          <w:p w14:paraId="0BF2AE92" w14:textId="7635C250" w:rsidR="00722936" w:rsidRPr="00722936" w:rsidRDefault="008524A1" w:rsidP="008524A1">
            <w:pPr>
              <w:jc w:val="right"/>
            </w:pPr>
            <w:r>
              <w:t>67</w:t>
            </w:r>
          </w:p>
        </w:tc>
      </w:tr>
      <w:tr w:rsidR="00E87822" w:rsidRPr="00842155" w14:paraId="55AF4A64" w14:textId="77777777" w:rsidTr="00E87822">
        <w:tc>
          <w:tcPr>
            <w:tcW w:w="12390" w:type="dxa"/>
            <w:gridSpan w:val="3"/>
            <w:tcMar>
              <w:top w:w="115" w:type="dxa"/>
              <w:left w:w="115" w:type="dxa"/>
              <w:bottom w:w="115" w:type="dxa"/>
              <w:right w:w="115" w:type="dxa"/>
            </w:tcMar>
          </w:tcPr>
          <w:p w14:paraId="79E4D660" w14:textId="08BF0A32" w:rsidR="00E87822" w:rsidRDefault="00E87822" w:rsidP="00E87822">
            <w:pPr>
              <w:rPr>
                <w:b/>
              </w:rPr>
            </w:pPr>
            <w:r>
              <w:rPr>
                <w:b/>
              </w:rPr>
              <w:t>Day 4</w:t>
            </w:r>
            <w:r w:rsidR="00722936">
              <w:rPr>
                <w:b/>
              </w:rPr>
              <w:t>: NP Complete Lab</w:t>
            </w:r>
          </w:p>
          <w:p w14:paraId="53EB2E06" w14:textId="77777777" w:rsidR="00E87822" w:rsidRDefault="00722936" w:rsidP="00E87822">
            <w:r>
              <w:t>The second part of this lab is to time the algorithm on reasonable data, and use the efficiency analysis to extrapolate how long it would take for bigger cases.</w:t>
            </w:r>
          </w:p>
          <w:p w14:paraId="4E970198" w14:textId="77777777" w:rsidR="00722936" w:rsidRDefault="00722936" w:rsidP="00722936">
            <w:pPr>
              <w:rPr>
                <w:b/>
              </w:rPr>
            </w:pPr>
          </w:p>
          <w:p w14:paraId="241746D2" w14:textId="7BBD5E5F" w:rsidR="00D17C9D" w:rsidRDefault="00722936" w:rsidP="00722936">
            <w:r>
              <w:rPr>
                <w:b/>
              </w:rPr>
              <w:t xml:space="preserve">Homework: </w:t>
            </w:r>
            <w:r>
              <w:t>None</w:t>
            </w:r>
          </w:p>
          <w:p w14:paraId="5B01232D" w14:textId="076C6CC7" w:rsidR="00722936" w:rsidRPr="00D456CD" w:rsidRDefault="008524A1" w:rsidP="008524A1">
            <w:pPr>
              <w:jc w:val="right"/>
            </w:pPr>
            <w:r>
              <w:t>68</w:t>
            </w:r>
          </w:p>
        </w:tc>
      </w:tr>
      <w:tr w:rsidR="00E87822" w:rsidRPr="00842155" w14:paraId="29F33A90" w14:textId="77777777" w:rsidTr="00E87822">
        <w:tc>
          <w:tcPr>
            <w:tcW w:w="12390" w:type="dxa"/>
            <w:gridSpan w:val="3"/>
            <w:tcMar>
              <w:top w:w="115" w:type="dxa"/>
              <w:left w:w="115" w:type="dxa"/>
              <w:bottom w:w="115" w:type="dxa"/>
              <w:right w:w="115" w:type="dxa"/>
            </w:tcMar>
          </w:tcPr>
          <w:p w14:paraId="45918A65" w14:textId="7B772CC3" w:rsidR="00E87822" w:rsidRDefault="00E87822" w:rsidP="00E87822">
            <w:pPr>
              <w:rPr>
                <w:b/>
              </w:rPr>
            </w:pPr>
            <w:r>
              <w:rPr>
                <w:b/>
              </w:rPr>
              <w:t>Day 5</w:t>
            </w:r>
            <w:r w:rsidR="00A82440">
              <w:rPr>
                <w:b/>
              </w:rPr>
              <w:t>: Test</w:t>
            </w:r>
          </w:p>
          <w:p w14:paraId="6595CF8E" w14:textId="77777777" w:rsidR="00A82440" w:rsidRDefault="00A82440" w:rsidP="00E87822">
            <w:r>
              <w:t>Test on recursion and complexity analysis.</w:t>
            </w:r>
          </w:p>
          <w:p w14:paraId="08B82A38" w14:textId="77777777" w:rsidR="00D17C9D" w:rsidRDefault="00D17C9D" w:rsidP="00E87822"/>
          <w:p w14:paraId="1C38697B" w14:textId="3B3363EF" w:rsidR="00D17C9D" w:rsidRDefault="00D17C9D" w:rsidP="00E87822">
            <w:r w:rsidRPr="00D17C9D">
              <w:rPr>
                <w:highlight w:val="green"/>
              </w:rPr>
              <w:t>TODO: Test?</w:t>
            </w:r>
          </w:p>
          <w:p w14:paraId="7D25B08E" w14:textId="3F485C71" w:rsidR="008524A1" w:rsidRPr="00A82440" w:rsidRDefault="008524A1" w:rsidP="008524A1">
            <w:pPr>
              <w:jc w:val="right"/>
            </w:pPr>
            <w:r>
              <w:t>69</w:t>
            </w:r>
          </w:p>
        </w:tc>
      </w:tr>
    </w:tbl>
    <w:p w14:paraId="41C3A217" w14:textId="1908BA33" w:rsidR="00E87822" w:rsidRDefault="00E87822">
      <w:pPr>
        <w:rPr>
          <w:rFonts w:cs="Arial"/>
        </w:rPr>
      </w:pPr>
    </w:p>
    <w:p w14:paraId="7EDC0101" w14:textId="7777777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66CD70AF"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591F7255" w14:textId="141AB545" w:rsidR="00E87822" w:rsidRPr="00075884" w:rsidRDefault="003177E2" w:rsidP="000A28EB">
            <w:pPr>
              <w:pStyle w:val="TopicHeading"/>
            </w:pPr>
            <w:bookmarkStart w:id="17" w:name="_Toc408479227"/>
            <w:r>
              <w:lastRenderedPageBreak/>
              <w:t>Week 16</w:t>
            </w:r>
            <w:r w:rsidR="00E87822">
              <w:t xml:space="preserve">: </w:t>
            </w:r>
            <w:r w:rsidR="00864DF4">
              <w:t>Objects</w:t>
            </w:r>
            <w:bookmarkEnd w:id="17"/>
          </w:p>
        </w:tc>
        <w:tc>
          <w:tcPr>
            <w:tcW w:w="780" w:type="dxa"/>
            <w:tcBorders>
              <w:left w:val="nil"/>
              <w:bottom w:val="single" w:sz="4" w:space="0" w:color="000000" w:themeColor="text1"/>
              <w:right w:val="nil"/>
            </w:tcBorders>
            <w:shd w:val="clear" w:color="auto" w:fill="012169"/>
            <w:vAlign w:val="center"/>
          </w:tcPr>
          <w:p w14:paraId="2672012B"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7EA3A3BC" w14:textId="166A8D7A" w:rsidR="00E87822" w:rsidRPr="00566ACF" w:rsidRDefault="00E87822" w:rsidP="00E87822">
            <w:pPr>
              <w:pStyle w:val="Heading1"/>
              <w:jc w:val="right"/>
            </w:pPr>
            <w:r w:rsidRPr="00566ACF">
              <w:t xml:space="preserve">Quarter </w:t>
            </w:r>
            <w:r>
              <w:t>2</w:t>
            </w:r>
          </w:p>
        </w:tc>
      </w:tr>
      <w:tr w:rsidR="00E87822" w:rsidRPr="00E45197" w14:paraId="0329BAD5"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268E07C"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3C78D900" w14:textId="77777777" w:rsidR="00E87822" w:rsidRPr="00E45197" w:rsidRDefault="00E87822" w:rsidP="00E87822">
            <w:pPr>
              <w:pStyle w:val="TopicHeading"/>
            </w:pPr>
          </w:p>
        </w:tc>
      </w:tr>
      <w:tr w:rsidR="009276AC" w:rsidRPr="00842155" w14:paraId="357CD53F"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72F12B15" w14:textId="70CAE4D4" w:rsidR="009276AC" w:rsidRPr="00842155" w:rsidRDefault="009276AC" w:rsidP="00920C85">
            <w:pPr>
              <w:tabs>
                <w:tab w:val="left" w:pos="0"/>
                <w:tab w:val="left" w:pos="3720"/>
              </w:tabs>
              <w:outlineLvl w:val="0"/>
              <w:rPr>
                <w:rFonts w:cs="Arial"/>
              </w:rPr>
            </w:pPr>
            <w:r>
              <w:rPr>
                <w:rFonts w:cs="Arial"/>
              </w:rPr>
              <w:t xml:space="preserve">This </w:t>
            </w:r>
            <w:r w:rsidR="00920C85">
              <w:rPr>
                <w:rFonts w:cs="Arial"/>
              </w:rPr>
              <w:t xml:space="preserve">week contains the second abstraction: Objects. In “methods”, students abstracted “verbs”. Here they abstract “nouns” by writing their own data types. Students will generate their first data structure: the </w:t>
            </w:r>
            <w:proofErr w:type="spellStart"/>
            <w:r w:rsidR="00920C85">
              <w:rPr>
                <w:rFonts w:cs="Arial"/>
              </w:rPr>
              <w:t>ArrayList</w:t>
            </w:r>
            <w:proofErr w:type="spellEnd"/>
            <w:r w:rsidR="00920C85">
              <w:rPr>
                <w:rFonts w:cs="Arial"/>
              </w:rPr>
              <w:t>, which is like an array, but has no bound on size, no gaps, and can have elements inserted and deleted. This is laying the groundwork, too, for inheritance and polymorphism.</w:t>
            </w:r>
          </w:p>
        </w:tc>
        <w:tc>
          <w:tcPr>
            <w:tcW w:w="1530" w:type="dxa"/>
            <w:tcBorders>
              <w:left w:val="nil"/>
              <w:bottom w:val="single" w:sz="4" w:space="0" w:color="000000" w:themeColor="text1"/>
              <w:right w:val="single" w:sz="4" w:space="0" w:color="auto"/>
            </w:tcBorders>
            <w:shd w:val="clear" w:color="auto" w:fill="auto"/>
          </w:tcPr>
          <w:p w14:paraId="290EBD31" w14:textId="77777777" w:rsidR="009276AC" w:rsidRPr="00842155" w:rsidRDefault="009276AC" w:rsidP="00E87822">
            <w:pPr>
              <w:rPr>
                <w:rFonts w:cs="Arial"/>
                <w:szCs w:val="20"/>
              </w:rPr>
            </w:pPr>
          </w:p>
        </w:tc>
      </w:tr>
      <w:tr w:rsidR="009276AC" w:rsidRPr="00E45197" w14:paraId="64231234"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10DA091" w14:textId="44C7BB4A" w:rsidR="009276AC" w:rsidRPr="00E45197" w:rsidRDefault="009276AC"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52D58383" w14:textId="77777777" w:rsidR="009276AC" w:rsidRPr="00E45197" w:rsidRDefault="009276AC" w:rsidP="00E87822">
            <w:pPr>
              <w:rPr>
                <w:rFonts w:cs="Arial"/>
                <w:color w:val="FFFFFF" w:themeColor="background1"/>
                <w:szCs w:val="20"/>
              </w:rPr>
            </w:pPr>
          </w:p>
        </w:tc>
      </w:tr>
      <w:tr w:rsidR="009276AC" w:rsidRPr="00842155" w14:paraId="7537FD91"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4C1C0923" w14:textId="0CD35BF9" w:rsidR="009276AC" w:rsidRDefault="00920C85" w:rsidP="00920C85">
            <w:pPr>
              <w:pStyle w:val="ListParagraph"/>
              <w:numPr>
                <w:ilvl w:val="0"/>
                <w:numId w:val="23"/>
              </w:numPr>
              <w:ind w:left="335"/>
              <w:rPr>
                <w:rFonts w:cs="Arial"/>
                <w:szCs w:val="20"/>
              </w:rPr>
            </w:pPr>
            <w:r>
              <w:rPr>
                <w:rFonts w:cs="Arial"/>
                <w:szCs w:val="20"/>
              </w:rPr>
              <w:t>Write an Object.</w:t>
            </w:r>
          </w:p>
          <w:p w14:paraId="4C73FC2E" w14:textId="77777777" w:rsidR="00920C85" w:rsidRDefault="00920C85" w:rsidP="00920C85">
            <w:pPr>
              <w:pStyle w:val="ListParagraph"/>
              <w:numPr>
                <w:ilvl w:val="0"/>
                <w:numId w:val="23"/>
              </w:numPr>
              <w:ind w:left="335"/>
              <w:rPr>
                <w:rFonts w:cs="Arial"/>
                <w:szCs w:val="20"/>
              </w:rPr>
            </w:pPr>
            <w:r>
              <w:rPr>
                <w:rFonts w:cs="Arial"/>
                <w:szCs w:val="20"/>
              </w:rPr>
              <w:t>Understand how parameters work with Object references.</w:t>
            </w:r>
          </w:p>
          <w:p w14:paraId="0B45B8E8" w14:textId="77777777" w:rsidR="00920C85" w:rsidRDefault="00920C85" w:rsidP="00920C85">
            <w:pPr>
              <w:pStyle w:val="ListParagraph"/>
              <w:numPr>
                <w:ilvl w:val="0"/>
                <w:numId w:val="23"/>
              </w:numPr>
              <w:ind w:left="335"/>
              <w:rPr>
                <w:rFonts w:cs="Arial"/>
                <w:szCs w:val="20"/>
              </w:rPr>
            </w:pPr>
            <w:r>
              <w:rPr>
                <w:rFonts w:cs="Arial"/>
                <w:szCs w:val="20"/>
              </w:rPr>
              <w:t>Understand the difference between static and non-static methods.</w:t>
            </w:r>
          </w:p>
          <w:p w14:paraId="307E3806" w14:textId="237C2212" w:rsidR="00920C85" w:rsidRPr="00920C85" w:rsidRDefault="00920C85" w:rsidP="00920C85">
            <w:pPr>
              <w:pStyle w:val="ListParagraph"/>
              <w:numPr>
                <w:ilvl w:val="0"/>
                <w:numId w:val="23"/>
              </w:numPr>
              <w:ind w:left="335"/>
              <w:rPr>
                <w:rFonts w:cs="Arial"/>
                <w:szCs w:val="20"/>
              </w:rPr>
            </w:pPr>
            <w:r>
              <w:rPr>
                <w:rFonts w:cs="Arial"/>
                <w:szCs w:val="20"/>
              </w:rPr>
              <w:t xml:space="preserve">Write the </w:t>
            </w:r>
            <w:proofErr w:type="spellStart"/>
            <w:r>
              <w:rPr>
                <w:rFonts w:cs="Arial"/>
                <w:szCs w:val="20"/>
              </w:rPr>
              <w:t>ArrayList</w:t>
            </w:r>
            <w:proofErr w:type="spellEnd"/>
            <w:r>
              <w:rPr>
                <w:rFonts w:cs="Arial"/>
                <w:szCs w:val="20"/>
              </w:rPr>
              <w:t xml:space="preserve"> Object using an array.</w:t>
            </w:r>
          </w:p>
        </w:tc>
      </w:tr>
      <w:tr w:rsidR="009276AC" w:rsidRPr="00842155" w14:paraId="3E3E1679" w14:textId="77777777" w:rsidTr="00E87822">
        <w:trPr>
          <w:trHeight w:val="38"/>
        </w:trPr>
        <w:tc>
          <w:tcPr>
            <w:tcW w:w="12390" w:type="dxa"/>
            <w:gridSpan w:val="3"/>
            <w:tcBorders>
              <w:top w:val="nil"/>
              <w:bottom w:val="nil"/>
              <w:right w:val="single" w:sz="4" w:space="0" w:color="auto"/>
            </w:tcBorders>
            <w:tcMar>
              <w:top w:w="115" w:type="dxa"/>
              <w:left w:w="115" w:type="dxa"/>
              <w:bottom w:w="115" w:type="dxa"/>
              <w:right w:w="115" w:type="dxa"/>
            </w:tcMar>
          </w:tcPr>
          <w:p w14:paraId="00079725" w14:textId="77777777" w:rsidR="009276AC" w:rsidRPr="00842155" w:rsidRDefault="009276AC" w:rsidP="00E87822">
            <w:pPr>
              <w:rPr>
                <w:rFonts w:cs="Arial"/>
                <w:szCs w:val="20"/>
              </w:rPr>
            </w:pPr>
          </w:p>
        </w:tc>
      </w:tr>
      <w:tr w:rsidR="009276AC" w:rsidRPr="00842155" w14:paraId="2A676C0E" w14:textId="77777777" w:rsidTr="00E87822">
        <w:trPr>
          <w:trHeight w:val="128"/>
        </w:trPr>
        <w:tc>
          <w:tcPr>
            <w:tcW w:w="1239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6EF0E3FE" w14:textId="77777777" w:rsidR="009276AC" w:rsidRPr="00842155" w:rsidRDefault="009276AC" w:rsidP="00E87822">
            <w:pPr>
              <w:rPr>
                <w:rFonts w:cs="Arial"/>
                <w:szCs w:val="20"/>
              </w:rPr>
            </w:pPr>
          </w:p>
        </w:tc>
      </w:tr>
      <w:tr w:rsidR="009276AC" w:rsidRPr="00E45197" w14:paraId="5D80798D"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5CA91466" w14:textId="48C74E0C" w:rsidR="009276AC" w:rsidRPr="00E45197" w:rsidRDefault="009276AC"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9276AC" w:rsidRPr="00842155" w14:paraId="591FED89" w14:textId="77777777" w:rsidTr="00E87822">
        <w:tc>
          <w:tcPr>
            <w:tcW w:w="12390" w:type="dxa"/>
            <w:gridSpan w:val="3"/>
            <w:tcMar>
              <w:top w:w="115" w:type="dxa"/>
              <w:left w:w="115" w:type="dxa"/>
              <w:bottom w:w="115" w:type="dxa"/>
              <w:right w:w="115" w:type="dxa"/>
            </w:tcMar>
          </w:tcPr>
          <w:p w14:paraId="19F1619D" w14:textId="77777777" w:rsidR="009276AC" w:rsidRDefault="009276AC" w:rsidP="004D4607">
            <w:pPr>
              <w:pStyle w:val="FreeFormA"/>
              <w:tabs>
                <w:tab w:val="left" w:pos="9870"/>
              </w:tabs>
              <w:rPr>
                <w:rFonts w:ascii="Arial" w:hAnsi="Arial" w:cs="Arial"/>
                <w:b/>
              </w:rPr>
            </w:pPr>
            <w:r>
              <w:rPr>
                <w:rFonts w:ascii="Arial" w:hAnsi="Arial" w:cs="Arial"/>
                <w:b/>
              </w:rPr>
              <w:t>Readings</w:t>
            </w:r>
            <w:r>
              <w:rPr>
                <w:rFonts w:ascii="Arial" w:hAnsi="Arial" w:cs="Arial"/>
                <w:b/>
              </w:rPr>
              <w:tab/>
            </w:r>
          </w:p>
          <w:p w14:paraId="5C3A745D" w14:textId="77777777" w:rsidR="009276AC" w:rsidRPr="007A0859" w:rsidRDefault="009276AC" w:rsidP="004D4607">
            <w:pPr>
              <w:pStyle w:val="FreeFormA"/>
              <w:rPr>
                <w:rFonts w:ascii="Arial" w:hAnsi="Arial" w:cs="Arial"/>
              </w:rPr>
            </w:pPr>
          </w:p>
          <w:p w14:paraId="3A0B2890" w14:textId="06C1DA3E" w:rsidR="009276AC" w:rsidRPr="007A0859" w:rsidRDefault="007A0859" w:rsidP="00E87822">
            <w:pPr>
              <w:rPr>
                <w:b/>
              </w:rPr>
            </w:pPr>
            <w:r w:rsidRPr="007A0859">
              <w:t>None</w:t>
            </w:r>
          </w:p>
        </w:tc>
      </w:tr>
      <w:tr w:rsidR="009276AC" w:rsidRPr="00842155" w14:paraId="08496CE0" w14:textId="77777777" w:rsidTr="00E87822">
        <w:tc>
          <w:tcPr>
            <w:tcW w:w="12390" w:type="dxa"/>
            <w:gridSpan w:val="3"/>
            <w:tcMar>
              <w:top w:w="115" w:type="dxa"/>
              <w:left w:w="115" w:type="dxa"/>
              <w:bottom w:w="115" w:type="dxa"/>
              <w:right w:w="115" w:type="dxa"/>
            </w:tcMar>
          </w:tcPr>
          <w:p w14:paraId="0C27BA53" w14:textId="77777777" w:rsidR="009276AC" w:rsidRDefault="009276AC" w:rsidP="004D4607">
            <w:pPr>
              <w:pStyle w:val="FreeFormA"/>
              <w:rPr>
                <w:rFonts w:ascii="Arial" w:hAnsi="Arial" w:cs="Arial"/>
                <w:b/>
              </w:rPr>
            </w:pPr>
            <w:r>
              <w:rPr>
                <w:rFonts w:ascii="Arial" w:hAnsi="Arial" w:cs="Arial"/>
                <w:b/>
              </w:rPr>
              <w:t>Assignments</w:t>
            </w:r>
          </w:p>
          <w:p w14:paraId="6B23C0A4" w14:textId="77777777" w:rsidR="009276AC" w:rsidRDefault="009276AC" w:rsidP="004D4607">
            <w:pPr>
              <w:pStyle w:val="FreeFormA"/>
              <w:rPr>
                <w:rFonts w:ascii="Arial" w:hAnsi="Arial" w:cs="Arial"/>
                <w:b/>
              </w:rPr>
            </w:pPr>
          </w:p>
          <w:p w14:paraId="55A24026" w14:textId="77777777" w:rsidR="009276AC" w:rsidRDefault="009276AC" w:rsidP="004D4607">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4595361A" w14:textId="77777777" w:rsidR="009276AC" w:rsidRPr="00795153" w:rsidRDefault="009276AC" w:rsidP="00E87822"/>
        </w:tc>
      </w:tr>
      <w:tr w:rsidR="00E87822" w:rsidRPr="00E45197" w14:paraId="20FAB973"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03E2704C"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3A9194A7" w14:textId="77777777" w:rsidTr="00E87822">
        <w:tc>
          <w:tcPr>
            <w:tcW w:w="12390" w:type="dxa"/>
            <w:gridSpan w:val="3"/>
            <w:shd w:val="clear" w:color="auto" w:fill="FFFFFF" w:themeFill="background1"/>
            <w:tcMar>
              <w:top w:w="115" w:type="dxa"/>
              <w:left w:w="115" w:type="dxa"/>
              <w:bottom w:w="115" w:type="dxa"/>
              <w:right w:w="115" w:type="dxa"/>
            </w:tcMar>
          </w:tcPr>
          <w:p w14:paraId="4DA94033" w14:textId="77777777" w:rsidR="00E87822" w:rsidRDefault="00E87822" w:rsidP="00E87822">
            <w:pPr>
              <w:rPr>
                <w:b/>
                <w:bCs/>
              </w:rPr>
            </w:pPr>
            <w:r>
              <w:rPr>
                <w:b/>
                <w:bCs/>
              </w:rPr>
              <w:t>Readings</w:t>
            </w:r>
          </w:p>
          <w:p w14:paraId="7110D30B" w14:textId="77777777" w:rsidR="00E87822" w:rsidRDefault="00E87822" w:rsidP="00E87822">
            <w:pPr>
              <w:rPr>
                <w:b/>
                <w:bCs/>
              </w:rPr>
            </w:pPr>
          </w:p>
          <w:p w14:paraId="2D7D4A21"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784C9110" w14:textId="77777777" w:rsidTr="00E87822">
        <w:tc>
          <w:tcPr>
            <w:tcW w:w="12390" w:type="dxa"/>
            <w:gridSpan w:val="3"/>
            <w:shd w:val="clear" w:color="auto" w:fill="A68462"/>
            <w:tcMar>
              <w:top w:w="115" w:type="dxa"/>
              <w:left w:w="115" w:type="dxa"/>
              <w:bottom w:w="115" w:type="dxa"/>
              <w:right w:w="115" w:type="dxa"/>
            </w:tcMar>
          </w:tcPr>
          <w:p w14:paraId="7E009B23"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66C3C824" w14:textId="77777777" w:rsidTr="00E87822">
        <w:tc>
          <w:tcPr>
            <w:tcW w:w="12390" w:type="dxa"/>
            <w:gridSpan w:val="3"/>
            <w:tcMar>
              <w:top w:w="115" w:type="dxa"/>
              <w:left w:w="115" w:type="dxa"/>
              <w:bottom w:w="115" w:type="dxa"/>
              <w:right w:w="115" w:type="dxa"/>
            </w:tcMar>
          </w:tcPr>
          <w:p w14:paraId="2C65FCB0" w14:textId="59B5F3DD" w:rsidR="00E87822" w:rsidRDefault="00E87822" w:rsidP="00E87822">
            <w:pPr>
              <w:rPr>
                <w:b/>
                <w:bCs/>
              </w:rPr>
            </w:pPr>
            <w:r>
              <w:rPr>
                <w:b/>
                <w:bCs/>
              </w:rPr>
              <w:lastRenderedPageBreak/>
              <w:t>Day 1</w:t>
            </w:r>
            <w:r w:rsidR="00263F98">
              <w:rPr>
                <w:b/>
                <w:bCs/>
              </w:rPr>
              <w:t>: Objects</w:t>
            </w:r>
          </w:p>
          <w:p w14:paraId="797BB7E8" w14:textId="0C77A5CC" w:rsidR="00263F98" w:rsidRPr="00263F98" w:rsidRDefault="00263F98" w:rsidP="00E87822">
            <w:pPr>
              <w:rPr>
                <w:bCs/>
              </w:rPr>
            </w:pPr>
            <w:r>
              <w:rPr>
                <w:bCs/>
              </w:rPr>
              <w:t xml:space="preserve">Objects are different than primitives. Students need to review how arrays work and why they are different when they are passed to methods. This first lecture should also introduce the idea </w:t>
            </w:r>
            <w:proofErr w:type="gramStart"/>
            <w:r>
              <w:rPr>
                <w:bCs/>
              </w:rPr>
              <w:t>that  you</w:t>
            </w:r>
            <w:proofErr w:type="gramEnd"/>
            <w:r>
              <w:rPr>
                <w:bCs/>
              </w:rPr>
              <w:t xml:space="preserve"> can write your own Object, and you should work together to construct a simple example in class, complete with a constructor, </w:t>
            </w:r>
            <w:proofErr w:type="spellStart"/>
            <w:r>
              <w:rPr>
                <w:bCs/>
              </w:rPr>
              <w:t>mutator</w:t>
            </w:r>
            <w:proofErr w:type="spellEnd"/>
            <w:r>
              <w:rPr>
                <w:bCs/>
              </w:rPr>
              <w:t xml:space="preserve">, </w:t>
            </w:r>
            <w:proofErr w:type="spellStart"/>
            <w:r>
              <w:rPr>
                <w:bCs/>
              </w:rPr>
              <w:t>accessor</w:t>
            </w:r>
            <w:proofErr w:type="spellEnd"/>
            <w:r>
              <w:rPr>
                <w:bCs/>
              </w:rPr>
              <w:t>, and some other interesting methods.</w:t>
            </w:r>
            <w:r w:rsidR="000A28EB">
              <w:rPr>
                <w:bCs/>
              </w:rPr>
              <w:t xml:space="preserve"> A discussion about static versus non-static methods should also take place.</w:t>
            </w:r>
            <w:r w:rsidR="00920C85">
              <w:rPr>
                <w:bCs/>
              </w:rPr>
              <w:t xml:space="preserve"> When they see a method for the object, it is a good time to describe the difference between </w:t>
            </w:r>
            <w:proofErr w:type="gramStart"/>
            <w:r w:rsidR="00920C85">
              <w:rPr>
                <w:bCs/>
              </w:rPr>
              <w:t>a static</w:t>
            </w:r>
            <w:proofErr w:type="gramEnd"/>
            <w:r w:rsidR="00920C85">
              <w:rPr>
                <w:bCs/>
              </w:rPr>
              <w:t xml:space="preserve"> and a non-static method. Until now, they were always using “static” before all of their methods.</w:t>
            </w:r>
          </w:p>
          <w:p w14:paraId="5F9BB8BD" w14:textId="77777777" w:rsidR="00E87822" w:rsidRDefault="00E87822" w:rsidP="00E87822"/>
          <w:p w14:paraId="560F3D6E" w14:textId="77777777" w:rsidR="00E87822" w:rsidRDefault="000A28EB" w:rsidP="000A28EB">
            <w:pPr>
              <w:pStyle w:val="AssignmentsLevel2"/>
              <w:numPr>
                <w:ilvl w:val="0"/>
                <w:numId w:val="0"/>
              </w:numPr>
              <w:ind w:left="360" w:hanging="360"/>
            </w:pPr>
            <w:r>
              <w:rPr>
                <w:b/>
              </w:rPr>
              <w:t xml:space="preserve">Homework: </w:t>
            </w:r>
            <w:r>
              <w:t>Add a method to the class we developed.</w:t>
            </w:r>
          </w:p>
          <w:p w14:paraId="3D8D8FE8" w14:textId="77777777" w:rsidR="00D17C9D" w:rsidRDefault="00D17C9D" w:rsidP="000A28EB">
            <w:pPr>
              <w:pStyle w:val="AssignmentsLevel2"/>
              <w:numPr>
                <w:ilvl w:val="0"/>
                <w:numId w:val="0"/>
              </w:numPr>
              <w:ind w:left="360" w:hanging="360"/>
            </w:pPr>
          </w:p>
          <w:p w14:paraId="7AD68714" w14:textId="77777777" w:rsidR="00D17C9D" w:rsidRPr="00D17C9D" w:rsidRDefault="00D17C9D" w:rsidP="000A28EB">
            <w:pPr>
              <w:pStyle w:val="AssignmentsLevel2"/>
              <w:numPr>
                <w:ilvl w:val="0"/>
                <w:numId w:val="0"/>
              </w:numPr>
              <w:ind w:left="360" w:hanging="360"/>
              <w:rPr>
                <w:highlight w:val="green"/>
              </w:rPr>
            </w:pPr>
            <w:r w:rsidRPr="00D17C9D">
              <w:rPr>
                <w:highlight w:val="green"/>
              </w:rPr>
              <w:t>TODO: Lecture notes for teacher</w:t>
            </w:r>
          </w:p>
          <w:p w14:paraId="1308F544" w14:textId="34594E09" w:rsidR="00D17C9D" w:rsidRDefault="00D17C9D" w:rsidP="000A28EB">
            <w:pPr>
              <w:pStyle w:val="AssignmentsLevel2"/>
              <w:numPr>
                <w:ilvl w:val="0"/>
                <w:numId w:val="0"/>
              </w:numPr>
              <w:ind w:left="360" w:hanging="360"/>
            </w:pPr>
            <w:r w:rsidRPr="00D17C9D">
              <w:rPr>
                <w:highlight w:val="green"/>
              </w:rPr>
              <w:t>TODO: Homework sheet for students</w:t>
            </w:r>
          </w:p>
          <w:p w14:paraId="740B0B77" w14:textId="21B491C2" w:rsidR="008524A1" w:rsidRPr="008524A1" w:rsidRDefault="008524A1" w:rsidP="008524A1">
            <w:pPr>
              <w:pStyle w:val="AssignmentsLevel2"/>
              <w:numPr>
                <w:ilvl w:val="0"/>
                <w:numId w:val="0"/>
              </w:numPr>
              <w:ind w:left="360" w:hanging="360"/>
              <w:jc w:val="right"/>
            </w:pPr>
            <w:r w:rsidRPr="008524A1">
              <w:t>70</w:t>
            </w:r>
          </w:p>
        </w:tc>
      </w:tr>
      <w:tr w:rsidR="00E87822" w:rsidRPr="00842155" w14:paraId="42557DBF" w14:textId="77777777" w:rsidTr="00E87822">
        <w:tc>
          <w:tcPr>
            <w:tcW w:w="12390" w:type="dxa"/>
            <w:gridSpan w:val="3"/>
            <w:tcMar>
              <w:top w:w="115" w:type="dxa"/>
              <w:left w:w="115" w:type="dxa"/>
              <w:bottom w:w="115" w:type="dxa"/>
              <w:right w:w="115" w:type="dxa"/>
            </w:tcMar>
          </w:tcPr>
          <w:p w14:paraId="7FE20D47" w14:textId="04083629" w:rsidR="00E87822" w:rsidRDefault="00E87822" w:rsidP="00E87822">
            <w:pPr>
              <w:rPr>
                <w:b/>
              </w:rPr>
            </w:pPr>
            <w:r>
              <w:rPr>
                <w:b/>
              </w:rPr>
              <w:t>Day 2</w:t>
            </w:r>
            <w:r w:rsidR="00263F98">
              <w:rPr>
                <w:b/>
              </w:rPr>
              <w:t>: Objects (continued)</w:t>
            </w:r>
          </w:p>
          <w:p w14:paraId="6C03298C" w14:textId="7D9F7389" w:rsidR="00263F98" w:rsidRPr="00263F98" w:rsidRDefault="00263F98" w:rsidP="00E87822">
            <w:r>
              <w:t xml:space="preserve">It is likely true that the previous lesson will spill into this day.  </w:t>
            </w:r>
            <w:r w:rsidR="000A28EB">
              <w:t>Today should also include exercises on how Objects act when they are passed to methods.</w:t>
            </w:r>
          </w:p>
          <w:p w14:paraId="1E2454D5" w14:textId="77777777" w:rsidR="00E87822" w:rsidRDefault="00E87822" w:rsidP="00E87822">
            <w:pPr>
              <w:rPr>
                <w:b/>
              </w:rPr>
            </w:pPr>
          </w:p>
          <w:p w14:paraId="374C5E71" w14:textId="2BD807B1" w:rsidR="00E87822" w:rsidRDefault="000A28EB" w:rsidP="00E87822">
            <w:r>
              <w:rPr>
                <w:b/>
              </w:rPr>
              <w:t xml:space="preserve">Homework: </w:t>
            </w:r>
            <w:r>
              <w:t xml:space="preserve">Outline an </w:t>
            </w:r>
            <w:proofErr w:type="spellStart"/>
            <w:r>
              <w:t>ArrayList</w:t>
            </w:r>
            <w:proofErr w:type="spellEnd"/>
            <w:r>
              <w:t xml:space="preserve"> object and have students write the constructor, </w:t>
            </w:r>
            <w:proofErr w:type="gramStart"/>
            <w:r>
              <w:t>set(</w:t>
            </w:r>
            <w:proofErr w:type="gramEnd"/>
            <w:r>
              <w:t>), and get().</w:t>
            </w:r>
          </w:p>
          <w:p w14:paraId="69F3AB9C" w14:textId="77777777" w:rsidR="00D17C9D" w:rsidRDefault="00D17C9D" w:rsidP="00E87822"/>
          <w:p w14:paraId="440B6400" w14:textId="461F076D" w:rsidR="00D17C9D" w:rsidRPr="00D17C9D" w:rsidRDefault="00D17C9D" w:rsidP="00D17C9D">
            <w:pPr>
              <w:pStyle w:val="AssignmentsLevel2"/>
              <w:numPr>
                <w:ilvl w:val="0"/>
                <w:numId w:val="0"/>
              </w:numPr>
              <w:ind w:left="360" w:hanging="360"/>
              <w:rPr>
                <w:highlight w:val="green"/>
              </w:rPr>
            </w:pPr>
            <w:r w:rsidRPr="00D17C9D">
              <w:rPr>
                <w:highlight w:val="green"/>
              </w:rPr>
              <w:t>TODO: Lecture notes for teacher</w:t>
            </w:r>
            <w:r>
              <w:rPr>
                <w:highlight w:val="green"/>
              </w:rPr>
              <w:t xml:space="preserve"> (potentially includes in yesterday’s notes)</w:t>
            </w:r>
          </w:p>
          <w:p w14:paraId="709A491C" w14:textId="77777777" w:rsidR="00D17C9D" w:rsidRDefault="00D17C9D" w:rsidP="00D17C9D">
            <w:pPr>
              <w:pStyle w:val="AssignmentsLevel2"/>
              <w:numPr>
                <w:ilvl w:val="0"/>
                <w:numId w:val="0"/>
              </w:numPr>
              <w:ind w:left="360" w:hanging="360"/>
            </w:pPr>
            <w:r w:rsidRPr="00D17C9D">
              <w:rPr>
                <w:highlight w:val="green"/>
              </w:rPr>
              <w:t>TODO: Homework sheet for students</w:t>
            </w:r>
          </w:p>
          <w:p w14:paraId="496919E8" w14:textId="77777777" w:rsidR="00D17C9D" w:rsidRDefault="00D17C9D" w:rsidP="00E87822"/>
          <w:p w14:paraId="72D7228D" w14:textId="25B31B2C" w:rsidR="000A28EB" w:rsidRPr="000A28EB" w:rsidRDefault="008524A1" w:rsidP="008524A1">
            <w:pPr>
              <w:jc w:val="right"/>
            </w:pPr>
            <w:r>
              <w:t>71</w:t>
            </w:r>
          </w:p>
        </w:tc>
      </w:tr>
      <w:tr w:rsidR="00E87822" w:rsidRPr="00842155" w14:paraId="5CF9A287" w14:textId="77777777" w:rsidTr="00E87822">
        <w:tc>
          <w:tcPr>
            <w:tcW w:w="12390" w:type="dxa"/>
            <w:gridSpan w:val="3"/>
            <w:tcMar>
              <w:top w:w="115" w:type="dxa"/>
              <w:left w:w="115" w:type="dxa"/>
              <w:bottom w:w="115" w:type="dxa"/>
              <w:right w:w="115" w:type="dxa"/>
            </w:tcMar>
          </w:tcPr>
          <w:p w14:paraId="64C5F269" w14:textId="47852362" w:rsidR="00E87822" w:rsidRDefault="00E87822" w:rsidP="00E87822">
            <w:pPr>
              <w:rPr>
                <w:b/>
              </w:rPr>
            </w:pPr>
            <w:r>
              <w:rPr>
                <w:b/>
              </w:rPr>
              <w:t>Day 3</w:t>
            </w:r>
            <w:r w:rsidR="000A28EB">
              <w:rPr>
                <w:b/>
              </w:rPr>
              <w:t xml:space="preserve">: </w:t>
            </w:r>
            <w:proofErr w:type="spellStart"/>
            <w:r w:rsidR="000A28EB">
              <w:rPr>
                <w:b/>
              </w:rPr>
              <w:t>ArrayList</w:t>
            </w:r>
            <w:proofErr w:type="spellEnd"/>
            <w:r w:rsidR="000A28EB">
              <w:rPr>
                <w:b/>
              </w:rPr>
              <w:t xml:space="preserve"> Lab</w:t>
            </w:r>
          </w:p>
          <w:p w14:paraId="18F180CF" w14:textId="73D2FC77" w:rsidR="00E87822" w:rsidRDefault="000A28EB" w:rsidP="00E87822">
            <w:r>
              <w:t xml:space="preserve">Students should begin writing </w:t>
            </w:r>
            <w:proofErr w:type="spellStart"/>
            <w:r>
              <w:t>ArrayList</w:t>
            </w:r>
            <w:proofErr w:type="spellEnd"/>
            <w:r>
              <w:t xml:space="preserve">. The methods will include: </w:t>
            </w:r>
            <w:proofErr w:type="gramStart"/>
            <w:r>
              <w:t>get(</w:t>
            </w:r>
            <w:proofErr w:type="gramEnd"/>
            <w:r>
              <w:t xml:space="preserve">), set(), delete(), insert(), and </w:t>
            </w:r>
            <w:proofErr w:type="spellStart"/>
            <w:r>
              <w:t>toString</w:t>
            </w:r>
            <w:proofErr w:type="spellEnd"/>
            <w:r>
              <w:t>(), along with constructors. They will have to think about resizing the array. Provide them with a test file and test code that they can use to test their class.</w:t>
            </w:r>
          </w:p>
          <w:p w14:paraId="6520348F" w14:textId="77777777" w:rsidR="00920C85" w:rsidRDefault="00920C85" w:rsidP="00E87822"/>
          <w:p w14:paraId="1F8D4DA8" w14:textId="2709070F" w:rsidR="00920C85" w:rsidRDefault="00920C85" w:rsidP="00E87822">
            <w:r>
              <w:rPr>
                <w:b/>
              </w:rPr>
              <w:t xml:space="preserve">Homework: </w:t>
            </w:r>
            <w:r>
              <w:t>None</w:t>
            </w:r>
          </w:p>
          <w:p w14:paraId="2F6CC4B4" w14:textId="77777777" w:rsidR="00D17C9D" w:rsidRDefault="00D17C9D" w:rsidP="00E87822"/>
          <w:p w14:paraId="7AC2FAA3" w14:textId="251649D6" w:rsidR="00D17C9D" w:rsidRPr="00920C85" w:rsidRDefault="00D17C9D" w:rsidP="00E87822">
            <w:r w:rsidRPr="00D17C9D">
              <w:rPr>
                <w:highlight w:val="green"/>
              </w:rPr>
              <w:t>TODO: Lab sheet</w:t>
            </w:r>
          </w:p>
          <w:p w14:paraId="03E756CD" w14:textId="632620E7" w:rsidR="00E87822" w:rsidRPr="00795153" w:rsidRDefault="008524A1" w:rsidP="008524A1">
            <w:pPr>
              <w:jc w:val="right"/>
            </w:pPr>
            <w:r>
              <w:t>72</w:t>
            </w:r>
          </w:p>
        </w:tc>
      </w:tr>
      <w:tr w:rsidR="00E87822" w:rsidRPr="00842155" w14:paraId="6499616C" w14:textId="77777777" w:rsidTr="00E87822">
        <w:tc>
          <w:tcPr>
            <w:tcW w:w="12390" w:type="dxa"/>
            <w:gridSpan w:val="3"/>
            <w:tcMar>
              <w:top w:w="115" w:type="dxa"/>
              <w:left w:w="115" w:type="dxa"/>
              <w:bottom w:w="115" w:type="dxa"/>
              <w:right w:w="115" w:type="dxa"/>
            </w:tcMar>
          </w:tcPr>
          <w:p w14:paraId="6FDD0DC0" w14:textId="77777777" w:rsidR="00E87822" w:rsidRDefault="00E87822" w:rsidP="00E87822">
            <w:pPr>
              <w:rPr>
                <w:b/>
              </w:rPr>
            </w:pPr>
            <w:r>
              <w:rPr>
                <w:b/>
              </w:rPr>
              <w:t>Day 4</w:t>
            </w:r>
            <w:r w:rsidR="000A28EB">
              <w:rPr>
                <w:b/>
              </w:rPr>
              <w:t xml:space="preserve">: </w:t>
            </w:r>
            <w:proofErr w:type="spellStart"/>
            <w:r w:rsidR="000A28EB">
              <w:rPr>
                <w:b/>
              </w:rPr>
              <w:t>ArrayList</w:t>
            </w:r>
            <w:proofErr w:type="spellEnd"/>
            <w:r w:rsidR="000A28EB">
              <w:rPr>
                <w:b/>
              </w:rPr>
              <w:t xml:space="preserve"> Lab</w:t>
            </w:r>
          </w:p>
          <w:p w14:paraId="243B15F0" w14:textId="7497E086" w:rsidR="000A28EB" w:rsidRPr="000A28EB" w:rsidRDefault="000A28EB" w:rsidP="00E87822">
            <w:r>
              <w:t>Finish up the lab.</w:t>
            </w:r>
          </w:p>
          <w:p w14:paraId="7CC5B4C9" w14:textId="77777777" w:rsidR="00920C85" w:rsidRDefault="00920C85" w:rsidP="00920C85"/>
          <w:p w14:paraId="47B56C38" w14:textId="77777777" w:rsidR="00920C85" w:rsidRPr="00920C85" w:rsidRDefault="00920C85" w:rsidP="00920C85">
            <w:r>
              <w:rPr>
                <w:b/>
              </w:rPr>
              <w:t xml:space="preserve">Homework: </w:t>
            </w:r>
            <w:r>
              <w:t>None</w:t>
            </w:r>
          </w:p>
          <w:p w14:paraId="0E65707F" w14:textId="67FA041E" w:rsidR="00E87822" w:rsidRPr="00D456CD" w:rsidRDefault="008524A1" w:rsidP="008524A1">
            <w:pPr>
              <w:jc w:val="right"/>
            </w:pPr>
            <w:r>
              <w:t>73</w:t>
            </w:r>
          </w:p>
        </w:tc>
      </w:tr>
      <w:tr w:rsidR="00E87822" w:rsidRPr="00842155" w14:paraId="771B622A" w14:textId="77777777" w:rsidTr="00E87822">
        <w:tc>
          <w:tcPr>
            <w:tcW w:w="12390" w:type="dxa"/>
            <w:gridSpan w:val="3"/>
            <w:tcMar>
              <w:top w:w="115" w:type="dxa"/>
              <w:left w:w="115" w:type="dxa"/>
              <w:bottom w:w="115" w:type="dxa"/>
              <w:right w:w="115" w:type="dxa"/>
            </w:tcMar>
          </w:tcPr>
          <w:p w14:paraId="6B3B494B" w14:textId="7FA084E1" w:rsidR="00E87822" w:rsidRDefault="00E87822" w:rsidP="00E87822">
            <w:pPr>
              <w:rPr>
                <w:b/>
              </w:rPr>
            </w:pPr>
            <w:r>
              <w:rPr>
                <w:b/>
              </w:rPr>
              <w:t>Day 5</w:t>
            </w:r>
            <w:r w:rsidR="00A82440">
              <w:rPr>
                <w:b/>
              </w:rPr>
              <w:t>: Test</w:t>
            </w:r>
          </w:p>
          <w:p w14:paraId="7D7CE157" w14:textId="77777777" w:rsidR="000A28EB" w:rsidRDefault="00A82440" w:rsidP="00D25CA7">
            <w:r>
              <w:lastRenderedPageBreak/>
              <w:t>Test on Objects</w:t>
            </w:r>
          </w:p>
          <w:p w14:paraId="631B4BB7" w14:textId="77777777" w:rsidR="00D17C9D" w:rsidRDefault="00D17C9D" w:rsidP="00D25CA7"/>
          <w:p w14:paraId="2934956E" w14:textId="615570A7" w:rsidR="00D17C9D" w:rsidRDefault="00D17C9D" w:rsidP="00D25CA7">
            <w:r w:rsidRPr="00D17C9D">
              <w:rPr>
                <w:highlight w:val="green"/>
              </w:rPr>
              <w:t>TODO: Test?</w:t>
            </w:r>
          </w:p>
          <w:p w14:paraId="5C77B303" w14:textId="3ADDBCC5" w:rsidR="008524A1" w:rsidRPr="00D25CA7" w:rsidRDefault="008524A1" w:rsidP="008524A1">
            <w:pPr>
              <w:jc w:val="right"/>
            </w:pPr>
            <w:r>
              <w:t>74</w:t>
            </w:r>
          </w:p>
        </w:tc>
      </w:tr>
    </w:tbl>
    <w:p w14:paraId="57DECA6E" w14:textId="4B1555D9" w:rsidR="00E87822" w:rsidRDefault="00E87822">
      <w:pPr>
        <w:rPr>
          <w:rFonts w:cs="Arial"/>
        </w:rPr>
      </w:pPr>
    </w:p>
    <w:p w14:paraId="4812AE23" w14:textId="48D021A6" w:rsidR="000A28EB" w:rsidRDefault="000A28EB">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7A0859" w:rsidRPr="0090566F" w14:paraId="6BBCC059" w14:textId="77777777" w:rsidTr="00BF2DB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EBABBCC" w14:textId="2C2FD499" w:rsidR="007A0859" w:rsidRPr="00075884" w:rsidRDefault="007A0859" w:rsidP="007A0859">
            <w:pPr>
              <w:pStyle w:val="TopicHeading"/>
            </w:pPr>
            <w:bookmarkStart w:id="18" w:name="_Toc408479228"/>
            <w:r>
              <w:lastRenderedPageBreak/>
              <w:t>Week 17: Hardware</w:t>
            </w:r>
            <w:bookmarkEnd w:id="18"/>
            <w:r>
              <w:t xml:space="preserve"> </w:t>
            </w:r>
          </w:p>
        </w:tc>
        <w:tc>
          <w:tcPr>
            <w:tcW w:w="780" w:type="dxa"/>
            <w:tcBorders>
              <w:left w:val="nil"/>
              <w:bottom w:val="single" w:sz="4" w:space="0" w:color="000000" w:themeColor="text1"/>
              <w:right w:val="nil"/>
            </w:tcBorders>
            <w:shd w:val="clear" w:color="auto" w:fill="012169"/>
            <w:vAlign w:val="center"/>
          </w:tcPr>
          <w:p w14:paraId="0CC382BD" w14:textId="77777777" w:rsidR="007A0859" w:rsidRPr="00075884" w:rsidRDefault="007A0859" w:rsidP="00BF2DB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37B496D" w14:textId="6F1D34ED" w:rsidR="007A0859" w:rsidRPr="00566ACF" w:rsidRDefault="007A0859" w:rsidP="00BF2DB2">
            <w:pPr>
              <w:pStyle w:val="Heading1"/>
              <w:jc w:val="right"/>
            </w:pPr>
            <w:r>
              <w:t>Quarter 2</w:t>
            </w:r>
          </w:p>
        </w:tc>
      </w:tr>
      <w:tr w:rsidR="007A0859" w:rsidRPr="00E45197" w14:paraId="628CF1E5" w14:textId="77777777" w:rsidTr="00BF2DB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32C09CC" w14:textId="77777777" w:rsidR="007A0859" w:rsidRPr="00E45197" w:rsidRDefault="007A0859" w:rsidP="00BF2DB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0B80AD81" w14:textId="77777777" w:rsidR="007A0859" w:rsidRPr="00E45197" w:rsidRDefault="007A0859" w:rsidP="00BF2DB2">
            <w:pPr>
              <w:pStyle w:val="TopicHeading"/>
            </w:pPr>
          </w:p>
        </w:tc>
      </w:tr>
      <w:tr w:rsidR="007A0859" w:rsidRPr="00842155" w14:paraId="7A8FD71C" w14:textId="77777777" w:rsidTr="00BF2DB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642BE56" w14:textId="77777777" w:rsidR="007A0859" w:rsidRDefault="007A0859" w:rsidP="00BF2DB2">
            <w:pPr>
              <w:tabs>
                <w:tab w:val="left" w:pos="0"/>
                <w:tab w:val="left" w:pos="3720"/>
              </w:tabs>
              <w:outlineLvl w:val="0"/>
              <w:rPr>
                <w:rFonts w:cs="Arial"/>
              </w:rPr>
            </w:pPr>
            <w:r w:rsidRPr="00E64A47">
              <w:rPr>
                <w:rFonts w:cs="Arial"/>
                <w:highlight w:val="yellow"/>
              </w:rPr>
              <w:t>NEED</w:t>
            </w:r>
          </w:p>
          <w:p w14:paraId="298CCC26" w14:textId="77777777" w:rsidR="00274694" w:rsidRDefault="00274694" w:rsidP="00BF2DB2">
            <w:pPr>
              <w:tabs>
                <w:tab w:val="left" w:pos="0"/>
                <w:tab w:val="left" w:pos="3720"/>
              </w:tabs>
              <w:outlineLvl w:val="0"/>
              <w:rPr>
                <w:rFonts w:cs="Arial"/>
              </w:rPr>
            </w:pPr>
          </w:p>
          <w:p w14:paraId="5428DBB2" w14:textId="76534621" w:rsidR="00274694" w:rsidRPr="00842155" w:rsidRDefault="00274694" w:rsidP="00BF2DB2">
            <w:pPr>
              <w:tabs>
                <w:tab w:val="left" w:pos="0"/>
                <w:tab w:val="left" w:pos="3720"/>
              </w:tabs>
              <w:outlineLvl w:val="0"/>
              <w:rPr>
                <w:rFonts w:cs="Arial"/>
              </w:rPr>
            </w:pPr>
            <w:r>
              <w:rPr>
                <w:rFonts w:cs="Arial"/>
              </w:rPr>
              <w:t xml:space="preserve">Teacher Note: </w:t>
            </w:r>
            <w:r w:rsidRPr="00274694">
              <w:rPr>
                <w:rFonts w:cs="Arial"/>
                <w:highlight w:val="yellow"/>
              </w:rPr>
              <w:t>INSERT NOTE ABOUT THE POSSIBILY OF CONDENSING TO ONE DAY OR ELIMINATING IF THERE IS A LACK OF TIME</w:t>
            </w:r>
          </w:p>
        </w:tc>
        <w:tc>
          <w:tcPr>
            <w:tcW w:w="1530" w:type="dxa"/>
            <w:tcBorders>
              <w:left w:val="nil"/>
              <w:bottom w:val="single" w:sz="4" w:space="0" w:color="000000" w:themeColor="text1"/>
              <w:right w:val="single" w:sz="4" w:space="0" w:color="auto"/>
            </w:tcBorders>
            <w:shd w:val="clear" w:color="auto" w:fill="auto"/>
          </w:tcPr>
          <w:p w14:paraId="3E811F05" w14:textId="77777777" w:rsidR="007A0859" w:rsidRPr="00842155" w:rsidRDefault="007A0859" w:rsidP="00BF2DB2">
            <w:pPr>
              <w:rPr>
                <w:rFonts w:cs="Arial"/>
                <w:szCs w:val="20"/>
              </w:rPr>
            </w:pPr>
          </w:p>
        </w:tc>
      </w:tr>
      <w:tr w:rsidR="007A0859" w:rsidRPr="00E45197" w14:paraId="69C89BF3" w14:textId="77777777" w:rsidTr="00BF2DB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B3C3445" w14:textId="77777777" w:rsidR="007A0859" w:rsidRPr="00E45197" w:rsidRDefault="007A0859" w:rsidP="00BF2DB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4FAE38DF" w14:textId="77777777" w:rsidR="007A0859" w:rsidRPr="00E45197" w:rsidRDefault="007A0859" w:rsidP="00BF2DB2">
            <w:pPr>
              <w:rPr>
                <w:rFonts w:cs="Arial"/>
                <w:color w:val="FFFFFF" w:themeColor="background1"/>
                <w:szCs w:val="20"/>
              </w:rPr>
            </w:pPr>
          </w:p>
        </w:tc>
      </w:tr>
      <w:tr w:rsidR="007A0859" w:rsidRPr="00842155" w14:paraId="79BCD96C" w14:textId="77777777" w:rsidTr="00BF2DB2">
        <w:trPr>
          <w:trHeight w:val="30"/>
        </w:trPr>
        <w:tc>
          <w:tcPr>
            <w:tcW w:w="12390" w:type="dxa"/>
            <w:gridSpan w:val="3"/>
            <w:tcBorders>
              <w:bottom w:val="nil"/>
              <w:right w:val="single" w:sz="4" w:space="0" w:color="auto"/>
            </w:tcBorders>
            <w:tcMar>
              <w:top w:w="115" w:type="dxa"/>
              <w:left w:w="115" w:type="dxa"/>
              <w:bottom w:w="115" w:type="dxa"/>
              <w:right w:w="115" w:type="dxa"/>
            </w:tcMar>
          </w:tcPr>
          <w:p w14:paraId="5013AA6B" w14:textId="77777777" w:rsidR="007A0859" w:rsidRPr="00E64A47" w:rsidRDefault="007A0859" w:rsidP="00BF2DB2">
            <w:pPr>
              <w:pStyle w:val="ListParagraph"/>
              <w:numPr>
                <w:ilvl w:val="0"/>
                <w:numId w:val="11"/>
              </w:numPr>
              <w:ind w:left="335"/>
              <w:rPr>
                <w:rFonts w:cs="Arial"/>
                <w:szCs w:val="20"/>
                <w:highlight w:val="yellow"/>
              </w:rPr>
            </w:pPr>
            <w:r w:rsidRPr="00E64A47">
              <w:rPr>
                <w:rFonts w:cs="Arial"/>
                <w:szCs w:val="20"/>
                <w:highlight w:val="yellow"/>
              </w:rPr>
              <w:t>NEED</w:t>
            </w:r>
          </w:p>
          <w:p w14:paraId="1D7DAF5A" w14:textId="77777777" w:rsidR="007A0859" w:rsidRPr="00CF2DDD" w:rsidRDefault="007A0859" w:rsidP="00BF2DB2">
            <w:pPr>
              <w:pStyle w:val="ListParagraph"/>
              <w:numPr>
                <w:ilvl w:val="0"/>
                <w:numId w:val="11"/>
              </w:numPr>
              <w:ind w:left="335"/>
              <w:rPr>
                <w:rFonts w:cs="Arial"/>
                <w:szCs w:val="20"/>
              </w:rPr>
            </w:pPr>
          </w:p>
        </w:tc>
      </w:tr>
      <w:tr w:rsidR="007A0859" w:rsidRPr="00842155" w14:paraId="30A62006" w14:textId="77777777" w:rsidTr="00BF2DB2">
        <w:trPr>
          <w:trHeight w:val="38"/>
        </w:trPr>
        <w:tc>
          <w:tcPr>
            <w:tcW w:w="12390" w:type="dxa"/>
            <w:gridSpan w:val="3"/>
            <w:tcBorders>
              <w:top w:val="nil"/>
              <w:bottom w:val="nil"/>
              <w:right w:val="single" w:sz="4" w:space="0" w:color="auto"/>
            </w:tcBorders>
            <w:tcMar>
              <w:top w:w="115" w:type="dxa"/>
              <w:left w:w="115" w:type="dxa"/>
              <w:bottom w:w="115" w:type="dxa"/>
              <w:right w:w="115" w:type="dxa"/>
            </w:tcMar>
          </w:tcPr>
          <w:p w14:paraId="5CEDFA3F" w14:textId="77777777" w:rsidR="007A0859" w:rsidRPr="00842155" w:rsidRDefault="007A0859" w:rsidP="00BF2DB2">
            <w:pPr>
              <w:rPr>
                <w:rFonts w:cs="Arial"/>
                <w:szCs w:val="20"/>
              </w:rPr>
            </w:pPr>
          </w:p>
        </w:tc>
      </w:tr>
      <w:tr w:rsidR="007A0859" w:rsidRPr="00842155" w14:paraId="3056A01A" w14:textId="77777777" w:rsidTr="00BF2DB2">
        <w:trPr>
          <w:trHeight w:val="128"/>
        </w:trPr>
        <w:tc>
          <w:tcPr>
            <w:tcW w:w="1239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7027578D" w14:textId="77777777" w:rsidR="007A0859" w:rsidRPr="00842155" w:rsidRDefault="007A0859" w:rsidP="00BF2DB2">
            <w:pPr>
              <w:rPr>
                <w:rFonts w:cs="Arial"/>
                <w:szCs w:val="20"/>
              </w:rPr>
            </w:pPr>
          </w:p>
        </w:tc>
      </w:tr>
      <w:tr w:rsidR="007A0859" w:rsidRPr="00E45197" w14:paraId="35687CA8" w14:textId="77777777" w:rsidTr="00BF2DB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0648E43C" w14:textId="77777777" w:rsidR="007A0859" w:rsidRPr="00E45197" w:rsidRDefault="007A0859" w:rsidP="00BF2DB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7A0859" w:rsidRPr="00842155" w14:paraId="29C7876A" w14:textId="77777777" w:rsidTr="00BF2DB2">
        <w:tc>
          <w:tcPr>
            <w:tcW w:w="12390" w:type="dxa"/>
            <w:gridSpan w:val="3"/>
            <w:tcMar>
              <w:top w:w="115" w:type="dxa"/>
              <w:left w:w="115" w:type="dxa"/>
              <w:bottom w:w="115" w:type="dxa"/>
              <w:right w:w="115" w:type="dxa"/>
            </w:tcMar>
          </w:tcPr>
          <w:p w14:paraId="04830EFA" w14:textId="77777777" w:rsidR="007A0859" w:rsidRDefault="007A0859" w:rsidP="00BF2DB2">
            <w:pPr>
              <w:pStyle w:val="FreeFormA"/>
              <w:tabs>
                <w:tab w:val="left" w:pos="9870"/>
              </w:tabs>
              <w:rPr>
                <w:rFonts w:ascii="Arial" w:hAnsi="Arial" w:cs="Arial"/>
                <w:b/>
              </w:rPr>
            </w:pPr>
            <w:r>
              <w:rPr>
                <w:rFonts w:ascii="Arial" w:hAnsi="Arial" w:cs="Arial"/>
                <w:b/>
              </w:rPr>
              <w:t>Readings</w:t>
            </w:r>
            <w:r>
              <w:rPr>
                <w:rFonts w:ascii="Arial" w:hAnsi="Arial" w:cs="Arial"/>
                <w:b/>
              </w:rPr>
              <w:tab/>
            </w:r>
          </w:p>
          <w:p w14:paraId="32E24D69" w14:textId="77777777" w:rsidR="007A0859" w:rsidRPr="00CF2DDD" w:rsidRDefault="007A0859" w:rsidP="00BF2DB2">
            <w:pPr>
              <w:pStyle w:val="FreeFormA"/>
              <w:rPr>
                <w:rFonts w:ascii="Arial" w:hAnsi="Arial" w:cs="Arial"/>
                <w:b/>
                <w:i/>
              </w:rPr>
            </w:pPr>
          </w:p>
          <w:p w14:paraId="2EC07EA7" w14:textId="77777777" w:rsidR="007A0859" w:rsidRPr="00E64A47" w:rsidRDefault="007A0859" w:rsidP="00BF2DB2">
            <w:r w:rsidRPr="00E64A47">
              <w:rPr>
                <w:rFonts w:cs="Arial"/>
                <w:bCs/>
                <w:iCs/>
                <w:highlight w:val="yellow"/>
              </w:rPr>
              <w:t>Need</w:t>
            </w:r>
          </w:p>
        </w:tc>
      </w:tr>
      <w:tr w:rsidR="007A0859" w:rsidRPr="00842155" w14:paraId="7A0E1D2E" w14:textId="77777777" w:rsidTr="00BF2DB2">
        <w:tc>
          <w:tcPr>
            <w:tcW w:w="12390" w:type="dxa"/>
            <w:gridSpan w:val="3"/>
            <w:tcMar>
              <w:top w:w="115" w:type="dxa"/>
              <w:left w:w="115" w:type="dxa"/>
              <w:bottom w:w="115" w:type="dxa"/>
              <w:right w:w="115" w:type="dxa"/>
            </w:tcMar>
          </w:tcPr>
          <w:p w14:paraId="66A2B091" w14:textId="77777777" w:rsidR="007A0859" w:rsidRDefault="007A0859" w:rsidP="00BF2DB2">
            <w:pPr>
              <w:pStyle w:val="FreeFormA"/>
              <w:rPr>
                <w:rFonts w:ascii="Arial" w:hAnsi="Arial" w:cs="Arial"/>
                <w:b/>
              </w:rPr>
            </w:pPr>
            <w:r>
              <w:rPr>
                <w:rFonts w:ascii="Arial" w:hAnsi="Arial" w:cs="Arial"/>
                <w:b/>
              </w:rPr>
              <w:t>Assignments</w:t>
            </w:r>
          </w:p>
          <w:p w14:paraId="0A5C9A53" w14:textId="77777777" w:rsidR="007A0859" w:rsidRDefault="007A0859" w:rsidP="00BF2DB2">
            <w:pPr>
              <w:pStyle w:val="FreeFormA"/>
              <w:rPr>
                <w:rFonts w:ascii="Arial" w:hAnsi="Arial" w:cs="Arial"/>
                <w:b/>
              </w:rPr>
            </w:pPr>
          </w:p>
          <w:p w14:paraId="1D9907FE" w14:textId="77777777" w:rsidR="007A0859" w:rsidRDefault="007A0859" w:rsidP="00BF2DB2">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2D46AB3" w14:textId="77777777" w:rsidR="007A0859" w:rsidRPr="00795153" w:rsidRDefault="007A0859" w:rsidP="00BF2DB2"/>
        </w:tc>
      </w:tr>
      <w:tr w:rsidR="007A0859" w:rsidRPr="00E45197" w14:paraId="4849A122" w14:textId="77777777" w:rsidTr="00BF2DB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0A826AD8" w14:textId="77777777" w:rsidR="007A0859" w:rsidRPr="00E45197" w:rsidRDefault="007A0859" w:rsidP="00BF2DB2">
            <w:pPr>
              <w:rPr>
                <w:rFonts w:cs="Arial"/>
                <w:b/>
                <w:color w:val="FFFFFF" w:themeColor="background1"/>
                <w:szCs w:val="20"/>
              </w:rPr>
            </w:pPr>
            <w:r>
              <w:rPr>
                <w:rFonts w:cs="Arial"/>
                <w:b/>
                <w:bCs/>
                <w:color w:val="FFFFFF" w:themeColor="background1"/>
              </w:rPr>
              <w:t>Extra Teacher Resources</w:t>
            </w:r>
          </w:p>
        </w:tc>
      </w:tr>
      <w:tr w:rsidR="007A0859" w:rsidRPr="007F339F" w14:paraId="74C08635" w14:textId="77777777" w:rsidTr="00BF2DB2">
        <w:tc>
          <w:tcPr>
            <w:tcW w:w="12390" w:type="dxa"/>
            <w:gridSpan w:val="3"/>
            <w:shd w:val="clear" w:color="auto" w:fill="FFFFFF" w:themeFill="background1"/>
            <w:tcMar>
              <w:top w:w="115" w:type="dxa"/>
              <w:left w:w="115" w:type="dxa"/>
              <w:bottom w:w="115" w:type="dxa"/>
              <w:right w:w="115" w:type="dxa"/>
            </w:tcMar>
          </w:tcPr>
          <w:p w14:paraId="4BB765D3" w14:textId="77777777" w:rsidR="007A0859" w:rsidRDefault="007A0859" w:rsidP="00BF2DB2">
            <w:pPr>
              <w:rPr>
                <w:b/>
                <w:bCs/>
              </w:rPr>
            </w:pPr>
            <w:r>
              <w:rPr>
                <w:b/>
                <w:bCs/>
              </w:rPr>
              <w:t>Readings</w:t>
            </w:r>
          </w:p>
          <w:p w14:paraId="55CA2CA3" w14:textId="77777777" w:rsidR="007A0859" w:rsidRDefault="007A0859" w:rsidP="00BF2DB2">
            <w:pPr>
              <w:rPr>
                <w:b/>
                <w:bCs/>
              </w:rPr>
            </w:pPr>
          </w:p>
          <w:p w14:paraId="481F5303" w14:textId="77777777" w:rsidR="007A0859" w:rsidRPr="005F545E" w:rsidRDefault="007A0859" w:rsidP="00BF2DB2">
            <w:r w:rsidRPr="00D456CD">
              <w:rPr>
                <w:bCs/>
                <w:highlight w:val="yellow"/>
              </w:rPr>
              <w:t xml:space="preserve">The following </w:t>
            </w:r>
            <w:proofErr w:type="gramStart"/>
            <w:r w:rsidRPr="00D456CD">
              <w:rPr>
                <w:bCs/>
                <w:highlight w:val="yellow"/>
              </w:rPr>
              <w:t>readings ….</w:t>
            </w:r>
            <w:proofErr w:type="gramEnd"/>
          </w:p>
        </w:tc>
      </w:tr>
      <w:tr w:rsidR="007A0859" w:rsidRPr="00E45197" w14:paraId="56353636" w14:textId="77777777" w:rsidTr="00BF2DB2">
        <w:tc>
          <w:tcPr>
            <w:tcW w:w="12390" w:type="dxa"/>
            <w:gridSpan w:val="3"/>
            <w:shd w:val="clear" w:color="auto" w:fill="A68462"/>
            <w:tcMar>
              <w:top w:w="115" w:type="dxa"/>
              <w:left w:w="115" w:type="dxa"/>
              <w:bottom w:w="115" w:type="dxa"/>
              <w:right w:w="115" w:type="dxa"/>
            </w:tcMar>
          </w:tcPr>
          <w:p w14:paraId="18E9A394" w14:textId="77777777" w:rsidR="007A0859" w:rsidRPr="00E45197" w:rsidRDefault="007A0859" w:rsidP="00BF2DB2">
            <w:pPr>
              <w:rPr>
                <w:rFonts w:cs="Arial"/>
                <w:b/>
                <w:color w:val="FFFFFF" w:themeColor="background1"/>
                <w:szCs w:val="20"/>
              </w:rPr>
            </w:pPr>
            <w:r>
              <w:rPr>
                <w:rFonts w:cs="Arial"/>
                <w:b/>
                <w:bCs/>
                <w:color w:val="FFFFFF" w:themeColor="background1"/>
              </w:rPr>
              <w:t>Daily Outline</w:t>
            </w:r>
          </w:p>
        </w:tc>
      </w:tr>
      <w:tr w:rsidR="007A0859" w:rsidRPr="00842155" w14:paraId="023D78FC" w14:textId="77777777" w:rsidTr="00BF2DB2">
        <w:tc>
          <w:tcPr>
            <w:tcW w:w="12390" w:type="dxa"/>
            <w:gridSpan w:val="3"/>
            <w:tcMar>
              <w:top w:w="115" w:type="dxa"/>
              <w:left w:w="115" w:type="dxa"/>
              <w:bottom w:w="115" w:type="dxa"/>
              <w:right w:w="115" w:type="dxa"/>
            </w:tcMar>
          </w:tcPr>
          <w:p w14:paraId="526DA077" w14:textId="77777777" w:rsidR="007A0859" w:rsidRDefault="007A0859" w:rsidP="00BF2DB2">
            <w:pPr>
              <w:rPr>
                <w:b/>
                <w:bCs/>
              </w:rPr>
            </w:pPr>
            <w:r>
              <w:rPr>
                <w:b/>
                <w:bCs/>
              </w:rPr>
              <w:t>Day 1</w:t>
            </w:r>
          </w:p>
          <w:p w14:paraId="52B1CFD1" w14:textId="77777777" w:rsidR="007A0859" w:rsidRDefault="007A0859" w:rsidP="00BF2DB2"/>
          <w:p w14:paraId="0A7E75EC" w14:textId="77777777" w:rsidR="007A0859" w:rsidRPr="0046745D" w:rsidRDefault="007A0859" w:rsidP="00BF2DB2">
            <w:r>
              <w:rPr>
                <w:b/>
              </w:rPr>
              <w:lastRenderedPageBreak/>
              <w:t xml:space="preserve">Homework: </w:t>
            </w:r>
          </w:p>
          <w:p w14:paraId="307E8EEA" w14:textId="679F9646" w:rsidR="007A0859" w:rsidRPr="00795153" w:rsidRDefault="008524A1" w:rsidP="008524A1">
            <w:pPr>
              <w:pStyle w:val="AssignmentsLevel2"/>
              <w:numPr>
                <w:ilvl w:val="0"/>
                <w:numId w:val="0"/>
              </w:numPr>
              <w:ind w:left="360"/>
              <w:jc w:val="right"/>
            </w:pPr>
            <w:r>
              <w:t>75</w:t>
            </w:r>
          </w:p>
        </w:tc>
      </w:tr>
      <w:tr w:rsidR="007A0859" w:rsidRPr="00842155" w14:paraId="4620B3F1" w14:textId="77777777" w:rsidTr="00BF2DB2">
        <w:tc>
          <w:tcPr>
            <w:tcW w:w="12390" w:type="dxa"/>
            <w:gridSpan w:val="3"/>
            <w:tcMar>
              <w:top w:w="115" w:type="dxa"/>
              <w:left w:w="115" w:type="dxa"/>
              <w:bottom w:w="115" w:type="dxa"/>
              <w:right w:w="115" w:type="dxa"/>
            </w:tcMar>
          </w:tcPr>
          <w:p w14:paraId="0B570416" w14:textId="77777777" w:rsidR="007A0859" w:rsidRDefault="007A0859" w:rsidP="00BF2DB2">
            <w:pPr>
              <w:rPr>
                <w:b/>
              </w:rPr>
            </w:pPr>
            <w:r>
              <w:rPr>
                <w:b/>
              </w:rPr>
              <w:lastRenderedPageBreak/>
              <w:t xml:space="preserve">Day 2: </w:t>
            </w:r>
          </w:p>
          <w:p w14:paraId="24447DBD" w14:textId="77777777" w:rsidR="007A0859" w:rsidRDefault="007A0859" w:rsidP="00BF2DB2"/>
          <w:p w14:paraId="7298798A" w14:textId="77777777" w:rsidR="007A0859" w:rsidRPr="0046745D" w:rsidRDefault="007A0859" w:rsidP="00BF2DB2">
            <w:r>
              <w:rPr>
                <w:b/>
              </w:rPr>
              <w:t xml:space="preserve">Homework: </w:t>
            </w:r>
          </w:p>
          <w:p w14:paraId="5E7B956F" w14:textId="7054EAEC" w:rsidR="007A0859" w:rsidRPr="00795153" w:rsidRDefault="008524A1" w:rsidP="008524A1">
            <w:pPr>
              <w:jc w:val="right"/>
            </w:pPr>
            <w:r>
              <w:t>76</w:t>
            </w:r>
          </w:p>
        </w:tc>
      </w:tr>
      <w:tr w:rsidR="007A0859" w:rsidRPr="00842155" w14:paraId="213A35D7" w14:textId="77777777" w:rsidTr="00BF2DB2">
        <w:tc>
          <w:tcPr>
            <w:tcW w:w="12390" w:type="dxa"/>
            <w:gridSpan w:val="3"/>
            <w:tcMar>
              <w:top w:w="115" w:type="dxa"/>
              <w:left w:w="115" w:type="dxa"/>
              <w:bottom w:w="115" w:type="dxa"/>
              <w:right w:w="115" w:type="dxa"/>
            </w:tcMar>
          </w:tcPr>
          <w:p w14:paraId="6FA3FE9D" w14:textId="77777777" w:rsidR="007A0859" w:rsidRPr="0046745D" w:rsidRDefault="007A0859" w:rsidP="00BF2DB2">
            <w:r>
              <w:rPr>
                <w:b/>
              </w:rPr>
              <w:t xml:space="preserve">Day 3: </w:t>
            </w:r>
          </w:p>
          <w:p w14:paraId="016BB39E" w14:textId="77777777" w:rsidR="007A0859" w:rsidRDefault="007A0859" w:rsidP="00BF2DB2">
            <w:pPr>
              <w:rPr>
                <w:b/>
              </w:rPr>
            </w:pPr>
          </w:p>
          <w:p w14:paraId="1BD65B24" w14:textId="77777777" w:rsidR="007A0859" w:rsidRDefault="007A0859" w:rsidP="00BF2DB2">
            <w:r>
              <w:rPr>
                <w:b/>
              </w:rPr>
              <w:t xml:space="preserve">Homework: </w:t>
            </w:r>
          </w:p>
          <w:p w14:paraId="09732409" w14:textId="04C5445E" w:rsidR="007A0859" w:rsidRPr="0046745D" w:rsidRDefault="008524A1" w:rsidP="008524A1">
            <w:pPr>
              <w:jc w:val="right"/>
            </w:pPr>
            <w:r>
              <w:t>77</w:t>
            </w:r>
          </w:p>
        </w:tc>
      </w:tr>
      <w:tr w:rsidR="007A0859" w:rsidRPr="00842155" w14:paraId="754DDE7A" w14:textId="77777777" w:rsidTr="00BF2DB2">
        <w:tc>
          <w:tcPr>
            <w:tcW w:w="12390" w:type="dxa"/>
            <w:gridSpan w:val="3"/>
            <w:tcMar>
              <w:top w:w="115" w:type="dxa"/>
              <w:left w:w="115" w:type="dxa"/>
              <w:bottom w:w="115" w:type="dxa"/>
              <w:right w:w="115" w:type="dxa"/>
            </w:tcMar>
          </w:tcPr>
          <w:p w14:paraId="0100457F" w14:textId="063140A9" w:rsidR="008524A1" w:rsidRDefault="00BE7004" w:rsidP="008524A1">
            <w:pPr>
              <w:rPr>
                <w:b/>
              </w:rPr>
            </w:pPr>
            <w:r>
              <w:rPr>
                <w:b/>
              </w:rPr>
              <w:t>Day 4</w:t>
            </w:r>
            <w:r w:rsidR="008524A1">
              <w:rPr>
                <w:b/>
              </w:rPr>
              <w:t xml:space="preserve">: </w:t>
            </w:r>
          </w:p>
          <w:p w14:paraId="0276CDF7" w14:textId="77777777" w:rsidR="008524A1" w:rsidRDefault="008524A1" w:rsidP="008524A1">
            <w:pPr>
              <w:rPr>
                <w:b/>
              </w:rPr>
            </w:pPr>
          </w:p>
          <w:p w14:paraId="22C83262" w14:textId="77777777" w:rsidR="008524A1" w:rsidRDefault="008524A1" w:rsidP="008524A1">
            <w:r>
              <w:rPr>
                <w:b/>
              </w:rPr>
              <w:t xml:space="preserve">Homework: </w:t>
            </w:r>
          </w:p>
          <w:p w14:paraId="64A050EF" w14:textId="1CD9B08D" w:rsidR="007A0859" w:rsidRPr="00D456CD" w:rsidRDefault="008524A1" w:rsidP="008524A1">
            <w:pPr>
              <w:jc w:val="right"/>
            </w:pPr>
            <w:r>
              <w:t>78</w:t>
            </w:r>
          </w:p>
        </w:tc>
      </w:tr>
      <w:tr w:rsidR="007A0859" w:rsidRPr="00842155" w14:paraId="552271D8" w14:textId="77777777" w:rsidTr="00BF2DB2">
        <w:tc>
          <w:tcPr>
            <w:tcW w:w="12390" w:type="dxa"/>
            <w:gridSpan w:val="3"/>
            <w:tcMar>
              <w:top w:w="115" w:type="dxa"/>
              <w:left w:w="115" w:type="dxa"/>
              <w:bottom w:w="115" w:type="dxa"/>
              <w:right w:w="115" w:type="dxa"/>
            </w:tcMar>
          </w:tcPr>
          <w:p w14:paraId="475CDF9D" w14:textId="58CFF3ED" w:rsidR="007A0859" w:rsidRDefault="007A0859" w:rsidP="00BF2DB2">
            <w:pPr>
              <w:rPr>
                <w:b/>
              </w:rPr>
            </w:pPr>
            <w:r>
              <w:rPr>
                <w:b/>
              </w:rPr>
              <w:t>Day 5</w:t>
            </w:r>
            <w:r w:rsidR="001655E4">
              <w:rPr>
                <w:b/>
              </w:rPr>
              <w:t>: Flexible</w:t>
            </w:r>
          </w:p>
          <w:p w14:paraId="50FB5616" w14:textId="6D0210D7" w:rsidR="007A0859" w:rsidRPr="001655E4" w:rsidRDefault="001655E4" w:rsidP="001655E4">
            <w:r>
              <w:t xml:space="preserve">On the last day of the week, pass out the exam sheet. Students are able to work on this at home, but they may </w:t>
            </w:r>
            <w:r>
              <w:rPr>
                <w:i/>
              </w:rPr>
              <w:t xml:space="preserve">not </w:t>
            </w:r>
            <w:r>
              <w:t>bring notes or code with them into class.  They will have a short opportunity to ask clarifying questions about the nature of a Stack just before the exam begins.</w:t>
            </w:r>
          </w:p>
        </w:tc>
      </w:tr>
    </w:tbl>
    <w:p w14:paraId="2066C4AE" w14:textId="77777777" w:rsidR="000A28EB" w:rsidRDefault="000A28EB">
      <w:pPr>
        <w:rPr>
          <w:rFonts w:cs="Arial"/>
        </w:rPr>
      </w:pPr>
    </w:p>
    <w:p w14:paraId="466F3350" w14:textId="77777777" w:rsidR="000A28EB" w:rsidRDefault="000A28EB">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0A28EB" w:rsidRPr="0090566F" w14:paraId="55693827" w14:textId="77777777" w:rsidTr="000A28E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33106F49" w14:textId="6C2E5F2F" w:rsidR="000A28EB" w:rsidRPr="00075884" w:rsidRDefault="00824B6B" w:rsidP="00824B6B">
            <w:pPr>
              <w:pStyle w:val="TopicHeading"/>
            </w:pPr>
            <w:bookmarkStart w:id="19" w:name="_Toc408479229"/>
            <w:r>
              <w:lastRenderedPageBreak/>
              <w:t>Week 18</w:t>
            </w:r>
            <w:r w:rsidR="000A28EB">
              <w:t xml:space="preserve">: </w:t>
            </w:r>
            <w:r>
              <w:t>Semester Exam</w:t>
            </w:r>
            <w:bookmarkEnd w:id="19"/>
          </w:p>
        </w:tc>
        <w:tc>
          <w:tcPr>
            <w:tcW w:w="780" w:type="dxa"/>
            <w:tcBorders>
              <w:left w:val="nil"/>
              <w:bottom w:val="single" w:sz="4" w:space="0" w:color="000000" w:themeColor="text1"/>
              <w:right w:val="nil"/>
            </w:tcBorders>
            <w:shd w:val="clear" w:color="auto" w:fill="012169"/>
            <w:vAlign w:val="center"/>
          </w:tcPr>
          <w:p w14:paraId="188A1A97" w14:textId="77777777" w:rsidR="000A28EB" w:rsidRPr="00075884" w:rsidRDefault="000A28EB" w:rsidP="000A28E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052AC8E2" w14:textId="77777777" w:rsidR="000A28EB" w:rsidRPr="00566ACF" w:rsidRDefault="000A28EB" w:rsidP="000A28EB">
            <w:pPr>
              <w:pStyle w:val="Heading1"/>
              <w:jc w:val="right"/>
            </w:pPr>
            <w:r w:rsidRPr="00566ACF">
              <w:t xml:space="preserve">Quarter </w:t>
            </w:r>
            <w:r>
              <w:t>2</w:t>
            </w:r>
          </w:p>
        </w:tc>
      </w:tr>
      <w:tr w:rsidR="000A28EB" w:rsidRPr="00E45197" w14:paraId="5C8907A3" w14:textId="77777777" w:rsidTr="000A28E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09C16E5" w14:textId="77777777" w:rsidR="000A28EB" w:rsidRPr="00E45197" w:rsidRDefault="000A28EB" w:rsidP="000A28E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3F272A28" w14:textId="77777777" w:rsidR="000A28EB" w:rsidRPr="00E45197" w:rsidRDefault="000A28EB" w:rsidP="000A28EB">
            <w:pPr>
              <w:pStyle w:val="TopicHeading"/>
            </w:pPr>
          </w:p>
        </w:tc>
      </w:tr>
      <w:tr w:rsidR="000A28EB" w:rsidRPr="00842155" w14:paraId="393BA4C4" w14:textId="77777777" w:rsidTr="000A28E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FF6E085" w14:textId="4CD96327" w:rsidR="000A28EB" w:rsidRPr="00842155" w:rsidRDefault="000A28EB" w:rsidP="00824B6B">
            <w:pPr>
              <w:tabs>
                <w:tab w:val="left" w:pos="0"/>
                <w:tab w:val="left" w:pos="3720"/>
              </w:tabs>
              <w:outlineLvl w:val="0"/>
              <w:rPr>
                <w:rFonts w:cs="Arial"/>
              </w:rPr>
            </w:pPr>
            <w:r>
              <w:rPr>
                <w:rFonts w:cs="Arial"/>
              </w:rPr>
              <w:t xml:space="preserve">This week </w:t>
            </w:r>
            <w:r w:rsidR="00824B6B">
              <w:rPr>
                <w:rFonts w:cs="Arial"/>
              </w:rPr>
              <w:t>is exam week.</w:t>
            </w:r>
          </w:p>
        </w:tc>
        <w:tc>
          <w:tcPr>
            <w:tcW w:w="1530" w:type="dxa"/>
            <w:tcBorders>
              <w:left w:val="nil"/>
              <w:bottom w:val="single" w:sz="4" w:space="0" w:color="000000" w:themeColor="text1"/>
              <w:right w:val="single" w:sz="4" w:space="0" w:color="auto"/>
            </w:tcBorders>
            <w:shd w:val="clear" w:color="auto" w:fill="auto"/>
          </w:tcPr>
          <w:p w14:paraId="0D0FFBCD" w14:textId="77777777" w:rsidR="000A28EB" w:rsidRPr="00842155" w:rsidRDefault="000A28EB" w:rsidP="000A28EB">
            <w:pPr>
              <w:rPr>
                <w:rFonts w:cs="Arial"/>
                <w:szCs w:val="20"/>
              </w:rPr>
            </w:pPr>
          </w:p>
        </w:tc>
      </w:tr>
      <w:tr w:rsidR="000A28EB" w:rsidRPr="00E45197" w14:paraId="4FBB24E8" w14:textId="77777777" w:rsidTr="000A28E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02CBD02" w14:textId="77777777" w:rsidR="000A28EB" w:rsidRPr="00E45197" w:rsidRDefault="000A28EB" w:rsidP="000A28E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F5BCC59" w14:textId="77777777" w:rsidR="000A28EB" w:rsidRPr="00E45197" w:rsidRDefault="000A28EB" w:rsidP="000A28EB">
            <w:pPr>
              <w:rPr>
                <w:rFonts w:cs="Arial"/>
                <w:color w:val="FFFFFF" w:themeColor="background1"/>
                <w:szCs w:val="20"/>
              </w:rPr>
            </w:pPr>
          </w:p>
        </w:tc>
      </w:tr>
      <w:tr w:rsidR="000A28EB" w:rsidRPr="00842155" w14:paraId="2FD318B7" w14:textId="77777777" w:rsidTr="000A28EB">
        <w:trPr>
          <w:trHeight w:val="30"/>
        </w:trPr>
        <w:tc>
          <w:tcPr>
            <w:tcW w:w="12390" w:type="dxa"/>
            <w:gridSpan w:val="3"/>
            <w:tcBorders>
              <w:bottom w:val="nil"/>
              <w:right w:val="single" w:sz="4" w:space="0" w:color="auto"/>
            </w:tcBorders>
            <w:tcMar>
              <w:top w:w="115" w:type="dxa"/>
              <w:left w:w="115" w:type="dxa"/>
              <w:bottom w:w="115" w:type="dxa"/>
              <w:right w:w="115" w:type="dxa"/>
            </w:tcMar>
          </w:tcPr>
          <w:p w14:paraId="5983C96C" w14:textId="71BAEB5B" w:rsidR="000A28EB" w:rsidRPr="00824B6B" w:rsidRDefault="00824B6B" w:rsidP="00824B6B">
            <w:pPr>
              <w:pStyle w:val="ListParagraph"/>
              <w:numPr>
                <w:ilvl w:val="0"/>
                <w:numId w:val="11"/>
              </w:numPr>
              <w:ind w:left="335"/>
              <w:rPr>
                <w:rFonts w:cs="Arial"/>
                <w:szCs w:val="20"/>
              </w:rPr>
            </w:pPr>
            <w:r>
              <w:rPr>
                <w:rFonts w:cs="Arial"/>
                <w:szCs w:val="20"/>
              </w:rPr>
              <w:t>Take the semester exam.</w:t>
            </w:r>
          </w:p>
        </w:tc>
      </w:tr>
      <w:tr w:rsidR="000A28EB" w:rsidRPr="00E45197" w14:paraId="0C434DE8" w14:textId="77777777" w:rsidTr="000A28E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2EB90D63" w14:textId="77777777" w:rsidR="000A28EB" w:rsidRPr="00E45197" w:rsidRDefault="000A28EB" w:rsidP="000A28E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0A28EB" w:rsidRPr="00842155" w14:paraId="47B9BB68" w14:textId="77777777" w:rsidTr="000A28EB">
        <w:tc>
          <w:tcPr>
            <w:tcW w:w="12390" w:type="dxa"/>
            <w:gridSpan w:val="3"/>
            <w:tcMar>
              <w:top w:w="115" w:type="dxa"/>
              <w:left w:w="115" w:type="dxa"/>
              <w:bottom w:w="115" w:type="dxa"/>
              <w:right w:w="115" w:type="dxa"/>
            </w:tcMar>
          </w:tcPr>
          <w:p w14:paraId="0D1086F0" w14:textId="77777777" w:rsidR="000A28EB" w:rsidRDefault="000A28EB" w:rsidP="000A28EB">
            <w:pPr>
              <w:pStyle w:val="FreeFormA"/>
              <w:tabs>
                <w:tab w:val="left" w:pos="9870"/>
              </w:tabs>
              <w:rPr>
                <w:rFonts w:ascii="Arial" w:hAnsi="Arial" w:cs="Arial"/>
                <w:b/>
              </w:rPr>
            </w:pPr>
            <w:r>
              <w:rPr>
                <w:rFonts w:ascii="Arial" w:hAnsi="Arial" w:cs="Arial"/>
                <w:b/>
              </w:rPr>
              <w:t>Readings</w:t>
            </w:r>
            <w:r>
              <w:rPr>
                <w:rFonts w:ascii="Arial" w:hAnsi="Arial" w:cs="Arial"/>
                <w:b/>
              </w:rPr>
              <w:tab/>
            </w:r>
          </w:p>
          <w:p w14:paraId="4E156DDE" w14:textId="77777777" w:rsidR="000A28EB" w:rsidRPr="00824B6B" w:rsidRDefault="000A28EB" w:rsidP="000A28EB">
            <w:pPr>
              <w:pStyle w:val="FreeFormA"/>
              <w:rPr>
                <w:rFonts w:ascii="Arial" w:hAnsi="Arial" w:cs="Arial"/>
                <w:b/>
              </w:rPr>
            </w:pPr>
          </w:p>
          <w:p w14:paraId="2724BED5" w14:textId="08FB0D4C" w:rsidR="000A28EB" w:rsidRPr="00795153" w:rsidRDefault="00824B6B" w:rsidP="000A28EB">
            <w:r w:rsidRPr="00824B6B">
              <w:rPr>
                <w:rFonts w:cs="Arial"/>
                <w:bCs/>
                <w:iCs/>
              </w:rPr>
              <w:t>None</w:t>
            </w:r>
          </w:p>
        </w:tc>
      </w:tr>
      <w:tr w:rsidR="000A28EB" w:rsidRPr="00842155" w14:paraId="61611296" w14:textId="77777777" w:rsidTr="000A28EB">
        <w:tc>
          <w:tcPr>
            <w:tcW w:w="12390" w:type="dxa"/>
            <w:gridSpan w:val="3"/>
            <w:tcMar>
              <w:top w:w="115" w:type="dxa"/>
              <w:left w:w="115" w:type="dxa"/>
              <w:bottom w:w="115" w:type="dxa"/>
              <w:right w:w="115" w:type="dxa"/>
            </w:tcMar>
          </w:tcPr>
          <w:p w14:paraId="3B57704E" w14:textId="77777777" w:rsidR="000A28EB" w:rsidRDefault="000A28EB" w:rsidP="000A28EB">
            <w:pPr>
              <w:pStyle w:val="FreeFormA"/>
              <w:rPr>
                <w:rFonts w:ascii="Arial" w:hAnsi="Arial" w:cs="Arial"/>
                <w:b/>
              </w:rPr>
            </w:pPr>
            <w:r>
              <w:rPr>
                <w:rFonts w:ascii="Arial" w:hAnsi="Arial" w:cs="Arial"/>
                <w:b/>
              </w:rPr>
              <w:t>Assignments</w:t>
            </w:r>
          </w:p>
          <w:p w14:paraId="247C2CEA" w14:textId="77777777" w:rsidR="000A28EB" w:rsidRDefault="000A28EB" w:rsidP="000A28EB">
            <w:pPr>
              <w:pStyle w:val="FreeFormA"/>
              <w:rPr>
                <w:rFonts w:ascii="Arial" w:hAnsi="Arial" w:cs="Arial"/>
                <w:b/>
              </w:rPr>
            </w:pPr>
          </w:p>
          <w:p w14:paraId="3C353C8F" w14:textId="2239CAEB" w:rsidR="000A28EB" w:rsidRPr="00795153" w:rsidRDefault="00824B6B" w:rsidP="00824B6B">
            <w:pPr>
              <w:pStyle w:val="FreeFormA"/>
            </w:pPr>
            <w:r>
              <w:rPr>
                <w:rFonts w:ascii="Arial" w:hAnsi="Arial" w:cs="Arial"/>
              </w:rPr>
              <w:t>None</w:t>
            </w:r>
          </w:p>
        </w:tc>
      </w:tr>
      <w:tr w:rsidR="000A28EB" w:rsidRPr="00E45197" w14:paraId="47F89A3A" w14:textId="77777777" w:rsidTr="000A28E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6413001F" w14:textId="77777777" w:rsidR="000A28EB" w:rsidRPr="00E45197" w:rsidRDefault="000A28EB" w:rsidP="000A28EB">
            <w:pPr>
              <w:rPr>
                <w:rFonts w:cs="Arial"/>
                <w:b/>
                <w:color w:val="FFFFFF" w:themeColor="background1"/>
                <w:szCs w:val="20"/>
              </w:rPr>
            </w:pPr>
            <w:r>
              <w:rPr>
                <w:rFonts w:cs="Arial"/>
                <w:b/>
                <w:bCs/>
                <w:color w:val="FFFFFF" w:themeColor="background1"/>
              </w:rPr>
              <w:t>Extra Teacher Resources</w:t>
            </w:r>
          </w:p>
        </w:tc>
      </w:tr>
      <w:tr w:rsidR="000A28EB" w:rsidRPr="007F339F" w14:paraId="1D081481" w14:textId="77777777" w:rsidTr="000A28EB">
        <w:tc>
          <w:tcPr>
            <w:tcW w:w="12390" w:type="dxa"/>
            <w:gridSpan w:val="3"/>
            <w:shd w:val="clear" w:color="auto" w:fill="FFFFFF" w:themeFill="background1"/>
            <w:tcMar>
              <w:top w:w="115" w:type="dxa"/>
              <w:left w:w="115" w:type="dxa"/>
              <w:bottom w:w="115" w:type="dxa"/>
              <w:right w:w="115" w:type="dxa"/>
            </w:tcMar>
          </w:tcPr>
          <w:p w14:paraId="27416B4E" w14:textId="77777777" w:rsidR="000A28EB" w:rsidRDefault="000A28EB" w:rsidP="000A28EB">
            <w:pPr>
              <w:rPr>
                <w:b/>
                <w:bCs/>
              </w:rPr>
            </w:pPr>
            <w:r>
              <w:rPr>
                <w:b/>
                <w:bCs/>
              </w:rPr>
              <w:t>Readings</w:t>
            </w:r>
          </w:p>
          <w:p w14:paraId="13BE46B6" w14:textId="77777777" w:rsidR="000A28EB" w:rsidRDefault="000A28EB" w:rsidP="000A28EB">
            <w:pPr>
              <w:rPr>
                <w:b/>
                <w:bCs/>
              </w:rPr>
            </w:pPr>
          </w:p>
          <w:p w14:paraId="05AB7083" w14:textId="5948A1B1" w:rsidR="000A28EB" w:rsidRPr="005F545E" w:rsidRDefault="00824B6B" w:rsidP="000A28EB">
            <w:r>
              <w:rPr>
                <w:bCs/>
              </w:rPr>
              <w:t>None</w:t>
            </w:r>
          </w:p>
        </w:tc>
      </w:tr>
      <w:tr w:rsidR="000A28EB" w:rsidRPr="00E45197" w14:paraId="663649B2" w14:textId="77777777" w:rsidTr="000A28EB">
        <w:tc>
          <w:tcPr>
            <w:tcW w:w="12390" w:type="dxa"/>
            <w:gridSpan w:val="3"/>
            <w:shd w:val="clear" w:color="auto" w:fill="A68462"/>
            <w:tcMar>
              <w:top w:w="115" w:type="dxa"/>
              <w:left w:w="115" w:type="dxa"/>
              <w:bottom w:w="115" w:type="dxa"/>
              <w:right w:w="115" w:type="dxa"/>
            </w:tcMar>
          </w:tcPr>
          <w:p w14:paraId="5A075435" w14:textId="77777777" w:rsidR="000A28EB" w:rsidRPr="00E45197" w:rsidRDefault="000A28EB" w:rsidP="000A28EB">
            <w:pPr>
              <w:rPr>
                <w:rFonts w:cs="Arial"/>
                <w:b/>
                <w:color w:val="FFFFFF" w:themeColor="background1"/>
                <w:szCs w:val="20"/>
              </w:rPr>
            </w:pPr>
            <w:r>
              <w:rPr>
                <w:rFonts w:cs="Arial"/>
                <w:b/>
                <w:bCs/>
                <w:color w:val="FFFFFF" w:themeColor="background1"/>
              </w:rPr>
              <w:t>Daily Outline</w:t>
            </w:r>
          </w:p>
        </w:tc>
      </w:tr>
      <w:tr w:rsidR="000A28EB" w:rsidRPr="00842155" w14:paraId="3E40F6B9" w14:textId="77777777" w:rsidTr="000A28EB">
        <w:tc>
          <w:tcPr>
            <w:tcW w:w="12390" w:type="dxa"/>
            <w:gridSpan w:val="3"/>
            <w:tcMar>
              <w:top w:w="115" w:type="dxa"/>
              <w:left w:w="115" w:type="dxa"/>
              <w:bottom w:w="115" w:type="dxa"/>
              <w:right w:w="115" w:type="dxa"/>
            </w:tcMar>
          </w:tcPr>
          <w:p w14:paraId="4BB626B4" w14:textId="28A5FE33" w:rsidR="000A28EB" w:rsidRDefault="00824B6B" w:rsidP="000A28EB">
            <w:pPr>
              <w:rPr>
                <w:b/>
                <w:bCs/>
              </w:rPr>
            </w:pPr>
            <w:r>
              <w:rPr>
                <w:b/>
                <w:bCs/>
              </w:rPr>
              <w:t>Exam Day</w:t>
            </w:r>
          </w:p>
          <w:p w14:paraId="25F79697" w14:textId="465E3063" w:rsidR="000A28EB" w:rsidRPr="006E464D" w:rsidRDefault="00824B6B" w:rsidP="000A28EB">
            <w:pPr>
              <w:rPr>
                <w:bCs/>
              </w:rPr>
            </w:pPr>
            <w:r>
              <w:rPr>
                <w:bCs/>
              </w:rPr>
              <w:t xml:space="preserve">The exam will be to program the Stack. </w:t>
            </w:r>
            <w:r w:rsidR="002D5281">
              <w:rPr>
                <w:bCs/>
              </w:rPr>
              <w:t xml:space="preserve">You will need to spend 15 minutes explaining the concept and giving examples of how the structure works by calling specific methods.  Provide them with the </w:t>
            </w:r>
            <w:r w:rsidR="001655E4">
              <w:rPr>
                <w:bCs/>
              </w:rPr>
              <w:t>code</w:t>
            </w:r>
            <w:r w:rsidR="002D5281">
              <w:rPr>
                <w:bCs/>
              </w:rPr>
              <w:t xml:space="preserve"> and the exam sheet</w:t>
            </w:r>
            <w:r>
              <w:rPr>
                <w:bCs/>
              </w:rPr>
              <w:t>. It is due at the end of the period.</w:t>
            </w:r>
          </w:p>
          <w:p w14:paraId="2658F879" w14:textId="77777777" w:rsidR="000A28EB" w:rsidRPr="00795153" w:rsidRDefault="000A28EB" w:rsidP="000A28EB">
            <w:pPr>
              <w:pStyle w:val="AssignmentsLevel2"/>
              <w:numPr>
                <w:ilvl w:val="0"/>
                <w:numId w:val="0"/>
              </w:numPr>
              <w:ind w:left="360"/>
            </w:pPr>
          </w:p>
        </w:tc>
      </w:tr>
    </w:tbl>
    <w:p w14:paraId="4BDC84B9" w14:textId="77777777" w:rsidR="005D5AC8" w:rsidRDefault="005D5AC8">
      <w:pPr>
        <w:rPr>
          <w:rFonts w:cs="Arial"/>
        </w:rPr>
      </w:pPr>
    </w:p>
    <w:p w14:paraId="596C1B10" w14:textId="77777777" w:rsidR="005D5AC8" w:rsidRDefault="005D5AC8">
      <w:pPr>
        <w:rPr>
          <w:rFonts w:cs="Arial"/>
        </w:rPr>
      </w:pPr>
      <w:r>
        <w:rPr>
          <w:rFonts w:cs="Arial"/>
        </w:rPr>
        <w:br w:type="page"/>
      </w:r>
    </w:p>
    <w:p w14:paraId="59281A88" w14:textId="65DC8F23" w:rsidR="00E87822" w:rsidRDefault="00E87822">
      <w:pPr>
        <w:rPr>
          <w:rFonts w:cs="Arial"/>
        </w:rPr>
      </w:pPr>
      <w:r>
        <w:rPr>
          <w:rFonts w:cs="Arial"/>
        </w:rPr>
        <w:lastRenderedPageBreak/>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5D5AC8" w:rsidRPr="0090566F" w14:paraId="2D83E803" w14:textId="77777777" w:rsidTr="002307F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7C9AA09F" w14:textId="77777777" w:rsidR="005D5AC8" w:rsidRPr="00075884" w:rsidRDefault="005D5AC8" w:rsidP="002307FB">
            <w:pPr>
              <w:pStyle w:val="TopicHeading"/>
            </w:pPr>
            <w:bookmarkStart w:id="20" w:name="_Toc408479230"/>
            <w:r>
              <w:lastRenderedPageBreak/>
              <w:t>Week 19: A Return to Aristotle</w:t>
            </w:r>
            <w:bookmarkEnd w:id="20"/>
            <w:r>
              <w:t xml:space="preserve"> </w:t>
            </w:r>
          </w:p>
        </w:tc>
        <w:tc>
          <w:tcPr>
            <w:tcW w:w="780" w:type="dxa"/>
            <w:tcBorders>
              <w:left w:val="nil"/>
              <w:bottom w:val="single" w:sz="4" w:space="0" w:color="000000" w:themeColor="text1"/>
              <w:right w:val="nil"/>
            </w:tcBorders>
            <w:shd w:val="clear" w:color="auto" w:fill="012169"/>
            <w:vAlign w:val="center"/>
          </w:tcPr>
          <w:p w14:paraId="5310F324" w14:textId="77777777" w:rsidR="005D5AC8" w:rsidRPr="00075884" w:rsidRDefault="005D5AC8" w:rsidP="002307F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C4C7DD3" w14:textId="77777777" w:rsidR="005D5AC8" w:rsidRPr="00566ACF" w:rsidRDefault="005D5AC8" w:rsidP="002307FB">
            <w:pPr>
              <w:pStyle w:val="Heading1"/>
              <w:jc w:val="right"/>
            </w:pPr>
            <w:r>
              <w:t>Quarter 3</w:t>
            </w:r>
          </w:p>
        </w:tc>
      </w:tr>
      <w:tr w:rsidR="005D5AC8" w:rsidRPr="00E45197" w14:paraId="23B454B4" w14:textId="77777777" w:rsidTr="002307F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8688532" w14:textId="77777777" w:rsidR="005D5AC8" w:rsidRPr="00E45197" w:rsidRDefault="005D5AC8" w:rsidP="002307F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1CCA9B4B" w14:textId="77777777" w:rsidR="005D5AC8" w:rsidRPr="00E45197" w:rsidRDefault="005D5AC8" w:rsidP="002307FB">
            <w:pPr>
              <w:pStyle w:val="TopicHeading"/>
            </w:pPr>
          </w:p>
        </w:tc>
      </w:tr>
      <w:tr w:rsidR="005D5AC8" w:rsidRPr="00842155" w14:paraId="276DBAFD" w14:textId="77777777" w:rsidTr="002307F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2EACD1E" w14:textId="77777777" w:rsidR="009B4C93" w:rsidRDefault="009B4C93" w:rsidP="009B4C93">
            <w:pPr>
              <w:tabs>
                <w:tab w:val="left" w:pos="0"/>
                <w:tab w:val="left" w:pos="3720"/>
              </w:tabs>
              <w:outlineLvl w:val="0"/>
              <w:rPr>
                <w:rFonts w:cs="Arial"/>
              </w:rPr>
            </w:pPr>
            <w:r>
              <w:rPr>
                <w:rFonts w:cs="Arial"/>
              </w:rPr>
              <w:t xml:space="preserve">At the start of the second semester, we return back to Aristotle and his categorization of the syllogism. This is to serve two purposes. First, in placing syllogism here, we give a </w:t>
            </w:r>
            <w:proofErr w:type="gramStart"/>
            <w:r>
              <w:rPr>
                <w:rFonts w:cs="Arial"/>
              </w:rPr>
              <w:t>much needed</w:t>
            </w:r>
            <w:proofErr w:type="gramEnd"/>
            <w:r>
              <w:rPr>
                <w:rFonts w:cs="Arial"/>
              </w:rPr>
              <w:t xml:space="preserve"> reminder of (1) the distinction between formal and material logic, and (2) the fact that a computer cannot “know” or “decide.” Second, it sets the stage for a return to truth trees, which, together with polymorphism, will form the basis of the upcoming lab.</w:t>
            </w:r>
          </w:p>
          <w:p w14:paraId="04CBB246" w14:textId="77777777" w:rsidR="009B4C93" w:rsidRDefault="009B4C93" w:rsidP="009B4C93">
            <w:pPr>
              <w:tabs>
                <w:tab w:val="left" w:pos="0"/>
                <w:tab w:val="left" w:pos="3720"/>
              </w:tabs>
              <w:outlineLvl w:val="0"/>
              <w:rPr>
                <w:rFonts w:cs="Arial"/>
              </w:rPr>
            </w:pPr>
          </w:p>
          <w:p w14:paraId="582249AB" w14:textId="6784C2F5" w:rsidR="00D53147" w:rsidRPr="00842155" w:rsidRDefault="009B4C93" w:rsidP="004A4C20">
            <w:pPr>
              <w:tabs>
                <w:tab w:val="left" w:pos="0"/>
                <w:tab w:val="left" w:pos="3720"/>
              </w:tabs>
              <w:outlineLvl w:val="0"/>
              <w:rPr>
                <w:rFonts w:cs="Arial"/>
              </w:rPr>
            </w:pPr>
            <w:r>
              <w:rPr>
                <w:rFonts w:cs="Arial"/>
              </w:rPr>
              <w:t>Students will work with the syllogisms of the first figure by reading Aristotle’s descriptions. They will diagram these figures with Venn Diagrams, and will be given the rest of the figures as a worksheet. Students will explore hypothetical syllogism as well – these form a philosophical basis for the conditionality of certain information and conclusion</w:t>
            </w:r>
            <w:r w:rsidR="004A4C20">
              <w:rPr>
                <w:rFonts w:cs="Arial"/>
              </w:rPr>
              <w:t>.</w:t>
            </w:r>
          </w:p>
        </w:tc>
        <w:tc>
          <w:tcPr>
            <w:tcW w:w="1530" w:type="dxa"/>
            <w:tcBorders>
              <w:left w:val="nil"/>
              <w:bottom w:val="single" w:sz="4" w:space="0" w:color="000000" w:themeColor="text1"/>
              <w:right w:val="single" w:sz="4" w:space="0" w:color="auto"/>
            </w:tcBorders>
            <w:shd w:val="clear" w:color="auto" w:fill="auto"/>
          </w:tcPr>
          <w:p w14:paraId="3670FB84" w14:textId="77777777" w:rsidR="005D5AC8" w:rsidRPr="00842155" w:rsidRDefault="005D5AC8" w:rsidP="002307FB">
            <w:pPr>
              <w:rPr>
                <w:rFonts w:cs="Arial"/>
                <w:szCs w:val="20"/>
              </w:rPr>
            </w:pPr>
          </w:p>
        </w:tc>
      </w:tr>
      <w:tr w:rsidR="005D5AC8" w:rsidRPr="00E45197" w14:paraId="4202BC8F" w14:textId="77777777" w:rsidTr="002307F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7AB530D" w14:textId="77777777" w:rsidR="005D5AC8" w:rsidRPr="00E45197" w:rsidRDefault="005D5AC8" w:rsidP="002307F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429DFD14" w14:textId="77777777" w:rsidR="005D5AC8" w:rsidRPr="00E45197" w:rsidRDefault="005D5AC8" w:rsidP="002307FB">
            <w:pPr>
              <w:rPr>
                <w:rFonts w:cs="Arial"/>
                <w:color w:val="FFFFFF" w:themeColor="background1"/>
                <w:szCs w:val="20"/>
              </w:rPr>
            </w:pPr>
          </w:p>
        </w:tc>
      </w:tr>
      <w:tr w:rsidR="005D5AC8" w:rsidRPr="00842155" w14:paraId="2C17472A" w14:textId="77777777" w:rsidTr="002307FB">
        <w:trPr>
          <w:trHeight w:val="30"/>
        </w:trPr>
        <w:tc>
          <w:tcPr>
            <w:tcW w:w="12390" w:type="dxa"/>
            <w:gridSpan w:val="3"/>
            <w:tcBorders>
              <w:bottom w:val="nil"/>
              <w:right w:val="single" w:sz="4" w:space="0" w:color="auto"/>
            </w:tcBorders>
            <w:tcMar>
              <w:top w:w="115" w:type="dxa"/>
              <w:left w:w="115" w:type="dxa"/>
              <w:bottom w:w="115" w:type="dxa"/>
              <w:right w:w="115" w:type="dxa"/>
            </w:tcMar>
          </w:tcPr>
          <w:p w14:paraId="6AED6816" w14:textId="77777777" w:rsidR="009B4C93" w:rsidRDefault="009B4C93" w:rsidP="009B4C93">
            <w:pPr>
              <w:pStyle w:val="ListParagraph"/>
              <w:numPr>
                <w:ilvl w:val="0"/>
                <w:numId w:val="11"/>
              </w:numPr>
              <w:ind w:left="335"/>
              <w:rPr>
                <w:rFonts w:cs="Arial"/>
                <w:szCs w:val="20"/>
              </w:rPr>
            </w:pPr>
            <w:r>
              <w:rPr>
                <w:rFonts w:cs="Arial"/>
                <w:szCs w:val="20"/>
              </w:rPr>
              <w:t>Work in detail with syllogisms of the first figure.</w:t>
            </w:r>
          </w:p>
          <w:p w14:paraId="30BF1505" w14:textId="77777777" w:rsidR="009B4C93" w:rsidRDefault="009B4C93" w:rsidP="009B4C93">
            <w:pPr>
              <w:pStyle w:val="ListParagraph"/>
              <w:numPr>
                <w:ilvl w:val="0"/>
                <w:numId w:val="11"/>
              </w:numPr>
              <w:ind w:left="335"/>
              <w:rPr>
                <w:rFonts w:cs="Arial"/>
                <w:szCs w:val="20"/>
              </w:rPr>
            </w:pPr>
            <w:r>
              <w:rPr>
                <w:rFonts w:cs="Arial"/>
                <w:szCs w:val="20"/>
              </w:rPr>
              <w:t>Explore syllogisms in all moods and figures.</w:t>
            </w:r>
          </w:p>
          <w:p w14:paraId="2D963291" w14:textId="77777777" w:rsidR="009B4C93" w:rsidRDefault="009B4C93" w:rsidP="009B4C93">
            <w:pPr>
              <w:pStyle w:val="ListParagraph"/>
              <w:numPr>
                <w:ilvl w:val="0"/>
                <w:numId w:val="11"/>
              </w:numPr>
              <w:ind w:left="335"/>
              <w:rPr>
                <w:rFonts w:cs="Arial"/>
                <w:szCs w:val="20"/>
              </w:rPr>
            </w:pPr>
            <w:r>
              <w:rPr>
                <w:rFonts w:cs="Arial"/>
                <w:szCs w:val="20"/>
              </w:rPr>
              <w:t>Work with hypothetical syllogisms.</w:t>
            </w:r>
          </w:p>
          <w:p w14:paraId="7E08A10C" w14:textId="0AF516DD" w:rsidR="00CF2DDD" w:rsidRPr="004A4C20" w:rsidRDefault="00CF2DDD" w:rsidP="004A4C20">
            <w:pPr>
              <w:rPr>
                <w:rFonts w:cs="Arial"/>
                <w:szCs w:val="20"/>
              </w:rPr>
            </w:pPr>
          </w:p>
        </w:tc>
      </w:tr>
      <w:tr w:rsidR="005D5AC8" w:rsidRPr="00E45197" w14:paraId="437C7546" w14:textId="77777777" w:rsidTr="002307F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52A949AE" w14:textId="77777777" w:rsidR="005D5AC8" w:rsidRPr="00E45197" w:rsidRDefault="005D5AC8" w:rsidP="002307F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5D5AC8" w:rsidRPr="00842155" w14:paraId="67F4D32D" w14:textId="77777777" w:rsidTr="002307FB">
        <w:tc>
          <w:tcPr>
            <w:tcW w:w="12390" w:type="dxa"/>
            <w:gridSpan w:val="3"/>
            <w:tcMar>
              <w:top w:w="115" w:type="dxa"/>
              <w:left w:w="115" w:type="dxa"/>
              <w:bottom w:w="115" w:type="dxa"/>
              <w:right w:w="115" w:type="dxa"/>
            </w:tcMar>
          </w:tcPr>
          <w:p w14:paraId="18ABC8D6" w14:textId="77777777" w:rsidR="005D5AC8" w:rsidRDefault="005D5AC8" w:rsidP="002307FB">
            <w:pPr>
              <w:pStyle w:val="FreeFormA"/>
              <w:tabs>
                <w:tab w:val="left" w:pos="9870"/>
              </w:tabs>
              <w:rPr>
                <w:rFonts w:ascii="Arial" w:hAnsi="Arial" w:cs="Arial"/>
                <w:b/>
              </w:rPr>
            </w:pPr>
            <w:r>
              <w:rPr>
                <w:rFonts w:ascii="Arial" w:hAnsi="Arial" w:cs="Arial"/>
                <w:b/>
              </w:rPr>
              <w:t>Readings</w:t>
            </w:r>
            <w:r>
              <w:rPr>
                <w:rFonts w:ascii="Arial" w:hAnsi="Arial" w:cs="Arial"/>
                <w:b/>
              </w:rPr>
              <w:tab/>
            </w:r>
          </w:p>
          <w:p w14:paraId="11447B62" w14:textId="77777777" w:rsidR="005D5AC8" w:rsidRPr="00CF2DDD" w:rsidRDefault="005D5AC8" w:rsidP="002307FB">
            <w:pPr>
              <w:pStyle w:val="FreeFormA"/>
              <w:rPr>
                <w:rFonts w:ascii="Arial" w:hAnsi="Arial" w:cs="Arial"/>
                <w:b/>
                <w:i/>
              </w:rPr>
            </w:pPr>
          </w:p>
          <w:p w14:paraId="0B3E1694" w14:textId="4DD5D288" w:rsidR="005D5AC8" w:rsidRPr="00E64A47" w:rsidRDefault="009B4C93" w:rsidP="002307FB">
            <w:r w:rsidRPr="00CF2DDD">
              <w:rPr>
                <w:rFonts w:cs="Arial"/>
                <w:bCs/>
                <w:i/>
                <w:iCs/>
              </w:rPr>
              <w:t>Prior Analytics</w:t>
            </w:r>
            <w:r>
              <w:rPr>
                <w:rFonts w:cs="Arial"/>
                <w:bCs/>
                <w:i/>
                <w:iCs/>
              </w:rPr>
              <w:t xml:space="preserve">, </w:t>
            </w:r>
            <w:r>
              <w:rPr>
                <w:rFonts w:cs="Arial"/>
                <w:bCs/>
                <w:iCs/>
              </w:rPr>
              <w:t>I.2–I.4, Aristotle.</w:t>
            </w:r>
          </w:p>
        </w:tc>
      </w:tr>
      <w:tr w:rsidR="005D5AC8" w:rsidRPr="00842155" w14:paraId="60D41577" w14:textId="77777777" w:rsidTr="002307FB">
        <w:tc>
          <w:tcPr>
            <w:tcW w:w="12390" w:type="dxa"/>
            <w:gridSpan w:val="3"/>
            <w:tcMar>
              <w:top w:w="115" w:type="dxa"/>
              <w:left w:w="115" w:type="dxa"/>
              <w:bottom w:w="115" w:type="dxa"/>
              <w:right w:w="115" w:type="dxa"/>
            </w:tcMar>
          </w:tcPr>
          <w:p w14:paraId="36565405" w14:textId="77777777" w:rsidR="005D5AC8" w:rsidRDefault="005D5AC8" w:rsidP="002307FB">
            <w:pPr>
              <w:pStyle w:val="FreeFormA"/>
              <w:rPr>
                <w:rFonts w:ascii="Arial" w:hAnsi="Arial" w:cs="Arial"/>
                <w:b/>
              </w:rPr>
            </w:pPr>
            <w:r>
              <w:rPr>
                <w:rFonts w:ascii="Arial" w:hAnsi="Arial" w:cs="Arial"/>
                <w:b/>
              </w:rPr>
              <w:t>Assignments</w:t>
            </w:r>
          </w:p>
          <w:p w14:paraId="28E20229" w14:textId="77777777" w:rsidR="005D5AC8" w:rsidRDefault="005D5AC8" w:rsidP="002307FB">
            <w:pPr>
              <w:pStyle w:val="FreeFormA"/>
              <w:rPr>
                <w:rFonts w:ascii="Arial" w:hAnsi="Arial" w:cs="Arial"/>
                <w:b/>
              </w:rPr>
            </w:pPr>
          </w:p>
          <w:p w14:paraId="0179972B" w14:textId="77777777" w:rsidR="005D5AC8" w:rsidRDefault="005D5AC8" w:rsidP="002307FB">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30A90FE8" w14:textId="77777777" w:rsidR="005D5AC8" w:rsidRPr="00795153" w:rsidRDefault="005D5AC8" w:rsidP="002307FB"/>
        </w:tc>
      </w:tr>
      <w:tr w:rsidR="005D5AC8" w:rsidRPr="00E45197" w14:paraId="4BC81AFC" w14:textId="77777777" w:rsidTr="002307F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34867EF" w14:textId="77777777" w:rsidR="005D5AC8" w:rsidRPr="00E45197" w:rsidRDefault="005D5AC8" w:rsidP="002307FB">
            <w:pPr>
              <w:rPr>
                <w:rFonts w:cs="Arial"/>
                <w:b/>
                <w:color w:val="FFFFFF" w:themeColor="background1"/>
                <w:szCs w:val="20"/>
              </w:rPr>
            </w:pPr>
            <w:r>
              <w:rPr>
                <w:rFonts w:cs="Arial"/>
                <w:b/>
                <w:bCs/>
                <w:color w:val="FFFFFF" w:themeColor="background1"/>
              </w:rPr>
              <w:t>Extra Teacher Resources</w:t>
            </w:r>
          </w:p>
        </w:tc>
      </w:tr>
      <w:tr w:rsidR="005D5AC8" w:rsidRPr="007F339F" w14:paraId="50411FAF" w14:textId="77777777" w:rsidTr="002307FB">
        <w:tc>
          <w:tcPr>
            <w:tcW w:w="12390" w:type="dxa"/>
            <w:gridSpan w:val="3"/>
            <w:shd w:val="clear" w:color="auto" w:fill="FFFFFF" w:themeFill="background1"/>
            <w:tcMar>
              <w:top w:w="115" w:type="dxa"/>
              <w:left w:w="115" w:type="dxa"/>
              <w:bottom w:w="115" w:type="dxa"/>
              <w:right w:w="115" w:type="dxa"/>
            </w:tcMar>
          </w:tcPr>
          <w:p w14:paraId="56C0033F" w14:textId="77777777" w:rsidR="005D5AC8" w:rsidRDefault="005D5AC8" w:rsidP="002307FB">
            <w:pPr>
              <w:rPr>
                <w:b/>
                <w:bCs/>
              </w:rPr>
            </w:pPr>
            <w:r>
              <w:rPr>
                <w:b/>
                <w:bCs/>
              </w:rPr>
              <w:t>Readings</w:t>
            </w:r>
          </w:p>
          <w:p w14:paraId="1F496F97" w14:textId="77777777" w:rsidR="005D5AC8" w:rsidRDefault="005D5AC8" w:rsidP="002307FB">
            <w:pPr>
              <w:rPr>
                <w:b/>
                <w:bCs/>
              </w:rPr>
            </w:pPr>
          </w:p>
          <w:p w14:paraId="5F4AB651" w14:textId="77777777" w:rsidR="005D5AC8" w:rsidRPr="005F545E" w:rsidRDefault="005D5AC8" w:rsidP="002307FB">
            <w:r w:rsidRPr="00D456CD">
              <w:rPr>
                <w:bCs/>
                <w:highlight w:val="yellow"/>
              </w:rPr>
              <w:t xml:space="preserve">The following </w:t>
            </w:r>
            <w:proofErr w:type="gramStart"/>
            <w:r w:rsidRPr="00D456CD">
              <w:rPr>
                <w:bCs/>
                <w:highlight w:val="yellow"/>
              </w:rPr>
              <w:t>readings ….</w:t>
            </w:r>
            <w:proofErr w:type="gramEnd"/>
          </w:p>
        </w:tc>
      </w:tr>
      <w:tr w:rsidR="005D5AC8" w:rsidRPr="00E45197" w14:paraId="000A90D1" w14:textId="77777777" w:rsidTr="002307FB">
        <w:tc>
          <w:tcPr>
            <w:tcW w:w="12390" w:type="dxa"/>
            <w:gridSpan w:val="3"/>
            <w:shd w:val="clear" w:color="auto" w:fill="A68462"/>
            <w:tcMar>
              <w:top w:w="115" w:type="dxa"/>
              <w:left w:w="115" w:type="dxa"/>
              <w:bottom w:w="115" w:type="dxa"/>
              <w:right w:w="115" w:type="dxa"/>
            </w:tcMar>
          </w:tcPr>
          <w:p w14:paraId="6D6969BE" w14:textId="77777777" w:rsidR="005D5AC8" w:rsidRPr="00E45197" w:rsidRDefault="005D5AC8" w:rsidP="002307FB">
            <w:pPr>
              <w:rPr>
                <w:rFonts w:cs="Arial"/>
                <w:b/>
                <w:color w:val="FFFFFF" w:themeColor="background1"/>
                <w:szCs w:val="20"/>
              </w:rPr>
            </w:pPr>
            <w:r>
              <w:rPr>
                <w:rFonts w:cs="Arial"/>
                <w:b/>
                <w:bCs/>
                <w:color w:val="FFFFFF" w:themeColor="background1"/>
              </w:rPr>
              <w:t>Daily Outline</w:t>
            </w:r>
          </w:p>
        </w:tc>
      </w:tr>
      <w:tr w:rsidR="00E64A47" w:rsidRPr="00842155" w14:paraId="025204E9" w14:textId="77777777" w:rsidTr="002307FB">
        <w:tc>
          <w:tcPr>
            <w:tcW w:w="12390" w:type="dxa"/>
            <w:gridSpan w:val="3"/>
            <w:tcMar>
              <w:top w:w="115" w:type="dxa"/>
              <w:left w:w="115" w:type="dxa"/>
              <w:bottom w:w="115" w:type="dxa"/>
              <w:right w:w="115" w:type="dxa"/>
            </w:tcMar>
          </w:tcPr>
          <w:p w14:paraId="7C94DD29" w14:textId="76699E4A" w:rsidR="009B4C93" w:rsidRDefault="009B4C93" w:rsidP="009B4C93">
            <w:pPr>
              <w:rPr>
                <w:b/>
                <w:bCs/>
              </w:rPr>
            </w:pPr>
            <w:r>
              <w:rPr>
                <w:b/>
                <w:bCs/>
              </w:rPr>
              <w:lastRenderedPageBreak/>
              <w:t>Day 1: The First Figure</w:t>
            </w:r>
          </w:p>
          <w:p w14:paraId="75F57510" w14:textId="77777777" w:rsidR="009B4C93" w:rsidRDefault="009B4C93" w:rsidP="009B4C93">
            <w:r>
              <w:t xml:space="preserve">Have the students read together </w:t>
            </w:r>
            <w:r>
              <w:rPr>
                <w:i/>
              </w:rPr>
              <w:t xml:space="preserve">Prior Analytics, </w:t>
            </w:r>
            <w:r>
              <w:t>I.2–I.4 and work to categorize the syllogisms of the first figure. Remind them at the end of the distinction between formal and material logic, and help them diagram the syllogisms using sets, providing one as a class example. At the end of the lesson, students should be given a list of all syllogisms in all moods and figures.</w:t>
            </w:r>
          </w:p>
          <w:p w14:paraId="6498DABA" w14:textId="77777777" w:rsidR="009B4C93" w:rsidRDefault="009B4C93" w:rsidP="009B4C93"/>
          <w:p w14:paraId="570BEB69" w14:textId="77777777" w:rsidR="009B4C93" w:rsidRDefault="009B4C93" w:rsidP="009B4C93">
            <w:r>
              <w:rPr>
                <w:b/>
              </w:rPr>
              <w:t xml:space="preserve">Homework: </w:t>
            </w:r>
            <w:r>
              <w:t>Syllogism exercises.</w:t>
            </w:r>
          </w:p>
          <w:p w14:paraId="7F52ECD0" w14:textId="77777777" w:rsidR="009B4C93" w:rsidRDefault="009B4C93" w:rsidP="009B4C93"/>
          <w:p w14:paraId="2B53E751" w14:textId="77777777" w:rsidR="009B4C93" w:rsidRPr="009B4C93" w:rsidRDefault="009B4C93" w:rsidP="009B4C93">
            <w:pPr>
              <w:rPr>
                <w:highlight w:val="green"/>
              </w:rPr>
            </w:pPr>
            <w:r w:rsidRPr="009B4C93">
              <w:rPr>
                <w:highlight w:val="green"/>
              </w:rPr>
              <w:t>TODO: Teacher Lecture Notes</w:t>
            </w:r>
          </w:p>
          <w:p w14:paraId="4CDDDCBA" w14:textId="4CEA6B1A" w:rsidR="009B4C93" w:rsidRPr="0046745D" w:rsidRDefault="009B4C93" w:rsidP="009B4C93">
            <w:r w:rsidRPr="009B4C93">
              <w:rPr>
                <w:highlight w:val="green"/>
              </w:rPr>
              <w:t>TODO: Homework Assignment</w:t>
            </w:r>
          </w:p>
          <w:p w14:paraId="3F5D88B3" w14:textId="6656CD3D" w:rsidR="00E64A47" w:rsidRPr="00795153" w:rsidRDefault="008524A1" w:rsidP="008524A1">
            <w:pPr>
              <w:pStyle w:val="AssignmentsLevel2"/>
              <w:numPr>
                <w:ilvl w:val="0"/>
                <w:numId w:val="0"/>
              </w:numPr>
              <w:ind w:left="360"/>
              <w:jc w:val="right"/>
            </w:pPr>
            <w:r>
              <w:t>1</w:t>
            </w:r>
          </w:p>
        </w:tc>
      </w:tr>
      <w:tr w:rsidR="00E64A47" w:rsidRPr="00842155" w14:paraId="6261BF46" w14:textId="77777777" w:rsidTr="002307FB">
        <w:tc>
          <w:tcPr>
            <w:tcW w:w="12390" w:type="dxa"/>
            <w:gridSpan w:val="3"/>
            <w:tcMar>
              <w:top w:w="115" w:type="dxa"/>
              <w:left w:w="115" w:type="dxa"/>
              <w:bottom w:w="115" w:type="dxa"/>
              <w:right w:w="115" w:type="dxa"/>
            </w:tcMar>
          </w:tcPr>
          <w:p w14:paraId="63C74B01" w14:textId="77777777" w:rsidR="009B4C93" w:rsidRDefault="009B4C93" w:rsidP="009B4C93">
            <w:pPr>
              <w:rPr>
                <w:b/>
              </w:rPr>
            </w:pPr>
            <w:r>
              <w:rPr>
                <w:b/>
              </w:rPr>
              <w:t>Day 2: The Rest of the Figures</w:t>
            </w:r>
          </w:p>
          <w:p w14:paraId="6F955FF2" w14:textId="77777777" w:rsidR="009B4C93" w:rsidRDefault="009B4C93" w:rsidP="009B4C93">
            <w:r>
              <w:t>Use the listing from yesterday to take students through the other figures, and them practice.</w:t>
            </w:r>
          </w:p>
          <w:p w14:paraId="508EA70C" w14:textId="77777777" w:rsidR="009B4C93" w:rsidRDefault="009B4C93" w:rsidP="009B4C93"/>
          <w:p w14:paraId="0BAB5300" w14:textId="77777777" w:rsidR="009B4C93" w:rsidRPr="0046745D" w:rsidRDefault="009B4C93" w:rsidP="009B4C93">
            <w:r>
              <w:rPr>
                <w:b/>
              </w:rPr>
              <w:t xml:space="preserve">Homework: </w:t>
            </w:r>
            <w:r>
              <w:t>More syllogism exercises.</w:t>
            </w:r>
          </w:p>
          <w:p w14:paraId="00581643" w14:textId="77777777" w:rsidR="009B4C93" w:rsidRDefault="009B4C93" w:rsidP="00BF2DB2">
            <w:pPr>
              <w:rPr>
                <w:b/>
              </w:rPr>
            </w:pPr>
          </w:p>
          <w:p w14:paraId="08040833" w14:textId="77777777" w:rsidR="009B4C93" w:rsidRPr="009B4C93" w:rsidRDefault="009B4C93" w:rsidP="009B4C93">
            <w:pPr>
              <w:rPr>
                <w:highlight w:val="green"/>
              </w:rPr>
            </w:pPr>
            <w:r w:rsidRPr="009B4C93">
              <w:rPr>
                <w:highlight w:val="green"/>
              </w:rPr>
              <w:t>TODO: Teacher Lecture Notes</w:t>
            </w:r>
          </w:p>
          <w:p w14:paraId="1DBB4B9F" w14:textId="77777777" w:rsidR="009B4C93" w:rsidRPr="0046745D" w:rsidRDefault="009B4C93" w:rsidP="009B4C93">
            <w:r w:rsidRPr="009B4C93">
              <w:rPr>
                <w:highlight w:val="green"/>
              </w:rPr>
              <w:t>TODO: Homework Assignment</w:t>
            </w:r>
          </w:p>
          <w:p w14:paraId="4E5AAF4D" w14:textId="77777777" w:rsidR="009B4C93" w:rsidRPr="0046745D" w:rsidRDefault="009B4C93" w:rsidP="00BF2DB2"/>
          <w:p w14:paraId="58EB9FE3" w14:textId="2B0C89F5" w:rsidR="00E64A47" w:rsidRPr="00795153" w:rsidRDefault="008524A1" w:rsidP="008524A1">
            <w:pPr>
              <w:jc w:val="right"/>
            </w:pPr>
            <w:r>
              <w:t>2</w:t>
            </w:r>
          </w:p>
        </w:tc>
      </w:tr>
      <w:tr w:rsidR="00E64A47" w:rsidRPr="00842155" w14:paraId="7A37AC0B" w14:textId="77777777" w:rsidTr="002307FB">
        <w:tc>
          <w:tcPr>
            <w:tcW w:w="12390" w:type="dxa"/>
            <w:gridSpan w:val="3"/>
            <w:tcMar>
              <w:top w:w="115" w:type="dxa"/>
              <w:left w:w="115" w:type="dxa"/>
              <w:bottom w:w="115" w:type="dxa"/>
              <w:right w:w="115" w:type="dxa"/>
            </w:tcMar>
          </w:tcPr>
          <w:p w14:paraId="5EF869EE" w14:textId="66B2C8A7" w:rsidR="009B4C93" w:rsidRDefault="009B4C93" w:rsidP="009B4C93">
            <w:pPr>
              <w:rPr>
                <w:b/>
              </w:rPr>
            </w:pPr>
            <w:r>
              <w:rPr>
                <w:b/>
              </w:rPr>
              <w:t xml:space="preserve">Day 3: </w:t>
            </w:r>
            <w:r w:rsidR="00D94C7D">
              <w:rPr>
                <w:b/>
              </w:rPr>
              <w:t>Syllogism Practice</w:t>
            </w:r>
          </w:p>
          <w:p w14:paraId="34076E10" w14:textId="700CCAAE" w:rsidR="009B4C93" w:rsidRPr="00D94C7D" w:rsidRDefault="00D94C7D" w:rsidP="009B4C93">
            <w:r>
              <w:t>This day is reserved for practice using the Aristotelian figures.</w:t>
            </w:r>
          </w:p>
          <w:p w14:paraId="73C88E6C" w14:textId="77777777" w:rsidR="00D94C7D" w:rsidRDefault="00D94C7D" w:rsidP="009B4C93">
            <w:pPr>
              <w:rPr>
                <w:b/>
              </w:rPr>
            </w:pPr>
          </w:p>
          <w:p w14:paraId="1C1639C7" w14:textId="65BF2D0E" w:rsidR="009B4C93" w:rsidRDefault="009B4C93" w:rsidP="009B4C93">
            <w:r>
              <w:rPr>
                <w:b/>
              </w:rPr>
              <w:t xml:space="preserve">Homework: </w:t>
            </w:r>
            <w:r w:rsidR="00D94C7D">
              <w:t>More syllogism exercises</w:t>
            </w:r>
          </w:p>
          <w:p w14:paraId="3550C3FE" w14:textId="77777777" w:rsidR="009B4C93" w:rsidRDefault="009B4C93" w:rsidP="00BF2DB2">
            <w:pPr>
              <w:rPr>
                <w:b/>
              </w:rPr>
            </w:pPr>
          </w:p>
          <w:p w14:paraId="00DDD30D" w14:textId="19322242" w:rsidR="009B4C93" w:rsidRPr="009B4C93" w:rsidRDefault="009B4C93" w:rsidP="009B4C93">
            <w:pPr>
              <w:rPr>
                <w:highlight w:val="green"/>
              </w:rPr>
            </w:pPr>
            <w:r w:rsidRPr="009B4C93">
              <w:rPr>
                <w:highlight w:val="green"/>
              </w:rPr>
              <w:t xml:space="preserve">TODO: </w:t>
            </w:r>
            <w:r w:rsidR="00D94C7D">
              <w:rPr>
                <w:highlight w:val="green"/>
              </w:rPr>
              <w:t>In-class Exercises</w:t>
            </w:r>
          </w:p>
          <w:p w14:paraId="58F65CC8" w14:textId="77777777" w:rsidR="009B4C93" w:rsidRPr="0046745D" w:rsidRDefault="009B4C93" w:rsidP="009B4C93">
            <w:r w:rsidRPr="009B4C93">
              <w:rPr>
                <w:highlight w:val="green"/>
              </w:rPr>
              <w:t>TODO: Homework Assignment</w:t>
            </w:r>
          </w:p>
          <w:p w14:paraId="767BA7B5" w14:textId="77777777" w:rsidR="009B4C93" w:rsidRDefault="009B4C93" w:rsidP="00BF2DB2"/>
          <w:p w14:paraId="605D66A5" w14:textId="1B154BF4" w:rsidR="00E64A47" w:rsidRPr="0046745D" w:rsidRDefault="008524A1" w:rsidP="008524A1">
            <w:pPr>
              <w:jc w:val="right"/>
            </w:pPr>
            <w:r>
              <w:t>3</w:t>
            </w:r>
          </w:p>
        </w:tc>
      </w:tr>
      <w:tr w:rsidR="008524A1" w:rsidRPr="0046745D" w14:paraId="2F3E29FC" w14:textId="77777777" w:rsidTr="008524A1">
        <w:tc>
          <w:tcPr>
            <w:tcW w:w="12390" w:type="dxa"/>
            <w:gridSpan w:val="3"/>
            <w:tcMar>
              <w:top w:w="115" w:type="dxa"/>
              <w:left w:w="115" w:type="dxa"/>
              <w:bottom w:w="115" w:type="dxa"/>
              <w:right w:w="115" w:type="dxa"/>
            </w:tcMar>
          </w:tcPr>
          <w:p w14:paraId="17405D33" w14:textId="77777777" w:rsidR="00D94C7D" w:rsidRDefault="009B4C93" w:rsidP="00D94C7D">
            <w:pPr>
              <w:rPr>
                <w:b/>
              </w:rPr>
            </w:pPr>
            <w:r>
              <w:rPr>
                <w:b/>
              </w:rPr>
              <w:t xml:space="preserve">Day 4: </w:t>
            </w:r>
            <w:r w:rsidR="00D94C7D">
              <w:rPr>
                <w:b/>
              </w:rPr>
              <w:t>Hypothetical Syllogisms</w:t>
            </w:r>
          </w:p>
          <w:p w14:paraId="1B441A1D" w14:textId="77777777" w:rsidR="00D94C7D" w:rsidRDefault="00D94C7D" w:rsidP="00D94C7D">
            <w:pPr>
              <w:pStyle w:val="ListParagraph"/>
              <w:numPr>
                <w:ilvl w:val="0"/>
                <w:numId w:val="19"/>
              </w:numPr>
              <w:ind w:left="335"/>
            </w:pPr>
            <w:r>
              <w:t>Introduce hypothetical syllogisms.</w:t>
            </w:r>
          </w:p>
          <w:p w14:paraId="1EAA80EF" w14:textId="77777777" w:rsidR="00D94C7D" w:rsidRPr="0046745D" w:rsidRDefault="00D94C7D" w:rsidP="00D94C7D">
            <w:pPr>
              <w:pStyle w:val="ListParagraph"/>
              <w:numPr>
                <w:ilvl w:val="0"/>
                <w:numId w:val="19"/>
              </w:numPr>
              <w:ind w:left="335"/>
            </w:pPr>
            <w:r>
              <w:t>Practice</w:t>
            </w:r>
          </w:p>
          <w:p w14:paraId="0E2125B9" w14:textId="77777777" w:rsidR="00D94C7D" w:rsidRDefault="00D94C7D" w:rsidP="00D94C7D">
            <w:pPr>
              <w:rPr>
                <w:b/>
              </w:rPr>
            </w:pPr>
          </w:p>
          <w:p w14:paraId="28B0D5F8" w14:textId="77777777" w:rsidR="00D94C7D" w:rsidRDefault="00D94C7D" w:rsidP="00D94C7D">
            <w:r>
              <w:rPr>
                <w:b/>
              </w:rPr>
              <w:t xml:space="preserve">Homework: </w:t>
            </w:r>
            <w:r>
              <w:t>Exercises on hypothetical syllogisms</w:t>
            </w:r>
          </w:p>
          <w:p w14:paraId="230D4192" w14:textId="77777777" w:rsidR="00D94C7D" w:rsidRDefault="00D94C7D" w:rsidP="00D94C7D">
            <w:pPr>
              <w:rPr>
                <w:b/>
              </w:rPr>
            </w:pPr>
          </w:p>
          <w:p w14:paraId="4E99338A" w14:textId="77777777" w:rsidR="00D94C7D" w:rsidRPr="009B4C93" w:rsidRDefault="00D94C7D" w:rsidP="00D94C7D">
            <w:pPr>
              <w:rPr>
                <w:highlight w:val="green"/>
              </w:rPr>
            </w:pPr>
            <w:r w:rsidRPr="009B4C93">
              <w:rPr>
                <w:highlight w:val="green"/>
              </w:rPr>
              <w:t>TODO: Teacher Lecture Notes</w:t>
            </w:r>
          </w:p>
          <w:p w14:paraId="2D22E01A" w14:textId="665B0322" w:rsidR="009B4C93" w:rsidRPr="0046745D" w:rsidRDefault="00D94C7D" w:rsidP="00D94C7D">
            <w:r w:rsidRPr="009B4C93">
              <w:rPr>
                <w:highlight w:val="green"/>
              </w:rPr>
              <w:t xml:space="preserve">TODO: Homework </w:t>
            </w:r>
            <w:proofErr w:type="spellStart"/>
            <w:r w:rsidRPr="009B4C93">
              <w:rPr>
                <w:highlight w:val="green"/>
              </w:rPr>
              <w:t>Assignmen</w:t>
            </w:r>
            <w:proofErr w:type="spellEnd"/>
          </w:p>
          <w:p w14:paraId="3778E5A4" w14:textId="77777777" w:rsidR="009B4C93" w:rsidRDefault="009B4C93" w:rsidP="008524A1"/>
          <w:p w14:paraId="5EA9B2D3" w14:textId="6112F830" w:rsidR="008524A1" w:rsidRPr="0046745D" w:rsidRDefault="008524A1" w:rsidP="008524A1">
            <w:pPr>
              <w:jc w:val="right"/>
            </w:pPr>
            <w:r>
              <w:lastRenderedPageBreak/>
              <w:t>4</w:t>
            </w:r>
          </w:p>
        </w:tc>
      </w:tr>
      <w:tr w:rsidR="005D5AC8" w:rsidRPr="00842155" w14:paraId="5BC965AF" w14:textId="77777777" w:rsidTr="002307FB">
        <w:tc>
          <w:tcPr>
            <w:tcW w:w="12390" w:type="dxa"/>
            <w:gridSpan w:val="3"/>
            <w:tcMar>
              <w:top w:w="115" w:type="dxa"/>
              <w:left w:w="115" w:type="dxa"/>
              <w:bottom w:w="115" w:type="dxa"/>
              <w:right w:w="115" w:type="dxa"/>
            </w:tcMar>
          </w:tcPr>
          <w:p w14:paraId="441DAC67" w14:textId="3C8156E3" w:rsidR="005D5AC8" w:rsidRDefault="005D5AC8" w:rsidP="002307FB">
            <w:pPr>
              <w:rPr>
                <w:b/>
              </w:rPr>
            </w:pPr>
            <w:r>
              <w:rPr>
                <w:b/>
              </w:rPr>
              <w:lastRenderedPageBreak/>
              <w:t>Day 5</w:t>
            </w:r>
            <w:r w:rsidR="000511F6">
              <w:rPr>
                <w:b/>
              </w:rPr>
              <w:t xml:space="preserve">  </w:t>
            </w:r>
          </w:p>
          <w:p w14:paraId="416BB346" w14:textId="77777777" w:rsidR="005D5AC8" w:rsidRPr="00D456CD" w:rsidRDefault="005D5AC8" w:rsidP="002307FB">
            <w:r>
              <w:t>Flexible</w:t>
            </w:r>
          </w:p>
        </w:tc>
      </w:tr>
    </w:tbl>
    <w:p w14:paraId="21EB58C8" w14:textId="5EB7C957" w:rsidR="00E87822" w:rsidRDefault="00E87822">
      <w:pPr>
        <w:rPr>
          <w:rFonts w:cs="Arial"/>
        </w:rPr>
      </w:pPr>
    </w:p>
    <w:p w14:paraId="179C749B" w14:textId="77777777" w:rsidR="004D3FF3" w:rsidRDefault="004D3FF3">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D3FF3" w:rsidRPr="0090566F" w14:paraId="45DC67DD" w14:textId="77777777" w:rsidTr="004D3FF3">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832100F" w14:textId="3D798151" w:rsidR="004D3FF3" w:rsidRPr="00075884" w:rsidRDefault="004D3FF3" w:rsidP="004D3FF3">
            <w:pPr>
              <w:pStyle w:val="TopicHeading"/>
            </w:pPr>
            <w:bookmarkStart w:id="21" w:name="_Toc408479231"/>
            <w:r>
              <w:lastRenderedPageBreak/>
              <w:t>Week 20: A Return to Aristotle</w:t>
            </w:r>
            <w:bookmarkEnd w:id="21"/>
            <w:r>
              <w:t xml:space="preserve"> </w:t>
            </w:r>
          </w:p>
        </w:tc>
        <w:tc>
          <w:tcPr>
            <w:tcW w:w="780" w:type="dxa"/>
            <w:tcBorders>
              <w:left w:val="nil"/>
              <w:bottom w:val="single" w:sz="4" w:space="0" w:color="000000" w:themeColor="text1"/>
              <w:right w:val="nil"/>
            </w:tcBorders>
            <w:shd w:val="clear" w:color="auto" w:fill="012169"/>
            <w:vAlign w:val="center"/>
          </w:tcPr>
          <w:p w14:paraId="639F00AA" w14:textId="77777777" w:rsidR="004D3FF3" w:rsidRPr="00075884" w:rsidRDefault="004D3FF3" w:rsidP="004D3FF3">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65E96534" w14:textId="77777777" w:rsidR="004D3FF3" w:rsidRPr="00566ACF" w:rsidRDefault="004D3FF3" w:rsidP="004D3FF3">
            <w:pPr>
              <w:pStyle w:val="Heading1"/>
              <w:jc w:val="right"/>
            </w:pPr>
            <w:r>
              <w:t>Quarter 3</w:t>
            </w:r>
          </w:p>
        </w:tc>
      </w:tr>
      <w:tr w:rsidR="004D3FF3" w:rsidRPr="00E45197" w14:paraId="61B9D152"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389594F" w14:textId="77777777" w:rsidR="004D3FF3" w:rsidRPr="00E45197" w:rsidRDefault="004D3FF3" w:rsidP="004D3FF3">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3734053D" w14:textId="77777777" w:rsidR="004D3FF3" w:rsidRPr="00E45197" w:rsidRDefault="004D3FF3" w:rsidP="004D3FF3">
            <w:pPr>
              <w:pStyle w:val="TopicHeading"/>
            </w:pPr>
          </w:p>
        </w:tc>
      </w:tr>
      <w:tr w:rsidR="004D3FF3" w:rsidRPr="00842155" w14:paraId="40C6B241" w14:textId="77777777" w:rsidTr="004D3FF3">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BC3FCE2" w14:textId="6F668EA2" w:rsidR="004D3FF3" w:rsidRPr="004D3FF3" w:rsidRDefault="004A4C20" w:rsidP="004A4C20">
            <w:pPr>
              <w:tabs>
                <w:tab w:val="left" w:pos="0"/>
                <w:tab w:val="left" w:pos="3720"/>
              </w:tabs>
              <w:outlineLvl w:val="0"/>
              <w:rPr>
                <w:rFonts w:cs="Arial"/>
                <w:highlight w:val="yellow"/>
              </w:rPr>
            </w:pPr>
            <w:r>
              <w:rPr>
                <w:rFonts w:cs="Arial"/>
              </w:rPr>
              <w:t>Students will continue their work on logic by working with conjunctive and disjunctive syllogisms, and then culminating in a general discussion of important logical fallacies. Significant time is left this week to allow for practice as well as an assessment.</w:t>
            </w:r>
          </w:p>
        </w:tc>
        <w:tc>
          <w:tcPr>
            <w:tcW w:w="1530" w:type="dxa"/>
            <w:tcBorders>
              <w:left w:val="nil"/>
              <w:bottom w:val="single" w:sz="4" w:space="0" w:color="000000" w:themeColor="text1"/>
              <w:right w:val="single" w:sz="4" w:space="0" w:color="auto"/>
            </w:tcBorders>
            <w:shd w:val="clear" w:color="auto" w:fill="auto"/>
          </w:tcPr>
          <w:p w14:paraId="58C96223" w14:textId="77777777" w:rsidR="004D3FF3" w:rsidRPr="004D3FF3" w:rsidRDefault="004D3FF3" w:rsidP="004D3FF3">
            <w:pPr>
              <w:rPr>
                <w:rFonts w:cs="Arial"/>
                <w:szCs w:val="20"/>
                <w:highlight w:val="yellow"/>
              </w:rPr>
            </w:pPr>
          </w:p>
        </w:tc>
      </w:tr>
      <w:tr w:rsidR="004D3FF3" w:rsidRPr="00E45197" w14:paraId="1B666791"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1B143C7" w14:textId="77777777" w:rsidR="004D3FF3" w:rsidRPr="00E45197" w:rsidRDefault="004D3FF3" w:rsidP="004D3FF3">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2881ECCE" w14:textId="77777777" w:rsidR="004D3FF3" w:rsidRPr="00E45197" w:rsidRDefault="004D3FF3" w:rsidP="004D3FF3">
            <w:pPr>
              <w:rPr>
                <w:rFonts w:cs="Arial"/>
                <w:color w:val="FFFFFF" w:themeColor="background1"/>
                <w:szCs w:val="20"/>
              </w:rPr>
            </w:pPr>
          </w:p>
        </w:tc>
      </w:tr>
      <w:tr w:rsidR="004D3FF3" w:rsidRPr="00842155" w14:paraId="3593488A" w14:textId="77777777" w:rsidTr="004D3FF3">
        <w:trPr>
          <w:trHeight w:val="30"/>
        </w:trPr>
        <w:tc>
          <w:tcPr>
            <w:tcW w:w="12390" w:type="dxa"/>
            <w:gridSpan w:val="3"/>
            <w:tcBorders>
              <w:bottom w:val="nil"/>
              <w:right w:val="single" w:sz="4" w:space="0" w:color="auto"/>
            </w:tcBorders>
            <w:tcMar>
              <w:top w:w="115" w:type="dxa"/>
              <w:left w:w="115" w:type="dxa"/>
              <w:bottom w:w="115" w:type="dxa"/>
              <w:right w:w="115" w:type="dxa"/>
            </w:tcMar>
          </w:tcPr>
          <w:p w14:paraId="3C9B47DC" w14:textId="77777777" w:rsidR="004A4C20" w:rsidRDefault="004A4C20" w:rsidP="004D3FF3">
            <w:pPr>
              <w:pStyle w:val="ListParagraph"/>
              <w:numPr>
                <w:ilvl w:val="0"/>
                <w:numId w:val="11"/>
              </w:numPr>
              <w:ind w:left="335"/>
              <w:rPr>
                <w:rFonts w:cs="Arial"/>
                <w:szCs w:val="20"/>
              </w:rPr>
            </w:pPr>
            <w:r>
              <w:rPr>
                <w:rFonts w:cs="Arial"/>
                <w:szCs w:val="20"/>
              </w:rPr>
              <w:t>Work with Conjunctive and Disjunctive Syllogisms.</w:t>
            </w:r>
          </w:p>
          <w:p w14:paraId="0E7BB301" w14:textId="30E922F8" w:rsidR="00186410" w:rsidRDefault="00186410" w:rsidP="004D3FF3">
            <w:pPr>
              <w:pStyle w:val="ListParagraph"/>
              <w:numPr>
                <w:ilvl w:val="0"/>
                <w:numId w:val="11"/>
              </w:numPr>
              <w:ind w:left="335"/>
              <w:rPr>
                <w:rFonts w:cs="Arial"/>
                <w:szCs w:val="20"/>
              </w:rPr>
            </w:pPr>
            <w:r>
              <w:rPr>
                <w:rFonts w:cs="Arial"/>
                <w:szCs w:val="20"/>
              </w:rPr>
              <w:t xml:space="preserve">Identify logical fallacies, including </w:t>
            </w:r>
            <w:r>
              <w:t xml:space="preserve">equivocation, undistributed middle term, self-referential pseudo-propositions, </w:t>
            </w:r>
            <w:r w:rsidRPr="00D5346A">
              <w:rPr>
                <w:i/>
              </w:rPr>
              <w:t xml:space="preserve">ad </w:t>
            </w:r>
            <w:proofErr w:type="spellStart"/>
            <w:r w:rsidRPr="00D5346A">
              <w:rPr>
                <w:i/>
              </w:rPr>
              <w:t>populum</w:t>
            </w:r>
            <w:proofErr w:type="spellEnd"/>
            <w:r>
              <w:t xml:space="preserve">, </w:t>
            </w:r>
            <w:r w:rsidRPr="00D5346A">
              <w:rPr>
                <w:i/>
              </w:rPr>
              <w:t>ad hominem</w:t>
            </w:r>
            <w:r>
              <w:t xml:space="preserve">, and </w:t>
            </w:r>
            <w:r w:rsidRPr="00D5346A">
              <w:rPr>
                <w:i/>
              </w:rPr>
              <w:t>post hoc ergo propter hoc</w:t>
            </w:r>
            <w:r>
              <w:rPr>
                <w:i/>
              </w:rPr>
              <w:t>.</w:t>
            </w:r>
          </w:p>
          <w:p w14:paraId="5417F15C" w14:textId="6220B269" w:rsidR="004D3FF3" w:rsidRPr="00CF2DDD" w:rsidRDefault="00AD3178" w:rsidP="004D3FF3">
            <w:pPr>
              <w:pStyle w:val="ListParagraph"/>
              <w:numPr>
                <w:ilvl w:val="0"/>
                <w:numId w:val="11"/>
              </w:numPr>
              <w:ind w:left="335"/>
              <w:rPr>
                <w:rFonts w:cs="Arial"/>
                <w:szCs w:val="20"/>
              </w:rPr>
            </w:pPr>
            <w:r>
              <w:rPr>
                <w:rFonts w:cs="Arial"/>
                <w:szCs w:val="20"/>
              </w:rPr>
              <w:t>Understand the division of terms and their related fallacies.</w:t>
            </w:r>
          </w:p>
        </w:tc>
      </w:tr>
      <w:tr w:rsidR="004D3FF3" w:rsidRPr="00E45197" w14:paraId="2D10FAE0" w14:textId="77777777" w:rsidTr="004D3FF3">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6E50CE8D" w14:textId="77777777" w:rsidR="004D3FF3" w:rsidRPr="00E45197" w:rsidRDefault="004D3FF3" w:rsidP="004D3FF3">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4D3FF3" w:rsidRPr="00842155" w14:paraId="4F0E2CDD" w14:textId="77777777" w:rsidTr="004D3FF3">
        <w:tc>
          <w:tcPr>
            <w:tcW w:w="12390" w:type="dxa"/>
            <w:gridSpan w:val="3"/>
            <w:tcMar>
              <w:top w:w="115" w:type="dxa"/>
              <w:left w:w="115" w:type="dxa"/>
              <w:bottom w:w="115" w:type="dxa"/>
              <w:right w:w="115" w:type="dxa"/>
            </w:tcMar>
          </w:tcPr>
          <w:p w14:paraId="7F751C64" w14:textId="77777777" w:rsidR="004D3FF3" w:rsidRDefault="004D3FF3" w:rsidP="004D3FF3">
            <w:pPr>
              <w:pStyle w:val="FreeFormA"/>
              <w:tabs>
                <w:tab w:val="left" w:pos="9870"/>
              </w:tabs>
              <w:rPr>
                <w:rFonts w:ascii="Arial" w:hAnsi="Arial" w:cs="Arial"/>
                <w:b/>
              </w:rPr>
            </w:pPr>
            <w:r>
              <w:rPr>
                <w:rFonts w:ascii="Arial" w:hAnsi="Arial" w:cs="Arial"/>
                <w:b/>
              </w:rPr>
              <w:t>Readings</w:t>
            </w:r>
            <w:r>
              <w:rPr>
                <w:rFonts w:ascii="Arial" w:hAnsi="Arial" w:cs="Arial"/>
                <w:b/>
              </w:rPr>
              <w:tab/>
            </w:r>
          </w:p>
          <w:p w14:paraId="4ACF314C" w14:textId="77777777" w:rsidR="004D3FF3" w:rsidRPr="00CF2DDD" w:rsidRDefault="004D3FF3" w:rsidP="004D3FF3">
            <w:pPr>
              <w:pStyle w:val="FreeFormA"/>
              <w:rPr>
                <w:rFonts w:ascii="Arial" w:hAnsi="Arial" w:cs="Arial"/>
                <w:b/>
                <w:i/>
              </w:rPr>
            </w:pPr>
          </w:p>
          <w:p w14:paraId="09A30BF3" w14:textId="748197A3" w:rsidR="004D3FF3" w:rsidRPr="004D3FF3" w:rsidRDefault="004D3FF3" w:rsidP="004D3FF3">
            <w:r w:rsidRPr="004D3FF3">
              <w:rPr>
                <w:rFonts w:cs="Arial"/>
                <w:bCs/>
                <w:iCs/>
                <w:highlight w:val="yellow"/>
              </w:rPr>
              <w:t>Need</w:t>
            </w:r>
            <w:r w:rsidR="00414D15">
              <w:rPr>
                <w:rFonts w:cs="Arial"/>
                <w:bCs/>
                <w:iCs/>
              </w:rPr>
              <w:t xml:space="preserve"> (</w:t>
            </w:r>
            <w:proofErr w:type="spellStart"/>
            <w:r w:rsidR="00414D15">
              <w:rPr>
                <w:rFonts w:cs="Arial"/>
                <w:bCs/>
                <w:iCs/>
              </w:rPr>
              <w:t>Isagoge</w:t>
            </w:r>
            <w:proofErr w:type="spellEnd"/>
            <w:r w:rsidR="00414D15">
              <w:rPr>
                <w:rFonts w:cs="Arial"/>
                <w:bCs/>
                <w:iCs/>
              </w:rPr>
              <w:t>)</w:t>
            </w:r>
          </w:p>
        </w:tc>
      </w:tr>
      <w:tr w:rsidR="004D3FF3" w:rsidRPr="00842155" w14:paraId="449A80B7" w14:textId="77777777" w:rsidTr="004D3FF3">
        <w:tc>
          <w:tcPr>
            <w:tcW w:w="12390" w:type="dxa"/>
            <w:gridSpan w:val="3"/>
            <w:tcMar>
              <w:top w:w="115" w:type="dxa"/>
              <w:left w:w="115" w:type="dxa"/>
              <w:bottom w:w="115" w:type="dxa"/>
              <w:right w:w="115" w:type="dxa"/>
            </w:tcMar>
          </w:tcPr>
          <w:p w14:paraId="6DDBEDFA" w14:textId="77777777" w:rsidR="004D3FF3" w:rsidRDefault="004D3FF3" w:rsidP="004D3FF3">
            <w:pPr>
              <w:pStyle w:val="FreeFormA"/>
              <w:rPr>
                <w:rFonts w:ascii="Arial" w:hAnsi="Arial" w:cs="Arial"/>
                <w:b/>
              </w:rPr>
            </w:pPr>
            <w:r>
              <w:rPr>
                <w:rFonts w:ascii="Arial" w:hAnsi="Arial" w:cs="Arial"/>
                <w:b/>
              </w:rPr>
              <w:t>Assignments</w:t>
            </w:r>
          </w:p>
          <w:p w14:paraId="29458BE7" w14:textId="77777777" w:rsidR="004D3FF3" w:rsidRDefault="004D3FF3" w:rsidP="004D3FF3">
            <w:pPr>
              <w:pStyle w:val="FreeFormA"/>
              <w:rPr>
                <w:rFonts w:ascii="Arial" w:hAnsi="Arial" w:cs="Arial"/>
                <w:b/>
              </w:rPr>
            </w:pPr>
          </w:p>
          <w:p w14:paraId="6C14EEF6" w14:textId="77777777" w:rsidR="004D3FF3" w:rsidRDefault="004D3FF3" w:rsidP="004D3FF3">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7A204F98" w14:textId="77777777" w:rsidR="004D3FF3" w:rsidRPr="00795153" w:rsidRDefault="004D3FF3" w:rsidP="004D3FF3"/>
        </w:tc>
      </w:tr>
      <w:tr w:rsidR="004D3FF3" w:rsidRPr="00E45197" w14:paraId="6132065B" w14:textId="77777777" w:rsidTr="004D3FF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7648C81D" w14:textId="77777777" w:rsidR="004D3FF3" w:rsidRPr="00E45197" w:rsidRDefault="004D3FF3" w:rsidP="004D3FF3">
            <w:pPr>
              <w:rPr>
                <w:rFonts w:cs="Arial"/>
                <w:b/>
                <w:color w:val="FFFFFF" w:themeColor="background1"/>
                <w:szCs w:val="20"/>
              </w:rPr>
            </w:pPr>
            <w:r>
              <w:rPr>
                <w:rFonts w:cs="Arial"/>
                <w:b/>
                <w:bCs/>
                <w:color w:val="FFFFFF" w:themeColor="background1"/>
              </w:rPr>
              <w:t>Extra Teacher Resources</w:t>
            </w:r>
          </w:p>
        </w:tc>
      </w:tr>
      <w:tr w:rsidR="004D3FF3" w:rsidRPr="007F339F" w14:paraId="3E4AAD14" w14:textId="77777777" w:rsidTr="004D3FF3">
        <w:tc>
          <w:tcPr>
            <w:tcW w:w="12390" w:type="dxa"/>
            <w:gridSpan w:val="3"/>
            <w:shd w:val="clear" w:color="auto" w:fill="FFFFFF" w:themeFill="background1"/>
            <w:tcMar>
              <w:top w:w="115" w:type="dxa"/>
              <w:left w:w="115" w:type="dxa"/>
              <w:bottom w:w="115" w:type="dxa"/>
              <w:right w:w="115" w:type="dxa"/>
            </w:tcMar>
          </w:tcPr>
          <w:p w14:paraId="572ABAC8" w14:textId="77777777" w:rsidR="004D3FF3" w:rsidRDefault="004D3FF3" w:rsidP="004D3FF3">
            <w:pPr>
              <w:rPr>
                <w:b/>
                <w:bCs/>
              </w:rPr>
            </w:pPr>
            <w:r>
              <w:rPr>
                <w:b/>
                <w:bCs/>
              </w:rPr>
              <w:t>Readings</w:t>
            </w:r>
          </w:p>
          <w:p w14:paraId="1D4C6FD0" w14:textId="77777777" w:rsidR="004D3FF3" w:rsidRDefault="004D3FF3" w:rsidP="004D3FF3">
            <w:pPr>
              <w:rPr>
                <w:b/>
                <w:bCs/>
              </w:rPr>
            </w:pPr>
          </w:p>
          <w:p w14:paraId="186A3A48" w14:textId="77777777" w:rsidR="004D3FF3" w:rsidRPr="005F545E" w:rsidRDefault="004D3FF3" w:rsidP="004D3FF3">
            <w:r w:rsidRPr="00D456CD">
              <w:rPr>
                <w:bCs/>
                <w:highlight w:val="yellow"/>
              </w:rPr>
              <w:t xml:space="preserve">The following </w:t>
            </w:r>
            <w:proofErr w:type="gramStart"/>
            <w:r w:rsidRPr="00D456CD">
              <w:rPr>
                <w:bCs/>
                <w:highlight w:val="yellow"/>
              </w:rPr>
              <w:t>readings ….</w:t>
            </w:r>
            <w:proofErr w:type="gramEnd"/>
          </w:p>
        </w:tc>
      </w:tr>
      <w:tr w:rsidR="004D3FF3" w:rsidRPr="00E45197" w14:paraId="68607C19" w14:textId="77777777" w:rsidTr="004D3FF3">
        <w:tc>
          <w:tcPr>
            <w:tcW w:w="12390" w:type="dxa"/>
            <w:gridSpan w:val="3"/>
            <w:shd w:val="clear" w:color="auto" w:fill="A68462"/>
            <w:tcMar>
              <w:top w:w="115" w:type="dxa"/>
              <w:left w:w="115" w:type="dxa"/>
              <w:bottom w:w="115" w:type="dxa"/>
              <w:right w:w="115" w:type="dxa"/>
            </w:tcMar>
          </w:tcPr>
          <w:p w14:paraId="51DEB8B3" w14:textId="77777777" w:rsidR="004D3FF3" w:rsidRPr="00E45197" w:rsidRDefault="004D3FF3" w:rsidP="004D3FF3">
            <w:pPr>
              <w:rPr>
                <w:rFonts w:cs="Arial"/>
                <w:b/>
                <w:color w:val="FFFFFF" w:themeColor="background1"/>
                <w:szCs w:val="20"/>
              </w:rPr>
            </w:pPr>
            <w:r>
              <w:rPr>
                <w:rFonts w:cs="Arial"/>
                <w:b/>
                <w:bCs/>
                <w:color w:val="FFFFFF" w:themeColor="background1"/>
              </w:rPr>
              <w:t>Daily Outline</w:t>
            </w:r>
          </w:p>
        </w:tc>
      </w:tr>
      <w:tr w:rsidR="004D3FF3" w:rsidRPr="00842155" w14:paraId="780E8FED" w14:textId="77777777" w:rsidTr="004D3FF3">
        <w:tc>
          <w:tcPr>
            <w:tcW w:w="12390" w:type="dxa"/>
            <w:gridSpan w:val="3"/>
            <w:tcMar>
              <w:top w:w="115" w:type="dxa"/>
              <w:left w:w="115" w:type="dxa"/>
              <w:bottom w:w="115" w:type="dxa"/>
              <w:right w:w="115" w:type="dxa"/>
            </w:tcMar>
          </w:tcPr>
          <w:p w14:paraId="1DB7EA1C" w14:textId="4D58F953" w:rsidR="00D5346A" w:rsidRDefault="009B4C93" w:rsidP="00D5346A">
            <w:pPr>
              <w:rPr>
                <w:b/>
              </w:rPr>
            </w:pPr>
            <w:r>
              <w:rPr>
                <w:b/>
              </w:rPr>
              <w:t>D</w:t>
            </w:r>
            <w:r w:rsidR="00D5346A">
              <w:rPr>
                <w:b/>
              </w:rPr>
              <w:t>ay 1: Conjunctive and Disjunctive Syllogisms</w:t>
            </w:r>
          </w:p>
          <w:p w14:paraId="339CF8E2" w14:textId="77777777" w:rsidR="00D5346A" w:rsidRDefault="00D5346A" w:rsidP="00D5346A">
            <w:pPr>
              <w:pStyle w:val="ListParagraph"/>
              <w:numPr>
                <w:ilvl w:val="0"/>
                <w:numId w:val="33"/>
              </w:numPr>
              <w:ind w:left="335"/>
            </w:pPr>
            <w:r>
              <w:t>Introduce conjunctive and disjunctive syllogisms.</w:t>
            </w:r>
          </w:p>
          <w:p w14:paraId="2804BF3C" w14:textId="77777777" w:rsidR="00D5346A" w:rsidRPr="0046745D" w:rsidRDefault="00D5346A" w:rsidP="00D5346A">
            <w:pPr>
              <w:pStyle w:val="ListParagraph"/>
              <w:numPr>
                <w:ilvl w:val="0"/>
                <w:numId w:val="33"/>
              </w:numPr>
              <w:ind w:left="335"/>
            </w:pPr>
            <w:r>
              <w:t>Practice</w:t>
            </w:r>
          </w:p>
          <w:p w14:paraId="59291F10" w14:textId="77777777" w:rsidR="00D5346A" w:rsidRDefault="00D5346A" w:rsidP="00D5346A">
            <w:pPr>
              <w:rPr>
                <w:b/>
              </w:rPr>
            </w:pPr>
          </w:p>
          <w:p w14:paraId="1999807B" w14:textId="77777777" w:rsidR="00D5346A" w:rsidRDefault="00D5346A" w:rsidP="00D5346A">
            <w:r>
              <w:rPr>
                <w:b/>
              </w:rPr>
              <w:t xml:space="preserve">Homework: </w:t>
            </w:r>
            <w:r>
              <w:t>Exercises on conjunctive and disjunctive syllogisms</w:t>
            </w:r>
          </w:p>
          <w:p w14:paraId="30E2B617" w14:textId="77777777" w:rsidR="00D5346A" w:rsidRDefault="00D5346A" w:rsidP="00D5346A">
            <w:pPr>
              <w:rPr>
                <w:b/>
              </w:rPr>
            </w:pPr>
          </w:p>
          <w:p w14:paraId="04706E2B" w14:textId="77777777" w:rsidR="00D5346A" w:rsidRPr="009B4C93" w:rsidRDefault="00D5346A" w:rsidP="00D5346A">
            <w:pPr>
              <w:rPr>
                <w:highlight w:val="green"/>
              </w:rPr>
            </w:pPr>
            <w:r w:rsidRPr="009B4C93">
              <w:rPr>
                <w:highlight w:val="green"/>
              </w:rPr>
              <w:t>TODO: Teacher Lecture Notes</w:t>
            </w:r>
          </w:p>
          <w:p w14:paraId="683F2AFB" w14:textId="77777777" w:rsidR="00D5346A" w:rsidRPr="0046745D" w:rsidRDefault="00D5346A" w:rsidP="00D5346A">
            <w:r w:rsidRPr="009B4C93">
              <w:rPr>
                <w:highlight w:val="green"/>
              </w:rPr>
              <w:t>TODO: Homework Assignment</w:t>
            </w:r>
          </w:p>
          <w:p w14:paraId="5352D8B1" w14:textId="0C86E985" w:rsidR="009B4C93" w:rsidRDefault="009B4C93" w:rsidP="009B4C93">
            <w:pPr>
              <w:rPr>
                <w:b/>
              </w:rPr>
            </w:pPr>
          </w:p>
          <w:p w14:paraId="684BE1E0" w14:textId="77777777" w:rsidR="009B4C93" w:rsidRPr="0046745D" w:rsidRDefault="009B4C93" w:rsidP="009B4C93"/>
          <w:p w14:paraId="76716A79" w14:textId="2FC82633" w:rsidR="004D3FF3" w:rsidRPr="00795153" w:rsidRDefault="008524A1" w:rsidP="008524A1">
            <w:pPr>
              <w:pStyle w:val="AssignmentsLevel2"/>
              <w:numPr>
                <w:ilvl w:val="0"/>
                <w:numId w:val="0"/>
              </w:numPr>
              <w:ind w:left="360"/>
              <w:jc w:val="right"/>
            </w:pPr>
            <w:r>
              <w:t>5</w:t>
            </w:r>
          </w:p>
        </w:tc>
      </w:tr>
      <w:tr w:rsidR="004D3FF3" w:rsidRPr="00842155" w14:paraId="3F13D0F9" w14:textId="77777777" w:rsidTr="004D3FF3">
        <w:tc>
          <w:tcPr>
            <w:tcW w:w="12390" w:type="dxa"/>
            <w:gridSpan w:val="3"/>
            <w:tcMar>
              <w:top w:w="115" w:type="dxa"/>
              <w:left w:w="115" w:type="dxa"/>
              <w:bottom w:w="115" w:type="dxa"/>
              <w:right w:w="115" w:type="dxa"/>
            </w:tcMar>
          </w:tcPr>
          <w:p w14:paraId="4C4E2B6A" w14:textId="08E699DD" w:rsidR="004D3FF3" w:rsidRDefault="00D5346A" w:rsidP="001453C8">
            <w:pPr>
              <w:rPr>
                <w:b/>
              </w:rPr>
            </w:pPr>
            <w:r>
              <w:rPr>
                <w:b/>
              </w:rPr>
              <w:lastRenderedPageBreak/>
              <w:t xml:space="preserve">Day 2: </w:t>
            </w:r>
            <w:r w:rsidR="00253F0B">
              <w:rPr>
                <w:b/>
              </w:rPr>
              <w:t xml:space="preserve">Hypothetical, </w:t>
            </w:r>
            <w:r>
              <w:rPr>
                <w:b/>
              </w:rPr>
              <w:t>Conjunctive</w:t>
            </w:r>
            <w:r w:rsidR="00253F0B">
              <w:rPr>
                <w:b/>
              </w:rPr>
              <w:t>,</w:t>
            </w:r>
            <w:r w:rsidR="0099794C">
              <w:rPr>
                <w:b/>
              </w:rPr>
              <w:t xml:space="preserve"> and Disjunctive Syllogisms Practice</w:t>
            </w:r>
          </w:p>
          <w:p w14:paraId="7654A9DF" w14:textId="4C73A24C" w:rsidR="001453C8" w:rsidRDefault="00D5346A" w:rsidP="001453C8">
            <w:r>
              <w:t xml:space="preserve">This day is reserved for more practice on </w:t>
            </w:r>
            <w:r w:rsidR="00253F0B">
              <w:t xml:space="preserve">hypothetical, </w:t>
            </w:r>
            <w:r>
              <w:t>conjunctive</w:t>
            </w:r>
            <w:r w:rsidR="00253F0B">
              <w:t>,</w:t>
            </w:r>
            <w:r>
              <w:t xml:space="preserve"> and disjunctive syllogisms.</w:t>
            </w:r>
          </w:p>
          <w:p w14:paraId="01A12479" w14:textId="77777777" w:rsidR="00D5346A" w:rsidRDefault="00D5346A" w:rsidP="001453C8"/>
          <w:p w14:paraId="6DE467A2" w14:textId="5C5B05A3" w:rsidR="004D3FF3" w:rsidRDefault="004D3FF3" w:rsidP="004D3FF3">
            <w:r>
              <w:rPr>
                <w:b/>
              </w:rPr>
              <w:t xml:space="preserve">Homework: </w:t>
            </w:r>
            <w:r w:rsidR="00D5346A">
              <w:t xml:space="preserve">More exercises on </w:t>
            </w:r>
            <w:r w:rsidR="00253F0B">
              <w:t xml:space="preserve">hypothetical, conjunctive, and </w:t>
            </w:r>
            <w:r w:rsidR="00D5346A">
              <w:t>disjunctive syllogisms</w:t>
            </w:r>
          </w:p>
          <w:p w14:paraId="2F7DDB53" w14:textId="77777777" w:rsidR="00D5346A" w:rsidRDefault="00D5346A" w:rsidP="004D3FF3"/>
          <w:p w14:paraId="0CCB4256" w14:textId="58DD1776" w:rsidR="00D5346A" w:rsidRPr="00D5346A" w:rsidRDefault="00D5346A" w:rsidP="00D5346A">
            <w:r w:rsidRPr="009B4C93">
              <w:rPr>
                <w:highlight w:val="green"/>
              </w:rPr>
              <w:t xml:space="preserve">TODO: </w:t>
            </w:r>
            <w:r>
              <w:rPr>
                <w:highlight w:val="green"/>
              </w:rPr>
              <w:t>In-class Exercises</w:t>
            </w:r>
          </w:p>
          <w:p w14:paraId="0A53CBA8" w14:textId="0769D1C5" w:rsidR="00D5346A" w:rsidRPr="00D5346A" w:rsidRDefault="00D5346A" w:rsidP="004D3FF3">
            <w:r w:rsidRPr="009B4C93">
              <w:rPr>
                <w:highlight w:val="green"/>
              </w:rPr>
              <w:t>TODO: Homework Assignment</w:t>
            </w:r>
          </w:p>
          <w:p w14:paraId="6E68A1CB" w14:textId="2C6E476C" w:rsidR="004D3FF3" w:rsidRPr="00795153" w:rsidRDefault="008524A1" w:rsidP="008524A1">
            <w:pPr>
              <w:jc w:val="right"/>
            </w:pPr>
            <w:r>
              <w:t>6</w:t>
            </w:r>
          </w:p>
        </w:tc>
      </w:tr>
      <w:tr w:rsidR="004D3FF3" w:rsidRPr="00842155" w14:paraId="44B38DD7" w14:textId="77777777" w:rsidTr="004D3FF3">
        <w:tc>
          <w:tcPr>
            <w:tcW w:w="12390" w:type="dxa"/>
            <w:gridSpan w:val="3"/>
            <w:tcMar>
              <w:top w:w="115" w:type="dxa"/>
              <w:left w:w="115" w:type="dxa"/>
              <w:bottom w:w="115" w:type="dxa"/>
              <w:right w:w="115" w:type="dxa"/>
            </w:tcMar>
          </w:tcPr>
          <w:p w14:paraId="52B9C980" w14:textId="2FFB9F5A" w:rsidR="004D3FF3" w:rsidRDefault="000511F6" w:rsidP="001453C8">
            <w:pPr>
              <w:rPr>
                <w:b/>
              </w:rPr>
            </w:pPr>
            <w:r>
              <w:rPr>
                <w:b/>
              </w:rPr>
              <w:t>Day 3</w:t>
            </w:r>
            <w:r w:rsidR="00D5346A">
              <w:rPr>
                <w:b/>
              </w:rPr>
              <w:t>: Fallacies</w:t>
            </w:r>
            <w:r>
              <w:rPr>
                <w:b/>
              </w:rPr>
              <w:t xml:space="preserve">  </w:t>
            </w:r>
          </w:p>
          <w:p w14:paraId="07414293" w14:textId="52AC44A5" w:rsidR="00D5346A" w:rsidRDefault="00AD3178" w:rsidP="00D5346A">
            <w:r>
              <w:t>The division of t</w:t>
            </w:r>
            <w:r w:rsidR="00D5346A">
              <w:t>erms</w:t>
            </w:r>
            <w:r>
              <w:t xml:space="preserve"> and related fallacies</w:t>
            </w:r>
            <w:r w:rsidR="00D5346A">
              <w:t xml:space="preserve">, Propositions, Reasoning (Equivocation, Undistributed middle term, Self-referential pseudo-propositions, </w:t>
            </w:r>
            <w:r w:rsidR="00D5346A" w:rsidRPr="00D5346A">
              <w:rPr>
                <w:i/>
              </w:rPr>
              <w:t xml:space="preserve">ad </w:t>
            </w:r>
            <w:proofErr w:type="spellStart"/>
            <w:r w:rsidR="00D5346A" w:rsidRPr="00D5346A">
              <w:rPr>
                <w:i/>
              </w:rPr>
              <w:t>populum</w:t>
            </w:r>
            <w:proofErr w:type="spellEnd"/>
            <w:r w:rsidR="00D5346A">
              <w:t xml:space="preserve">, </w:t>
            </w:r>
            <w:r w:rsidR="00D5346A" w:rsidRPr="00D5346A">
              <w:rPr>
                <w:i/>
              </w:rPr>
              <w:t>ad hominem</w:t>
            </w:r>
            <w:r w:rsidR="00D5346A">
              <w:t xml:space="preserve">, </w:t>
            </w:r>
            <w:r w:rsidR="00D5346A" w:rsidRPr="00D5346A">
              <w:rPr>
                <w:i/>
              </w:rPr>
              <w:t>post hoc ergo propter hoc</w:t>
            </w:r>
            <w:r w:rsidR="00D5346A">
              <w:t>).</w:t>
            </w:r>
          </w:p>
          <w:p w14:paraId="6DA3A597" w14:textId="77777777" w:rsidR="00D5346A" w:rsidRDefault="00D5346A" w:rsidP="00D5346A"/>
          <w:p w14:paraId="3A1487CB" w14:textId="77777777" w:rsidR="00D5346A" w:rsidRDefault="00D5346A" w:rsidP="00D5346A">
            <w:pPr>
              <w:rPr>
                <w:b/>
              </w:rPr>
            </w:pPr>
            <w:r>
              <w:rPr>
                <w:b/>
              </w:rPr>
              <w:t xml:space="preserve">Homework: </w:t>
            </w:r>
            <w:r>
              <w:t>Exercises on fallacies</w:t>
            </w:r>
            <w:r>
              <w:rPr>
                <w:b/>
              </w:rPr>
              <w:t xml:space="preserve"> </w:t>
            </w:r>
          </w:p>
          <w:p w14:paraId="40AA4CFD" w14:textId="77777777" w:rsidR="00D5346A" w:rsidRDefault="00D5346A" w:rsidP="00D5346A">
            <w:pPr>
              <w:rPr>
                <w:b/>
              </w:rPr>
            </w:pPr>
          </w:p>
          <w:p w14:paraId="6058625F" w14:textId="77777777" w:rsidR="00D5346A" w:rsidRPr="009B4C93" w:rsidRDefault="00D5346A" w:rsidP="00D5346A">
            <w:pPr>
              <w:rPr>
                <w:highlight w:val="green"/>
              </w:rPr>
            </w:pPr>
            <w:r w:rsidRPr="009B4C93">
              <w:rPr>
                <w:highlight w:val="green"/>
              </w:rPr>
              <w:t>TODO: Teacher Lecture Notes</w:t>
            </w:r>
          </w:p>
          <w:p w14:paraId="39C2B5E5" w14:textId="77777777" w:rsidR="00D5346A" w:rsidRPr="0046745D" w:rsidRDefault="00D5346A" w:rsidP="00D5346A">
            <w:r w:rsidRPr="009B4C93">
              <w:rPr>
                <w:highlight w:val="green"/>
              </w:rPr>
              <w:t>TODO: Homework Assignment</w:t>
            </w:r>
          </w:p>
          <w:p w14:paraId="3C741BF3" w14:textId="77777777" w:rsidR="004D3FF3" w:rsidRDefault="004D3FF3" w:rsidP="004D3FF3">
            <w:pPr>
              <w:rPr>
                <w:b/>
              </w:rPr>
            </w:pPr>
          </w:p>
          <w:p w14:paraId="2157E9DD" w14:textId="5FCB7C0D" w:rsidR="001453C8" w:rsidRPr="0046745D" w:rsidRDefault="008524A1" w:rsidP="008524A1">
            <w:pPr>
              <w:jc w:val="right"/>
            </w:pPr>
            <w:r>
              <w:t>7</w:t>
            </w:r>
          </w:p>
        </w:tc>
      </w:tr>
      <w:tr w:rsidR="008524A1" w:rsidRPr="0046745D" w14:paraId="3204DC7A" w14:textId="77777777" w:rsidTr="008524A1">
        <w:tc>
          <w:tcPr>
            <w:tcW w:w="12390" w:type="dxa"/>
            <w:gridSpan w:val="3"/>
            <w:tcMar>
              <w:top w:w="115" w:type="dxa"/>
              <w:left w:w="115" w:type="dxa"/>
              <w:bottom w:w="115" w:type="dxa"/>
              <w:right w:w="115" w:type="dxa"/>
            </w:tcMar>
          </w:tcPr>
          <w:p w14:paraId="476C8A4B" w14:textId="7D3EFFB9" w:rsidR="008524A1" w:rsidRPr="0046745D" w:rsidRDefault="008524A1" w:rsidP="008524A1">
            <w:r>
              <w:rPr>
                <w:b/>
              </w:rPr>
              <w:t>Day 4</w:t>
            </w:r>
            <w:r w:rsidR="00D5346A">
              <w:rPr>
                <w:b/>
              </w:rPr>
              <w:t>: Review</w:t>
            </w:r>
          </w:p>
          <w:p w14:paraId="2A023A5C" w14:textId="41F223CF" w:rsidR="008524A1" w:rsidRDefault="00D5346A" w:rsidP="008524A1">
            <w:r>
              <w:t>Because of the tight nature of logic at the start of this semester, we are allotting an extra day for practice and review of the concepts prior to the test.</w:t>
            </w:r>
            <w:r w:rsidR="00253F0B">
              <w:t xml:space="preserve">  If the prior day’s material on fallacies runs over, this day can also be sued to catch up on that.</w:t>
            </w:r>
          </w:p>
          <w:p w14:paraId="7483BEE3" w14:textId="77777777" w:rsidR="00D5346A" w:rsidRPr="00D5346A" w:rsidRDefault="00D5346A" w:rsidP="008524A1"/>
          <w:p w14:paraId="3285B077" w14:textId="74E566BF" w:rsidR="008524A1" w:rsidRDefault="008524A1" w:rsidP="008524A1">
            <w:r>
              <w:rPr>
                <w:b/>
              </w:rPr>
              <w:t xml:space="preserve">Homework: </w:t>
            </w:r>
            <w:r w:rsidR="00D5346A">
              <w:t>None</w:t>
            </w:r>
          </w:p>
          <w:p w14:paraId="1FA3A80C" w14:textId="77777777" w:rsidR="00D5346A" w:rsidRDefault="00D5346A" w:rsidP="008524A1"/>
          <w:p w14:paraId="75A9D26F" w14:textId="48120E3D" w:rsidR="00D5346A" w:rsidRPr="0046745D" w:rsidRDefault="00D5346A" w:rsidP="00D5346A">
            <w:r>
              <w:rPr>
                <w:highlight w:val="green"/>
              </w:rPr>
              <w:t>TODO: In-class review exercises?</w:t>
            </w:r>
          </w:p>
          <w:p w14:paraId="1AD19766" w14:textId="77777777" w:rsidR="00D5346A" w:rsidRPr="00D5346A" w:rsidRDefault="00D5346A" w:rsidP="008524A1"/>
          <w:p w14:paraId="4DCFA54A" w14:textId="48B2E7DD" w:rsidR="008524A1" w:rsidRPr="0046745D" w:rsidRDefault="008524A1" w:rsidP="008524A1">
            <w:pPr>
              <w:jc w:val="right"/>
            </w:pPr>
            <w:r>
              <w:t>8</w:t>
            </w:r>
          </w:p>
        </w:tc>
      </w:tr>
      <w:tr w:rsidR="004D3FF3" w:rsidRPr="00842155" w14:paraId="76892FB5" w14:textId="77777777" w:rsidTr="004D3FF3">
        <w:tc>
          <w:tcPr>
            <w:tcW w:w="12390" w:type="dxa"/>
            <w:gridSpan w:val="3"/>
            <w:tcMar>
              <w:top w:w="115" w:type="dxa"/>
              <w:left w:w="115" w:type="dxa"/>
              <w:bottom w:w="115" w:type="dxa"/>
              <w:right w:w="115" w:type="dxa"/>
            </w:tcMar>
          </w:tcPr>
          <w:p w14:paraId="45AC76CB" w14:textId="38540F34" w:rsidR="004D3FF3" w:rsidRDefault="004D3FF3" w:rsidP="004D3FF3">
            <w:pPr>
              <w:rPr>
                <w:b/>
              </w:rPr>
            </w:pPr>
            <w:r>
              <w:rPr>
                <w:b/>
              </w:rPr>
              <w:t>Day 5</w:t>
            </w:r>
            <w:r w:rsidR="008B016B">
              <w:rPr>
                <w:b/>
              </w:rPr>
              <w:t>: Test</w:t>
            </w:r>
            <w:r w:rsidR="00D5346A">
              <w:rPr>
                <w:b/>
              </w:rPr>
              <w:t xml:space="preserve"> </w:t>
            </w:r>
          </w:p>
          <w:p w14:paraId="1275E872" w14:textId="619352AB" w:rsidR="004D3FF3" w:rsidRDefault="008B016B" w:rsidP="004D3FF3">
            <w:r>
              <w:t xml:space="preserve">Test on </w:t>
            </w:r>
            <w:r w:rsidR="00410A9E">
              <w:t>second semester logic material</w:t>
            </w:r>
          </w:p>
          <w:p w14:paraId="22ED0F2D" w14:textId="77777777" w:rsidR="00794C8E" w:rsidRDefault="00794C8E" w:rsidP="004D3FF3"/>
          <w:p w14:paraId="101F0437" w14:textId="7461A302" w:rsidR="00414D15" w:rsidRPr="00DA230F" w:rsidRDefault="00414D15" w:rsidP="00414D15">
            <w:r>
              <w:rPr>
                <w:b/>
              </w:rPr>
              <w:lastRenderedPageBreak/>
              <w:t xml:space="preserve">Homework: </w:t>
            </w:r>
            <w:r w:rsidR="00DA230F">
              <w:t xml:space="preserve">Read the </w:t>
            </w:r>
            <w:proofErr w:type="spellStart"/>
            <w:r w:rsidR="00DA230F">
              <w:rPr>
                <w:i/>
              </w:rPr>
              <w:t>Isagoge</w:t>
            </w:r>
            <w:proofErr w:type="spellEnd"/>
            <w:r w:rsidR="00DA230F">
              <w:rPr>
                <w:i/>
              </w:rPr>
              <w:t xml:space="preserve"> </w:t>
            </w:r>
            <w:r w:rsidR="00DA230F">
              <w:t>reading.</w:t>
            </w:r>
          </w:p>
          <w:p w14:paraId="10F17485" w14:textId="77777777" w:rsidR="00414D15" w:rsidRDefault="00414D15" w:rsidP="00414D15"/>
          <w:p w14:paraId="7B6BE39F" w14:textId="75084664" w:rsidR="00794C8E" w:rsidRDefault="00794C8E" w:rsidP="004D3FF3">
            <w:r w:rsidRPr="00794C8E">
              <w:rPr>
                <w:highlight w:val="green"/>
              </w:rPr>
              <w:t>TODO: Test?</w:t>
            </w:r>
          </w:p>
          <w:p w14:paraId="04561C52" w14:textId="50632B1D" w:rsidR="008524A1" w:rsidRPr="00D456CD" w:rsidRDefault="008524A1" w:rsidP="008524A1">
            <w:pPr>
              <w:jc w:val="right"/>
            </w:pPr>
            <w:r>
              <w:t>9</w:t>
            </w:r>
          </w:p>
        </w:tc>
      </w:tr>
    </w:tbl>
    <w:p w14:paraId="092FAC63" w14:textId="77777777" w:rsidR="004D3FF3" w:rsidRDefault="004D3FF3">
      <w:pPr>
        <w:rPr>
          <w:rFonts w:cs="Arial"/>
        </w:rPr>
      </w:pPr>
    </w:p>
    <w:p w14:paraId="450726EF" w14:textId="77777777" w:rsidR="004D3FF3" w:rsidRDefault="004D3FF3">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D3FF3" w:rsidRPr="0090566F" w14:paraId="4B8DB6D9" w14:textId="77777777" w:rsidTr="004D3FF3">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5D96B326" w14:textId="1B368EF1" w:rsidR="004D3FF3" w:rsidRPr="00075884" w:rsidRDefault="004D3FF3" w:rsidP="004D3FF3">
            <w:pPr>
              <w:pStyle w:val="TopicHeading"/>
            </w:pPr>
            <w:bookmarkStart w:id="22" w:name="_Toc408479232"/>
            <w:r>
              <w:lastRenderedPageBreak/>
              <w:t>Week 21: Inheritance and Polymorphism</w:t>
            </w:r>
            <w:bookmarkEnd w:id="22"/>
          </w:p>
        </w:tc>
        <w:tc>
          <w:tcPr>
            <w:tcW w:w="780" w:type="dxa"/>
            <w:tcBorders>
              <w:left w:val="nil"/>
              <w:bottom w:val="single" w:sz="4" w:space="0" w:color="000000" w:themeColor="text1"/>
              <w:right w:val="nil"/>
            </w:tcBorders>
            <w:shd w:val="clear" w:color="auto" w:fill="012169"/>
            <w:vAlign w:val="center"/>
          </w:tcPr>
          <w:p w14:paraId="7963B28F" w14:textId="77777777" w:rsidR="004D3FF3" w:rsidRPr="00075884" w:rsidRDefault="004D3FF3" w:rsidP="004D3FF3">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00C61E86" w14:textId="53D6EE0E" w:rsidR="004D3FF3" w:rsidRPr="00566ACF" w:rsidRDefault="004D3FF3" w:rsidP="004D3FF3">
            <w:pPr>
              <w:pStyle w:val="Heading1"/>
              <w:jc w:val="right"/>
            </w:pPr>
            <w:r w:rsidRPr="00566ACF">
              <w:t xml:space="preserve">Quarter </w:t>
            </w:r>
            <w:r>
              <w:t>3</w:t>
            </w:r>
          </w:p>
        </w:tc>
      </w:tr>
      <w:tr w:rsidR="004D3FF3" w:rsidRPr="00E45197" w14:paraId="6B45061D"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6AC7735" w14:textId="77777777" w:rsidR="004D3FF3" w:rsidRPr="00E45197" w:rsidRDefault="004D3FF3" w:rsidP="004D3FF3">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165D90F" w14:textId="77777777" w:rsidR="004D3FF3" w:rsidRPr="00E45197" w:rsidRDefault="004D3FF3" w:rsidP="004D3FF3">
            <w:pPr>
              <w:pStyle w:val="TopicHeading"/>
            </w:pPr>
          </w:p>
        </w:tc>
      </w:tr>
      <w:tr w:rsidR="004D3FF3" w:rsidRPr="00842155" w14:paraId="2EC29D4A" w14:textId="77777777" w:rsidTr="004D3FF3">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52087581" w14:textId="77777777" w:rsidR="004D3FF3" w:rsidRPr="00842155" w:rsidRDefault="004D3FF3" w:rsidP="004D3FF3">
            <w:pPr>
              <w:tabs>
                <w:tab w:val="left" w:pos="0"/>
                <w:tab w:val="left" w:pos="3720"/>
              </w:tabs>
              <w:outlineLvl w:val="0"/>
              <w:rPr>
                <w:rFonts w:cs="Arial"/>
              </w:rPr>
            </w:pPr>
            <w:r>
              <w:rPr>
                <w:rFonts w:cs="Arial"/>
              </w:rPr>
              <w:t xml:space="preserve">This week focuses on inheritance and polymorphism and sets the stage for the close of the semester. Students will first discuss Porphyry’s </w:t>
            </w:r>
            <w:proofErr w:type="spellStart"/>
            <w:r>
              <w:rPr>
                <w:rFonts w:cs="Arial"/>
                <w:i/>
              </w:rPr>
              <w:t>Isagoge</w:t>
            </w:r>
            <w:proofErr w:type="spellEnd"/>
            <w:r>
              <w:rPr>
                <w:rFonts w:cs="Arial"/>
              </w:rPr>
              <w:t>, which provides a beautiful parallel with the hierarchy of inheritance in code. Students will write a set of classes with inheritance, and will explore how polymorphism impacts the execution of methods at run time. They will make a distinction between compile time reference type and run time construction type.</w:t>
            </w:r>
          </w:p>
        </w:tc>
        <w:tc>
          <w:tcPr>
            <w:tcW w:w="1530" w:type="dxa"/>
            <w:tcBorders>
              <w:left w:val="nil"/>
              <w:bottom w:val="single" w:sz="4" w:space="0" w:color="000000" w:themeColor="text1"/>
              <w:right w:val="single" w:sz="4" w:space="0" w:color="auto"/>
            </w:tcBorders>
            <w:shd w:val="clear" w:color="auto" w:fill="auto"/>
          </w:tcPr>
          <w:p w14:paraId="2990B027" w14:textId="77777777" w:rsidR="004D3FF3" w:rsidRPr="00842155" w:rsidRDefault="004D3FF3" w:rsidP="004D3FF3">
            <w:pPr>
              <w:rPr>
                <w:rFonts w:cs="Arial"/>
                <w:szCs w:val="20"/>
              </w:rPr>
            </w:pPr>
          </w:p>
        </w:tc>
      </w:tr>
      <w:tr w:rsidR="004D3FF3" w:rsidRPr="00E45197" w14:paraId="1E6A3904"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B18E08B" w14:textId="77777777" w:rsidR="004D3FF3" w:rsidRPr="00E45197" w:rsidRDefault="004D3FF3" w:rsidP="004D3FF3">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46B2B56" w14:textId="77777777" w:rsidR="004D3FF3" w:rsidRPr="00E45197" w:rsidRDefault="004D3FF3" w:rsidP="004D3FF3">
            <w:pPr>
              <w:rPr>
                <w:rFonts w:cs="Arial"/>
                <w:color w:val="FFFFFF" w:themeColor="background1"/>
                <w:szCs w:val="20"/>
              </w:rPr>
            </w:pPr>
          </w:p>
        </w:tc>
      </w:tr>
      <w:tr w:rsidR="004D3FF3" w:rsidRPr="00842155" w14:paraId="234D1E37" w14:textId="77777777" w:rsidTr="004D3FF3">
        <w:trPr>
          <w:trHeight w:val="30"/>
        </w:trPr>
        <w:tc>
          <w:tcPr>
            <w:tcW w:w="12390" w:type="dxa"/>
            <w:gridSpan w:val="3"/>
            <w:tcBorders>
              <w:bottom w:val="nil"/>
              <w:right w:val="single" w:sz="4" w:space="0" w:color="auto"/>
            </w:tcBorders>
            <w:tcMar>
              <w:top w:w="115" w:type="dxa"/>
              <w:left w:w="115" w:type="dxa"/>
              <w:bottom w:w="115" w:type="dxa"/>
              <w:right w:w="115" w:type="dxa"/>
            </w:tcMar>
          </w:tcPr>
          <w:p w14:paraId="6C1A1FD3" w14:textId="77777777" w:rsidR="004D3FF3" w:rsidRDefault="004D3FF3" w:rsidP="004D3FF3">
            <w:pPr>
              <w:pStyle w:val="ListParagraph"/>
              <w:numPr>
                <w:ilvl w:val="0"/>
                <w:numId w:val="24"/>
              </w:numPr>
              <w:ind w:left="335"/>
              <w:rPr>
                <w:rFonts w:cs="Arial"/>
                <w:szCs w:val="20"/>
              </w:rPr>
            </w:pPr>
            <w:r>
              <w:rPr>
                <w:rFonts w:cs="Arial"/>
                <w:szCs w:val="20"/>
              </w:rPr>
              <w:t>Understand Porphyry’s tree of being.</w:t>
            </w:r>
          </w:p>
          <w:p w14:paraId="4143C588" w14:textId="77777777" w:rsidR="004D3FF3" w:rsidRDefault="004D3FF3" w:rsidP="004D3FF3">
            <w:pPr>
              <w:pStyle w:val="ListParagraph"/>
              <w:numPr>
                <w:ilvl w:val="0"/>
                <w:numId w:val="24"/>
              </w:numPr>
              <w:ind w:left="335"/>
              <w:rPr>
                <w:rFonts w:cs="Arial"/>
                <w:szCs w:val="20"/>
              </w:rPr>
            </w:pPr>
            <w:r>
              <w:rPr>
                <w:rFonts w:cs="Arial"/>
                <w:szCs w:val="20"/>
              </w:rPr>
              <w:t>Write a series of classes with an inheritance hierarchy.</w:t>
            </w:r>
          </w:p>
          <w:p w14:paraId="5FFDD130" w14:textId="77777777" w:rsidR="004D3FF3" w:rsidRDefault="004D3FF3" w:rsidP="004D3FF3">
            <w:pPr>
              <w:pStyle w:val="ListParagraph"/>
              <w:numPr>
                <w:ilvl w:val="0"/>
                <w:numId w:val="24"/>
              </w:numPr>
              <w:ind w:left="335"/>
              <w:rPr>
                <w:rFonts w:cs="Arial"/>
                <w:szCs w:val="20"/>
              </w:rPr>
            </w:pPr>
            <w:r>
              <w:rPr>
                <w:rFonts w:cs="Arial"/>
                <w:szCs w:val="20"/>
              </w:rPr>
              <w:t>Understand how polymorphism impacts how an object acts at run time.</w:t>
            </w:r>
          </w:p>
          <w:p w14:paraId="274F1606" w14:textId="77777777" w:rsidR="004D3FF3" w:rsidRDefault="004D3FF3" w:rsidP="004D3FF3">
            <w:pPr>
              <w:pStyle w:val="ListParagraph"/>
              <w:numPr>
                <w:ilvl w:val="0"/>
                <w:numId w:val="24"/>
              </w:numPr>
              <w:ind w:left="335"/>
              <w:rPr>
                <w:rFonts w:cs="Arial"/>
                <w:szCs w:val="20"/>
              </w:rPr>
            </w:pPr>
            <w:r>
              <w:rPr>
                <w:rFonts w:cs="Arial"/>
                <w:szCs w:val="20"/>
              </w:rPr>
              <w:t>Understand the difference between compile-time reference type (checked trough static analysis) and runtime construction type.</w:t>
            </w:r>
          </w:p>
          <w:p w14:paraId="200CBA20" w14:textId="77777777" w:rsidR="004D3FF3" w:rsidRPr="00B31C0D" w:rsidRDefault="004D3FF3" w:rsidP="004D3FF3">
            <w:pPr>
              <w:pStyle w:val="ListParagraph"/>
              <w:numPr>
                <w:ilvl w:val="0"/>
                <w:numId w:val="24"/>
              </w:numPr>
              <w:ind w:left="335"/>
              <w:rPr>
                <w:rFonts w:cs="Arial"/>
                <w:szCs w:val="20"/>
              </w:rPr>
            </w:pPr>
            <w:r>
              <w:rPr>
                <w:rFonts w:cs="Arial"/>
                <w:szCs w:val="20"/>
              </w:rPr>
              <w:t>Understand the use of Java generics and the relationship with polymorphism.</w:t>
            </w:r>
          </w:p>
        </w:tc>
      </w:tr>
      <w:tr w:rsidR="004D3FF3" w:rsidRPr="00E45197" w14:paraId="79F02ED0" w14:textId="77777777" w:rsidTr="004D3FF3">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5BD79EB3" w14:textId="77777777" w:rsidR="004D3FF3" w:rsidRPr="00E45197" w:rsidRDefault="004D3FF3" w:rsidP="004D3FF3">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4D3FF3" w:rsidRPr="00842155" w14:paraId="764B3E77" w14:textId="77777777" w:rsidTr="004D3FF3">
        <w:tc>
          <w:tcPr>
            <w:tcW w:w="12390" w:type="dxa"/>
            <w:gridSpan w:val="3"/>
            <w:tcMar>
              <w:top w:w="115" w:type="dxa"/>
              <w:left w:w="115" w:type="dxa"/>
              <w:bottom w:w="115" w:type="dxa"/>
              <w:right w:w="115" w:type="dxa"/>
            </w:tcMar>
          </w:tcPr>
          <w:p w14:paraId="0E40D016" w14:textId="77777777" w:rsidR="004D3FF3" w:rsidRDefault="004D3FF3" w:rsidP="004D3FF3">
            <w:pPr>
              <w:pStyle w:val="FreeFormA"/>
              <w:tabs>
                <w:tab w:val="left" w:pos="9870"/>
              </w:tabs>
              <w:rPr>
                <w:rFonts w:ascii="Arial" w:hAnsi="Arial" w:cs="Arial"/>
                <w:b/>
              </w:rPr>
            </w:pPr>
            <w:r>
              <w:rPr>
                <w:rFonts w:ascii="Arial" w:hAnsi="Arial" w:cs="Arial"/>
                <w:b/>
              </w:rPr>
              <w:t>Readings</w:t>
            </w:r>
            <w:r>
              <w:rPr>
                <w:rFonts w:ascii="Arial" w:hAnsi="Arial" w:cs="Arial"/>
                <w:b/>
              </w:rPr>
              <w:tab/>
            </w:r>
          </w:p>
          <w:p w14:paraId="677B8C78" w14:textId="77777777" w:rsidR="004D3FF3" w:rsidRDefault="004D3FF3" w:rsidP="004D3FF3">
            <w:pPr>
              <w:pStyle w:val="FreeFormA"/>
              <w:rPr>
                <w:rFonts w:ascii="Arial" w:hAnsi="Arial" w:cs="Arial"/>
                <w:b/>
              </w:rPr>
            </w:pPr>
          </w:p>
          <w:p w14:paraId="09C8C571" w14:textId="77777777" w:rsidR="004D3FF3" w:rsidRPr="00B31C0D" w:rsidRDefault="004D3FF3" w:rsidP="004D3FF3">
            <w:r>
              <w:rPr>
                <w:rFonts w:cs="Arial"/>
                <w:bCs/>
                <w:iCs/>
              </w:rPr>
              <w:t>None</w:t>
            </w:r>
          </w:p>
        </w:tc>
      </w:tr>
      <w:tr w:rsidR="004D3FF3" w:rsidRPr="00842155" w14:paraId="31E5F554" w14:textId="77777777" w:rsidTr="004D3FF3">
        <w:tc>
          <w:tcPr>
            <w:tcW w:w="12390" w:type="dxa"/>
            <w:gridSpan w:val="3"/>
            <w:tcMar>
              <w:top w:w="115" w:type="dxa"/>
              <w:left w:w="115" w:type="dxa"/>
              <w:bottom w:w="115" w:type="dxa"/>
              <w:right w:w="115" w:type="dxa"/>
            </w:tcMar>
          </w:tcPr>
          <w:p w14:paraId="3FA840D5" w14:textId="77777777" w:rsidR="004D3FF3" w:rsidRDefault="004D3FF3" w:rsidP="004D3FF3">
            <w:pPr>
              <w:pStyle w:val="FreeFormA"/>
              <w:rPr>
                <w:rFonts w:ascii="Arial" w:hAnsi="Arial" w:cs="Arial"/>
                <w:b/>
              </w:rPr>
            </w:pPr>
            <w:r>
              <w:rPr>
                <w:rFonts w:ascii="Arial" w:hAnsi="Arial" w:cs="Arial"/>
                <w:b/>
              </w:rPr>
              <w:t>Assignments</w:t>
            </w:r>
          </w:p>
          <w:p w14:paraId="34CC10E8" w14:textId="77777777" w:rsidR="004D3FF3" w:rsidRDefault="004D3FF3" w:rsidP="004D3FF3">
            <w:pPr>
              <w:pStyle w:val="FreeFormA"/>
              <w:rPr>
                <w:rFonts w:ascii="Arial" w:hAnsi="Arial" w:cs="Arial"/>
                <w:b/>
              </w:rPr>
            </w:pPr>
          </w:p>
          <w:p w14:paraId="13B172D8" w14:textId="77777777" w:rsidR="004D3FF3" w:rsidRDefault="004D3FF3" w:rsidP="004D3FF3">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98F84CA" w14:textId="77777777" w:rsidR="004D3FF3" w:rsidRPr="00795153" w:rsidRDefault="004D3FF3" w:rsidP="004D3FF3"/>
        </w:tc>
      </w:tr>
      <w:tr w:rsidR="004D3FF3" w:rsidRPr="00E45197" w14:paraId="7472AF40" w14:textId="77777777" w:rsidTr="004D3FF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5E0156FA" w14:textId="77777777" w:rsidR="004D3FF3" w:rsidRPr="00E45197" w:rsidRDefault="004D3FF3" w:rsidP="004D3FF3">
            <w:pPr>
              <w:rPr>
                <w:rFonts w:cs="Arial"/>
                <w:b/>
                <w:color w:val="FFFFFF" w:themeColor="background1"/>
                <w:szCs w:val="20"/>
              </w:rPr>
            </w:pPr>
            <w:r>
              <w:rPr>
                <w:rFonts w:cs="Arial"/>
                <w:b/>
                <w:bCs/>
                <w:color w:val="FFFFFF" w:themeColor="background1"/>
              </w:rPr>
              <w:t>Extra Teacher Resources</w:t>
            </w:r>
          </w:p>
        </w:tc>
      </w:tr>
      <w:tr w:rsidR="004D3FF3" w:rsidRPr="007F339F" w14:paraId="7C780504" w14:textId="77777777" w:rsidTr="004D3FF3">
        <w:tc>
          <w:tcPr>
            <w:tcW w:w="12390" w:type="dxa"/>
            <w:gridSpan w:val="3"/>
            <w:shd w:val="clear" w:color="auto" w:fill="FFFFFF" w:themeFill="background1"/>
            <w:tcMar>
              <w:top w:w="115" w:type="dxa"/>
              <w:left w:w="115" w:type="dxa"/>
              <w:bottom w:w="115" w:type="dxa"/>
              <w:right w:w="115" w:type="dxa"/>
            </w:tcMar>
          </w:tcPr>
          <w:p w14:paraId="6EBA22CF" w14:textId="77777777" w:rsidR="004D3FF3" w:rsidRDefault="004D3FF3" w:rsidP="004D3FF3">
            <w:pPr>
              <w:rPr>
                <w:b/>
                <w:bCs/>
              </w:rPr>
            </w:pPr>
            <w:r>
              <w:rPr>
                <w:b/>
                <w:bCs/>
              </w:rPr>
              <w:t>Readings</w:t>
            </w:r>
          </w:p>
          <w:p w14:paraId="75D64313" w14:textId="77777777" w:rsidR="004D3FF3" w:rsidRDefault="004D3FF3" w:rsidP="004D3FF3">
            <w:pPr>
              <w:rPr>
                <w:b/>
                <w:bCs/>
              </w:rPr>
            </w:pPr>
          </w:p>
          <w:p w14:paraId="37D8350D" w14:textId="77777777" w:rsidR="004D3FF3" w:rsidRPr="005F545E" w:rsidRDefault="004D3FF3" w:rsidP="004D3FF3">
            <w:r w:rsidRPr="00D456CD">
              <w:rPr>
                <w:bCs/>
                <w:highlight w:val="yellow"/>
              </w:rPr>
              <w:t xml:space="preserve">The following </w:t>
            </w:r>
            <w:proofErr w:type="gramStart"/>
            <w:r w:rsidRPr="00D456CD">
              <w:rPr>
                <w:bCs/>
                <w:highlight w:val="yellow"/>
              </w:rPr>
              <w:t>readings ….</w:t>
            </w:r>
            <w:proofErr w:type="gramEnd"/>
          </w:p>
        </w:tc>
      </w:tr>
      <w:tr w:rsidR="004D3FF3" w:rsidRPr="00E45197" w14:paraId="052F5B68" w14:textId="77777777" w:rsidTr="004D3FF3">
        <w:tc>
          <w:tcPr>
            <w:tcW w:w="12390" w:type="dxa"/>
            <w:gridSpan w:val="3"/>
            <w:shd w:val="clear" w:color="auto" w:fill="A68462"/>
            <w:tcMar>
              <w:top w:w="115" w:type="dxa"/>
              <w:left w:w="115" w:type="dxa"/>
              <w:bottom w:w="115" w:type="dxa"/>
              <w:right w:w="115" w:type="dxa"/>
            </w:tcMar>
          </w:tcPr>
          <w:p w14:paraId="23656DBB" w14:textId="77777777" w:rsidR="004D3FF3" w:rsidRPr="00E45197" w:rsidRDefault="004D3FF3" w:rsidP="004D3FF3">
            <w:pPr>
              <w:rPr>
                <w:rFonts w:cs="Arial"/>
                <w:b/>
                <w:color w:val="FFFFFF" w:themeColor="background1"/>
                <w:szCs w:val="20"/>
              </w:rPr>
            </w:pPr>
            <w:r>
              <w:rPr>
                <w:rFonts w:cs="Arial"/>
                <w:b/>
                <w:bCs/>
                <w:color w:val="FFFFFF" w:themeColor="background1"/>
              </w:rPr>
              <w:t>Daily Outline</w:t>
            </w:r>
          </w:p>
        </w:tc>
      </w:tr>
      <w:tr w:rsidR="004D3FF3" w:rsidRPr="00842155" w14:paraId="5B23C9B3" w14:textId="77777777" w:rsidTr="004D3FF3">
        <w:tc>
          <w:tcPr>
            <w:tcW w:w="12390" w:type="dxa"/>
            <w:gridSpan w:val="3"/>
            <w:tcMar>
              <w:top w:w="115" w:type="dxa"/>
              <w:left w:w="115" w:type="dxa"/>
              <w:bottom w:w="115" w:type="dxa"/>
              <w:right w:w="115" w:type="dxa"/>
            </w:tcMar>
          </w:tcPr>
          <w:p w14:paraId="04D2484D" w14:textId="1A6352A7" w:rsidR="004D3FF3" w:rsidRPr="00D25CA7" w:rsidRDefault="004D3FF3" w:rsidP="004D3FF3">
            <w:pPr>
              <w:rPr>
                <w:b/>
                <w:bCs/>
              </w:rPr>
            </w:pPr>
            <w:r>
              <w:rPr>
                <w:b/>
                <w:bCs/>
              </w:rPr>
              <w:t xml:space="preserve">Day 1: Seminar on </w:t>
            </w:r>
            <w:r w:rsidRPr="00D25CA7">
              <w:rPr>
                <w:b/>
                <w:bCs/>
              </w:rPr>
              <w:t>Categories</w:t>
            </w:r>
          </w:p>
          <w:p w14:paraId="122C6933" w14:textId="77777777" w:rsidR="004D3FF3" w:rsidRDefault="004D3FF3" w:rsidP="004D3FF3">
            <w:r w:rsidRPr="00D25CA7">
              <w:t xml:space="preserve">Conduct a seminar on the </w:t>
            </w:r>
            <w:proofErr w:type="spellStart"/>
            <w:r w:rsidRPr="00D25CA7">
              <w:rPr>
                <w:i/>
              </w:rPr>
              <w:t>Isagoge</w:t>
            </w:r>
            <w:proofErr w:type="spellEnd"/>
            <w:r w:rsidRPr="00D25CA7">
              <w:rPr>
                <w:i/>
              </w:rPr>
              <w:t xml:space="preserve"> </w:t>
            </w:r>
            <w:r w:rsidRPr="00D25CA7">
              <w:t>excerpt.</w:t>
            </w:r>
          </w:p>
          <w:p w14:paraId="59815F71" w14:textId="77777777" w:rsidR="00794C8E" w:rsidRDefault="00794C8E" w:rsidP="004D3FF3"/>
          <w:p w14:paraId="5CDE62F9" w14:textId="749489CE" w:rsidR="00D56DB4" w:rsidRPr="00794C8E" w:rsidRDefault="00794C8E" w:rsidP="004D3FF3">
            <w:r w:rsidRPr="00794C8E">
              <w:rPr>
                <w:highlight w:val="green"/>
              </w:rPr>
              <w:lastRenderedPageBreak/>
              <w:t xml:space="preserve">TODO: Seminar questions and discussions for the </w:t>
            </w:r>
            <w:proofErr w:type="spellStart"/>
            <w:r w:rsidRPr="00794C8E">
              <w:rPr>
                <w:i/>
                <w:highlight w:val="green"/>
              </w:rPr>
              <w:t>Isagoge</w:t>
            </w:r>
            <w:proofErr w:type="spellEnd"/>
            <w:r w:rsidRPr="00794C8E">
              <w:rPr>
                <w:i/>
                <w:highlight w:val="green"/>
              </w:rPr>
              <w:t xml:space="preserve"> </w:t>
            </w:r>
            <w:r w:rsidRPr="00794C8E">
              <w:rPr>
                <w:highlight w:val="green"/>
              </w:rPr>
              <w:t>text</w:t>
            </w:r>
          </w:p>
          <w:p w14:paraId="4CCC77FC" w14:textId="0779DF3D" w:rsidR="004D3FF3" w:rsidRPr="00795153" w:rsidRDefault="008524A1" w:rsidP="008524A1">
            <w:pPr>
              <w:pStyle w:val="AssignmentsLevel2"/>
              <w:numPr>
                <w:ilvl w:val="0"/>
                <w:numId w:val="0"/>
              </w:numPr>
              <w:ind w:left="360"/>
              <w:jc w:val="right"/>
            </w:pPr>
            <w:r>
              <w:t>10</w:t>
            </w:r>
          </w:p>
        </w:tc>
      </w:tr>
      <w:tr w:rsidR="004D3FF3" w:rsidRPr="00842155" w14:paraId="45AF7BA4" w14:textId="77777777" w:rsidTr="004D3FF3">
        <w:tc>
          <w:tcPr>
            <w:tcW w:w="12390" w:type="dxa"/>
            <w:gridSpan w:val="3"/>
            <w:tcMar>
              <w:top w:w="115" w:type="dxa"/>
              <w:left w:w="115" w:type="dxa"/>
              <w:bottom w:w="115" w:type="dxa"/>
              <w:right w:w="115" w:type="dxa"/>
            </w:tcMar>
          </w:tcPr>
          <w:p w14:paraId="06FDB8FD" w14:textId="20F456CD" w:rsidR="004D3FF3" w:rsidRDefault="004D3FF3" w:rsidP="004D3FF3">
            <w:pPr>
              <w:rPr>
                <w:b/>
              </w:rPr>
            </w:pPr>
            <w:r>
              <w:rPr>
                <w:b/>
              </w:rPr>
              <w:lastRenderedPageBreak/>
              <w:t>Day 2: Inheritance</w:t>
            </w:r>
          </w:p>
          <w:p w14:paraId="4EAE7709" w14:textId="77777777" w:rsidR="004D3FF3" w:rsidRDefault="004D3FF3" w:rsidP="004D3FF3">
            <w:r>
              <w:t xml:space="preserve">Introduce inheritance with a basic example. The point at first is to emphasize code reuse. If we reuse code, the class becomes simpler.  At the end of this lecture introduce the Java Object class and its methods, especially </w:t>
            </w:r>
            <w:proofErr w:type="spellStart"/>
            <w:proofErr w:type="gramStart"/>
            <w:r>
              <w:t>toString</w:t>
            </w:r>
            <w:proofErr w:type="spellEnd"/>
            <w:r>
              <w:t>(</w:t>
            </w:r>
            <w:proofErr w:type="gramEnd"/>
            <w:r>
              <w:t>).</w:t>
            </w:r>
          </w:p>
          <w:p w14:paraId="161965CB" w14:textId="77777777" w:rsidR="004D3FF3" w:rsidRPr="000A28EB" w:rsidRDefault="004D3FF3" w:rsidP="004D3FF3"/>
          <w:p w14:paraId="6762E832" w14:textId="77777777" w:rsidR="004D3FF3" w:rsidRDefault="004D3FF3" w:rsidP="004D3FF3">
            <w:r>
              <w:rPr>
                <w:b/>
              </w:rPr>
              <w:t xml:space="preserve">Homework: </w:t>
            </w:r>
            <w:r>
              <w:t>Simple inheritance exercise.</w:t>
            </w:r>
          </w:p>
          <w:p w14:paraId="60599E20" w14:textId="77777777" w:rsidR="00794C8E" w:rsidRDefault="00794C8E" w:rsidP="004D3FF3"/>
          <w:p w14:paraId="69141B92" w14:textId="77777777" w:rsidR="00794C8E" w:rsidRPr="00794C8E" w:rsidRDefault="00794C8E" w:rsidP="004D3FF3">
            <w:pPr>
              <w:rPr>
                <w:highlight w:val="green"/>
              </w:rPr>
            </w:pPr>
            <w:r w:rsidRPr="00794C8E">
              <w:rPr>
                <w:highlight w:val="green"/>
              </w:rPr>
              <w:t>TODO: Lecture notes for teacher</w:t>
            </w:r>
          </w:p>
          <w:p w14:paraId="4372AA19" w14:textId="58B2C885" w:rsidR="00794C8E" w:rsidRPr="000A28EB" w:rsidRDefault="00794C8E" w:rsidP="004D3FF3">
            <w:r w:rsidRPr="00794C8E">
              <w:rPr>
                <w:highlight w:val="green"/>
              </w:rPr>
              <w:t>TODO: Homework exercises</w:t>
            </w:r>
          </w:p>
          <w:p w14:paraId="5872C2FE" w14:textId="6975E99F" w:rsidR="004D3FF3" w:rsidRPr="00795153" w:rsidRDefault="008524A1" w:rsidP="008524A1">
            <w:pPr>
              <w:jc w:val="right"/>
            </w:pPr>
            <w:r>
              <w:t>11</w:t>
            </w:r>
          </w:p>
        </w:tc>
      </w:tr>
      <w:tr w:rsidR="004D3FF3" w:rsidRPr="00842155" w14:paraId="3AF61E4D" w14:textId="77777777" w:rsidTr="004D3FF3">
        <w:tc>
          <w:tcPr>
            <w:tcW w:w="12390" w:type="dxa"/>
            <w:gridSpan w:val="3"/>
            <w:tcMar>
              <w:top w:w="115" w:type="dxa"/>
              <w:left w:w="115" w:type="dxa"/>
              <w:bottom w:w="115" w:type="dxa"/>
              <w:right w:w="115" w:type="dxa"/>
            </w:tcMar>
          </w:tcPr>
          <w:p w14:paraId="78271598" w14:textId="7CC911A2" w:rsidR="004D3FF3" w:rsidRDefault="004D3FF3" w:rsidP="004D3FF3">
            <w:pPr>
              <w:rPr>
                <w:b/>
              </w:rPr>
            </w:pPr>
            <w:r>
              <w:rPr>
                <w:b/>
              </w:rPr>
              <w:t>Day 3: Polymorphism</w:t>
            </w:r>
          </w:p>
          <w:p w14:paraId="0E747251" w14:textId="77777777" w:rsidR="004D3FF3" w:rsidRPr="000A28EB" w:rsidRDefault="004D3FF3" w:rsidP="004D3FF3">
            <w:r>
              <w:t xml:space="preserve">This is a major lecture and may be difficult for students. Introduce the idea and take them through various scenarios of (1) what causes a compile error, and (2) what method actually gets executed if the code passes the compile stage. They will need to see various examples. At the end, note that </w:t>
            </w:r>
            <w:proofErr w:type="spellStart"/>
            <w:r w:rsidRPr="00526C7C">
              <w:rPr>
                <w:rFonts w:ascii="Courier" w:hAnsi="Courier"/>
                <w:szCs w:val="20"/>
              </w:rPr>
              <w:t>toString</w:t>
            </w:r>
            <w:proofErr w:type="spellEnd"/>
            <w:r>
              <w:t xml:space="preserve"> works (in things like </w:t>
            </w:r>
            <w:proofErr w:type="spellStart"/>
            <w:r w:rsidRPr="00526C7C">
              <w:rPr>
                <w:rFonts w:ascii="Courier" w:hAnsi="Courier"/>
                <w:szCs w:val="20"/>
              </w:rPr>
              <w:t>System.out.println</w:t>
            </w:r>
            <w:proofErr w:type="spellEnd"/>
            <w:r>
              <w:t xml:space="preserve">) </w:t>
            </w:r>
            <w:r>
              <w:rPr>
                <w:i/>
              </w:rPr>
              <w:t xml:space="preserve">because </w:t>
            </w:r>
            <w:r>
              <w:t xml:space="preserve">of polymorphism (because al classes inherit from the </w:t>
            </w:r>
            <w:r w:rsidRPr="00526C7C">
              <w:rPr>
                <w:rFonts w:ascii="Courier" w:hAnsi="Courier"/>
              </w:rPr>
              <w:t>Object</w:t>
            </w:r>
            <w:r>
              <w:t xml:space="preserve"> class, which contains the method).</w:t>
            </w:r>
          </w:p>
          <w:p w14:paraId="245237EA" w14:textId="77777777" w:rsidR="004D3FF3" w:rsidRDefault="004D3FF3" w:rsidP="004D3FF3"/>
          <w:p w14:paraId="0137BF1D" w14:textId="77777777" w:rsidR="004D3FF3" w:rsidRDefault="004D3FF3" w:rsidP="004D3FF3">
            <w:r>
              <w:t>If there is time, introduce the concept of an Abstract Class.</w:t>
            </w:r>
          </w:p>
          <w:p w14:paraId="52AB6A5D" w14:textId="77777777" w:rsidR="004D3FF3" w:rsidRDefault="004D3FF3" w:rsidP="004D3FF3"/>
          <w:p w14:paraId="151C5FC9" w14:textId="785D7541" w:rsidR="004D3FF3" w:rsidRDefault="004D3FF3" w:rsidP="004D3FF3">
            <w:r>
              <w:rPr>
                <w:b/>
              </w:rPr>
              <w:t xml:space="preserve">Homework: </w:t>
            </w:r>
            <w:r>
              <w:t xml:space="preserve">Polymorphism </w:t>
            </w:r>
            <w:r w:rsidR="0031146D">
              <w:t>Exercises</w:t>
            </w:r>
          </w:p>
          <w:p w14:paraId="5DC36C2F" w14:textId="77777777" w:rsidR="00794C8E" w:rsidRDefault="00794C8E" w:rsidP="004D3FF3"/>
          <w:p w14:paraId="2D1A270F" w14:textId="77777777" w:rsidR="00794C8E" w:rsidRPr="00794C8E" w:rsidRDefault="00794C8E" w:rsidP="004D3FF3">
            <w:pPr>
              <w:rPr>
                <w:highlight w:val="green"/>
              </w:rPr>
            </w:pPr>
            <w:r w:rsidRPr="00794C8E">
              <w:rPr>
                <w:highlight w:val="green"/>
              </w:rPr>
              <w:t>TODO: Lecture notes for teacher</w:t>
            </w:r>
          </w:p>
          <w:p w14:paraId="5F593813" w14:textId="48B660CC" w:rsidR="00794C8E" w:rsidRDefault="00794C8E" w:rsidP="004D3FF3">
            <w:r w:rsidRPr="00794C8E">
              <w:rPr>
                <w:highlight w:val="green"/>
              </w:rPr>
              <w:t>TODO; Homework exercises</w:t>
            </w:r>
          </w:p>
          <w:p w14:paraId="7C935378" w14:textId="6B905705" w:rsidR="004D3FF3" w:rsidRPr="000A28EB" w:rsidRDefault="008524A1" w:rsidP="008524A1">
            <w:pPr>
              <w:jc w:val="right"/>
            </w:pPr>
            <w:r>
              <w:t>12</w:t>
            </w:r>
          </w:p>
        </w:tc>
      </w:tr>
      <w:tr w:rsidR="004D3FF3" w:rsidRPr="00842155" w14:paraId="2060A163" w14:textId="77777777" w:rsidTr="004D3FF3">
        <w:tc>
          <w:tcPr>
            <w:tcW w:w="12390" w:type="dxa"/>
            <w:gridSpan w:val="3"/>
            <w:tcMar>
              <w:top w:w="115" w:type="dxa"/>
              <w:left w:w="115" w:type="dxa"/>
              <w:bottom w:w="115" w:type="dxa"/>
              <w:right w:w="115" w:type="dxa"/>
            </w:tcMar>
          </w:tcPr>
          <w:p w14:paraId="0EF5459E" w14:textId="4675F8D9" w:rsidR="004D3FF3" w:rsidRDefault="004D3FF3" w:rsidP="004D3FF3">
            <w:pPr>
              <w:rPr>
                <w:b/>
              </w:rPr>
            </w:pPr>
            <w:r>
              <w:rPr>
                <w:b/>
              </w:rPr>
              <w:t>Day 4: Polymorphism Examples</w:t>
            </w:r>
          </w:p>
          <w:p w14:paraId="17AC5026" w14:textId="2BFF571F" w:rsidR="00794C8E" w:rsidRDefault="004D3FF3" w:rsidP="004D3FF3">
            <w:r>
              <w:t>This day should be spent going over the exercises and providing more examples.</w:t>
            </w:r>
          </w:p>
          <w:p w14:paraId="7DBDFBAD" w14:textId="77777777" w:rsidR="00794C8E" w:rsidRDefault="00794C8E" w:rsidP="004D3FF3"/>
          <w:p w14:paraId="1DDB1AB4" w14:textId="782D5BBA" w:rsidR="00794C8E" w:rsidRDefault="00794C8E" w:rsidP="004D3FF3">
            <w:r>
              <w:rPr>
                <w:b/>
              </w:rPr>
              <w:t xml:space="preserve">Homework: </w:t>
            </w:r>
            <w:r>
              <w:t>None</w:t>
            </w:r>
          </w:p>
          <w:p w14:paraId="7F24EBC6" w14:textId="77777777" w:rsidR="00794C8E" w:rsidRPr="00794C8E" w:rsidRDefault="00794C8E" w:rsidP="004D3FF3"/>
          <w:p w14:paraId="488B73B5" w14:textId="36D888A8" w:rsidR="00794C8E" w:rsidRPr="000A28EB" w:rsidRDefault="00794C8E" w:rsidP="004D3FF3">
            <w:r w:rsidRPr="00794C8E">
              <w:rPr>
                <w:highlight w:val="green"/>
              </w:rPr>
              <w:t>TODO: In class exercises</w:t>
            </w:r>
          </w:p>
          <w:p w14:paraId="2EB2E750" w14:textId="1B6747FD" w:rsidR="004D3FF3" w:rsidRPr="00D456CD" w:rsidRDefault="008524A1" w:rsidP="008524A1">
            <w:pPr>
              <w:jc w:val="right"/>
            </w:pPr>
            <w:r>
              <w:t>13</w:t>
            </w:r>
          </w:p>
        </w:tc>
      </w:tr>
      <w:tr w:rsidR="004D3FF3" w:rsidRPr="00842155" w14:paraId="1D92851D" w14:textId="77777777" w:rsidTr="004D3FF3">
        <w:tc>
          <w:tcPr>
            <w:tcW w:w="12390" w:type="dxa"/>
            <w:gridSpan w:val="3"/>
            <w:tcMar>
              <w:top w:w="115" w:type="dxa"/>
              <w:left w:w="115" w:type="dxa"/>
              <w:bottom w:w="115" w:type="dxa"/>
              <w:right w:w="115" w:type="dxa"/>
            </w:tcMar>
          </w:tcPr>
          <w:p w14:paraId="361C04B8" w14:textId="77777777" w:rsidR="004D3FF3" w:rsidRDefault="004D3FF3" w:rsidP="004D3FF3">
            <w:pPr>
              <w:rPr>
                <w:b/>
              </w:rPr>
            </w:pPr>
            <w:r>
              <w:rPr>
                <w:b/>
              </w:rPr>
              <w:t>Day 5</w:t>
            </w:r>
          </w:p>
          <w:p w14:paraId="6BEDD1B2" w14:textId="77777777" w:rsidR="004D3FF3" w:rsidRPr="00D456CD" w:rsidRDefault="004D3FF3" w:rsidP="004D3FF3">
            <w:r>
              <w:t>Flexible</w:t>
            </w:r>
          </w:p>
        </w:tc>
      </w:tr>
    </w:tbl>
    <w:p w14:paraId="06763D8F" w14:textId="77777777" w:rsidR="004D3FF3" w:rsidRDefault="004D3FF3">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D3FF3" w:rsidRPr="0090566F" w14:paraId="1A2CC2C1" w14:textId="77777777" w:rsidTr="004D3FF3">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01243E71" w14:textId="1092B92F" w:rsidR="004D3FF3" w:rsidRPr="00075884" w:rsidRDefault="004D3FF3" w:rsidP="004D3FF3">
            <w:pPr>
              <w:pStyle w:val="TopicHeading"/>
            </w:pPr>
            <w:bookmarkStart w:id="23" w:name="_Toc408479233"/>
            <w:r>
              <w:lastRenderedPageBreak/>
              <w:t>Week 22: Polymorphism Lab</w:t>
            </w:r>
            <w:bookmarkEnd w:id="23"/>
          </w:p>
        </w:tc>
        <w:tc>
          <w:tcPr>
            <w:tcW w:w="780" w:type="dxa"/>
            <w:tcBorders>
              <w:left w:val="nil"/>
              <w:bottom w:val="single" w:sz="4" w:space="0" w:color="000000" w:themeColor="text1"/>
              <w:right w:val="nil"/>
            </w:tcBorders>
            <w:shd w:val="clear" w:color="auto" w:fill="012169"/>
            <w:vAlign w:val="center"/>
          </w:tcPr>
          <w:p w14:paraId="667C1DF6" w14:textId="77777777" w:rsidR="004D3FF3" w:rsidRPr="00075884" w:rsidRDefault="004D3FF3" w:rsidP="004D3FF3">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29646F3" w14:textId="3FA5B33A" w:rsidR="004D3FF3" w:rsidRPr="00566ACF" w:rsidRDefault="004D3FF3" w:rsidP="004D3FF3">
            <w:pPr>
              <w:pStyle w:val="Heading1"/>
              <w:jc w:val="right"/>
            </w:pPr>
            <w:r w:rsidRPr="00566ACF">
              <w:t xml:space="preserve">Quarter </w:t>
            </w:r>
            <w:r>
              <w:t>3</w:t>
            </w:r>
          </w:p>
        </w:tc>
      </w:tr>
      <w:tr w:rsidR="004D3FF3" w:rsidRPr="00E45197" w14:paraId="571BB333"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2381DDC" w14:textId="77777777" w:rsidR="004D3FF3" w:rsidRPr="00E45197" w:rsidRDefault="004D3FF3" w:rsidP="004D3FF3">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DDE6027" w14:textId="77777777" w:rsidR="004D3FF3" w:rsidRPr="00E45197" w:rsidRDefault="004D3FF3" w:rsidP="004D3FF3">
            <w:pPr>
              <w:pStyle w:val="TopicHeading"/>
            </w:pPr>
          </w:p>
        </w:tc>
      </w:tr>
      <w:tr w:rsidR="004D3FF3" w:rsidRPr="00842155" w14:paraId="150A4340" w14:textId="77777777" w:rsidTr="004D3FF3">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5CB68F41" w14:textId="14CFBF40" w:rsidR="004D3FF3" w:rsidRPr="00842155" w:rsidRDefault="004D3FF3" w:rsidP="00FC49A4">
            <w:pPr>
              <w:tabs>
                <w:tab w:val="left" w:pos="0"/>
                <w:tab w:val="left" w:pos="3720"/>
              </w:tabs>
              <w:outlineLvl w:val="0"/>
              <w:rPr>
                <w:rFonts w:cs="Arial"/>
              </w:rPr>
            </w:pPr>
            <w:r>
              <w:rPr>
                <w:rFonts w:cs="Arial"/>
              </w:rPr>
              <w:t>This week is a robust lab experience involving inheritance and polymorphism.</w:t>
            </w:r>
          </w:p>
        </w:tc>
        <w:tc>
          <w:tcPr>
            <w:tcW w:w="1530" w:type="dxa"/>
            <w:tcBorders>
              <w:left w:val="nil"/>
              <w:bottom w:val="single" w:sz="4" w:space="0" w:color="000000" w:themeColor="text1"/>
              <w:right w:val="single" w:sz="4" w:space="0" w:color="auto"/>
            </w:tcBorders>
            <w:shd w:val="clear" w:color="auto" w:fill="auto"/>
          </w:tcPr>
          <w:p w14:paraId="62A2A7BF" w14:textId="77777777" w:rsidR="004D3FF3" w:rsidRPr="00842155" w:rsidRDefault="004D3FF3" w:rsidP="004D3FF3">
            <w:pPr>
              <w:rPr>
                <w:rFonts w:cs="Arial"/>
                <w:szCs w:val="20"/>
              </w:rPr>
            </w:pPr>
          </w:p>
        </w:tc>
      </w:tr>
      <w:tr w:rsidR="004D3FF3" w:rsidRPr="00E45197" w14:paraId="14E4F4AE" w14:textId="77777777" w:rsidTr="004D3FF3">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5C2A134" w14:textId="77777777" w:rsidR="004D3FF3" w:rsidRPr="00E45197" w:rsidRDefault="004D3FF3" w:rsidP="004D3FF3">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56AF0F25" w14:textId="77777777" w:rsidR="004D3FF3" w:rsidRPr="00E45197" w:rsidRDefault="004D3FF3" w:rsidP="004D3FF3">
            <w:pPr>
              <w:rPr>
                <w:rFonts w:cs="Arial"/>
                <w:color w:val="FFFFFF" w:themeColor="background1"/>
                <w:szCs w:val="20"/>
              </w:rPr>
            </w:pPr>
          </w:p>
        </w:tc>
      </w:tr>
      <w:tr w:rsidR="004D3FF3" w:rsidRPr="00842155" w14:paraId="392649F8" w14:textId="77777777" w:rsidTr="004D3FF3">
        <w:trPr>
          <w:trHeight w:val="30"/>
        </w:trPr>
        <w:tc>
          <w:tcPr>
            <w:tcW w:w="12390" w:type="dxa"/>
            <w:gridSpan w:val="3"/>
            <w:tcBorders>
              <w:bottom w:val="nil"/>
              <w:right w:val="single" w:sz="4" w:space="0" w:color="auto"/>
            </w:tcBorders>
            <w:tcMar>
              <w:top w:w="115" w:type="dxa"/>
              <w:left w:w="115" w:type="dxa"/>
              <w:bottom w:w="115" w:type="dxa"/>
              <w:right w:w="115" w:type="dxa"/>
            </w:tcMar>
          </w:tcPr>
          <w:p w14:paraId="2E8B82D1" w14:textId="77777777" w:rsidR="004D3FF3" w:rsidRPr="00A8070B" w:rsidRDefault="004D3FF3" w:rsidP="004D3FF3">
            <w:pPr>
              <w:pStyle w:val="ListParagraph"/>
              <w:numPr>
                <w:ilvl w:val="0"/>
                <w:numId w:val="25"/>
              </w:numPr>
              <w:ind w:left="335"/>
              <w:rPr>
                <w:rFonts w:cs="Arial"/>
                <w:szCs w:val="20"/>
              </w:rPr>
            </w:pPr>
            <w:r>
              <w:rPr>
                <w:rFonts w:cs="Arial"/>
                <w:szCs w:val="20"/>
              </w:rPr>
              <w:t>Apply inheritance and polymorphism to solve problems.</w:t>
            </w:r>
          </w:p>
        </w:tc>
      </w:tr>
      <w:tr w:rsidR="004D3FF3" w:rsidRPr="00E45197" w14:paraId="114A28FA" w14:textId="77777777" w:rsidTr="004D3FF3">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BAC0509" w14:textId="77777777" w:rsidR="004D3FF3" w:rsidRPr="00E45197" w:rsidRDefault="004D3FF3" w:rsidP="004D3FF3">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4D3FF3" w:rsidRPr="00842155" w14:paraId="7753274E" w14:textId="77777777" w:rsidTr="004D3FF3">
        <w:tc>
          <w:tcPr>
            <w:tcW w:w="12390" w:type="dxa"/>
            <w:gridSpan w:val="3"/>
            <w:tcMar>
              <w:top w:w="115" w:type="dxa"/>
              <w:left w:w="115" w:type="dxa"/>
              <w:bottom w:w="115" w:type="dxa"/>
              <w:right w:w="115" w:type="dxa"/>
            </w:tcMar>
          </w:tcPr>
          <w:p w14:paraId="6512B84A" w14:textId="77777777" w:rsidR="004D3FF3" w:rsidRDefault="004D3FF3" w:rsidP="004D3FF3">
            <w:pPr>
              <w:pStyle w:val="FreeFormA"/>
              <w:tabs>
                <w:tab w:val="left" w:pos="9870"/>
              </w:tabs>
              <w:rPr>
                <w:rFonts w:ascii="Arial" w:hAnsi="Arial" w:cs="Arial"/>
                <w:b/>
              </w:rPr>
            </w:pPr>
            <w:r>
              <w:rPr>
                <w:rFonts w:ascii="Arial" w:hAnsi="Arial" w:cs="Arial"/>
                <w:b/>
              </w:rPr>
              <w:t>Readings</w:t>
            </w:r>
            <w:r>
              <w:rPr>
                <w:rFonts w:ascii="Arial" w:hAnsi="Arial" w:cs="Arial"/>
                <w:b/>
              </w:rPr>
              <w:tab/>
            </w:r>
          </w:p>
          <w:p w14:paraId="1A34D4F0" w14:textId="77777777" w:rsidR="004D3FF3" w:rsidRDefault="004D3FF3" w:rsidP="004D3FF3">
            <w:pPr>
              <w:pStyle w:val="FreeFormA"/>
              <w:rPr>
                <w:rFonts w:ascii="Arial" w:hAnsi="Arial" w:cs="Arial"/>
                <w:b/>
              </w:rPr>
            </w:pPr>
          </w:p>
          <w:p w14:paraId="77D9BDCC" w14:textId="77777777" w:rsidR="004D3FF3" w:rsidRPr="00A8070B" w:rsidRDefault="004D3FF3" w:rsidP="004D3FF3">
            <w:r>
              <w:rPr>
                <w:rFonts w:cs="Arial"/>
                <w:bCs/>
                <w:iCs/>
              </w:rPr>
              <w:t>None</w:t>
            </w:r>
          </w:p>
        </w:tc>
      </w:tr>
      <w:tr w:rsidR="004D3FF3" w:rsidRPr="00842155" w14:paraId="15FD2641" w14:textId="77777777" w:rsidTr="004D3FF3">
        <w:tc>
          <w:tcPr>
            <w:tcW w:w="12390" w:type="dxa"/>
            <w:gridSpan w:val="3"/>
            <w:tcMar>
              <w:top w:w="115" w:type="dxa"/>
              <w:left w:w="115" w:type="dxa"/>
              <w:bottom w:w="115" w:type="dxa"/>
              <w:right w:w="115" w:type="dxa"/>
            </w:tcMar>
          </w:tcPr>
          <w:p w14:paraId="4C17C044" w14:textId="77777777" w:rsidR="004D3FF3" w:rsidRDefault="004D3FF3" w:rsidP="004D3FF3">
            <w:pPr>
              <w:pStyle w:val="FreeFormA"/>
              <w:rPr>
                <w:rFonts w:ascii="Arial" w:hAnsi="Arial" w:cs="Arial"/>
                <w:b/>
              </w:rPr>
            </w:pPr>
            <w:r>
              <w:rPr>
                <w:rFonts w:ascii="Arial" w:hAnsi="Arial" w:cs="Arial"/>
                <w:b/>
              </w:rPr>
              <w:t>Assignments</w:t>
            </w:r>
          </w:p>
          <w:p w14:paraId="4637BDF4" w14:textId="77777777" w:rsidR="004D3FF3" w:rsidRDefault="004D3FF3" w:rsidP="004D3FF3">
            <w:pPr>
              <w:pStyle w:val="FreeFormA"/>
              <w:rPr>
                <w:rFonts w:ascii="Arial" w:hAnsi="Arial" w:cs="Arial"/>
                <w:b/>
              </w:rPr>
            </w:pPr>
          </w:p>
          <w:p w14:paraId="637F1DE5" w14:textId="77777777" w:rsidR="004D3FF3" w:rsidRDefault="004D3FF3" w:rsidP="004D3FF3">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EAAB562" w14:textId="77777777" w:rsidR="004D3FF3" w:rsidRPr="00795153" w:rsidRDefault="004D3FF3" w:rsidP="004D3FF3"/>
        </w:tc>
      </w:tr>
      <w:tr w:rsidR="004D3FF3" w:rsidRPr="00E45197" w14:paraId="4A1EA368" w14:textId="77777777" w:rsidTr="004D3FF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2BB14130" w14:textId="77777777" w:rsidR="004D3FF3" w:rsidRPr="00E45197" w:rsidRDefault="004D3FF3" w:rsidP="004D3FF3">
            <w:pPr>
              <w:rPr>
                <w:rFonts w:cs="Arial"/>
                <w:b/>
                <w:color w:val="FFFFFF" w:themeColor="background1"/>
                <w:szCs w:val="20"/>
              </w:rPr>
            </w:pPr>
            <w:r>
              <w:rPr>
                <w:rFonts w:cs="Arial"/>
                <w:b/>
                <w:bCs/>
                <w:color w:val="FFFFFF" w:themeColor="background1"/>
              </w:rPr>
              <w:t>Extra Teacher Resources</w:t>
            </w:r>
          </w:p>
        </w:tc>
      </w:tr>
      <w:tr w:rsidR="004D3FF3" w:rsidRPr="007F339F" w14:paraId="1E9992AE" w14:textId="77777777" w:rsidTr="004D3FF3">
        <w:tc>
          <w:tcPr>
            <w:tcW w:w="12390" w:type="dxa"/>
            <w:gridSpan w:val="3"/>
            <w:shd w:val="clear" w:color="auto" w:fill="FFFFFF" w:themeFill="background1"/>
            <w:tcMar>
              <w:top w:w="115" w:type="dxa"/>
              <w:left w:w="115" w:type="dxa"/>
              <w:bottom w:w="115" w:type="dxa"/>
              <w:right w:w="115" w:type="dxa"/>
            </w:tcMar>
          </w:tcPr>
          <w:p w14:paraId="146FA5E0" w14:textId="77777777" w:rsidR="004D3FF3" w:rsidRDefault="004D3FF3" w:rsidP="004D3FF3">
            <w:pPr>
              <w:rPr>
                <w:b/>
                <w:bCs/>
              </w:rPr>
            </w:pPr>
            <w:r>
              <w:rPr>
                <w:b/>
                <w:bCs/>
              </w:rPr>
              <w:t>Readings</w:t>
            </w:r>
          </w:p>
          <w:p w14:paraId="1A3B34BB" w14:textId="77777777" w:rsidR="004D3FF3" w:rsidRDefault="004D3FF3" w:rsidP="004D3FF3">
            <w:pPr>
              <w:rPr>
                <w:b/>
                <w:bCs/>
              </w:rPr>
            </w:pPr>
          </w:p>
          <w:p w14:paraId="6C629FCE" w14:textId="77777777" w:rsidR="004D3FF3" w:rsidRPr="005F545E" w:rsidRDefault="004D3FF3" w:rsidP="004D3FF3">
            <w:r w:rsidRPr="00D456CD">
              <w:rPr>
                <w:bCs/>
                <w:highlight w:val="yellow"/>
              </w:rPr>
              <w:t xml:space="preserve">The following </w:t>
            </w:r>
            <w:proofErr w:type="gramStart"/>
            <w:r w:rsidRPr="00D456CD">
              <w:rPr>
                <w:bCs/>
                <w:highlight w:val="yellow"/>
              </w:rPr>
              <w:t>readings ….</w:t>
            </w:r>
            <w:proofErr w:type="gramEnd"/>
          </w:p>
        </w:tc>
      </w:tr>
      <w:tr w:rsidR="004D3FF3" w:rsidRPr="00E45197" w14:paraId="122F1CE2" w14:textId="77777777" w:rsidTr="004D3FF3">
        <w:tc>
          <w:tcPr>
            <w:tcW w:w="12390" w:type="dxa"/>
            <w:gridSpan w:val="3"/>
            <w:shd w:val="clear" w:color="auto" w:fill="A68462"/>
            <w:tcMar>
              <w:top w:w="115" w:type="dxa"/>
              <w:left w:w="115" w:type="dxa"/>
              <w:bottom w:w="115" w:type="dxa"/>
              <w:right w:w="115" w:type="dxa"/>
            </w:tcMar>
          </w:tcPr>
          <w:p w14:paraId="049CE5F8" w14:textId="77777777" w:rsidR="004D3FF3" w:rsidRPr="00E45197" w:rsidRDefault="004D3FF3" w:rsidP="004D3FF3">
            <w:pPr>
              <w:rPr>
                <w:rFonts w:cs="Arial"/>
                <w:b/>
                <w:color w:val="FFFFFF" w:themeColor="background1"/>
                <w:szCs w:val="20"/>
              </w:rPr>
            </w:pPr>
            <w:r>
              <w:rPr>
                <w:rFonts w:cs="Arial"/>
                <w:b/>
                <w:bCs/>
                <w:color w:val="FFFFFF" w:themeColor="background1"/>
              </w:rPr>
              <w:t>Daily Outline</w:t>
            </w:r>
          </w:p>
        </w:tc>
      </w:tr>
      <w:tr w:rsidR="004D3FF3" w:rsidRPr="00842155" w14:paraId="08FD71B3" w14:textId="77777777" w:rsidTr="004D3FF3">
        <w:tc>
          <w:tcPr>
            <w:tcW w:w="12390" w:type="dxa"/>
            <w:gridSpan w:val="3"/>
            <w:tcMar>
              <w:top w:w="115" w:type="dxa"/>
              <w:left w:w="115" w:type="dxa"/>
              <w:bottom w:w="115" w:type="dxa"/>
              <w:right w:w="115" w:type="dxa"/>
            </w:tcMar>
          </w:tcPr>
          <w:p w14:paraId="3473D003" w14:textId="344275A8" w:rsidR="004D3FF3" w:rsidRDefault="004D3FF3" w:rsidP="004D3FF3">
            <w:pPr>
              <w:rPr>
                <w:b/>
                <w:bCs/>
              </w:rPr>
            </w:pPr>
            <w:r>
              <w:rPr>
                <w:b/>
                <w:bCs/>
              </w:rPr>
              <w:t xml:space="preserve">Day 1: </w:t>
            </w:r>
            <w:r w:rsidR="00FC49A4">
              <w:rPr>
                <w:b/>
                <w:bCs/>
              </w:rPr>
              <w:t xml:space="preserve">Polymorphism </w:t>
            </w:r>
            <w:r>
              <w:rPr>
                <w:b/>
                <w:bCs/>
              </w:rPr>
              <w:t>Lab</w:t>
            </w:r>
          </w:p>
          <w:p w14:paraId="59FFC89F" w14:textId="77777777" w:rsidR="004D3FF3" w:rsidRPr="00473E86" w:rsidRDefault="004D3FF3" w:rsidP="004D3FF3">
            <w:pPr>
              <w:rPr>
                <w:bCs/>
              </w:rPr>
            </w:pPr>
            <w:r>
              <w:rPr>
                <w:bCs/>
              </w:rPr>
              <w:t>Pass out the code to the “Inheriting Inheritance” lab. Because this lab involves graphics, students will need to be talked through the code. The good thing is that the graphics themselves emphasize polymorphism. The lab is to create classes for Creature, Animal, and Dog, together with a hierarchy of genes that approximate simple, incomplete, and co-dominance and run simulations of a group of 100 offspring based on their parents’ genes.</w:t>
            </w:r>
          </w:p>
          <w:p w14:paraId="24DCA160" w14:textId="77777777" w:rsidR="004D3FF3" w:rsidRDefault="004D3FF3" w:rsidP="004D3FF3"/>
          <w:p w14:paraId="3F27954D" w14:textId="77777777" w:rsidR="004D3FF3" w:rsidRDefault="004D3FF3" w:rsidP="004D3FF3">
            <w:r>
              <w:rPr>
                <w:b/>
              </w:rPr>
              <w:t xml:space="preserve">Homework: </w:t>
            </w:r>
            <w:r>
              <w:t>None</w:t>
            </w:r>
          </w:p>
          <w:p w14:paraId="7C6D1D9F" w14:textId="77777777" w:rsidR="00794C8E" w:rsidRDefault="00794C8E" w:rsidP="004D3FF3"/>
          <w:p w14:paraId="01164DAF" w14:textId="77777777" w:rsidR="00794C8E" w:rsidRPr="00794C8E" w:rsidRDefault="00794C8E" w:rsidP="004D3FF3">
            <w:pPr>
              <w:rPr>
                <w:highlight w:val="green"/>
              </w:rPr>
            </w:pPr>
            <w:r w:rsidRPr="00794C8E">
              <w:rPr>
                <w:highlight w:val="green"/>
              </w:rPr>
              <w:t>TODO: Code for lab</w:t>
            </w:r>
          </w:p>
          <w:p w14:paraId="4FAEDBDC" w14:textId="5549906A" w:rsidR="00794C8E" w:rsidRPr="00824B6B" w:rsidRDefault="00794C8E" w:rsidP="004D3FF3">
            <w:r w:rsidRPr="00794C8E">
              <w:rPr>
                <w:highlight w:val="green"/>
              </w:rPr>
              <w:t>TODO: Lab sheet</w:t>
            </w:r>
          </w:p>
          <w:p w14:paraId="6C977201" w14:textId="400E8471" w:rsidR="004D3FF3" w:rsidRPr="00795153" w:rsidRDefault="008524A1" w:rsidP="008524A1">
            <w:pPr>
              <w:pStyle w:val="AssignmentsLevel2"/>
              <w:numPr>
                <w:ilvl w:val="0"/>
                <w:numId w:val="0"/>
              </w:numPr>
              <w:ind w:left="360" w:hanging="360"/>
              <w:jc w:val="right"/>
            </w:pPr>
            <w:r>
              <w:lastRenderedPageBreak/>
              <w:t>14</w:t>
            </w:r>
          </w:p>
        </w:tc>
      </w:tr>
      <w:tr w:rsidR="004D3FF3" w:rsidRPr="00842155" w14:paraId="12F5EAE1" w14:textId="77777777" w:rsidTr="004D3FF3">
        <w:tc>
          <w:tcPr>
            <w:tcW w:w="12390" w:type="dxa"/>
            <w:gridSpan w:val="3"/>
            <w:tcMar>
              <w:top w:w="115" w:type="dxa"/>
              <w:left w:w="115" w:type="dxa"/>
              <w:bottom w:w="115" w:type="dxa"/>
              <w:right w:w="115" w:type="dxa"/>
            </w:tcMar>
          </w:tcPr>
          <w:p w14:paraId="7DFF91B4" w14:textId="0308BFC1" w:rsidR="004D3FF3" w:rsidRDefault="004D3FF3" w:rsidP="004D3FF3">
            <w:pPr>
              <w:rPr>
                <w:b/>
                <w:bCs/>
              </w:rPr>
            </w:pPr>
            <w:r>
              <w:rPr>
                <w:b/>
              </w:rPr>
              <w:lastRenderedPageBreak/>
              <w:t>Day 2</w:t>
            </w:r>
            <w:r w:rsidR="00FC49A4">
              <w:rPr>
                <w:b/>
              </w:rPr>
              <w:t xml:space="preserve">: </w:t>
            </w:r>
            <w:r w:rsidR="00FC49A4">
              <w:rPr>
                <w:b/>
                <w:bCs/>
              </w:rPr>
              <w:t>Polymorphism</w:t>
            </w:r>
            <w:r>
              <w:rPr>
                <w:b/>
                <w:bCs/>
              </w:rPr>
              <w:t xml:space="preserve"> Lab</w:t>
            </w:r>
          </w:p>
          <w:p w14:paraId="508590A3" w14:textId="77777777" w:rsidR="004D3FF3" w:rsidRDefault="004D3FF3" w:rsidP="004D3FF3">
            <w:pPr>
              <w:rPr>
                <w:b/>
              </w:rPr>
            </w:pPr>
            <w:r>
              <w:rPr>
                <w:bCs/>
              </w:rPr>
              <w:t>Continued work on lab.</w:t>
            </w:r>
          </w:p>
          <w:p w14:paraId="47991FFF" w14:textId="77777777" w:rsidR="004D3FF3" w:rsidRDefault="004D3FF3" w:rsidP="004D3FF3"/>
          <w:p w14:paraId="586D44F0" w14:textId="77777777" w:rsidR="004D3FF3" w:rsidRPr="00824B6B" w:rsidRDefault="004D3FF3" w:rsidP="004D3FF3">
            <w:r>
              <w:rPr>
                <w:b/>
              </w:rPr>
              <w:t xml:space="preserve">Homework: </w:t>
            </w:r>
            <w:r>
              <w:t>None</w:t>
            </w:r>
          </w:p>
          <w:p w14:paraId="72FA9A14" w14:textId="767359C3" w:rsidR="004D3FF3" w:rsidRPr="00795153" w:rsidRDefault="008524A1" w:rsidP="008524A1">
            <w:pPr>
              <w:jc w:val="right"/>
            </w:pPr>
            <w:r>
              <w:t>15</w:t>
            </w:r>
          </w:p>
        </w:tc>
      </w:tr>
      <w:tr w:rsidR="004D3FF3" w:rsidRPr="00842155" w14:paraId="7C96E1C7" w14:textId="77777777" w:rsidTr="004D3FF3">
        <w:tc>
          <w:tcPr>
            <w:tcW w:w="12390" w:type="dxa"/>
            <w:gridSpan w:val="3"/>
            <w:tcMar>
              <w:top w:w="115" w:type="dxa"/>
              <w:left w:w="115" w:type="dxa"/>
              <w:bottom w:w="115" w:type="dxa"/>
              <w:right w:w="115" w:type="dxa"/>
            </w:tcMar>
          </w:tcPr>
          <w:p w14:paraId="7F4065B8" w14:textId="7D55DCB1" w:rsidR="004D3FF3" w:rsidRDefault="004D3FF3" w:rsidP="004D3FF3">
            <w:pPr>
              <w:rPr>
                <w:b/>
                <w:bCs/>
              </w:rPr>
            </w:pPr>
            <w:r>
              <w:rPr>
                <w:b/>
              </w:rPr>
              <w:t>Day 3</w:t>
            </w:r>
            <w:r w:rsidR="00FC49A4">
              <w:rPr>
                <w:b/>
              </w:rPr>
              <w:t xml:space="preserve">: </w:t>
            </w:r>
            <w:r w:rsidR="00FC49A4">
              <w:rPr>
                <w:b/>
                <w:bCs/>
              </w:rPr>
              <w:t>Polymorphism</w:t>
            </w:r>
            <w:r>
              <w:rPr>
                <w:b/>
                <w:bCs/>
              </w:rPr>
              <w:t xml:space="preserve"> Lab</w:t>
            </w:r>
          </w:p>
          <w:p w14:paraId="648B3595" w14:textId="77777777" w:rsidR="004D3FF3" w:rsidRDefault="004D3FF3" w:rsidP="004D3FF3">
            <w:pPr>
              <w:rPr>
                <w:b/>
              </w:rPr>
            </w:pPr>
            <w:r>
              <w:rPr>
                <w:bCs/>
              </w:rPr>
              <w:t>Continued work on lab.</w:t>
            </w:r>
          </w:p>
          <w:p w14:paraId="764DC123" w14:textId="77777777" w:rsidR="004D3FF3" w:rsidRDefault="004D3FF3" w:rsidP="004D3FF3"/>
          <w:p w14:paraId="1FF74C7C" w14:textId="77777777" w:rsidR="004D3FF3" w:rsidRPr="00824B6B" w:rsidRDefault="004D3FF3" w:rsidP="004D3FF3">
            <w:r>
              <w:rPr>
                <w:b/>
              </w:rPr>
              <w:t xml:space="preserve">Homework: </w:t>
            </w:r>
            <w:r>
              <w:t>None</w:t>
            </w:r>
          </w:p>
          <w:p w14:paraId="6D3DF2C2" w14:textId="42479769" w:rsidR="004D3FF3" w:rsidRPr="00795153" w:rsidRDefault="008524A1" w:rsidP="008524A1">
            <w:pPr>
              <w:jc w:val="right"/>
            </w:pPr>
            <w:r>
              <w:t>16</w:t>
            </w:r>
          </w:p>
        </w:tc>
      </w:tr>
      <w:tr w:rsidR="004D3FF3" w:rsidRPr="00842155" w14:paraId="5ECC7528" w14:textId="77777777" w:rsidTr="004D3FF3">
        <w:tc>
          <w:tcPr>
            <w:tcW w:w="12390" w:type="dxa"/>
            <w:gridSpan w:val="3"/>
            <w:tcMar>
              <w:top w:w="115" w:type="dxa"/>
              <w:left w:w="115" w:type="dxa"/>
              <w:bottom w:w="115" w:type="dxa"/>
              <w:right w:w="115" w:type="dxa"/>
            </w:tcMar>
          </w:tcPr>
          <w:p w14:paraId="76BAFF2C" w14:textId="2C3FCDBB" w:rsidR="004D3FF3" w:rsidRDefault="004D3FF3" w:rsidP="008D4A13">
            <w:pPr>
              <w:rPr>
                <w:b/>
              </w:rPr>
            </w:pPr>
            <w:r>
              <w:rPr>
                <w:b/>
              </w:rPr>
              <w:t>Day 4</w:t>
            </w:r>
          </w:p>
          <w:p w14:paraId="26C45241" w14:textId="549460DA" w:rsidR="008D4A13" w:rsidRPr="008D4A13" w:rsidRDefault="008D4A13" w:rsidP="008D4A13">
            <w:r>
              <w:t>Flexible</w:t>
            </w:r>
          </w:p>
          <w:p w14:paraId="7EDC26E1" w14:textId="4F885D80" w:rsidR="004D3FF3" w:rsidRPr="00D456CD" w:rsidRDefault="008524A1" w:rsidP="008524A1">
            <w:pPr>
              <w:jc w:val="right"/>
            </w:pPr>
            <w:r>
              <w:t>17</w:t>
            </w:r>
          </w:p>
        </w:tc>
      </w:tr>
      <w:tr w:rsidR="004D3FF3" w:rsidRPr="00842155" w14:paraId="35F35DC7" w14:textId="77777777" w:rsidTr="004D3FF3">
        <w:tc>
          <w:tcPr>
            <w:tcW w:w="12390" w:type="dxa"/>
            <w:gridSpan w:val="3"/>
            <w:tcMar>
              <w:top w:w="115" w:type="dxa"/>
              <w:left w:w="115" w:type="dxa"/>
              <w:bottom w:w="115" w:type="dxa"/>
              <w:right w:w="115" w:type="dxa"/>
            </w:tcMar>
          </w:tcPr>
          <w:p w14:paraId="64B75D44" w14:textId="43B067DF" w:rsidR="004D3FF3" w:rsidRDefault="004D3FF3" w:rsidP="004D3FF3">
            <w:pPr>
              <w:rPr>
                <w:b/>
              </w:rPr>
            </w:pPr>
            <w:r>
              <w:rPr>
                <w:b/>
              </w:rPr>
              <w:t>Day 5</w:t>
            </w:r>
            <w:r w:rsidR="008B016B">
              <w:rPr>
                <w:b/>
              </w:rPr>
              <w:t>: Test</w:t>
            </w:r>
          </w:p>
          <w:p w14:paraId="3D77E6D8" w14:textId="77777777" w:rsidR="004D3FF3" w:rsidRDefault="008B016B" w:rsidP="004D3FF3">
            <w:r>
              <w:t>Test on Inheritance and Polymorphism</w:t>
            </w:r>
          </w:p>
          <w:p w14:paraId="0236127F" w14:textId="77777777" w:rsidR="00794C8E" w:rsidRDefault="00794C8E" w:rsidP="004D3FF3"/>
          <w:p w14:paraId="6F705066" w14:textId="42C95716" w:rsidR="00794C8E" w:rsidRDefault="00794C8E" w:rsidP="004D3FF3">
            <w:r w:rsidRPr="00794C8E">
              <w:rPr>
                <w:highlight w:val="green"/>
              </w:rPr>
              <w:t>TODO: Test?</w:t>
            </w:r>
          </w:p>
          <w:p w14:paraId="6981DC75" w14:textId="3BDFC329" w:rsidR="008524A1" w:rsidRPr="00D456CD" w:rsidRDefault="008524A1" w:rsidP="008524A1">
            <w:pPr>
              <w:jc w:val="right"/>
            </w:pPr>
            <w:r>
              <w:t>18</w:t>
            </w:r>
          </w:p>
        </w:tc>
      </w:tr>
    </w:tbl>
    <w:p w14:paraId="4BB3ED3D" w14:textId="3E6D6987" w:rsidR="00E87822" w:rsidRDefault="00E87822">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E87822" w:rsidRPr="0090566F" w14:paraId="7030C962" w14:textId="77777777" w:rsidTr="00E87822">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50A126CF" w14:textId="796F9620" w:rsidR="00E87822" w:rsidRPr="00075884" w:rsidRDefault="004D3FF3" w:rsidP="002307FB">
            <w:pPr>
              <w:pStyle w:val="TopicHeading"/>
            </w:pPr>
            <w:bookmarkStart w:id="24" w:name="_Toc408479234"/>
            <w:r>
              <w:lastRenderedPageBreak/>
              <w:t>Week 23</w:t>
            </w:r>
            <w:r w:rsidR="00E87822">
              <w:t xml:space="preserve">: </w:t>
            </w:r>
            <w:r w:rsidR="009276AC">
              <w:t>The Parse Tree Logic Lab</w:t>
            </w:r>
            <w:bookmarkEnd w:id="24"/>
          </w:p>
        </w:tc>
        <w:tc>
          <w:tcPr>
            <w:tcW w:w="780" w:type="dxa"/>
            <w:tcBorders>
              <w:left w:val="nil"/>
              <w:bottom w:val="single" w:sz="4" w:space="0" w:color="000000" w:themeColor="text1"/>
              <w:right w:val="nil"/>
            </w:tcBorders>
            <w:shd w:val="clear" w:color="auto" w:fill="012169"/>
            <w:vAlign w:val="center"/>
          </w:tcPr>
          <w:p w14:paraId="515AB162" w14:textId="77777777" w:rsidR="00E87822" w:rsidRPr="00075884" w:rsidRDefault="00E87822" w:rsidP="00E87822">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1F53E2CE" w14:textId="2D55D8F1" w:rsidR="00E87822" w:rsidRPr="00566ACF" w:rsidRDefault="00E87822" w:rsidP="00E87822">
            <w:pPr>
              <w:pStyle w:val="Heading1"/>
              <w:jc w:val="right"/>
            </w:pPr>
            <w:r w:rsidRPr="00566ACF">
              <w:t xml:space="preserve">Quarter </w:t>
            </w:r>
            <w:r w:rsidR="006A3ED1">
              <w:t>3</w:t>
            </w:r>
          </w:p>
        </w:tc>
      </w:tr>
      <w:tr w:rsidR="00E87822" w:rsidRPr="00E45197" w14:paraId="535E6794"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AAA988F" w14:textId="77777777" w:rsidR="00E87822" w:rsidRPr="00E45197" w:rsidRDefault="00E87822" w:rsidP="00E87822">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1DAB656A" w14:textId="77777777" w:rsidR="00E87822" w:rsidRPr="00E45197" w:rsidRDefault="00E87822" w:rsidP="00E87822">
            <w:pPr>
              <w:pStyle w:val="TopicHeading"/>
            </w:pPr>
          </w:p>
        </w:tc>
      </w:tr>
      <w:tr w:rsidR="009276AC" w:rsidRPr="00842155" w14:paraId="0AD9C6BB" w14:textId="77777777" w:rsidTr="00E87822">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7B86AF6" w14:textId="7F23050B" w:rsidR="009276AC" w:rsidRPr="00842155" w:rsidRDefault="009276AC" w:rsidP="00301BB4">
            <w:pPr>
              <w:tabs>
                <w:tab w:val="left" w:pos="0"/>
                <w:tab w:val="left" w:pos="3720"/>
              </w:tabs>
              <w:outlineLvl w:val="0"/>
              <w:rPr>
                <w:rFonts w:cs="Arial"/>
              </w:rPr>
            </w:pPr>
            <w:r>
              <w:rPr>
                <w:rFonts w:cs="Arial"/>
              </w:rPr>
              <w:t xml:space="preserve">This week </w:t>
            </w:r>
            <w:r w:rsidR="00301BB4">
              <w:rPr>
                <w:rFonts w:cs="Arial"/>
              </w:rPr>
              <w:t>is a major programming lab that brings together formal logic (truth trees), inheritance, polymorphism, data structures, and recursion.</w:t>
            </w:r>
            <w:r w:rsidR="00D67896">
              <w:rPr>
                <w:rFonts w:cs="Arial"/>
              </w:rPr>
              <w:t xml:space="preserve">  </w:t>
            </w:r>
            <w:r w:rsidR="00D67896" w:rsidRPr="00D67896">
              <w:rPr>
                <w:rFonts w:cs="Arial"/>
                <w:highlight w:val="yellow"/>
              </w:rPr>
              <w:t>Should we build in truth table material, or even transfer some from S1 here?</w:t>
            </w:r>
          </w:p>
        </w:tc>
        <w:tc>
          <w:tcPr>
            <w:tcW w:w="1530" w:type="dxa"/>
            <w:tcBorders>
              <w:left w:val="nil"/>
              <w:bottom w:val="single" w:sz="4" w:space="0" w:color="000000" w:themeColor="text1"/>
              <w:right w:val="single" w:sz="4" w:space="0" w:color="auto"/>
            </w:tcBorders>
            <w:shd w:val="clear" w:color="auto" w:fill="auto"/>
          </w:tcPr>
          <w:p w14:paraId="28EC432C" w14:textId="77777777" w:rsidR="009276AC" w:rsidRPr="00842155" w:rsidRDefault="009276AC" w:rsidP="00E87822">
            <w:pPr>
              <w:rPr>
                <w:rFonts w:cs="Arial"/>
                <w:szCs w:val="20"/>
              </w:rPr>
            </w:pPr>
          </w:p>
        </w:tc>
      </w:tr>
      <w:tr w:rsidR="009276AC" w:rsidRPr="00E45197" w14:paraId="3EE33A0B" w14:textId="77777777" w:rsidTr="00E87822">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FA99BF2" w14:textId="5A4A9176" w:rsidR="009276AC" w:rsidRPr="00E45197" w:rsidRDefault="009276AC" w:rsidP="00E87822">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08D06C9B" w14:textId="77777777" w:rsidR="009276AC" w:rsidRPr="00E45197" w:rsidRDefault="009276AC" w:rsidP="00E87822">
            <w:pPr>
              <w:rPr>
                <w:rFonts w:cs="Arial"/>
                <w:color w:val="FFFFFF" w:themeColor="background1"/>
                <w:szCs w:val="20"/>
              </w:rPr>
            </w:pPr>
          </w:p>
        </w:tc>
      </w:tr>
      <w:tr w:rsidR="009276AC" w:rsidRPr="00842155" w14:paraId="7FB082F6" w14:textId="77777777" w:rsidTr="00E87822">
        <w:trPr>
          <w:trHeight w:val="30"/>
        </w:trPr>
        <w:tc>
          <w:tcPr>
            <w:tcW w:w="12390" w:type="dxa"/>
            <w:gridSpan w:val="3"/>
            <w:tcBorders>
              <w:bottom w:val="nil"/>
              <w:right w:val="single" w:sz="4" w:space="0" w:color="auto"/>
            </w:tcBorders>
            <w:tcMar>
              <w:top w:w="115" w:type="dxa"/>
              <w:left w:w="115" w:type="dxa"/>
              <w:bottom w:w="115" w:type="dxa"/>
              <w:right w:w="115" w:type="dxa"/>
            </w:tcMar>
          </w:tcPr>
          <w:p w14:paraId="2E3699A1" w14:textId="63DA0A9D" w:rsidR="009276AC" w:rsidRPr="00301BB4" w:rsidRDefault="00301BB4" w:rsidP="00301BB4">
            <w:pPr>
              <w:pStyle w:val="ListParagraph"/>
              <w:numPr>
                <w:ilvl w:val="0"/>
                <w:numId w:val="26"/>
              </w:numPr>
              <w:ind w:left="335"/>
              <w:rPr>
                <w:rFonts w:cs="Arial"/>
                <w:szCs w:val="20"/>
              </w:rPr>
            </w:pPr>
            <w:r>
              <w:rPr>
                <w:rFonts w:cs="Arial"/>
                <w:szCs w:val="20"/>
              </w:rPr>
              <w:t>Apply inheritance, polymorphism, and recursion to model truth trees.</w:t>
            </w:r>
          </w:p>
        </w:tc>
      </w:tr>
      <w:tr w:rsidR="009276AC" w:rsidRPr="00E45197" w14:paraId="316A4555" w14:textId="77777777" w:rsidTr="00E87822">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558D8669" w14:textId="7425E640" w:rsidR="009276AC" w:rsidRPr="00E45197" w:rsidRDefault="009276AC" w:rsidP="00E87822">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9276AC" w:rsidRPr="00842155" w14:paraId="4E3F5839" w14:textId="77777777" w:rsidTr="00E87822">
        <w:tc>
          <w:tcPr>
            <w:tcW w:w="12390" w:type="dxa"/>
            <w:gridSpan w:val="3"/>
            <w:tcMar>
              <w:top w:w="115" w:type="dxa"/>
              <w:left w:w="115" w:type="dxa"/>
              <w:bottom w:w="115" w:type="dxa"/>
              <w:right w:w="115" w:type="dxa"/>
            </w:tcMar>
          </w:tcPr>
          <w:p w14:paraId="14215B52" w14:textId="77777777" w:rsidR="009276AC" w:rsidRDefault="009276AC" w:rsidP="004D4607">
            <w:pPr>
              <w:pStyle w:val="FreeFormA"/>
              <w:tabs>
                <w:tab w:val="left" w:pos="9870"/>
              </w:tabs>
              <w:rPr>
                <w:rFonts w:ascii="Arial" w:hAnsi="Arial" w:cs="Arial"/>
                <w:b/>
              </w:rPr>
            </w:pPr>
            <w:r>
              <w:rPr>
                <w:rFonts w:ascii="Arial" w:hAnsi="Arial" w:cs="Arial"/>
                <w:b/>
              </w:rPr>
              <w:t>Readings</w:t>
            </w:r>
            <w:r>
              <w:rPr>
                <w:rFonts w:ascii="Arial" w:hAnsi="Arial" w:cs="Arial"/>
                <w:b/>
              </w:rPr>
              <w:tab/>
            </w:r>
          </w:p>
          <w:p w14:paraId="5EB914CE" w14:textId="77777777" w:rsidR="009276AC" w:rsidRDefault="009276AC" w:rsidP="004D4607">
            <w:pPr>
              <w:pStyle w:val="FreeFormA"/>
              <w:rPr>
                <w:rFonts w:ascii="Arial" w:hAnsi="Arial" w:cs="Arial"/>
                <w:b/>
              </w:rPr>
            </w:pPr>
          </w:p>
          <w:p w14:paraId="666F132B" w14:textId="34A62CA0" w:rsidR="009276AC" w:rsidRPr="00301BB4" w:rsidRDefault="00301BB4" w:rsidP="00E87822">
            <w:r>
              <w:rPr>
                <w:rFonts w:cs="Arial"/>
                <w:bCs/>
                <w:iCs/>
              </w:rPr>
              <w:t>None</w:t>
            </w:r>
          </w:p>
        </w:tc>
      </w:tr>
      <w:tr w:rsidR="009276AC" w:rsidRPr="00842155" w14:paraId="70BD56DA" w14:textId="77777777" w:rsidTr="00E87822">
        <w:tc>
          <w:tcPr>
            <w:tcW w:w="12390" w:type="dxa"/>
            <w:gridSpan w:val="3"/>
            <w:tcMar>
              <w:top w:w="115" w:type="dxa"/>
              <w:left w:w="115" w:type="dxa"/>
              <w:bottom w:w="115" w:type="dxa"/>
              <w:right w:w="115" w:type="dxa"/>
            </w:tcMar>
          </w:tcPr>
          <w:p w14:paraId="694489CC" w14:textId="77777777" w:rsidR="009276AC" w:rsidRDefault="009276AC" w:rsidP="004D4607">
            <w:pPr>
              <w:pStyle w:val="FreeFormA"/>
              <w:rPr>
                <w:rFonts w:ascii="Arial" w:hAnsi="Arial" w:cs="Arial"/>
                <w:b/>
              </w:rPr>
            </w:pPr>
            <w:r>
              <w:rPr>
                <w:rFonts w:ascii="Arial" w:hAnsi="Arial" w:cs="Arial"/>
                <w:b/>
              </w:rPr>
              <w:t>Assignments</w:t>
            </w:r>
          </w:p>
          <w:p w14:paraId="0567501F" w14:textId="77777777" w:rsidR="009276AC" w:rsidRDefault="009276AC" w:rsidP="004D4607">
            <w:pPr>
              <w:pStyle w:val="FreeFormA"/>
              <w:rPr>
                <w:rFonts w:ascii="Arial" w:hAnsi="Arial" w:cs="Arial"/>
                <w:b/>
              </w:rPr>
            </w:pPr>
          </w:p>
          <w:p w14:paraId="67797626" w14:textId="77777777" w:rsidR="009276AC" w:rsidRDefault="009276AC" w:rsidP="004D4607">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5A4DCF5" w14:textId="77777777" w:rsidR="009276AC" w:rsidRPr="00795153" w:rsidRDefault="009276AC" w:rsidP="00E87822"/>
        </w:tc>
      </w:tr>
      <w:tr w:rsidR="00E87822" w:rsidRPr="00E45197" w14:paraId="377B53FA" w14:textId="77777777" w:rsidTr="00E8782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2AB9DDB6" w14:textId="77777777" w:rsidR="00E87822" w:rsidRPr="00E45197" w:rsidRDefault="00E87822" w:rsidP="00E87822">
            <w:pPr>
              <w:rPr>
                <w:rFonts w:cs="Arial"/>
                <w:b/>
                <w:color w:val="FFFFFF" w:themeColor="background1"/>
                <w:szCs w:val="20"/>
              </w:rPr>
            </w:pPr>
            <w:r>
              <w:rPr>
                <w:rFonts w:cs="Arial"/>
                <w:b/>
                <w:bCs/>
                <w:color w:val="FFFFFF" w:themeColor="background1"/>
              </w:rPr>
              <w:t>Extra Teacher Resources</w:t>
            </w:r>
          </w:p>
        </w:tc>
      </w:tr>
      <w:tr w:rsidR="00E87822" w:rsidRPr="007F339F" w14:paraId="64840266" w14:textId="77777777" w:rsidTr="00E87822">
        <w:tc>
          <w:tcPr>
            <w:tcW w:w="12390" w:type="dxa"/>
            <w:gridSpan w:val="3"/>
            <w:shd w:val="clear" w:color="auto" w:fill="FFFFFF" w:themeFill="background1"/>
            <w:tcMar>
              <w:top w:w="115" w:type="dxa"/>
              <w:left w:w="115" w:type="dxa"/>
              <w:bottom w:w="115" w:type="dxa"/>
              <w:right w:w="115" w:type="dxa"/>
            </w:tcMar>
          </w:tcPr>
          <w:p w14:paraId="115174E4" w14:textId="77777777" w:rsidR="00E87822" w:rsidRDefault="00E87822" w:rsidP="00E87822">
            <w:pPr>
              <w:rPr>
                <w:b/>
                <w:bCs/>
              </w:rPr>
            </w:pPr>
            <w:r>
              <w:rPr>
                <w:b/>
                <w:bCs/>
              </w:rPr>
              <w:t>Readings</w:t>
            </w:r>
          </w:p>
          <w:p w14:paraId="7CFE04D9" w14:textId="77777777" w:rsidR="00E87822" w:rsidRDefault="00E87822" w:rsidP="00E87822">
            <w:pPr>
              <w:rPr>
                <w:b/>
                <w:bCs/>
              </w:rPr>
            </w:pPr>
          </w:p>
          <w:p w14:paraId="380CF79D" w14:textId="77777777" w:rsidR="00E87822" w:rsidRPr="005F545E" w:rsidRDefault="00E87822" w:rsidP="00E87822">
            <w:r w:rsidRPr="00D456CD">
              <w:rPr>
                <w:bCs/>
                <w:highlight w:val="yellow"/>
              </w:rPr>
              <w:t xml:space="preserve">The following </w:t>
            </w:r>
            <w:proofErr w:type="gramStart"/>
            <w:r w:rsidRPr="00D456CD">
              <w:rPr>
                <w:bCs/>
                <w:highlight w:val="yellow"/>
              </w:rPr>
              <w:t>readings ….</w:t>
            </w:r>
            <w:proofErr w:type="gramEnd"/>
          </w:p>
        </w:tc>
      </w:tr>
      <w:tr w:rsidR="00E87822" w:rsidRPr="00E45197" w14:paraId="00BE2CED" w14:textId="77777777" w:rsidTr="00E87822">
        <w:tc>
          <w:tcPr>
            <w:tcW w:w="12390" w:type="dxa"/>
            <w:gridSpan w:val="3"/>
            <w:shd w:val="clear" w:color="auto" w:fill="A68462"/>
            <w:tcMar>
              <w:top w:w="115" w:type="dxa"/>
              <w:left w:w="115" w:type="dxa"/>
              <w:bottom w:w="115" w:type="dxa"/>
              <w:right w:w="115" w:type="dxa"/>
            </w:tcMar>
          </w:tcPr>
          <w:p w14:paraId="375CDE05" w14:textId="77777777" w:rsidR="00E87822" w:rsidRPr="00E45197" w:rsidRDefault="00E87822" w:rsidP="00E87822">
            <w:pPr>
              <w:rPr>
                <w:rFonts w:cs="Arial"/>
                <w:b/>
                <w:color w:val="FFFFFF" w:themeColor="background1"/>
                <w:szCs w:val="20"/>
              </w:rPr>
            </w:pPr>
            <w:r>
              <w:rPr>
                <w:rFonts w:cs="Arial"/>
                <w:b/>
                <w:bCs/>
                <w:color w:val="FFFFFF" w:themeColor="background1"/>
              </w:rPr>
              <w:t>Daily Outline</w:t>
            </w:r>
          </w:p>
        </w:tc>
      </w:tr>
      <w:tr w:rsidR="00E87822" w:rsidRPr="00842155" w14:paraId="58E9C8CA" w14:textId="77777777" w:rsidTr="00E87822">
        <w:tc>
          <w:tcPr>
            <w:tcW w:w="12390" w:type="dxa"/>
            <w:gridSpan w:val="3"/>
            <w:tcMar>
              <w:top w:w="115" w:type="dxa"/>
              <w:left w:w="115" w:type="dxa"/>
              <w:bottom w:w="115" w:type="dxa"/>
              <w:right w:w="115" w:type="dxa"/>
            </w:tcMar>
          </w:tcPr>
          <w:p w14:paraId="1ACE420A" w14:textId="5A77D455" w:rsidR="00E87822" w:rsidRDefault="00E87822" w:rsidP="00E87822">
            <w:pPr>
              <w:rPr>
                <w:b/>
                <w:bCs/>
              </w:rPr>
            </w:pPr>
            <w:r>
              <w:rPr>
                <w:b/>
                <w:bCs/>
              </w:rPr>
              <w:t>Day 1</w:t>
            </w:r>
            <w:r w:rsidR="002307FB">
              <w:rPr>
                <w:b/>
                <w:bCs/>
              </w:rPr>
              <w:t>: A Binary Tree</w:t>
            </w:r>
          </w:p>
          <w:p w14:paraId="3C1C1374" w14:textId="542E7E7F" w:rsidR="002307FB" w:rsidRPr="002307FB" w:rsidRDefault="002307FB" w:rsidP="00E87822">
            <w:pPr>
              <w:rPr>
                <w:bCs/>
              </w:rPr>
            </w:pPr>
            <w:r>
              <w:rPr>
                <w:bCs/>
              </w:rPr>
              <w:t xml:space="preserve">Define a binary tree, and use this to talk about truth trees. This will involve a return to the logic of Quarter 1. Pass out existing code that implements a truth tree </w:t>
            </w:r>
            <w:r w:rsidRPr="002307FB">
              <w:rPr>
                <w:bCs/>
                <w:highlight w:val="yellow"/>
              </w:rPr>
              <w:t>(using links, I think)</w:t>
            </w:r>
            <w:r>
              <w:rPr>
                <w:bCs/>
              </w:rPr>
              <w:t>. This will be the code on which the students’ lab is based. Spend this period talking through the code. It is not necessary to talk just yet about links.</w:t>
            </w:r>
            <w:r w:rsidR="00155112">
              <w:rPr>
                <w:bCs/>
              </w:rPr>
              <w:t xml:space="preserve">  </w:t>
            </w:r>
            <w:r w:rsidR="00155112" w:rsidRPr="00155112">
              <w:rPr>
                <w:bCs/>
                <w:highlight w:val="yellow"/>
              </w:rPr>
              <w:t>Can we build in dead branches and dead trees into this?</w:t>
            </w:r>
          </w:p>
          <w:p w14:paraId="75C8271D" w14:textId="77777777" w:rsidR="00E87822" w:rsidRDefault="00E87822" w:rsidP="00E87822"/>
          <w:p w14:paraId="356B58C1" w14:textId="71AF1B9E" w:rsidR="000F2E93" w:rsidRDefault="000F2E93" w:rsidP="00E87822">
            <w:r>
              <w:rPr>
                <w:b/>
              </w:rPr>
              <w:t xml:space="preserve">Homework: </w:t>
            </w:r>
            <w:r>
              <w:t>Write a method that calculates the number of nodes in the tree.  Hint: think recursively.</w:t>
            </w:r>
          </w:p>
          <w:p w14:paraId="411EC57A" w14:textId="77777777" w:rsidR="00794C8E" w:rsidRDefault="00794C8E" w:rsidP="00E87822"/>
          <w:p w14:paraId="548AB508" w14:textId="77777777" w:rsidR="00794C8E" w:rsidRPr="00794C8E" w:rsidRDefault="00794C8E" w:rsidP="00E87822">
            <w:pPr>
              <w:rPr>
                <w:highlight w:val="green"/>
              </w:rPr>
            </w:pPr>
            <w:r w:rsidRPr="00794C8E">
              <w:rPr>
                <w:highlight w:val="green"/>
              </w:rPr>
              <w:t>TODO: Lecture notes for teacher</w:t>
            </w:r>
          </w:p>
          <w:p w14:paraId="684FDA55" w14:textId="42199878" w:rsidR="00794C8E" w:rsidRPr="000F2E93" w:rsidRDefault="00794C8E" w:rsidP="00E87822">
            <w:r w:rsidRPr="00794C8E">
              <w:rPr>
                <w:highlight w:val="green"/>
              </w:rPr>
              <w:t>TODO: Homework sheet</w:t>
            </w:r>
          </w:p>
          <w:p w14:paraId="1A9172B2" w14:textId="124EDBCE" w:rsidR="00E87822" w:rsidRPr="00795153" w:rsidRDefault="008524A1" w:rsidP="008524A1">
            <w:pPr>
              <w:pStyle w:val="AssignmentsLevel2"/>
              <w:numPr>
                <w:ilvl w:val="0"/>
                <w:numId w:val="0"/>
              </w:numPr>
              <w:ind w:left="360"/>
              <w:jc w:val="right"/>
            </w:pPr>
            <w:r>
              <w:lastRenderedPageBreak/>
              <w:t>19</w:t>
            </w:r>
          </w:p>
        </w:tc>
      </w:tr>
      <w:tr w:rsidR="00E87822" w:rsidRPr="00842155" w14:paraId="06B7AD73" w14:textId="77777777" w:rsidTr="00E87822">
        <w:tc>
          <w:tcPr>
            <w:tcW w:w="12390" w:type="dxa"/>
            <w:gridSpan w:val="3"/>
            <w:tcMar>
              <w:top w:w="115" w:type="dxa"/>
              <w:left w:w="115" w:type="dxa"/>
              <w:bottom w:w="115" w:type="dxa"/>
              <w:right w:w="115" w:type="dxa"/>
            </w:tcMar>
          </w:tcPr>
          <w:p w14:paraId="1BC8DB15" w14:textId="10A549B8" w:rsidR="00E87822" w:rsidRDefault="00E87822" w:rsidP="00E87822">
            <w:pPr>
              <w:rPr>
                <w:b/>
              </w:rPr>
            </w:pPr>
            <w:r>
              <w:rPr>
                <w:b/>
              </w:rPr>
              <w:lastRenderedPageBreak/>
              <w:t>Day 2</w:t>
            </w:r>
            <w:r w:rsidR="002307FB">
              <w:rPr>
                <w:b/>
              </w:rPr>
              <w:t>: Truth Tree Lab</w:t>
            </w:r>
          </w:p>
          <w:p w14:paraId="10C7019E" w14:textId="744BF6F1" w:rsidR="002307FB" w:rsidRPr="002307FB" w:rsidRDefault="000F2E93" w:rsidP="00E87822">
            <w:r>
              <w:t xml:space="preserve">Students will need to write the various types of Nodes for the tree.  The actual tree </w:t>
            </w:r>
            <w:proofErr w:type="gramStart"/>
            <w:r>
              <w:t>class will</w:t>
            </w:r>
            <w:proofErr w:type="gramEnd"/>
            <w:r>
              <w:t xml:space="preserve"> also required additional</w:t>
            </w:r>
            <w:r w:rsidR="002307FB">
              <w:t xml:space="preserve"> functionality.  At a minimum, this should involve </w:t>
            </w:r>
            <w:proofErr w:type="gramStart"/>
            <w:r w:rsidR="002307FB">
              <w:t>evaluate(</w:t>
            </w:r>
            <w:proofErr w:type="gramEnd"/>
            <w:r w:rsidR="002307FB">
              <w:t xml:space="preserve">), print(), depth(), </w:t>
            </w:r>
            <w:proofErr w:type="spellStart"/>
            <w:r w:rsidR="002307FB">
              <w:t>numberOfLeaves</w:t>
            </w:r>
            <w:proofErr w:type="spellEnd"/>
            <w:r w:rsidR="002307FB">
              <w:t xml:space="preserve">(), </w:t>
            </w:r>
            <w:proofErr w:type="spellStart"/>
            <w:r w:rsidR="002307FB">
              <w:t>numbersOfNonLeaves</w:t>
            </w:r>
            <w:proofErr w:type="spellEnd"/>
            <w:r w:rsidR="002307FB">
              <w:t xml:space="preserve">(), and </w:t>
            </w:r>
            <w:proofErr w:type="spellStart"/>
            <w:r w:rsidR="002307FB">
              <w:t>numberOfNodes</w:t>
            </w:r>
            <w:proofErr w:type="spellEnd"/>
            <w:r w:rsidR="002307FB">
              <w:t>().</w:t>
            </w:r>
            <w:r>
              <w:t xml:space="preserve"> This lab brings together logic trees, objects, inheritance, </w:t>
            </w:r>
            <w:proofErr w:type="gramStart"/>
            <w:r>
              <w:t>polymorphism</w:t>
            </w:r>
            <w:proofErr w:type="gramEnd"/>
            <w:r>
              <w:t>.</w:t>
            </w:r>
            <w:r w:rsidR="00062E98">
              <w:t xml:space="preserve"> This lab will also provide an API where students can specify the value of variables, and their </w:t>
            </w:r>
            <w:proofErr w:type="gramStart"/>
            <w:r w:rsidR="00062E98">
              <w:t>evaluate(</w:t>
            </w:r>
            <w:proofErr w:type="gramEnd"/>
            <w:r w:rsidR="00062E98">
              <w:t>) code will be invoked to compute the results of a statement in the language. The lab provides a parser for students for statements in the language.</w:t>
            </w:r>
          </w:p>
          <w:p w14:paraId="0389651D" w14:textId="77777777" w:rsidR="00E87822" w:rsidRDefault="00E87822" w:rsidP="00E87822">
            <w:pPr>
              <w:rPr>
                <w:b/>
              </w:rPr>
            </w:pPr>
          </w:p>
          <w:p w14:paraId="7653347E" w14:textId="77777777" w:rsidR="00E87822" w:rsidRDefault="000F2E93" w:rsidP="00E87822">
            <w:r>
              <w:rPr>
                <w:b/>
              </w:rPr>
              <w:t xml:space="preserve">Homework: </w:t>
            </w:r>
            <w:r>
              <w:t>None</w:t>
            </w:r>
          </w:p>
          <w:p w14:paraId="6AFB1A65" w14:textId="77777777" w:rsidR="00794C8E" w:rsidRDefault="00794C8E" w:rsidP="00E87822"/>
          <w:p w14:paraId="3E3076A0" w14:textId="77777777" w:rsidR="00794C8E" w:rsidRPr="00794C8E" w:rsidRDefault="00794C8E" w:rsidP="00E87822">
            <w:pPr>
              <w:rPr>
                <w:highlight w:val="green"/>
              </w:rPr>
            </w:pPr>
            <w:r w:rsidRPr="00794C8E">
              <w:rPr>
                <w:highlight w:val="green"/>
              </w:rPr>
              <w:t>TODO: Code for lab</w:t>
            </w:r>
          </w:p>
          <w:p w14:paraId="64439B2F" w14:textId="3009E40C" w:rsidR="00794C8E" w:rsidRDefault="00794C8E" w:rsidP="00E87822">
            <w:r w:rsidRPr="00794C8E">
              <w:rPr>
                <w:highlight w:val="green"/>
              </w:rPr>
              <w:t>TODO: Lab sheet</w:t>
            </w:r>
          </w:p>
          <w:p w14:paraId="48F8AAA7" w14:textId="7111AAA0" w:rsidR="008524A1" w:rsidRPr="000F2E93" w:rsidRDefault="008524A1" w:rsidP="008524A1">
            <w:pPr>
              <w:jc w:val="right"/>
            </w:pPr>
            <w:r>
              <w:t>20</w:t>
            </w:r>
          </w:p>
        </w:tc>
      </w:tr>
      <w:tr w:rsidR="00E87822" w:rsidRPr="00842155" w14:paraId="079D1CB5" w14:textId="77777777" w:rsidTr="00E87822">
        <w:tc>
          <w:tcPr>
            <w:tcW w:w="12390" w:type="dxa"/>
            <w:gridSpan w:val="3"/>
            <w:tcMar>
              <w:top w:w="115" w:type="dxa"/>
              <w:left w:w="115" w:type="dxa"/>
              <w:bottom w:w="115" w:type="dxa"/>
              <w:right w:w="115" w:type="dxa"/>
            </w:tcMar>
          </w:tcPr>
          <w:p w14:paraId="4F85D404" w14:textId="172204E1" w:rsidR="00E87822" w:rsidRDefault="00E87822" w:rsidP="00E87822">
            <w:pPr>
              <w:rPr>
                <w:b/>
              </w:rPr>
            </w:pPr>
            <w:r>
              <w:rPr>
                <w:b/>
              </w:rPr>
              <w:t>Day 3</w:t>
            </w:r>
            <w:r w:rsidR="000F2E93">
              <w:rPr>
                <w:b/>
              </w:rPr>
              <w:t>: Truth Tree Lab</w:t>
            </w:r>
          </w:p>
          <w:p w14:paraId="5C2382FB" w14:textId="77777777" w:rsidR="00E87822" w:rsidRDefault="00E87822" w:rsidP="00E87822">
            <w:pPr>
              <w:rPr>
                <w:b/>
              </w:rPr>
            </w:pPr>
          </w:p>
          <w:p w14:paraId="7814D5E5" w14:textId="68A82F0D" w:rsidR="000F2E93" w:rsidRPr="000F2E93" w:rsidRDefault="000F2E93" w:rsidP="00E87822">
            <w:r>
              <w:rPr>
                <w:b/>
              </w:rPr>
              <w:t xml:space="preserve">Homework: </w:t>
            </w:r>
            <w:r>
              <w:t>None</w:t>
            </w:r>
          </w:p>
          <w:p w14:paraId="5964B5BE" w14:textId="191955E4" w:rsidR="00E87822" w:rsidRPr="00795153" w:rsidRDefault="008524A1" w:rsidP="008524A1">
            <w:pPr>
              <w:jc w:val="right"/>
            </w:pPr>
            <w:r>
              <w:t>21</w:t>
            </w:r>
          </w:p>
        </w:tc>
      </w:tr>
      <w:tr w:rsidR="00E87822" w:rsidRPr="00842155" w14:paraId="74173ED7" w14:textId="77777777" w:rsidTr="00E87822">
        <w:tc>
          <w:tcPr>
            <w:tcW w:w="12390" w:type="dxa"/>
            <w:gridSpan w:val="3"/>
            <w:tcMar>
              <w:top w:w="115" w:type="dxa"/>
              <w:left w:w="115" w:type="dxa"/>
              <w:bottom w:w="115" w:type="dxa"/>
              <w:right w:w="115" w:type="dxa"/>
            </w:tcMar>
          </w:tcPr>
          <w:p w14:paraId="103357EE" w14:textId="77777777" w:rsidR="000F2E93" w:rsidRDefault="00E87822" w:rsidP="000F2E93">
            <w:pPr>
              <w:rPr>
                <w:b/>
              </w:rPr>
            </w:pPr>
            <w:r>
              <w:rPr>
                <w:b/>
              </w:rPr>
              <w:t>Day 4</w:t>
            </w:r>
            <w:r w:rsidR="000F2E93">
              <w:rPr>
                <w:b/>
              </w:rPr>
              <w:t>: Truth Tree Lab</w:t>
            </w:r>
          </w:p>
          <w:p w14:paraId="1CC0FC50" w14:textId="77777777" w:rsidR="000F2E93" w:rsidRDefault="000F2E93" w:rsidP="000F2E93">
            <w:pPr>
              <w:rPr>
                <w:b/>
              </w:rPr>
            </w:pPr>
          </w:p>
          <w:p w14:paraId="329C3B0A" w14:textId="77777777" w:rsidR="000F2E93" w:rsidRPr="000F2E93" w:rsidRDefault="000F2E93" w:rsidP="000F2E93">
            <w:r>
              <w:rPr>
                <w:b/>
              </w:rPr>
              <w:t xml:space="preserve">Homework: </w:t>
            </w:r>
            <w:r>
              <w:t>None</w:t>
            </w:r>
          </w:p>
          <w:p w14:paraId="3F2B1D7E" w14:textId="7C00C31F" w:rsidR="00E87822" w:rsidRPr="008524A1" w:rsidRDefault="008524A1" w:rsidP="008524A1">
            <w:pPr>
              <w:jc w:val="right"/>
            </w:pPr>
            <w:r w:rsidRPr="008524A1">
              <w:t>22</w:t>
            </w:r>
          </w:p>
        </w:tc>
      </w:tr>
      <w:tr w:rsidR="00E87822" w:rsidRPr="00842155" w14:paraId="33B1FAED" w14:textId="77777777" w:rsidTr="00E87822">
        <w:tc>
          <w:tcPr>
            <w:tcW w:w="12390" w:type="dxa"/>
            <w:gridSpan w:val="3"/>
            <w:tcMar>
              <w:top w:w="115" w:type="dxa"/>
              <w:left w:w="115" w:type="dxa"/>
              <w:bottom w:w="115" w:type="dxa"/>
              <w:right w:w="115" w:type="dxa"/>
            </w:tcMar>
          </w:tcPr>
          <w:p w14:paraId="2AA7B16A" w14:textId="77777777" w:rsidR="000F2E93" w:rsidRDefault="00E87822" w:rsidP="000F2E93">
            <w:pPr>
              <w:rPr>
                <w:b/>
              </w:rPr>
            </w:pPr>
            <w:r>
              <w:rPr>
                <w:b/>
              </w:rPr>
              <w:t>Day 5</w:t>
            </w:r>
            <w:r w:rsidR="000F2E93">
              <w:rPr>
                <w:b/>
              </w:rPr>
              <w:t>: Truth Tree Lab</w:t>
            </w:r>
          </w:p>
          <w:p w14:paraId="7E4DF63D" w14:textId="77777777" w:rsidR="000F2E93" w:rsidRDefault="000F2E93" w:rsidP="000F2E93">
            <w:pPr>
              <w:rPr>
                <w:b/>
              </w:rPr>
            </w:pPr>
          </w:p>
          <w:p w14:paraId="0FEC6DFC" w14:textId="77777777" w:rsidR="000F2E93" w:rsidRPr="000F2E93" w:rsidRDefault="000F2E93" w:rsidP="000F2E93">
            <w:r>
              <w:rPr>
                <w:b/>
              </w:rPr>
              <w:t xml:space="preserve">Homework: </w:t>
            </w:r>
            <w:r>
              <w:t>None</w:t>
            </w:r>
          </w:p>
          <w:p w14:paraId="40B67BA3" w14:textId="4AFA3116" w:rsidR="00E87822" w:rsidRPr="00D456CD" w:rsidRDefault="008524A1" w:rsidP="008524A1">
            <w:pPr>
              <w:jc w:val="right"/>
            </w:pPr>
            <w:r>
              <w:t>23</w:t>
            </w:r>
          </w:p>
        </w:tc>
      </w:tr>
    </w:tbl>
    <w:p w14:paraId="16308700" w14:textId="2CCC570E" w:rsidR="00E87822" w:rsidRDefault="00E87822">
      <w:pPr>
        <w:rPr>
          <w:rFonts w:cs="Arial"/>
        </w:rPr>
      </w:pPr>
    </w:p>
    <w:p w14:paraId="2989F6C3" w14:textId="55F98930" w:rsidR="00E87822" w:rsidRDefault="00E87822">
      <w:pPr>
        <w:rPr>
          <w:rFonts w:cs="Arial"/>
        </w:rPr>
      </w:pPr>
    </w:p>
    <w:p w14:paraId="593D9440" w14:textId="77777777" w:rsidR="00577D97" w:rsidRDefault="00577D97">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577D97" w:rsidRPr="0090566F" w14:paraId="14315090" w14:textId="77777777" w:rsidTr="00577D97">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52549748" w14:textId="6A853C3C" w:rsidR="00577D97" w:rsidRPr="00075884" w:rsidRDefault="004D3FF3" w:rsidP="00577D97">
            <w:pPr>
              <w:pStyle w:val="TopicHeading"/>
            </w:pPr>
            <w:bookmarkStart w:id="25" w:name="_Toc408479235"/>
            <w:r>
              <w:lastRenderedPageBreak/>
              <w:t>Week 24</w:t>
            </w:r>
            <w:r w:rsidR="00577D97">
              <w:t>: Stacks</w:t>
            </w:r>
            <w:bookmarkEnd w:id="25"/>
            <w:r w:rsidR="00577D97">
              <w:t xml:space="preserve"> </w:t>
            </w:r>
          </w:p>
        </w:tc>
        <w:tc>
          <w:tcPr>
            <w:tcW w:w="780" w:type="dxa"/>
            <w:tcBorders>
              <w:left w:val="nil"/>
              <w:bottom w:val="single" w:sz="4" w:space="0" w:color="000000" w:themeColor="text1"/>
              <w:right w:val="nil"/>
            </w:tcBorders>
            <w:shd w:val="clear" w:color="auto" w:fill="012169"/>
            <w:vAlign w:val="center"/>
          </w:tcPr>
          <w:p w14:paraId="123C800C" w14:textId="77777777" w:rsidR="00577D97" w:rsidRPr="00075884" w:rsidRDefault="00577D97" w:rsidP="00577D97">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6090C80" w14:textId="04B4C2F5" w:rsidR="00577D97" w:rsidRPr="00566ACF" w:rsidRDefault="00577D97" w:rsidP="00577D97">
            <w:pPr>
              <w:pStyle w:val="Heading1"/>
              <w:jc w:val="right"/>
            </w:pPr>
            <w:r>
              <w:t>Quarter 3</w:t>
            </w:r>
          </w:p>
        </w:tc>
      </w:tr>
      <w:tr w:rsidR="00577D97" w:rsidRPr="00E45197" w14:paraId="328A73C5" w14:textId="77777777" w:rsidTr="00577D97">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2EC516B" w14:textId="77777777" w:rsidR="00577D97" w:rsidRPr="00E45197" w:rsidRDefault="00577D97" w:rsidP="00577D97">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EFC5D0B" w14:textId="77777777" w:rsidR="00577D97" w:rsidRPr="00E45197" w:rsidRDefault="00577D97" w:rsidP="00577D97">
            <w:pPr>
              <w:pStyle w:val="TopicHeading"/>
            </w:pPr>
          </w:p>
        </w:tc>
      </w:tr>
      <w:tr w:rsidR="00577D97" w:rsidRPr="00842155" w14:paraId="4DF95BF7" w14:textId="77777777" w:rsidTr="00577D97">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4882150" w14:textId="68861D22" w:rsidR="00577D97" w:rsidRPr="00842155" w:rsidRDefault="00577D97" w:rsidP="00FF7293">
            <w:pPr>
              <w:tabs>
                <w:tab w:val="left" w:pos="0"/>
                <w:tab w:val="left" w:pos="3720"/>
              </w:tabs>
              <w:outlineLvl w:val="0"/>
              <w:rPr>
                <w:rFonts w:cs="Arial"/>
              </w:rPr>
            </w:pPr>
            <w:r>
              <w:rPr>
                <w:rFonts w:cs="Arial"/>
              </w:rPr>
              <w:t>This week focuses</w:t>
            </w:r>
            <w:r w:rsidR="00FF7293">
              <w:rPr>
                <w:rFonts w:cs="Arial"/>
              </w:rPr>
              <w:t xml:space="preserve"> on the Stack data structure, but also introduces the notion of Nodes. Students will have been exposed to the idea during the Tree lab, but there they will have just bee given the and not asked to work with them. In writing the Stack this way, this also gives students a way to see two different implementations of the same interface – they first being the array-based Stack that they saw during the semester exam. Finally, students will use the Stack to solve a programming problem.</w:t>
            </w:r>
          </w:p>
        </w:tc>
        <w:tc>
          <w:tcPr>
            <w:tcW w:w="1530" w:type="dxa"/>
            <w:tcBorders>
              <w:left w:val="nil"/>
              <w:bottom w:val="single" w:sz="4" w:space="0" w:color="000000" w:themeColor="text1"/>
              <w:right w:val="single" w:sz="4" w:space="0" w:color="auto"/>
            </w:tcBorders>
            <w:shd w:val="clear" w:color="auto" w:fill="auto"/>
          </w:tcPr>
          <w:p w14:paraId="7572BE3F" w14:textId="77777777" w:rsidR="00577D97" w:rsidRPr="00842155" w:rsidRDefault="00577D97" w:rsidP="00577D97">
            <w:pPr>
              <w:rPr>
                <w:rFonts w:cs="Arial"/>
                <w:szCs w:val="20"/>
              </w:rPr>
            </w:pPr>
          </w:p>
        </w:tc>
      </w:tr>
      <w:tr w:rsidR="00577D97" w:rsidRPr="00E45197" w14:paraId="4168878A" w14:textId="77777777" w:rsidTr="00577D97">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249EDEA" w14:textId="77777777" w:rsidR="00577D97" w:rsidRPr="00E45197" w:rsidRDefault="00577D97" w:rsidP="00577D97">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19392C63" w14:textId="77777777" w:rsidR="00577D97" w:rsidRPr="00E45197" w:rsidRDefault="00577D97" w:rsidP="00577D97">
            <w:pPr>
              <w:rPr>
                <w:rFonts w:cs="Arial"/>
                <w:color w:val="FFFFFF" w:themeColor="background1"/>
                <w:szCs w:val="20"/>
              </w:rPr>
            </w:pPr>
          </w:p>
        </w:tc>
      </w:tr>
      <w:tr w:rsidR="00577D97" w:rsidRPr="00842155" w14:paraId="2F6C5489" w14:textId="77777777" w:rsidTr="00577D97">
        <w:trPr>
          <w:trHeight w:val="30"/>
        </w:trPr>
        <w:tc>
          <w:tcPr>
            <w:tcW w:w="12390" w:type="dxa"/>
            <w:gridSpan w:val="3"/>
            <w:tcBorders>
              <w:bottom w:val="nil"/>
              <w:right w:val="single" w:sz="4" w:space="0" w:color="auto"/>
            </w:tcBorders>
            <w:tcMar>
              <w:top w:w="115" w:type="dxa"/>
              <w:left w:w="115" w:type="dxa"/>
              <w:bottom w:w="115" w:type="dxa"/>
              <w:right w:w="115" w:type="dxa"/>
            </w:tcMar>
          </w:tcPr>
          <w:p w14:paraId="365DCC5D" w14:textId="574B6183" w:rsidR="00577D97" w:rsidRDefault="00FF7293" w:rsidP="00FF7293">
            <w:pPr>
              <w:pStyle w:val="ListParagraph"/>
              <w:numPr>
                <w:ilvl w:val="0"/>
                <w:numId w:val="26"/>
              </w:numPr>
              <w:ind w:left="335"/>
              <w:rPr>
                <w:rFonts w:cs="Arial"/>
                <w:szCs w:val="20"/>
              </w:rPr>
            </w:pPr>
            <w:r>
              <w:rPr>
                <w:rFonts w:cs="Arial"/>
                <w:szCs w:val="20"/>
              </w:rPr>
              <w:t>Implement and work with linked nodes.</w:t>
            </w:r>
          </w:p>
          <w:p w14:paraId="0E2C5F29" w14:textId="77777777" w:rsidR="00FF7293" w:rsidRDefault="00FF7293" w:rsidP="00FF7293">
            <w:pPr>
              <w:pStyle w:val="ListParagraph"/>
              <w:numPr>
                <w:ilvl w:val="0"/>
                <w:numId w:val="26"/>
              </w:numPr>
              <w:ind w:left="335"/>
              <w:rPr>
                <w:rFonts w:cs="Arial"/>
                <w:szCs w:val="20"/>
              </w:rPr>
            </w:pPr>
            <w:r>
              <w:rPr>
                <w:rFonts w:cs="Arial"/>
                <w:szCs w:val="20"/>
              </w:rPr>
              <w:t>Implement a node-based Stack.</w:t>
            </w:r>
          </w:p>
          <w:p w14:paraId="59823384" w14:textId="77777777" w:rsidR="00FF7293" w:rsidRDefault="00FF7293" w:rsidP="00FF7293">
            <w:pPr>
              <w:pStyle w:val="ListParagraph"/>
              <w:numPr>
                <w:ilvl w:val="0"/>
                <w:numId w:val="26"/>
              </w:numPr>
              <w:ind w:left="335"/>
              <w:rPr>
                <w:rFonts w:cs="Arial"/>
                <w:szCs w:val="20"/>
              </w:rPr>
            </w:pPr>
            <w:r>
              <w:rPr>
                <w:rFonts w:cs="Arial"/>
                <w:szCs w:val="20"/>
              </w:rPr>
              <w:t>Use Stacks to solve problems.</w:t>
            </w:r>
          </w:p>
          <w:p w14:paraId="62248E1A" w14:textId="3BC6ED16" w:rsidR="00FF7293" w:rsidRPr="00FF7293" w:rsidRDefault="00FF7293" w:rsidP="00FF7293">
            <w:pPr>
              <w:pStyle w:val="ListParagraph"/>
              <w:ind w:left="335"/>
              <w:rPr>
                <w:rFonts w:cs="Arial"/>
                <w:szCs w:val="20"/>
              </w:rPr>
            </w:pPr>
          </w:p>
        </w:tc>
      </w:tr>
      <w:tr w:rsidR="00577D97" w:rsidRPr="00E45197" w14:paraId="7ED30AB2" w14:textId="77777777" w:rsidTr="00577D97">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FE7E898" w14:textId="77777777" w:rsidR="00577D97" w:rsidRPr="00E45197" w:rsidRDefault="00577D97" w:rsidP="00577D97">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577D97" w:rsidRPr="00842155" w14:paraId="2609CEFB" w14:textId="77777777" w:rsidTr="00577D97">
        <w:tc>
          <w:tcPr>
            <w:tcW w:w="12390" w:type="dxa"/>
            <w:gridSpan w:val="3"/>
            <w:tcMar>
              <w:top w:w="115" w:type="dxa"/>
              <w:left w:w="115" w:type="dxa"/>
              <w:bottom w:w="115" w:type="dxa"/>
              <w:right w:w="115" w:type="dxa"/>
            </w:tcMar>
          </w:tcPr>
          <w:p w14:paraId="014E5C0F" w14:textId="77777777" w:rsidR="00577D97" w:rsidRDefault="00577D97" w:rsidP="00577D97">
            <w:pPr>
              <w:pStyle w:val="FreeFormA"/>
              <w:tabs>
                <w:tab w:val="left" w:pos="9870"/>
              </w:tabs>
              <w:rPr>
                <w:rFonts w:ascii="Arial" w:hAnsi="Arial" w:cs="Arial"/>
                <w:b/>
              </w:rPr>
            </w:pPr>
            <w:r>
              <w:rPr>
                <w:rFonts w:ascii="Arial" w:hAnsi="Arial" w:cs="Arial"/>
                <w:b/>
              </w:rPr>
              <w:t>Readings</w:t>
            </w:r>
            <w:r>
              <w:rPr>
                <w:rFonts w:ascii="Arial" w:hAnsi="Arial" w:cs="Arial"/>
                <w:b/>
              </w:rPr>
              <w:tab/>
            </w:r>
          </w:p>
          <w:p w14:paraId="362E55A3" w14:textId="77777777" w:rsidR="00577D97" w:rsidRDefault="00577D97" w:rsidP="00577D97">
            <w:pPr>
              <w:pStyle w:val="FreeFormA"/>
              <w:rPr>
                <w:rFonts w:ascii="Arial" w:hAnsi="Arial" w:cs="Arial"/>
                <w:b/>
              </w:rPr>
            </w:pPr>
          </w:p>
          <w:p w14:paraId="2A980BCF" w14:textId="4DFAD435" w:rsidR="00577D97" w:rsidRPr="005A6F37" w:rsidRDefault="005A6F37" w:rsidP="00577D97">
            <w:r>
              <w:rPr>
                <w:rFonts w:cs="Arial"/>
                <w:bCs/>
                <w:iCs/>
              </w:rPr>
              <w:t>None</w:t>
            </w:r>
          </w:p>
        </w:tc>
      </w:tr>
      <w:tr w:rsidR="00577D97" w:rsidRPr="00842155" w14:paraId="700F5411" w14:textId="77777777" w:rsidTr="00577D97">
        <w:tc>
          <w:tcPr>
            <w:tcW w:w="12390" w:type="dxa"/>
            <w:gridSpan w:val="3"/>
            <w:tcMar>
              <w:top w:w="115" w:type="dxa"/>
              <w:left w:w="115" w:type="dxa"/>
              <w:bottom w:w="115" w:type="dxa"/>
              <w:right w:w="115" w:type="dxa"/>
            </w:tcMar>
          </w:tcPr>
          <w:p w14:paraId="6156314C" w14:textId="77777777" w:rsidR="00577D97" w:rsidRDefault="00577D97" w:rsidP="00577D97">
            <w:pPr>
              <w:pStyle w:val="FreeFormA"/>
              <w:rPr>
                <w:rFonts w:ascii="Arial" w:hAnsi="Arial" w:cs="Arial"/>
                <w:b/>
              </w:rPr>
            </w:pPr>
            <w:r>
              <w:rPr>
                <w:rFonts w:ascii="Arial" w:hAnsi="Arial" w:cs="Arial"/>
                <w:b/>
              </w:rPr>
              <w:t>Assignments</w:t>
            </w:r>
          </w:p>
          <w:p w14:paraId="42AE20B4" w14:textId="77777777" w:rsidR="00577D97" w:rsidRDefault="00577D97" w:rsidP="00577D97">
            <w:pPr>
              <w:pStyle w:val="FreeFormA"/>
              <w:rPr>
                <w:rFonts w:ascii="Arial" w:hAnsi="Arial" w:cs="Arial"/>
                <w:b/>
              </w:rPr>
            </w:pPr>
          </w:p>
          <w:p w14:paraId="2D29690A" w14:textId="77777777" w:rsidR="00577D97" w:rsidRDefault="00577D97" w:rsidP="00577D97">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28AF81B2" w14:textId="77777777" w:rsidR="00577D97" w:rsidRPr="00795153" w:rsidRDefault="00577D97" w:rsidP="00577D97"/>
        </w:tc>
      </w:tr>
      <w:tr w:rsidR="00577D97" w:rsidRPr="00E45197" w14:paraId="33F5B4AF" w14:textId="77777777" w:rsidTr="00577D9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1718F82E" w14:textId="77777777" w:rsidR="00577D97" w:rsidRPr="00E45197" w:rsidRDefault="00577D97" w:rsidP="00577D97">
            <w:pPr>
              <w:rPr>
                <w:rFonts w:cs="Arial"/>
                <w:b/>
                <w:color w:val="FFFFFF" w:themeColor="background1"/>
                <w:szCs w:val="20"/>
              </w:rPr>
            </w:pPr>
            <w:r>
              <w:rPr>
                <w:rFonts w:cs="Arial"/>
                <w:b/>
                <w:bCs/>
                <w:color w:val="FFFFFF" w:themeColor="background1"/>
              </w:rPr>
              <w:t>Extra Teacher Resources</w:t>
            </w:r>
          </w:p>
        </w:tc>
      </w:tr>
      <w:tr w:rsidR="00577D97" w:rsidRPr="007F339F" w14:paraId="1181CFE6" w14:textId="77777777" w:rsidTr="00577D97">
        <w:tc>
          <w:tcPr>
            <w:tcW w:w="12390" w:type="dxa"/>
            <w:gridSpan w:val="3"/>
            <w:shd w:val="clear" w:color="auto" w:fill="FFFFFF" w:themeFill="background1"/>
            <w:tcMar>
              <w:top w:w="115" w:type="dxa"/>
              <w:left w:w="115" w:type="dxa"/>
              <w:bottom w:w="115" w:type="dxa"/>
              <w:right w:w="115" w:type="dxa"/>
            </w:tcMar>
          </w:tcPr>
          <w:p w14:paraId="74216B59" w14:textId="77777777" w:rsidR="00577D97" w:rsidRDefault="00577D97" w:rsidP="00577D97">
            <w:pPr>
              <w:rPr>
                <w:b/>
                <w:bCs/>
              </w:rPr>
            </w:pPr>
            <w:r>
              <w:rPr>
                <w:b/>
                <w:bCs/>
              </w:rPr>
              <w:t>Readings</w:t>
            </w:r>
          </w:p>
          <w:p w14:paraId="41202400" w14:textId="77777777" w:rsidR="00577D97" w:rsidRDefault="00577D97" w:rsidP="00577D97">
            <w:pPr>
              <w:rPr>
                <w:b/>
                <w:bCs/>
              </w:rPr>
            </w:pPr>
          </w:p>
          <w:p w14:paraId="0911F8C8" w14:textId="77777777" w:rsidR="00577D97" w:rsidRPr="005F545E" w:rsidRDefault="00577D97" w:rsidP="00577D97">
            <w:r w:rsidRPr="00D456CD">
              <w:rPr>
                <w:bCs/>
                <w:highlight w:val="yellow"/>
              </w:rPr>
              <w:t xml:space="preserve">The following </w:t>
            </w:r>
            <w:proofErr w:type="gramStart"/>
            <w:r w:rsidRPr="00D456CD">
              <w:rPr>
                <w:bCs/>
                <w:highlight w:val="yellow"/>
              </w:rPr>
              <w:t>readings ….</w:t>
            </w:r>
            <w:proofErr w:type="gramEnd"/>
          </w:p>
        </w:tc>
      </w:tr>
      <w:tr w:rsidR="00577D97" w:rsidRPr="00E45197" w14:paraId="03119668" w14:textId="77777777" w:rsidTr="00577D97">
        <w:tc>
          <w:tcPr>
            <w:tcW w:w="12390" w:type="dxa"/>
            <w:gridSpan w:val="3"/>
            <w:shd w:val="clear" w:color="auto" w:fill="A68462"/>
            <w:tcMar>
              <w:top w:w="115" w:type="dxa"/>
              <w:left w:w="115" w:type="dxa"/>
              <w:bottom w:w="115" w:type="dxa"/>
              <w:right w:w="115" w:type="dxa"/>
            </w:tcMar>
          </w:tcPr>
          <w:p w14:paraId="3C1169B8" w14:textId="77777777" w:rsidR="00577D97" w:rsidRPr="00E45197" w:rsidRDefault="00577D97" w:rsidP="00577D97">
            <w:pPr>
              <w:rPr>
                <w:rFonts w:cs="Arial"/>
                <w:b/>
                <w:color w:val="FFFFFF" w:themeColor="background1"/>
                <w:szCs w:val="20"/>
              </w:rPr>
            </w:pPr>
            <w:r>
              <w:rPr>
                <w:rFonts w:cs="Arial"/>
                <w:b/>
                <w:bCs/>
                <w:color w:val="FFFFFF" w:themeColor="background1"/>
              </w:rPr>
              <w:t>Daily Outline</w:t>
            </w:r>
          </w:p>
        </w:tc>
      </w:tr>
      <w:tr w:rsidR="00577D97" w:rsidRPr="00842155" w14:paraId="4DB12043" w14:textId="77777777" w:rsidTr="00577D97">
        <w:tc>
          <w:tcPr>
            <w:tcW w:w="12390" w:type="dxa"/>
            <w:gridSpan w:val="3"/>
            <w:tcMar>
              <w:top w:w="115" w:type="dxa"/>
              <w:left w:w="115" w:type="dxa"/>
              <w:bottom w:w="115" w:type="dxa"/>
              <w:right w:w="115" w:type="dxa"/>
            </w:tcMar>
          </w:tcPr>
          <w:p w14:paraId="54C3D019" w14:textId="55A2D42F" w:rsidR="00577D97" w:rsidRDefault="00577D97" w:rsidP="00577D97">
            <w:pPr>
              <w:rPr>
                <w:b/>
                <w:bCs/>
              </w:rPr>
            </w:pPr>
            <w:r>
              <w:rPr>
                <w:b/>
                <w:bCs/>
              </w:rPr>
              <w:t>Day 1</w:t>
            </w:r>
            <w:r w:rsidR="00743A2C">
              <w:rPr>
                <w:b/>
                <w:bCs/>
              </w:rPr>
              <w:t>: Define Stacks and Linked Nodes</w:t>
            </w:r>
          </w:p>
          <w:p w14:paraId="77133163" w14:textId="04EAB4F7" w:rsidR="00577D97" w:rsidRPr="007C736A" w:rsidRDefault="007C736A" w:rsidP="00577D97">
            <w:r>
              <w:t xml:space="preserve">Review the Stack interface, and begin the discussion about nodes and links. This is difficult for students. One of the side goals to this is that the same data structure can have multiple implementations. </w:t>
            </w:r>
            <w:r w:rsidR="00743A2C">
              <w:t>Do a full complexity analysis on this, and compare it with the array-</w:t>
            </w:r>
            <w:r w:rsidR="00743A2C">
              <w:lastRenderedPageBreak/>
              <w:t>based implementation. Emphasize the lack of the need to resize with the link-based Stack.</w:t>
            </w:r>
          </w:p>
          <w:p w14:paraId="253CD6AE" w14:textId="77777777" w:rsidR="00577D97" w:rsidRDefault="00577D97" w:rsidP="00577D97">
            <w:pPr>
              <w:pStyle w:val="AssignmentsLevel2"/>
              <w:numPr>
                <w:ilvl w:val="0"/>
                <w:numId w:val="0"/>
              </w:numPr>
              <w:ind w:left="360"/>
            </w:pPr>
          </w:p>
          <w:p w14:paraId="7B39FCA5" w14:textId="0CFB1492" w:rsidR="007C736A" w:rsidRDefault="007C736A" w:rsidP="007C736A">
            <w:pPr>
              <w:pStyle w:val="AssignmentsLevel2"/>
              <w:numPr>
                <w:ilvl w:val="0"/>
                <w:numId w:val="0"/>
              </w:numPr>
              <w:ind w:left="360" w:hanging="360"/>
            </w:pPr>
            <w:r>
              <w:rPr>
                <w:b/>
              </w:rPr>
              <w:t xml:space="preserve">Homework: </w:t>
            </w:r>
            <w:r w:rsidR="00743A2C">
              <w:t xml:space="preserve">If necessary, complete </w:t>
            </w:r>
            <w:r>
              <w:t xml:space="preserve">the methods for the Stack that </w:t>
            </w:r>
            <w:proofErr w:type="gramStart"/>
            <w:r w:rsidR="00743A2C">
              <w:t>were</w:t>
            </w:r>
            <w:proofErr w:type="gramEnd"/>
            <w:r>
              <w:t xml:space="preserve"> not completed in class.</w:t>
            </w:r>
          </w:p>
          <w:p w14:paraId="365A9FCC" w14:textId="7A9E361B" w:rsidR="008524A1" w:rsidRPr="008524A1" w:rsidRDefault="008524A1" w:rsidP="008524A1">
            <w:pPr>
              <w:pStyle w:val="AssignmentsLevel2"/>
              <w:numPr>
                <w:ilvl w:val="0"/>
                <w:numId w:val="0"/>
              </w:numPr>
              <w:ind w:left="360" w:hanging="360"/>
              <w:jc w:val="right"/>
            </w:pPr>
            <w:r w:rsidRPr="008524A1">
              <w:t>24</w:t>
            </w:r>
          </w:p>
        </w:tc>
      </w:tr>
      <w:tr w:rsidR="00577D97" w:rsidRPr="00842155" w14:paraId="649A83C2" w14:textId="77777777" w:rsidTr="00577D97">
        <w:tc>
          <w:tcPr>
            <w:tcW w:w="12390" w:type="dxa"/>
            <w:gridSpan w:val="3"/>
            <w:tcMar>
              <w:top w:w="115" w:type="dxa"/>
              <w:left w:w="115" w:type="dxa"/>
              <w:bottom w:w="115" w:type="dxa"/>
              <w:right w:w="115" w:type="dxa"/>
            </w:tcMar>
          </w:tcPr>
          <w:p w14:paraId="1F2F8B4D" w14:textId="5A049EB2" w:rsidR="00577D97" w:rsidRDefault="00577D97" w:rsidP="00577D97">
            <w:pPr>
              <w:rPr>
                <w:b/>
              </w:rPr>
            </w:pPr>
            <w:r>
              <w:rPr>
                <w:b/>
              </w:rPr>
              <w:lastRenderedPageBreak/>
              <w:t>Day 2</w:t>
            </w:r>
            <w:r w:rsidR="007C736A">
              <w:rPr>
                <w:b/>
              </w:rPr>
              <w:t xml:space="preserve">: </w:t>
            </w:r>
            <w:r w:rsidR="00743A2C">
              <w:rPr>
                <w:b/>
              </w:rPr>
              <w:t>Using Stacks</w:t>
            </w:r>
          </w:p>
          <w:p w14:paraId="621BBD7F" w14:textId="10ED50ED" w:rsidR="007C736A" w:rsidRPr="007C736A" w:rsidRDefault="00743A2C" w:rsidP="00577D97">
            <w:r>
              <w:t xml:space="preserve">Outline the upcoming lab, which is using a Stack to figure out whether </w:t>
            </w:r>
            <w:proofErr w:type="gramStart"/>
            <w:r>
              <w:t>a circuit box</w:t>
            </w:r>
            <w:proofErr w:type="gramEnd"/>
            <w:r>
              <w:t xml:space="preserve"> it routable</w:t>
            </w:r>
            <w:r w:rsidR="007C736A">
              <w:t>.</w:t>
            </w:r>
            <w:r>
              <w:t xml:space="preserve"> The teacher will talk through the circuit problem, but then students will begin implementation.</w:t>
            </w:r>
          </w:p>
          <w:p w14:paraId="7DFFBE18" w14:textId="77777777" w:rsidR="00577D97" w:rsidRDefault="00577D97" w:rsidP="00577D97">
            <w:pPr>
              <w:rPr>
                <w:b/>
              </w:rPr>
            </w:pPr>
          </w:p>
          <w:p w14:paraId="198F2C15" w14:textId="66BCB2A3" w:rsidR="007C736A" w:rsidRDefault="007C736A" w:rsidP="00577D97">
            <w:r>
              <w:rPr>
                <w:b/>
              </w:rPr>
              <w:t xml:space="preserve">Homework: </w:t>
            </w:r>
            <w:r>
              <w:t>None</w:t>
            </w:r>
          </w:p>
          <w:p w14:paraId="1EDA19E8" w14:textId="77777777" w:rsidR="00743A2C" w:rsidRPr="007C736A" w:rsidRDefault="00743A2C" w:rsidP="00577D97"/>
          <w:p w14:paraId="572C969A" w14:textId="228EA6DE" w:rsidR="00577D97" w:rsidRPr="00795153" w:rsidRDefault="008524A1" w:rsidP="008524A1">
            <w:pPr>
              <w:jc w:val="right"/>
            </w:pPr>
            <w:r>
              <w:t>25</w:t>
            </w:r>
          </w:p>
        </w:tc>
      </w:tr>
      <w:tr w:rsidR="00577D97" w:rsidRPr="00842155" w14:paraId="627162DF" w14:textId="77777777" w:rsidTr="00577D97">
        <w:tc>
          <w:tcPr>
            <w:tcW w:w="12390" w:type="dxa"/>
            <w:gridSpan w:val="3"/>
            <w:tcMar>
              <w:top w:w="115" w:type="dxa"/>
              <w:left w:w="115" w:type="dxa"/>
              <w:bottom w:w="115" w:type="dxa"/>
              <w:right w:w="115" w:type="dxa"/>
            </w:tcMar>
          </w:tcPr>
          <w:p w14:paraId="16BDA64F" w14:textId="03C59718" w:rsidR="00577D97" w:rsidRDefault="00577D97" w:rsidP="00577D97">
            <w:pPr>
              <w:rPr>
                <w:b/>
              </w:rPr>
            </w:pPr>
            <w:r>
              <w:rPr>
                <w:b/>
              </w:rPr>
              <w:t>Day 3</w:t>
            </w:r>
            <w:r w:rsidR="007C736A">
              <w:rPr>
                <w:b/>
              </w:rPr>
              <w:t>: Stack Lab</w:t>
            </w:r>
          </w:p>
          <w:p w14:paraId="701E0701" w14:textId="16BDF6F7" w:rsidR="007C736A" w:rsidRPr="007C736A" w:rsidRDefault="00743A2C" w:rsidP="00577D97">
            <w:r>
              <w:t>The lab will include coding the Stack itself, but also implementing the circuit routing problem.</w:t>
            </w:r>
          </w:p>
          <w:p w14:paraId="3C41B73D" w14:textId="77777777" w:rsidR="007C736A" w:rsidRDefault="007C736A" w:rsidP="007C736A">
            <w:pPr>
              <w:rPr>
                <w:b/>
              </w:rPr>
            </w:pPr>
          </w:p>
          <w:p w14:paraId="401F7301" w14:textId="77777777" w:rsidR="007C736A" w:rsidRDefault="007C736A" w:rsidP="007C736A">
            <w:r>
              <w:rPr>
                <w:b/>
              </w:rPr>
              <w:t xml:space="preserve">Homework: </w:t>
            </w:r>
            <w:r>
              <w:t>None</w:t>
            </w:r>
          </w:p>
          <w:p w14:paraId="3227B124" w14:textId="77777777" w:rsidR="00794C8E" w:rsidRDefault="00794C8E" w:rsidP="007C736A"/>
          <w:p w14:paraId="53759F69" w14:textId="55A44C44" w:rsidR="00577D97" w:rsidRPr="00795153" w:rsidRDefault="008524A1" w:rsidP="008524A1">
            <w:pPr>
              <w:jc w:val="right"/>
            </w:pPr>
            <w:r>
              <w:t>26</w:t>
            </w:r>
          </w:p>
        </w:tc>
      </w:tr>
      <w:tr w:rsidR="00577D97" w:rsidRPr="00842155" w14:paraId="2AF6334A" w14:textId="77777777" w:rsidTr="00577D97">
        <w:tc>
          <w:tcPr>
            <w:tcW w:w="12390" w:type="dxa"/>
            <w:gridSpan w:val="3"/>
            <w:tcMar>
              <w:top w:w="115" w:type="dxa"/>
              <w:left w:w="115" w:type="dxa"/>
              <w:bottom w:w="115" w:type="dxa"/>
              <w:right w:w="115" w:type="dxa"/>
            </w:tcMar>
          </w:tcPr>
          <w:p w14:paraId="32EAFC26" w14:textId="07FA8C29" w:rsidR="00577D97" w:rsidRDefault="00577D97" w:rsidP="00577D97">
            <w:pPr>
              <w:rPr>
                <w:b/>
              </w:rPr>
            </w:pPr>
            <w:r>
              <w:rPr>
                <w:b/>
              </w:rPr>
              <w:t>Day 4</w:t>
            </w:r>
            <w:r w:rsidR="007C736A">
              <w:rPr>
                <w:b/>
              </w:rPr>
              <w:t>: Stack Lab</w:t>
            </w:r>
          </w:p>
          <w:p w14:paraId="3BDE769F" w14:textId="3171CA2E" w:rsidR="007C736A" w:rsidRDefault="007C736A" w:rsidP="007C736A">
            <w:pPr>
              <w:rPr>
                <w:b/>
              </w:rPr>
            </w:pPr>
            <w:r>
              <w:t>Finish the Stack Lab</w:t>
            </w:r>
            <w:r>
              <w:rPr>
                <w:b/>
              </w:rPr>
              <w:t xml:space="preserve"> </w:t>
            </w:r>
          </w:p>
          <w:p w14:paraId="7566117D" w14:textId="77777777" w:rsidR="007C736A" w:rsidRDefault="007C736A" w:rsidP="007C736A">
            <w:pPr>
              <w:rPr>
                <w:b/>
              </w:rPr>
            </w:pPr>
          </w:p>
          <w:p w14:paraId="60798861" w14:textId="77777777" w:rsidR="007C736A" w:rsidRPr="007C736A" w:rsidRDefault="007C736A" w:rsidP="007C736A">
            <w:r>
              <w:rPr>
                <w:b/>
              </w:rPr>
              <w:t xml:space="preserve">Homework: </w:t>
            </w:r>
            <w:r>
              <w:t>None</w:t>
            </w:r>
          </w:p>
          <w:p w14:paraId="7BD8104C" w14:textId="1B0EC0B2" w:rsidR="00577D97" w:rsidRPr="00D456CD" w:rsidRDefault="008524A1" w:rsidP="008524A1">
            <w:pPr>
              <w:jc w:val="right"/>
            </w:pPr>
            <w:r>
              <w:t>27</w:t>
            </w:r>
          </w:p>
        </w:tc>
      </w:tr>
      <w:tr w:rsidR="00577D97" w:rsidRPr="00842155" w14:paraId="62D08D3E" w14:textId="77777777" w:rsidTr="00577D97">
        <w:tc>
          <w:tcPr>
            <w:tcW w:w="12390" w:type="dxa"/>
            <w:gridSpan w:val="3"/>
            <w:tcMar>
              <w:top w:w="115" w:type="dxa"/>
              <w:left w:w="115" w:type="dxa"/>
              <w:bottom w:w="115" w:type="dxa"/>
              <w:right w:w="115" w:type="dxa"/>
            </w:tcMar>
          </w:tcPr>
          <w:p w14:paraId="4FC1D633" w14:textId="717903B8" w:rsidR="00577D97" w:rsidRDefault="00577D97" w:rsidP="00577D97">
            <w:pPr>
              <w:rPr>
                <w:b/>
              </w:rPr>
            </w:pPr>
            <w:r>
              <w:rPr>
                <w:b/>
              </w:rPr>
              <w:t>Day 5</w:t>
            </w:r>
          </w:p>
          <w:p w14:paraId="09A6E5F5" w14:textId="280F802E" w:rsidR="003C34D3" w:rsidRPr="003C34D3" w:rsidRDefault="003C34D3" w:rsidP="003C34D3">
            <w:r>
              <w:t>Flexible</w:t>
            </w:r>
          </w:p>
        </w:tc>
      </w:tr>
    </w:tbl>
    <w:p w14:paraId="4FC58C5E" w14:textId="30557385" w:rsidR="00E87822" w:rsidRDefault="00E87822">
      <w:pPr>
        <w:rPr>
          <w:rFonts w:cs="Arial"/>
        </w:rPr>
      </w:pPr>
      <w:r>
        <w:rPr>
          <w:rFonts w:cs="Arial"/>
        </w:rPr>
        <w:br w:type="page"/>
      </w:r>
    </w:p>
    <w:p w14:paraId="22BC3F7A" w14:textId="77777777" w:rsidR="00E87822" w:rsidRDefault="00E87822">
      <w:pPr>
        <w:rPr>
          <w:rFonts w:cs="Arial"/>
        </w:rPr>
      </w:pPr>
    </w:p>
    <w:p w14:paraId="1CD53BFF" w14:textId="77777777" w:rsidR="00F91C22" w:rsidRDefault="00F91C22">
      <w:pPr>
        <w:rPr>
          <w:rFonts w:cs="Arial"/>
        </w:rPr>
      </w:pP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249BD" w:rsidRPr="0090566F" w14:paraId="0D91A726" w14:textId="77777777" w:rsidTr="001B6A2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5EB33764" w14:textId="6569336A" w:rsidR="004249BD" w:rsidRPr="00075884" w:rsidRDefault="004D3FF3" w:rsidP="0082442C">
            <w:pPr>
              <w:pStyle w:val="TopicHeading"/>
            </w:pPr>
            <w:bookmarkStart w:id="26" w:name="_Toc408479236"/>
            <w:r>
              <w:t>Week 25</w:t>
            </w:r>
            <w:r w:rsidR="004249BD">
              <w:t xml:space="preserve">: </w:t>
            </w:r>
            <w:r w:rsidR="0082442C">
              <w:t>Hash Tables</w:t>
            </w:r>
            <w:bookmarkEnd w:id="26"/>
            <w:r w:rsidR="004249BD">
              <w:t xml:space="preserve"> </w:t>
            </w:r>
          </w:p>
        </w:tc>
        <w:tc>
          <w:tcPr>
            <w:tcW w:w="780" w:type="dxa"/>
            <w:tcBorders>
              <w:left w:val="nil"/>
              <w:bottom w:val="single" w:sz="4" w:space="0" w:color="000000" w:themeColor="text1"/>
              <w:right w:val="nil"/>
            </w:tcBorders>
            <w:shd w:val="clear" w:color="auto" w:fill="012169"/>
            <w:vAlign w:val="center"/>
          </w:tcPr>
          <w:p w14:paraId="1C60E6C0" w14:textId="77777777" w:rsidR="004249BD" w:rsidRPr="00075884" w:rsidRDefault="004249BD" w:rsidP="001B6A2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C810B0C" w14:textId="77777777" w:rsidR="004249BD" w:rsidRPr="00566ACF" w:rsidRDefault="004249BD" w:rsidP="001B6A2B">
            <w:pPr>
              <w:pStyle w:val="Heading1"/>
              <w:jc w:val="right"/>
            </w:pPr>
            <w:r w:rsidRPr="00566ACF">
              <w:t xml:space="preserve">Quarter </w:t>
            </w:r>
            <w:r>
              <w:t>3</w:t>
            </w:r>
          </w:p>
        </w:tc>
      </w:tr>
      <w:tr w:rsidR="004249BD" w:rsidRPr="00E45197" w14:paraId="45DE72DE"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7C623D7" w14:textId="77777777" w:rsidR="004249BD" w:rsidRPr="00E45197" w:rsidRDefault="004249BD" w:rsidP="001B6A2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759AA12" w14:textId="77777777" w:rsidR="004249BD" w:rsidRPr="00E45197" w:rsidRDefault="004249BD" w:rsidP="001B6A2B">
            <w:pPr>
              <w:pStyle w:val="TopicHeading"/>
            </w:pPr>
          </w:p>
        </w:tc>
      </w:tr>
      <w:tr w:rsidR="0082442C" w:rsidRPr="00842155" w14:paraId="296CF207" w14:textId="77777777" w:rsidTr="001B6A2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1E99215" w14:textId="30D09971" w:rsidR="0082442C" w:rsidRPr="00842155" w:rsidRDefault="0082442C" w:rsidP="00140B71">
            <w:pPr>
              <w:tabs>
                <w:tab w:val="left" w:pos="0"/>
                <w:tab w:val="left" w:pos="3720"/>
              </w:tabs>
              <w:outlineLvl w:val="0"/>
              <w:rPr>
                <w:rFonts w:cs="Arial"/>
              </w:rPr>
            </w:pPr>
            <w:r>
              <w:rPr>
                <w:rFonts w:cs="Arial"/>
              </w:rPr>
              <w:t>This week focuses</w:t>
            </w:r>
            <w:r w:rsidR="00140B71">
              <w:rPr>
                <w:rFonts w:cs="Arial"/>
              </w:rPr>
              <w:t xml:space="preserve"> on the definition of a Hash Table. The first part is an introduction to the idea, and the second part is the exploration of </w:t>
            </w:r>
            <w:proofErr w:type="spellStart"/>
            <w:r w:rsidR="00140B71">
              <w:rPr>
                <w:rFonts w:cs="Arial"/>
              </w:rPr>
              <w:t>HashMap</w:t>
            </w:r>
            <w:proofErr w:type="spellEnd"/>
            <w:r w:rsidR="00140B71">
              <w:rPr>
                <w:rFonts w:cs="Arial"/>
              </w:rPr>
              <w:t xml:space="preserve"> in Java by way of a short lab. These ideas will continue into next week with a larger lab.</w:t>
            </w:r>
          </w:p>
        </w:tc>
        <w:tc>
          <w:tcPr>
            <w:tcW w:w="1530" w:type="dxa"/>
            <w:tcBorders>
              <w:left w:val="nil"/>
              <w:bottom w:val="single" w:sz="4" w:space="0" w:color="000000" w:themeColor="text1"/>
              <w:right w:val="single" w:sz="4" w:space="0" w:color="auto"/>
            </w:tcBorders>
            <w:shd w:val="clear" w:color="auto" w:fill="auto"/>
          </w:tcPr>
          <w:p w14:paraId="7895E486" w14:textId="77777777" w:rsidR="0082442C" w:rsidRPr="00842155" w:rsidRDefault="0082442C" w:rsidP="001B6A2B">
            <w:pPr>
              <w:rPr>
                <w:rFonts w:cs="Arial"/>
                <w:szCs w:val="20"/>
              </w:rPr>
            </w:pPr>
          </w:p>
        </w:tc>
      </w:tr>
      <w:tr w:rsidR="0082442C" w:rsidRPr="00E45197" w14:paraId="16538D30"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38DBEFF" w14:textId="3B9804AC" w:rsidR="0082442C" w:rsidRPr="00E45197" w:rsidRDefault="0082442C" w:rsidP="001B6A2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7FE52F46" w14:textId="77777777" w:rsidR="0082442C" w:rsidRPr="00E45197" w:rsidRDefault="0082442C" w:rsidP="001B6A2B">
            <w:pPr>
              <w:rPr>
                <w:rFonts w:cs="Arial"/>
                <w:color w:val="FFFFFF" w:themeColor="background1"/>
                <w:szCs w:val="20"/>
              </w:rPr>
            </w:pPr>
          </w:p>
        </w:tc>
      </w:tr>
      <w:tr w:rsidR="0082442C" w:rsidRPr="00842155" w14:paraId="51728EF8" w14:textId="77777777" w:rsidTr="001B6A2B">
        <w:trPr>
          <w:trHeight w:val="30"/>
        </w:trPr>
        <w:tc>
          <w:tcPr>
            <w:tcW w:w="12390" w:type="dxa"/>
            <w:gridSpan w:val="3"/>
            <w:tcBorders>
              <w:bottom w:val="nil"/>
              <w:right w:val="single" w:sz="4" w:space="0" w:color="auto"/>
            </w:tcBorders>
            <w:tcMar>
              <w:top w:w="115" w:type="dxa"/>
              <w:left w:w="115" w:type="dxa"/>
              <w:bottom w:w="115" w:type="dxa"/>
              <w:right w:w="115" w:type="dxa"/>
            </w:tcMar>
          </w:tcPr>
          <w:p w14:paraId="6586EC1C" w14:textId="67F5D407" w:rsidR="0082442C" w:rsidRDefault="006729C8" w:rsidP="006729C8">
            <w:pPr>
              <w:pStyle w:val="ListParagraph"/>
              <w:numPr>
                <w:ilvl w:val="0"/>
                <w:numId w:val="32"/>
              </w:numPr>
              <w:ind w:left="335"/>
              <w:rPr>
                <w:rFonts w:cs="Arial"/>
                <w:szCs w:val="20"/>
              </w:rPr>
            </w:pPr>
            <w:r>
              <w:rPr>
                <w:rFonts w:cs="Arial"/>
                <w:szCs w:val="20"/>
              </w:rPr>
              <w:t>Introduce a complex data structure.</w:t>
            </w:r>
          </w:p>
          <w:p w14:paraId="60098310" w14:textId="77777777" w:rsidR="006729C8" w:rsidRDefault="006729C8" w:rsidP="006729C8">
            <w:pPr>
              <w:pStyle w:val="ListParagraph"/>
              <w:numPr>
                <w:ilvl w:val="0"/>
                <w:numId w:val="32"/>
              </w:numPr>
              <w:ind w:left="335"/>
              <w:rPr>
                <w:rFonts w:cs="Arial"/>
                <w:szCs w:val="20"/>
              </w:rPr>
            </w:pPr>
            <w:r>
              <w:rPr>
                <w:rFonts w:cs="Arial"/>
                <w:szCs w:val="20"/>
              </w:rPr>
              <w:t>Introduce the idea of a hash function and the mathematical properties of a good hash function.</w:t>
            </w:r>
          </w:p>
          <w:p w14:paraId="1E5C2E8D" w14:textId="5CD3FADD" w:rsidR="006729C8" w:rsidRPr="006729C8" w:rsidRDefault="006729C8" w:rsidP="006729C8">
            <w:pPr>
              <w:pStyle w:val="ListParagraph"/>
              <w:numPr>
                <w:ilvl w:val="0"/>
                <w:numId w:val="32"/>
              </w:numPr>
              <w:ind w:left="335"/>
              <w:rPr>
                <w:rFonts w:cs="Arial"/>
                <w:szCs w:val="20"/>
              </w:rPr>
            </w:pPr>
            <w:r>
              <w:rPr>
                <w:rFonts w:cs="Arial"/>
                <w:szCs w:val="20"/>
              </w:rPr>
              <w:t>Introduce techniques for handling collisions and techniques for accepting collisions when they do happen.</w:t>
            </w:r>
          </w:p>
        </w:tc>
      </w:tr>
      <w:tr w:rsidR="0082442C" w:rsidRPr="00E45197" w14:paraId="4B51CC88" w14:textId="77777777" w:rsidTr="001B6A2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39B0B663" w14:textId="1412BD35" w:rsidR="0082442C" w:rsidRPr="00E45197" w:rsidRDefault="0082442C" w:rsidP="001B6A2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82442C" w:rsidRPr="00842155" w14:paraId="07FCE89C" w14:textId="77777777" w:rsidTr="001B6A2B">
        <w:tc>
          <w:tcPr>
            <w:tcW w:w="12390" w:type="dxa"/>
            <w:gridSpan w:val="3"/>
            <w:tcMar>
              <w:top w:w="115" w:type="dxa"/>
              <w:left w:w="115" w:type="dxa"/>
              <w:bottom w:w="115" w:type="dxa"/>
              <w:right w:w="115" w:type="dxa"/>
            </w:tcMar>
          </w:tcPr>
          <w:p w14:paraId="1C205D8A" w14:textId="77777777" w:rsidR="0082442C" w:rsidRDefault="0082442C" w:rsidP="004D4607">
            <w:pPr>
              <w:pStyle w:val="FreeFormA"/>
              <w:tabs>
                <w:tab w:val="left" w:pos="9870"/>
              </w:tabs>
              <w:rPr>
                <w:rFonts w:ascii="Arial" w:hAnsi="Arial" w:cs="Arial"/>
                <w:b/>
              </w:rPr>
            </w:pPr>
            <w:r>
              <w:rPr>
                <w:rFonts w:ascii="Arial" w:hAnsi="Arial" w:cs="Arial"/>
                <w:b/>
              </w:rPr>
              <w:t>Readings</w:t>
            </w:r>
            <w:r>
              <w:rPr>
                <w:rFonts w:ascii="Arial" w:hAnsi="Arial" w:cs="Arial"/>
                <w:b/>
              </w:rPr>
              <w:tab/>
            </w:r>
          </w:p>
          <w:p w14:paraId="20B146A2" w14:textId="77777777" w:rsidR="0082442C" w:rsidRDefault="0082442C" w:rsidP="004D4607">
            <w:pPr>
              <w:pStyle w:val="FreeFormA"/>
              <w:rPr>
                <w:rFonts w:ascii="Arial" w:hAnsi="Arial" w:cs="Arial"/>
                <w:b/>
              </w:rPr>
            </w:pPr>
          </w:p>
          <w:p w14:paraId="4847DD2D" w14:textId="4BEF83FA" w:rsidR="0082442C" w:rsidRPr="00795153" w:rsidRDefault="0082442C" w:rsidP="001B6A2B">
            <w:r w:rsidRPr="00864DF4">
              <w:rPr>
                <w:rFonts w:cs="Arial"/>
                <w:bCs/>
                <w:i/>
                <w:iCs/>
                <w:highlight w:val="yellow"/>
              </w:rPr>
              <w:t>Anything?</w:t>
            </w:r>
          </w:p>
        </w:tc>
      </w:tr>
      <w:tr w:rsidR="0082442C" w:rsidRPr="00842155" w14:paraId="36038E2E" w14:textId="77777777" w:rsidTr="001B6A2B">
        <w:tc>
          <w:tcPr>
            <w:tcW w:w="12390" w:type="dxa"/>
            <w:gridSpan w:val="3"/>
            <w:tcMar>
              <w:top w:w="115" w:type="dxa"/>
              <w:left w:w="115" w:type="dxa"/>
              <w:bottom w:w="115" w:type="dxa"/>
              <w:right w:w="115" w:type="dxa"/>
            </w:tcMar>
          </w:tcPr>
          <w:p w14:paraId="3EA6E077" w14:textId="77777777" w:rsidR="0082442C" w:rsidRDefault="0082442C" w:rsidP="004D4607">
            <w:pPr>
              <w:pStyle w:val="FreeFormA"/>
              <w:rPr>
                <w:rFonts w:ascii="Arial" w:hAnsi="Arial" w:cs="Arial"/>
                <w:b/>
              </w:rPr>
            </w:pPr>
            <w:r>
              <w:rPr>
                <w:rFonts w:ascii="Arial" w:hAnsi="Arial" w:cs="Arial"/>
                <w:b/>
              </w:rPr>
              <w:t>Assignments</w:t>
            </w:r>
          </w:p>
          <w:p w14:paraId="22FE1C7C" w14:textId="77777777" w:rsidR="0082442C" w:rsidRDefault="0082442C" w:rsidP="004D4607">
            <w:pPr>
              <w:pStyle w:val="FreeFormA"/>
              <w:rPr>
                <w:rFonts w:ascii="Arial" w:hAnsi="Arial" w:cs="Arial"/>
                <w:b/>
              </w:rPr>
            </w:pPr>
          </w:p>
          <w:p w14:paraId="09978011" w14:textId="77777777" w:rsidR="0082442C" w:rsidRDefault="0082442C" w:rsidP="004D4607">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3295C06B" w14:textId="77777777" w:rsidR="0082442C" w:rsidRPr="00795153" w:rsidRDefault="0082442C" w:rsidP="001B6A2B"/>
        </w:tc>
      </w:tr>
      <w:tr w:rsidR="004249BD" w:rsidRPr="00E45197" w14:paraId="5A3C55BB" w14:textId="77777777" w:rsidTr="001B6A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1725539" w14:textId="77777777" w:rsidR="004249BD" w:rsidRPr="00E45197" w:rsidRDefault="004249BD" w:rsidP="001B6A2B">
            <w:pPr>
              <w:rPr>
                <w:rFonts w:cs="Arial"/>
                <w:b/>
                <w:color w:val="FFFFFF" w:themeColor="background1"/>
                <w:szCs w:val="20"/>
              </w:rPr>
            </w:pPr>
            <w:r>
              <w:rPr>
                <w:rFonts w:cs="Arial"/>
                <w:b/>
                <w:bCs/>
                <w:color w:val="FFFFFF" w:themeColor="background1"/>
              </w:rPr>
              <w:t>Extra Teacher Resources</w:t>
            </w:r>
          </w:p>
        </w:tc>
      </w:tr>
      <w:tr w:rsidR="004249BD" w:rsidRPr="007F339F" w14:paraId="3ABA21B3" w14:textId="77777777" w:rsidTr="001B6A2B">
        <w:tc>
          <w:tcPr>
            <w:tcW w:w="12390" w:type="dxa"/>
            <w:gridSpan w:val="3"/>
            <w:shd w:val="clear" w:color="auto" w:fill="FFFFFF" w:themeFill="background1"/>
            <w:tcMar>
              <w:top w:w="115" w:type="dxa"/>
              <w:left w:w="115" w:type="dxa"/>
              <w:bottom w:w="115" w:type="dxa"/>
              <w:right w:w="115" w:type="dxa"/>
            </w:tcMar>
          </w:tcPr>
          <w:p w14:paraId="57B1C199" w14:textId="77777777" w:rsidR="004249BD" w:rsidRDefault="004249BD" w:rsidP="001B6A2B">
            <w:pPr>
              <w:rPr>
                <w:b/>
                <w:bCs/>
              </w:rPr>
            </w:pPr>
            <w:r>
              <w:rPr>
                <w:b/>
                <w:bCs/>
              </w:rPr>
              <w:t>Readings</w:t>
            </w:r>
          </w:p>
          <w:p w14:paraId="595CDC2D" w14:textId="77777777" w:rsidR="004249BD" w:rsidRDefault="004249BD" w:rsidP="001B6A2B">
            <w:pPr>
              <w:rPr>
                <w:b/>
                <w:bCs/>
              </w:rPr>
            </w:pPr>
          </w:p>
          <w:p w14:paraId="5A77A321" w14:textId="77777777" w:rsidR="004249BD" w:rsidRPr="005F545E" w:rsidRDefault="004249BD" w:rsidP="001B6A2B">
            <w:r w:rsidRPr="00D456CD">
              <w:rPr>
                <w:bCs/>
                <w:highlight w:val="yellow"/>
              </w:rPr>
              <w:t xml:space="preserve">The following </w:t>
            </w:r>
            <w:proofErr w:type="gramStart"/>
            <w:r w:rsidRPr="00D456CD">
              <w:rPr>
                <w:bCs/>
                <w:highlight w:val="yellow"/>
              </w:rPr>
              <w:t>readings ….</w:t>
            </w:r>
            <w:proofErr w:type="gramEnd"/>
          </w:p>
        </w:tc>
      </w:tr>
      <w:tr w:rsidR="004249BD" w:rsidRPr="00E45197" w14:paraId="7F75B447" w14:textId="77777777" w:rsidTr="001B6A2B">
        <w:tc>
          <w:tcPr>
            <w:tcW w:w="12390" w:type="dxa"/>
            <w:gridSpan w:val="3"/>
            <w:shd w:val="clear" w:color="auto" w:fill="A68462"/>
            <w:tcMar>
              <w:top w:w="115" w:type="dxa"/>
              <w:left w:w="115" w:type="dxa"/>
              <w:bottom w:w="115" w:type="dxa"/>
              <w:right w:w="115" w:type="dxa"/>
            </w:tcMar>
          </w:tcPr>
          <w:p w14:paraId="11AB9B69" w14:textId="77777777" w:rsidR="004249BD" w:rsidRPr="00E45197" w:rsidRDefault="004249BD" w:rsidP="001B6A2B">
            <w:pPr>
              <w:rPr>
                <w:rFonts w:cs="Arial"/>
                <w:b/>
                <w:color w:val="FFFFFF" w:themeColor="background1"/>
                <w:szCs w:val="20"/>
              </w:rPr>
            </w:pPr>
            <w:r>
              <w:rPr>
                <w:rFonts w:cs="Arial"/>
                <w:b/>
                <w:bCs/>
                <w:color w:val="FFFFFF" w:themeColor="background1"/>
              </w:rPr>
              <w:t>Daily Outline</w:t>
            </w:r>
          </w:p>
        </w:tc>
      </w:tr>
      <w:tr w:rsidR="004249BD" w:rsidRPr="00842155" w14:paraId="07D2CE97" w14:textId="77777777" w:rsidTr="001B6A2B">
        <w:tc>
          <w:tcPr>
            <w:tcW w:w="12390" w:type="dxa"/>
            <w:gridSpan w:val="3"/>
            <w:tcMar>
              <w:top w:w="115" w:type="dxa"/>
              <w:left w:w="115" w:type="dxa"/>
              <w:bottom w:w="115" w:type="dxa"/>
              <w:right w:w="115" w:type="dxa"/>
            </w:tcMar>
          </w:tcPr>
          <w:p w14:paraId="6191FD47" w14:textId="74C1DCE2" w:rsidR="004249BD" w:rsidRDefault="004249BD" w:rsidP="001B6A2B">
            <w:pPr>
              <w:rPr>
                <w:b/>
                <w:bCs/>
              </w:rPr>
            </w:pPr>
            <w:r>
              <w:rPr>
                <w:b/>
                <w:bCs/>
              </w:rPr>
              <w:t>Day 1</w:t>
            </w:r>
            <w:r w:rsidR="004D3FF3">
              <w:rPr>
                <w:b/>
                <w:bCs/>
              </w:rPr>
              <w:t>: The Hash Table</w:t>
            </w:r>
          </w:p>
          <w:p w14:paraId="38AE85CE" w14:textId="4C43BCE4" w:rsidR="004249BD" w:rsidRDefault="004D3FF3" w:rsidP="001B6A2B">
            <w:r>
              <w:t xml:space="preserve">Go over the basics of what </w:t>
            </w:r>
            <w:proofErr w:type="gramStart"/>
            <w:r>
              <w:t>a has</w:t>
            </w:r>
            <w:proofErr w:type="gramEnd"/>
            <w:r>
              <w:t xml:space="preserve"> table is, including a discussion of hash functions.</w:t>
            </w:r>
          </w:p>
          <w:p w14:paraId="0D656571" w14:textId="77777777" w:rsidR="00794C8E" w:rsidRDefault="00794C8E" w:rsidP="001B6A2B"/>
          <w:p w14:paraId="3B0DF468" w14:textId="62F4B8FA" w:rsidR="00794C8E" w:rsidRDefault="00794C8E" w:rsidP="001B6A2B">
            <w:r>
              <w:rPr>
                <w:b/>
              </w:rPr>
              <w:t xml:space="preserve">Homework: </w:t>
            </w:r>
            <w:r w:rsidRPr="00794C8E">
              <w:rPr>
                <w:highlight w:val="yellow"/>
              </w:rPr>
              <w:t>Need</w:t>
            </w:r>
          </w:p>
          <w:p w14:paraId="61693851" w14:textId="77777777" w:rsidR="00794C8E" w:rsidRPr="00794C8E" w:rsidRDefault="00794C8E" w:rsidP="001B6A2B"/>
          <w:p w14:paraId="05F15C12" w14:textId="1765E4F9" w:rsidR="00794C8E" w:rsidRPr="00794C8E" w:rsidRDefault="00794C8E" w:rsidP="001B6A2B">
            <w:pPr>
              <w:rPr>
                <w:highlight w:val="green"/>
              </w:rPr>
            </w:pPr>
            <w:r w:rsidRPr="00794C8E">
              <w:rPr>
                <w:highlight w:val="green"/>
              </w:rPr>
              <w:lastRenderedPageBreak/>
              <w:t>TODO: Lecture notes for teacher</w:t>
            </w:r>
          </w:p>
          <w:p w14:paraId="1CA2720A" w14:textId="1EFDB1B7" w:rsidR="00794C8E" w:rsidRDefault="00794C8E" w:rsidP="001B6A2B">
            <w:r w:rsidRPr="00794C8E">
              <w:rPr>
                <w:highlight w:val="green"/>
              </w:rPr>
              <w:t>TODO: Homework exercises</w:t>
            </w:r>
          </w:p>
          <w:p w14:paraId="1A4FF0BA" w14:textId="20032709" w:rsidR="004249BD" w:rsidRPr="00795153" w:rsidRDefault="008524A1" w:rsidP="008524A1">
            <w:pPr>
              <w:pStyle w:val="AssignmentsLevel2"/>
              <w:numPr>
                <w:ilvl w:val="0"/>
                <w:numId w:val="0"/>
              </w:numPr>
              <w:ind w:left="360"/>
              <w:jc w:val="right"/>
            </w:pPr>
            <w:r>
              <w:t>28</w:t>
            </w:r>
          </w:p>
        </w:tc>
      </w:tr>
      <w:tr w:rsidR="004249BD" w:rsidRPr="00842155" w14:paraId="5420EE52" w14:textId="77777777" w:rsidTr="001B6A2B">
        <w:tc>
          <w:tcPr>
            <w:tcW w:w="12390" w:type="dxa"/>
            <w:gridSpan w:val="3"/>
            <w:tcMar>
              <w:top w:w="115" w:type="dxa"/>
              <w:left w:w="115" w:type="dxa"/>
              <w:bottom w:w="115" w:type="dxa"/>
              <w:right w:w="115" w:type="dxa"/>
            </w:tcMar>
          </w:tcPr>
          <w:p w14:paraId="3D4C211E" w14:textId="3F0D4772" w:rsidR="004249BD" w:rsidRDefault="004249BD" w:rsidP="001B6A2B">
            <w:pPr>
              <w:rPr>
                <w:b/>
              </w:rPr>
            </w:pPr>
            <w:r>
              <w:rPr>
                <w:b/>
              </w:rPr>
              <w:lastRenderedPageBreak/>
              <w:t>Day 2</w:t>
            </w:r>
            <w:r w:rsidR="004D3FF3">
              <w:rPr>
                <w:b/>
              </w:rPr>
              <w:t>; The Hash Table (continued)</w:t>
            </w:r>
          </w:p>
          <w:p w14:paraId="7E89D27C" w14:textId="7032BEF6" w:rsidR="004B39E2" w:rsidRDefault="004D3FF3" w:rsidP="004B39E2">
            <w:r w:rsidRPr="004D3FF3">
              <w:rPr>
                <w:highlight w:val="yellow"/>
              </w:rPr>
              <w:t>Continued content from Day 1</w:t>
            </w:r>
          </w:p>
          <w:p w14:paraId="62E78599" w14:textId="77777777" w:rsidR="00794C8E" w:rsidRDefault="00794C8E" w:rsidP="004B39E2"/>
          <w:p w14:paraId="6CED54E8" w14:textId="77777777" w:rsidR="00794C8E" w:rsidRDefault="00794C8E" w:rsidP="00794C8E">
            <w:r>
              <w:rPr>
                <w:b/>
              </w:rPr>
              <w:t xml:space="preserve">Homework: </w:t>
            </w:r>
            <w:r w:rsidRPr="00794C8E">
              <w:rPr>
                <w:highlight w:val="yellow"/>
              </w:rPr>
              <w:t>Need</w:t>
            </w:r>
          </w:p>
          <w:p w14:paraId="309D4A7D" w14:textId="77777777" w:rsidR="00794C8E" w:rsidRPr="00794C8E" w:rsidRDefault="00794C8E" w:rsidP="00794C8E"/>
          <w:p w14:paraId="1D3F6D96" w14:textId="77777777" w:rsidR="00794C8E" w:rsidRPr="00794C8E" w:rsidRDefault="00794C8E" w:rsidP="00794C8E">
            <w:pPr>
              <w:rPr>
                <w:highlight w:val="green"/>
              </w:rPr>
            </w:pPr>
            <w:r w:rsidRPr="00794C8E">
              <w:rPr>
                <w:highlight w:val="green"/>
              </w:rPr>
              <w:t>TODO: Lecture notes for teacher</w:t>
            </w:r>
          </w:p>
          <w:p w14:paraId="255BD49B" w14:textId="77777777" w:rsidR="00794C8E" w:rsidRDefault="00794C8E" w:rsidP="00794C8E">
            <w:r w:rsidRPr="00794C8E">
              <w:rPr>
                <w:highlight w:val="green"/>
              </w:rPr>
              <w:t>TODO: Homework exercises</w:t>
            </w:r>
          </w:p>
          <w:p w14:paraId="2C9F4076" w14:textId="77777777" w:rsidR="004249BD" w:rsidRDefault="004249BD" w:rsidP="001B6A2B">
            <w:pPr>
              <w:rPr>
                <w:b/>
              </w:rPr>
            </w:pPr>
          </w:p>
          <w:p w14:paraId="7478AA0F" w14:textId="33FD4ADA" w:rsidR="004249BD" w:rsidRPr="00795153" w:rsidRDefault="008524A1" w:rsidP="008524A1">
            <w:pPr>
              <w:jc w:val="right"/>
            </w:pPr>
            <w:r>
              <w:t>29</w:t>
            </w:r>
          </w:p>
        </w:tc>
      </w:tr>
      <w:tr w:rsidR="004249BD" w:rsidRPr="00842155" w14:paraId="1C841C0B" w14:textId="77777777" w:rsidTr="001B6A2B">
        <w:tc>
          <w:tcPr>
            <w:tcW w:w="12390" w:type="dxa"/>
            <w:gridSpan w:val="3"/>
            <w:tcMar>
              <w:top w:w="115" w:type="dxa"/>
              <w:left w:w="115" w:type="dxa"/>
              <w:bottom w:w="115" w:type="dxa"/>
              <w:right w:w="115" w:type="dxa"/>
            </w:tcMar>
          </w:tcPr>
          <w:p w14:paraId="0E6396C9" w14:textId="630B9293" w:rsidR="004249BD" w:rsidRDefault="004249BD" w:rsidP="001B6A2B">
            <w:pPr>
              <w:rPr>
                <w:b/>
              </w:rPr>
            </w:pPr>
            <w:r>
              <w:rPr>
                <w:b/>
              </w:rPr>
              <w:t>Day 3</w:t>
            </w:r>
            <w:r w:rsidR="004D3FF3">
              <w:rPr>
                <w:b/>
              </w:rPr>
              <w:t>: Hash Table Lab</w:t>
            </w:r>
          </w:p>
          <w:p w14:paraId="1D9C4C14" w14:textId="65D4CE37" w:rsidR="004249BD" w:rsidRDefault="004D3FF3" w:rsidP="001B6A2B">
            <w:r>
              <w:t xml:space="preserve">Pass out the Hash Table Lab </w:t>
            </w:r>
            <w:r w:rsidRPr="004D3FF3">
              <w:rPr>
                <w:highlight w:val="yellow"/>
              </w:rPr>
              <w:t>STILL NEED</w:t>
            </w:r>
            <w:r>
              <w:t>.</w:t>
            </w:r>
          </w:p>
          <w:p w14:paraId="66FD1A4B" w14:textId="77777777" w:rsidR="00794C8E" w:rsidRDefault="00794C8E" w:rsidP="001B6A2B"/>
          <w:p w14:paraId="16E695AD" w14:textId="17AAEAC8" w:rsidR="00794C8E" w:rsidRPr="00794C8E" w:rsidRDefault="00794C8E" w:rsidP="001B6A2B">
            <w:r>
              <w:rPr>
                <w:b/>
              </w:rPr>
              <w:t xml:space="preserve">Homework: </w:t>
            </w:r>
            <w:r>
              <w:t>None</w:t>
            </w:r>
          </w:p>
          <w:p w14:paraId="4EF8123A" w14:textId="77777777" w:rsidR="00794C8E" w:rsidRDefault="00794C8E" w:rsidP="001B6A2B"/>
          <w:p w14:paraId="1DE025B2" w14:textId="77777777" w:rsidR="00794C8E" w:rsidRPr="00794C8E" w:rsidRDefault="00794C8E" w:rsidP="001B6A2B">
            <w:pPr>
              <w:rPr>
                <w:highlight w:val="green"/>
              </w:rPr>
            </w:pPr>
            <w:r w:rsidRPr="00794C8E">
              <w:rPr>
                <w:highlight w:val="green"/>
              </w:rPr>
              <w:t>TODO: Lab idea</w:t>
            </w:r>
          </w:p>
          <w:p w14:paraId="3B12E359" w14:textId="77777777" w:rsidR="00794C8E" w:rsidRPr="00794C8E" w:rsidRDefault="00794C8E" w:rsidP="001B6A2B">
            <w:pPr>
              <w:rPr>
                <w:highlight w:val="green"/>
              </w:rPr>
            </w:pPr>
            <w:r w:rsidRPr="00794C8E">
              <w:rPr>
                <w:highlight w:val="green"/>
              </w:rPr>
              <w:t>TODO: Potentially lab code</w:t>
            </w:r>
          </w:p>
          <w:p w14:paraId="06B4D993" w14:textId="4E02F7C1" w:rsidR="00794C8E" w:rsidRDefault="00794C8E" w:rsidP="001B6A2B">
            <w:pPr>
              <w:rPr>
                <w:b/>
              </w:rPr>
            </w:pPr>
            <w:r w:rsidRPr="00794C8E">
              <w:rPr>
                <w:highlight w:val="green"/>
              </w:rPr>
              <w:t>TOTO: Lab sheet</w:t>
            </w:r>
          </w:p>
          <w:p w14:paraId="101F5171" w14:textId="172D6B15" w:rsidR="004249BD" w:rsidRPr="00795153" w:rsidRDefault="008524A1" w:rsidP="008524A1">
            <w:pPr>
              <w:jc w:val="right"/>
            </w:pPr>
            <w:r>
              <w:t>30</w:t>
            </w:r>
          </w:p>
        </w:tc>
      </w:tr>
      <w:tr w:rsidR="004249BD" w:rsidRPr="00842155" w14:paraId="57F05319" w14:textId="77777777" w:rsidTr="001B6A2B">
        <w:tc>
          <w:tcPr>
            <w:tcW w:w="12390" w:type="dxa"/>
            <w:gridSpan w:val="3"/>
            <w:tcMar>
              <w:top w:w="115" w:type="dxa"/>
              <w:left w:w="115" w:type="dxa"/>
              <w:bottom w:w="115" w:type="dxa"/>
              <w:right w:w="115" w:type="dxa"/>
            </w:tcMar>
          </w:tcPr>
          <w:p w14:paraId="13348A1F" w14:textId="2D370D93" w:rsidR="004249BD" w:rsidRDefault="004249BD" w:rsidP="001B6A2B">
            <w:pPr>
              <w:rPr>
                <w:b/>
              </w:rPr>
            </w:pPr>
            <w:r>
              <w:rPr>
                <w:b/>
              </w:rPr>
              <w:t>Day 4</w:t>
            </w:r>
            <w:r w:rsidR="004D3FF3">
              <w:rPr>
                <w:b/>
              </w:rPr>
              <w:t>: Hash Table Lab</w:t>
            </w:r>
          </w:p>
          <w:p w14:paraId="6FAAF806" w14:textId="558DE168" w:rsidR="004B39E2" w:rsidRDefault="004D3FF3" w:rsidP="004B39E2">
            <w:r>
              <w:t>Second day on Hash Table Lab.</w:t>
            </w:r>
          </w:p>
          <w:p w14:paraId="2AFF69A7" w14:textId="77777777" w:rsidR="00794C8E" w:rsidRDefault="00794C8E" w:rsidP="004B39E2"/>
          <w:p w14:paraId="2384EEA8" w14:textId="3270B14B" w:rsidR="00794C8E" w:rsidRDefault="00794C8E" w:rsidP="004B39E2">
            <w:r>
              <w:rPr>
                <w:b/>
              </w:rPr>
              <w:t xml:space="preserve">Homework: </w:t>
            </w:r>
            <w:r>
              <w:t>None</w:t>
            </w:r>
          </w:p>
          <w:p w14:paraId="61A37C9C" w14:textId="4471CEF5" w:rsidR="004249BD" w:rsidRPr="00D456CD" w:rsidRDefault="008524A1" w:rsidP="008524A1">
            <w:pPr>
              <w:jc w:val="right"/>
            </w:pPr>
            <w:r>
              <w:t>31</w:t>
            </w:r>
          </w:p>
        </w:tc>
      </w:tr>
      <w:tr w:rsidR="004249BD" w:rsidRPr="00842155" w14:paraId="3102963A" w14:textId="77777777" w:rsidTr="001B6A2B">
        <w:tc>
          <w:tcPr>
            <w:tcW w:w="12390" w:type="dxa"/>
            <w:gridSpan w:val="3"/>
            <w:tcMar>
              <w:top w:w="115" w:type="dxa"/>
              <w:left w:w="115" w:type="dxa"/>
              <w:bottom w:w="115" w:type="dxa"/>
              <w:right w:w="115" w:type="dxa"/>
            </w:tcMar>
          </w:tcPr>
          <w:p w14:paraId="39B0CB89" w14:textId="7945CAB5" w:rsidR="004249BD" w:rsidRDefault="004249BD" w:rsidP="001B6A2B">
            <w:pPr>
              <w:rPr>
                <w:b/>
              </w:rPr>
            </w:pPr>
            <w:r>
              <w:rPr>
                <w:b/>
              </w:rPr>
              <w:t>Day 5</w:t>
            </w:r>
            <w:r w:rsidR="003C34D3">
              <w:rPr>
                <w:b/>
              </w:rPr>
              <w:t>: Test</w:t>
            </w:r>
          </w:p>
          <w:p w14:paraId="5D1D6E09" w14:textId="77777777" w:rsidR="004249BD" w:rsidRDefault="003C34D3" w:rsidP="001B6A2B">
            <w:r>
              <w:t>Test on Hash Tables and Stacks</w:t>
            </w:r>
          </w:p>
          <w:p w14:paraId="284E594C" w14:textId="77777777" w:rsidR="00794C8E" w:rsidRDefault="00794C8E" w:rsidP="001B6A2B"/>
          <w:p w14:paraId="60C48449" w14:textId="6E13CFE4" w:rsidR="00794C8E" w:rsidRDefault="00794C8E" w:rsidP="001B6A2B">
            <w:r w:rsidRPr="00794C8E">
              <w:rPr>
                <w:highlight w:val="green"/>
              </w:rPr>
              <w:t>TODO: Test?</w:t>
            </w:r>
          </w:p>
          <w:p w14:paraId="4E7D1E5C" w14:textId="4D1331BA" w:rsidR="008524A1" w:rsidRPr="00D456CD" w:rsidRDefault="008524A1" w:rsidP="008524A1">
            <w:pPr>
              <w:jc w:val="right"/>
            </w:pPr>
            <w:r>
              <w:t>32</w:t>
            </w:r>
          </w:p>
        </w:tc>
      </w:tr>
    </w:tbl>
    <w:p w14:paraId="0B49D88A" w14:textId="53B42466" w:rsidR="004249BD" w:rsidRDefault="004249BD" w:rsidP="000D1699">
      <w:pPr>
        <w:rPr>
          <w:rFonts w:cs="Arial"/>
        </w:rPr>
      </w:pPr>
    </w:p>
    <w:p w14:paraId="0B28B22A" w14:textId="68DB1A2F" w:rsidR="004249BD" w:rsidRDefault="004249BD">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7C736A" w:rsidRPr="0090566F" w14:paraId="142EE087" w14:textId="77777777" w:rsidTr="007C736A">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6110CEA0" w14:textId="49EB6D1C" w:rsidR="007C736A" w:rsidRPr="00075884" w:rsidRDefault="004D3FF3" w:rsidP="007C736A">
            <w:pPr>
              <w:pStyle w:val="TopicHeading"/>
            </w:pPr>
            <w:bookmarkStart w:id="27" w:name="_Toc408479237"/>
            <w:r>
              <w:lastRenderedPageBreak/>
              <w:t>Week 26</w:t>
            </w:r>
            <w:r w:rsidR="007C736A">
              <w:t>: Heuristics</w:t>
            </w:r>
            <w:bookmarkEnd w:id="27"/>
            <w:r w:rsidR="007C736A">
              <w:t xml:space="preserve"> </w:t>
            </w:r>
          </w:p>
        </w:tc>
        <w:tc>
          <w:tcPr>
            <w:tcW w:w="780" w:type="dxa"/>
            <w:tcBorders>
              <w:left w:val="nil"/>
              <w:bottom w:val="single" w:sz="4" w:space="0" w:color="000000" w:themeColor="text1"/>
              <w:right w:val="nil"/>
            </w:tcBorders>
            <w:shd w:val="clear" w:color="auto" w:fill="012169"/>
            <w:vAlign w:val="center"/>
          </w:tcPr>
          <w:p w14:paraId="5CD3C84F" w14:textId="77777777" w:rsidR="007C736A" w:rsidRPr="00075884" w:rsidRDefault="007C736A" w:rsidP="007C736A">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3B86607" w14:textId="77777777" w:rsidR="007C736A" w:rsidRPr="00566ACF" w:rsidRDefault="007C736A" w:rsidP="007C736A">
            <w:pPr>
              <w:pStyle w:val="Heading1"/>
              <w:jc w:val="right"/>
            </w:pPr>
            <w:r w:rsidRPr="00566ACF">
              <w:t xml:space="preserve">Quarter </w:t>
            </w:r>
            <w:r>
              <w:t>3</w:t>
            </w:r>
          </w:p>
        </w:tc>
      </w:tr>
      <w:tr w:rsidR="007C736A" w:rsidRPr="00E45197" w14:paraId="04CB8BC9"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6568678B" w14:textId="77777777" w:rsidR="007C736A" w:rsidRPr="00E45197" w:rsidRDefault="007C736A" w:rsidP="007C736A">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71592ACA" w14:textId="77777777" w:rsidR="007C736A" w:rsidRPr="00E45197" w:rsidRDefault="007C736A" w:rsidP="007C736A">
            <w:pPr>
              <w:pStyle w:val="TopicHeading"/>
            </w:pPr>
          </w:p>
        </w:tc>
      </w:tr>
      <w:tr w:rsidR="007C736A" w:rsidRPr="00842155" w14:paraId="5FAE06C6" w14:textId="77777777" w:rsidTr="007C736A">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0FBE5000" w14:textId="1B06D387" w:rsidR="007C736A" w:rsidRPr="00323607" w:rsidRDefault="003D4E7B" w:rsidP="007C736A">
            <w:pPr>
              <w:tabs>
                <w:tab w:val="left" w:pos="0"/>
                <w:tab w:val="left" w:pos="3720"/>
              </w:tabs>
              <w:outlineLvl w:val="0"/>
              <w:rPr>
                <w:rFonts w:cs="Arial"/>
              </w:rPr>
            </w:pPr>
            <w:r>
              <w:rPr>
                <w:rFonts w:cs="Arial"/>
              </w:rPr>
              <w:t xml:space="preserve">As we get closer to the end of the year, we return to the theme of what a computer </w:t>
            </w:r>
            <w:r>
              <w:rPr>
                <w:rFonts w:cs="Arial"/>
                <w:i/>
              </w:rPr>
              <w:t xml:space="preserve">cannot </w:t>
            </w:r>
            <w:r>
              <w:rPr>
                <w:rFonts w:cs="Arial"/>
              </w:rPr>
              <w:t>do. We saw in the discussion of NP that some things are simply not efficient enough to be done. When this happens, we employ a heuristic rather than an algorithm. We also employ heuristics when we do not have all of the information. Students will learn the difference between a heuristic and an algorithm, and they will write a heuristic function for an intractable problem</w:t>
            </w:r>
            <w:r w:rsidR="00E164B4">
              <w:rPr>
                <w:rFonts w:cs="Arial"/>
              </w:rPr>
              <w:t xml:space="preserve">, emphasizing that </w:t>
            </w:r>
            <w:r w:rsidR="00323607">
              <w:rPr>
                <w:rFonts w:cs="Arial"/>
                <w:i/>
              </w:rPr>
              <w:t xml:space="preserve">human judgment </w:t>
            </w:r>
            <w:r w:rsidR="00323607">
              <w:rPr>
                <w:rFonts w:cs="Arial"/>
              </w:rPr>
              <w:t>provide the rationale for the decision. Students will change the heuristic and observe the differences.</w:t>
            </w:r>
          </w:p>
        </w:tc>
        <w:tc>
          <w:tcPr>
            <w:tcW w:w="1530" w:type="dxa"/>
            <w:tcBorders>
              <w:left w:val="nil"/>
              <w:bottom w:val="single" w:sz="4" w:space="0" w:color="000000" w:themeColor="text1"/>
              <w:right w:val="single" w:sz="4" w:space="0" w:color="auto"/>
            </w:tcBorders>
            <w:shd w:val="clear" w:color="auto" w:fill="auto"/>
          </w:tcPr>
          <w:p w14:paraId="130FC966" w14:textId="77777777" w:rsidR="007C736A" w:rsidRPr="00842155" w:rsidRDefault="007C736A" w:rsidP="007C736A">
            <w:pPr>
              <w:rPr>
                <w:rFonts w:cs="Arial"/>
                <w:szCs w:val="20"/>
              </w:rPr>
            </w:pPr>
          </w:p>
        </w:tc>
      </w:tr>
      <w:tr w:rsidR="007C736A" w:rsidRPr="00E45197" w14:paraId="2FBB7174"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246C707" w14:textId="77777777" w:rsidR="007C736A" w:rsidRPr="00E45197" w:rsidRDefault="007C736A" w:rsidP="007C736A">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04E1D00" w14:textId="77777777" w:rsidR="007C736A" w:rsidRPr="00E45197" w:rsidRDefault="007C736A" w:rsidP="007C736A">
            <w:pPr>
              <w:rPr>
                <w:rFonts w:cs="Arial"/>
                <w:color w:val="FFFFFF" w:themeColor="background1"/>
                <w:szCs w:val="20"/>
              </w:rPr>
            </w:pPr>
          </w:p>
        </w:tc>
      </w:tr>
      <w:tr w:rsidR="007C736A" w:rsidRPr="00842155" w14:paraId="18F98B5D" w14:textId="77777777" w:rsidTr="007C736A">
        <w:trPr>
          <w:trHeight w:val="30"/>
        </w:trPr>
        <w:tc>
          <w:tcPr>
            <w:tcW w:w="12390" w:type="dxa"/>
            <w:gridSpan w:val="3"/>
            <w:tcBorders>
              <w:bottom w:val="nil"/>
              <w:right w:val="single" w:sz="4" w:space="0" w:color="auto"/>
            </w:tcBorders>
            <w:tcMar>
              <w:top w:w="115" w:type="dxa"/>
              <w:left w:w="115" w:type="dxa"/>
              <w:bottom w:w="115" w:type="dxa"/>
              <w:right w:w="115" w:type="dxa"/>
            </w:tcMar>
          </w:tcPr>
          <w:p w14:paraId="06D41979" w14:textId="60DEA1CE" w:rsidR="007C736A" w:rsidRDefault="00323607" w:rsidP="00323607">
            <w:pPr>
              <w:pStyle w:val="ListParagraph"/>
              <w:numPr>
                <w:ilvl w:val="0"/>
                <w:numId w:val="27"/>
              </w:numPr>
              <w:ind w:left="335"/>
              <w:rPr>
                <w:rFonts w:cs="Arial"/>
                <w:szCs w:val="20"/>
              </w:rPr>
            </w:pPr>
            <w:r>
              <w:rPr>
                <w:rFonts w:cs="Arial"/>
                <w:szCs w:val="20"/>
              </w:rPr>
              <w:t>Describe the difference between a heuristic and an algorithm.</w:t>
            </w:r>
          </w:p>
          <w:p w14:paraId="0C0CC498" w14:textId="77777777" w:rsidR="00323607" w:rsidRDefault="00323607" w:rsidP="00323607">
            <w:pPr>
              <w:pStyle w:val="ListParagraph"/>
              <w:numPr>
                <w:ilvl w:val="0"/>
                <w:numId w:val="27"/>
              </w:numPr>
              <w:ind w:left="335"/>
              <w:rPr>
                <w:rFonts w:cs="Arial"/>
                <w:szCs w:val="20"/>
              </w:rPr>
            </w:pPr>
            <w:r>
              <w:rPr>
                <w:rFonts w:cs="Arial"/>
                <w:szCs w:val="20"/>
              </w:rPr>
              <w:t>Write a heuristic function for an intractable problem.</w:t>
            </w:r>
          </w:p>
          <w:p w14:paraId="44FC2A8F" w14:textId="5071D233" w:rsidR="00323607" w:rsidRPr="00323607" w:rsidRDefault="00323607" w:rsidP="00323607">
            <w:pPr>
              <w:pStyle w:val="ListParagraph"/>
              <w:numPr>
                <w:ilvl w:val="0"/>
                <w:numId w:val="27"/>
              </w:numPr>
              <w:ind w:left="335"/>
              <w:rPr>
                <w:rFonts w:cs="Arial"/>
                <w:szCs w:val="20"/>
              </w:rPr>
            </w:pPr>
            <w:r>
              <w:rPr>
                <w:rFonts w:cs="Arial"/>
                <w:szCs w:val="20"/>
              </w:rPr>
              <w:t>Observe how two different heuristic functions provide two different results in a problem.</w:t>
            </w:r>
          </w:p>
        </w:tc>
      </w:tr>
      <w:tr w:rsidR="007C736A" w:rsidRPr="00E45197" w14:paraId="7111CA1B" w14:textId="77777777" w:rsidTr="007C736A">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1F4339EC" w14:textId="77777777" w:rsidR="007C736A" w:rsidRPr="00E45197" w:rsidRDefault="007C736A" w:rsidP="007C736A">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7C736A" w:rsidRPr="00842155" w14:paraId="3D8F6DC1" w14:textId="77777777" w:rsidTr="007C736A">
        <w:tc>
          <w:tcPr>
            <w:tcW w:w="12390" w:type="dxa"/>
            <w:gridSpan w:val="3"/>
            <w:tcMar>
              <w:top w:w="115" w:type="dxa"/>
              <w:left w:w="115" w:type="dxa"/>
              <w:bottom w:w="115" w:type="dxa"/>
              <w:right w:w="115" w:type="dxa"/>
            </w:tcMar>
          </w:tcPr>
          <w:p w14:paraId="52835090" w14:textId="77777777" w:rsidR="007C736A" w:rsidRDefault="007C736A" w:rsidP="007C736A">
            <w:pPr>
              <w:pStyle w:val="FreeFormA"/>
              <w:tabs>
                <w:tab w:val="left" w:pos="9870"/>
              </w:tabs>
              <w:rPr>
                <w:rFonts w:ascii="Arial" w:hAnsi="Arial" w:cs="Arial"/>
                <w:b/>
              </w:rPr>
            </w:pPr>
            <w:r>
              <w:rPr>
                <w:rFonts w:ascii="Arial" w:hAnsi="Arial" w:cs="Arial"/>
                <w:b/>
              </w:rPr>
              <w:t>Readings</w:t>
            </w:r>
            <w:r>
              <w:rPr>
                <w:rFonts w:ascii="Arial" w:hAnsi="Arial" w:cs="Arial"/>
                <w:b/>
              </w:rPr>
              <w:tab/>
            </w:r>
          </w:p>
          <w:p w14:paraId="12B68DBD" w14:textId="77777777" w:rsidR="007C736A" w:rsidRDefault="007C736A" w:rsidP="007C736A">
            <w:pPr>
              <w:pStyle w:val="FreeFormA"/>
              <w:rPr>
                <w:rFonts w:ascii="Arial" w:hAnsi="Arial" w:cs="Arial"/>
                <w:b/>
              </w:rPr>
            </w:pPr>
          </w:p>
          <w:p w14:paraId="006854F2" w14:textId="5E1573E2" w:rsidR="007C736A" w:rsidRPr="00323607" w:rsidRDefault="00323607" w:rsidP="007C736A">
            <w:r>
              <w:rPr>
                <w:rFonts w:cs="Arial"/>
                <w:bCs/>
                <w:iCs/>
              </w:rPr>
              <w:t>None</w:t>
            </w:r>
          </w:p>
        </w:tc>
      </w:tr>
      <w:tr w:rsidR="007C736A" w:rsidRPr="00842155" w14:paraId="7C4F368A" w14:textId="77777777" w:rsidTr="007C736A">
        <w:tc>
          <w:tcPr>
            <w:tcW w:w="12390" w:type="dxa"/>
            <w:gridSpan w:val="3"/>
            <w:tcMar>
              <w:top w:w="115" w:type="dxa"/>
              <w:left w:w="115" w:type="dxa"/>
              <w:bottom w:w="115" w:type="dxa"/>
              <w:right w:w="115" w:type="dxa"/>
            </w:tcMar>
          </w:tcPr>
          <w:p w14:paraId="4272548A" w14:textId="77777777" w:rsidR="007C736A" w:rsidRDefault="007C736A" w:rsidP="007C736A">
            <w:pPr>
              <w:pStyle w:val="FreeFormA"/>
              <w:rPr>
                <w:rFonts w:ascii="Arial" w:hAnsi="Arial" w:cs="Arial"/>
                <w:b/>
              </w:rPr>
            </w:pPr>
            <w:r>
              <w:rPr>
                <w:rFonts w:ascii="Arial" w:hAnsi="Arial" w:cs="Arial"/>
                <w:b/>
              </w:rPr>
              <w:t>Assignments</w:t>
            </w:r>
          </w:p>
          <w:p w14:paraId="372208AD" w14:textId="77777777" w:rsidR="007C736A" w:rsidRDefault="007C736A" w:rsidP="007C736A">
            <w:pPr>
              <w:pStyle w:val="FreeFormA"/>
              <w:rPr>
                <w:rFonts w:ascii="Arial" w:hAnsi="Arial" w:cs="Arial"/>
                <w:b/>
              </w:rPr>
            </w:pPr>
          </w:p>
          <w:p w14:paraId="2FB3A6D2" w14:textId="77777777" w:rsidR="007C736A" w:rsidRDefault="007C736A" w:rsidP="007C736A">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A139531" w14:textId="77777777" w:rsidR="007C736A" w:rsidRPr="00795153" w:rsidRDefault="007C736A" w:rsidP="007C736A"/>
        </w:tc>
      </w:tr>
      <w:tr w:rsidR="007C736A" w:rsidRPr="00E45197" w14:paraId="535666B7" w14:textId="77777777" w:rsidTr="007C736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05EC3FC0" w14:textId="77777777" w:rsidR="007C736A" w:rsidRPr="00E45197" w:rsidRDefault="007C736A" w:rsidP="007C736A">
            <w:pPr>
              <w:rPr>
                <w:rFonts w:cs="Arial"/>
                <w:b/>
                <w:color w:val="FFFFFF" w:themeColor="background1"/>
                <w:szCs w:val="20"/>
              </w:rPr>
            </w:pPr>
            <w:r>
              <w:rPr>
                <w:rFonts w:cs="Arial"/>
                <w:b/>
                <w:bCs/>
                <w:color w:val="FFFFFF" w:themeColor="background1"/>
              </w:rPr>
              <w:t>Extra Teacher Resources</w:t>
            </w:r>
          </w:p>
        </w:tc>
      </w:tr>
      <w:tr w:rsidR="007C736A" w:rsidRPr="007F339F" w14:paraId="1D26B7B6" w14:textId="77777777" w:rsidTr="007C736A">
        <w:tc>
          <w:tcPr>
            <w:tcW w:w="12390" w:type="dxa"/>
            <w:gridSpan w:val="3"/>
            <w:shd w:val="clear" w:color="auto" w:fill="FFFFFF" w:themeFill="background1"/>
            <w:tcMar>
              <w:top w:w="115" w:type="dxa"/>
              <w:left w:w="115" w:type="dxa"/>
              <w:bottom w:w="115" w:type="dxa"/>
              <w:right w:w="115" w:type="dxa"/>
            </w:tcMar>
          </w:tcPr>
          <w:p w14:paraId="34AF5CA3" w14:textId="77777777" w:rsidR="007C736A" w:rsidRDefault="007C736A" w:rsidP="007C736A">
            <w:pPr>
              <w:rPr>
                <w:b/>
                <w:bCs/>
              </w:rPr>
            </w:pPr>
            <w:r>
              <w:rPr>
                <w:b/>
                <w:bCs/>
              </w:rPr>
              <w:t>Readings</w:t>
            </w:r>
          </w:p>
          <w:p w14:paraId="4681B11B" w14:textId="77777777" w:rsidR="007C736A" w:rsidRDefault="007C736A" w:rsidP="007C736A">
            <w:pPr>
              <w:rPr>
                <w:b/>
                <w:bCs/>
              </w:rPr>
            </w:pPr>
          </w:p>
          <w:p w14:paraId="7874351E" w14:textId="77777777" w:rsidR="007C736A" w:rsidRPr="005F545E" w:rsidRDefault="007C736A" w:rsidP="007C736A">
            <w:r w:rsidRPr="00D456CD">
              <w:rPr>
                <w:bCs/>
                <w:highlight w:val="yellow"/>
              </w:rPr>
              <w:t xml:space="preserve">The following </w:t>
            </w:r>
            <w:proofErr w:type="gramStart"/>
            <w:r w:rsidRPr="00D456CD">
              <w:rPr>
                <w:bCs/>
                <w:highlight w:val="yellow"/>
              </w:rPr>
              <w:t>readings ….</w:t>
            </w:r>
            <w:proofErr w:type="gramEnd"/>
          </w:p>
        </w:tc>
      </w:tr>
      <w:tr w:rsidR="007C736A" w:rsidRPr="00E45197" w14:paraId="6BAF1F67" w14:textId="77777777" w:rsidTr="007C736A">
        <w:tc>
          <w:tcPr>
            <w:tcW w:w="12390" w:type="dxa"/>
            <w:gridSpan w:val="3"/>
            <w:shd w:val="clear" w:color="auto" w:fill="A68462"/>
            <w:tcMar>
              <w:top w:w="115" w:type="dxa"/>
              <w:left w:w="115" w:type="dxa"/>
              <w:bottom w:w="115" w:type="dxa"/>
              <w:right w:w="115" w:type="dxa"/>
            </w:tcMar>
          </w:tcPr>
          <w:p w14:paraId="716285AD" w14:textId="77777777" w:rsidR="007C736A" w:rsidRPr="00E45197" w:rsidRDefault="007C736A" w:rsidP="007C736A">
            <w:pPr>
              <w:rPr>
                <w:rFonts w:cs="Arial"/>
                <w:b/>
                <w:color w:val="FFFFFF" w:themeColor="background1"/>
                <w:szCs w:val="20"/>
              </w:rPr>
            </w:pPr>
            <w:r>
              <w:rPr>
                <w:rFonts w:cs="Arial"/>
                <w:b/>
                <w:bCs/>
                <w:color w:val="FFFFFF" w:themeColor="background1"/>
              </w:rPr>
              <w:t>Daily Outline</w:t>
            </w:r>
          </w:p>
        </w:tc>
      </w:tr>
      <w:tr w:rsidR="007C736A" w:rsidRPr="00842155" w14:paraId="6A6426B0" w14:textId="77777777" w:rsidTr="007C736A">
        <w:tc>
          <w:tcPr>
            <w:tcW w:w="12390" w:type="dxa"/>
            <w:gridSpan w:val="3"/>
            <w:tcMar>
              <w:top w:w="115" w:type="dxa"/>
              <w:left w:w="115" w:type="dxa"/>
              <w:bottom w:w="115" w:type="dxa"/>
              <w:right w:w="115" w:type="dxa"/>
            </w:tcMar>
          </w:tcPr>
          <w:p w14:paraId="38549F70" w14:textId="77777777" w:rsidR="007C736A" w:rsidRDefault="007C736A" w:rsidP="007C736A">
            <w:pPr>
              <w:rPr>
                <w:b/>
                <w:bCs/>
              </w:rPr>
            </w:pPr>
            <w:r>
              <w:rPr>
                <w:b/>
                <w:bCs/>
              </w:rPr>
              <w:t>Day 1</w:t>
            </w:r>
          </w:p>
          <w:p w14:paraId="2175709E" w14:textId="780B9D0F" w:rsidR="007C736A" w:rsidRDefault="00323607" w:rsidP="007C736A">
            <w:r w:rsidRPr="00323607">
              <w:rPr>
                <w:highlight w:val="yellow"/>
              </w:rPr>
              <w:t>STILL NEED TO WORK ON THIS</w:t>
            </w:r>
          </w:p>
          <w:p w14:paraId="3175A807" w14:textId="77777777" w:rsidR="00794C8E" w:rsidRDefault="00794C8E" w:rsidP="007C736A"/>
          <w:p w14:paraId="09BBD728" w14:textId="0639DF5E" w:rsidR="00794C8E" w:rsidRDefault="00794C8E" w:rsidP="007C736A">
            <w:r w:rsidRPr="00794C8E">
              <w:rPr>
                <w:highlight w:val="green"/>
              </w:rPr>
              <w:lastRenderedPageBreak/>
              <w:t>TODO: Fully flesh out this unit</w:t>
            </w:r>
          </w:p>
          <w:p w14:paraId="316E2A93" w14:textId="746779F8" w:rsidR="007C736A" w:rsidRPr="00795153" w:rsidRDefault="008524A1" w:rsidP="008524A1">
            <w:pPr>
              <w:pStyle w:val="AssignmentsLevel2"/>
              <w:numPr>
                <w:ilvl w:val="0"/>
                <w:numId w:val="0"/>
              </w:numPr>
              <w:ind w:left="360"/>
              <w:jc w:val="right"/>
            </w:pPr>
            <w:r>
              <w:t>33</w:t>
            </w:r>
          </w:p>
        </w:tc>
      </w:tr>
      <w:tr w:rsidR="007C736A" w:rsidRPr="00842155" w14:paraId="4DE9B94A" w14:textId="77777777" w:rsidTr="007C736A">
        <w:tc>
          <w:tcPr>
            <w:tcW w:w="12390" w:type="dxa"/>
            <w:gridSpan w:val="3"/>
            <w:tcMar>
              <w:top w:w="115" w:type="dxa"/>
              <w:left w:w="115" w:type="dxa"/>
              <w:bottom w:w="115" w:type="dxa"/>
              <w:right w:w="115" w:type="dxa"/>
            </w:tcMar>
          </w:tcPr>
          <w:p w14:paraId="1F2D0D40" w14:textId="77777777" w:rsidR="007C736A" w:rsidRDefault="007C736A" w:rsidP="007C736A">
            <w:pPr>
              <w:rPr>
                <w:b/>
              </w:rPr>
            </w:pPr>
            <w:r>
              <w:rPr>
                <w:b/>
              </w:rPr>
              <w:lastRenderedPageBreak/>
              <w:t>Day 2</w:t>
            </w:r>
          </w:p>
          <w:p w14:paraId="1E620587" w14:textId="77777777" w:rsidR="007C736A" w:rsidRDefault="007C736A" w:rsidP="007C736A">
            <w:pPr>
              <w:rPr>
                <w:b/>
              </w:rPr>
            </w:pPr>
          </w:p>
          <w:p w14:paraId="317AC524" w14:textId="40BF1149" w:rsidR="007C736A" w:rsidRPr="00795153" w:rsidRDefault="008524A1" w:rsidP="008524A1">
            <w:pPr>
              <w:jc w:val="right"/>
            </w:pPr>
            <w:r>
              <w:t>34</w:t>
            </w:r>
          </w:p>
        </w:tc>
      </w:tr>
      <w:tr w:rsidR="007C736A" w:rsidRPr="00842155" w14:paraId="7800891D" w14:textId="77777777" w:rsidTr="007C736A">
        <w:tc>
          <w:tcPr>
            <w:tcW w:w="12390" w:type="dxa"/>
            <w:gridSpan w:val="3"/>
            <w:tcMar>
              <w:top w:w="115" w:type="dxa"/>
              <w:left w:w="115" w:type="dxa"/>
              <w:bottom w:w="115" w:type="dxa"/>
              <w:right w:w="115" w:type="dxa"/>
            </w:tcMar>
          </w:tcPr>
          <w:p w14:paraId="1A76231A" w14:textId="77777777" w:rsidR="007C736A" w:rsidRDefault="007C736A" w:rsidP="007C736A">
            <w:pPr>
              <w:rPr>
                <w:b/>
              </w:rPr>
            </w:pPr>
            <w:r>
              <w:rPr>
                <w:b/>
              </w:rPr>
              <w:t>Day 3</w:t>
            </w:r>
          </w:p>
          <w:p w14:paraId="412D6068" w14:textId="77777777" w:rsidR="007C736A" w:rsidRDefault="007C736A" w:rsidP="007C736A">
            <w:pPr>
              <w:rPr>
                <w:b/>
              </w:rPr>
            </w:pPr>
          </w:p>
          <w:p w14:paraId="04D845F5" w14:textId="7D06F076" w:rsidR="007C736A" w:rsidRPr="00795153" w:rsidRDefault="008524A1" w:rsidP="008524A1">
            <w:pPr>
              <w:jc w:val="right"/>
            </w:pPr>
            <w:r>
              <w:t>35</w:t>
            </w:r>
          </w:p>
        </w:tc>
      </w:tr>
      <w:tr w:rsidR="007C736A" w:rsidRPr="00842155" w14:paraId="7149C1E7" w14:textId="77777777" w:rsidTr="007C736A">
        <w:tc>
          <w:tcPr>
            <w:tcW w:w="12390" w:type="dxa"/>
            <w:gridSpan w:val="3"/>
            <w:tcMar>
              <w:top w:w="115" w:type="dxa"/>
              <w:left w:w="115" w:type="dxa"/>
              <w:bottom w:w="115" w:type="dxa"/>
              <w:right w:w="115" w:type="dxa"/>
            </w:tcMar>
          </w:tcPr>
          <w:p w14:paraId="479917D1" w14:textId="77777777" w:rsidR="007C736A" w:rsidRDefault="007C736A" w:rsidP="007C736A">
            <w:pPr>
              <w:rPr>
                <w:b/>
              </w:rPr>
            </w:pPr>
            <w:r>
              <w:rPr>
                <w:b/>
              </w:rPr>
              <w:t>Day 4</w:t>
            </w:r>
          </w:p>
          <w:p w14:paraId="5733978C" w14:textId="0E43E1FF" w:rsidR="007C736A" w:rsidRPr="00D456CD" w:rsidRDefault="008524A1" w:rsidP="008524A1">
            <w:pPr>
              <w:jc w:val="right"/>
            </w:pPr>
            <w:r>
              <w:t>36</w:t>
            </w:r>
          </w:p>
        </w:tc>
      </w:tr>
      <w:tr w:rsidR="007C736A" w:rsidRPr="00842155" w14:paraId="73DD833C" w14:textId="77777777" w:rsidTr="007C736A">
        <w:tc>
          <w:tcPr>
            <w:tcW w:w="12390" w:type="dxa"/>
            <w:gridSpan w:val="3"/>
            <w:tcMar>
              <w:top w:w="115" w:type="dxa"/>
              <w:left w:w="115" w:type="dxa"/>
              <w:bottom w:w="115" w:type="dxa"/>
              <w:right w:w="115" w:type="dxa"/>
            </w:tcMar>
          </w:tcPr>
          <w:p w14:paraId="35A0B846" w14:textId="41286BE9" w:rsidR="003C34D3" w:rsidRDefault="007C736A" w:rsidP="003C34D3">
            <w:pPr>
              <w:rPr>
                <w:b/>
              </w:rPr>
            </w:pPr>
            <w:r>
              <w:rPr>
                <w:b/>
              </w:rPr>
              <w:t>Day 5</w:t>
            </w:r>
          </w:p>
          <w:p w14:paraId="46C0A608" w14:textId="67AE5952" w:rsidR="003C34D3" w:rsidRPr="003C34D3" w:rsidRDefault="003C34D3" w:rsidP="003C34D3">
            <w:r>
              <w:t>Flexible</w:t>
            </w:r>
          </w:p>
          <w:p w14:paraId="71CA2AEC" w14:textId="781CA925" w:rsidR="007C736A" w:rsidRPr="00D456CD" w:rsidRDefault="007C736A" w:rsidP="007C736A"/>
        </w:tc>
      </w:tr>
    </w:tbl>
    <w:p w14:paraId="75650841" w14:textId="01F65CAB" w:rsidR="004249BD" w:rsidRDefault="004249BD" w:rsidP="000D1699">
      <w:pPr>
        <w:rPr>
          <w:rFonts w:cs="Arial"/>
        </w:rPr>
      </w:pPr>
    </w:p>
    <w:p w14:paraId="634DAC57" w14:textId="77777777" w:rsidR="004249BD" w:rsidRDefault="004249BD">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249BD" w:rsidRPr="0090566F" w14:paraId="297D105C" w14:textId="77777777" w:rsidTr="001B6A2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35D9637E" w14:textId="432CC298" w:rsidR="004249BD" w:rsidRPr="00075884" w:rsidRDefault="004D3FF3" w:rsidP="0082442C">
            <w:pPr>
              <w:pStyle w:val="TopicHeading"/>
            </w:pPr>
            <w:bookmarkStart w:id="28" w:name="_Toc408479238"/>
            <w:r>
              <w:lastRenderedPageBreak/>
              <w:t>Week 27</w:t>
            </w:r>
            <w:r w:rsidR="004249BD">
              <w:t xml:space="preserve">: </w:t>
            </w:r>
            <w:r w:rsidR="007C736A">
              <w:t>Heuristics Lab</w:t>
            </w:r>
            <w:bookmarkEnd w:id="28"/>
          </w:p>
        </w:tc>
        <w:tc>
          <w:tcPr>
            <w:tcW w:w="780" w:type="dxa"/>
            <w:tcBorders>
              <w:left w:val="nil"/>
              <w:bottom w:val="single" w:sz="4" w:space="0" w:color="000000" w:themeColor="text1"/>
              <w:right w:val="nil"/>
            </w:tcBorders>
            <w:shd w:val="clear" w:color="auto" w:fill="012169"/>
            <w:vAlign w:val="center"/>
          </w:tcPr>
          <w:p w14:paraId="6FCABA1A" w14:textId="77777777" w:rsidR="004249BD" w:rsidRPr="00075884" w:rsidRDefault="004249BD" w:rsidP="001B6A2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F5275C6" w14:textId="77777777" w:rsidR="004249BD" w:rsidRPr="00566ACF" w:rsidRDefault="004249BD" w:rsidP="001B6A2B">
            <w:pPr>
              <w:pStyle w:val="Heading1"/>
              <w:jc w:val="right"/>
            </w:pPr>
            <w:r w:rsidRPr="00566ACF">
              <w:t xml:space="preserve">Quarter </w:t>
            </w:r>
            <w:r>
              <w:t>3</w:t>
            </w:r>
          </w:p>
        </w:tc>
      </w:tr>
      <w:tr w:rsidR="004249BD" w:rsidRPr="00E45197" w14:paraId="496F5F67"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DE974AF" w14:textId="77777777" w:rsidR="004249BD" w:rsidRPr="00E45197" w:rsidRDefault="004249BD" w:rsidP="001B6A2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402E408E" w14:textId="77777777" w:rsidR="004249BD" w:rsidRPr="00E45197" w:rsidRDefault="004249BD" w:rsidP="001B6A2B">
            <w:pPr>
              <w:pStyle w:val="TopicHeading"/>
            </w:pPr>
          </w:p>
        </w:tc>
      </w:tr>
      <w:tr w:rsidR="0082442C" w:rsidRPr="00842155" w14:paraId="5941D541" w14:textId="77777777" w:rsidTr="001B6A2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50ABC7C3" w14:textId="3B713F9F" w:rsidR="0082442C" w:rsidRPr="00842155" w:rsidRDefault="0082442C" w:rsidP="000B18FE">
            <w:pPr>
              <w:tabs>
                <w:tab w:val="left" w:pos="0"/>
                <w:tab w:val="left" w:pos="3720"/>
              </w:tabs>
              <w:outlineLvl w:val="0"/>
              <w:rPr>
                <w:rFonts w:cs="Arial"/>
              </w:rPr>
            </w:pPr>
            <w:r>
              <w:rPr>
                <w:rFonts w:cs="Arial"/>
              </w:rPr>
              <w:t xml:space="preserve">This week focuses </w:t>
            </w:r>
            <w:r w:rsidR="000B18FE">
              <w:rPr>
                <w:rFonts w:cs="Arial"/>
              </w:rPr>
              <w:t>on a major lab in which students are to write a heuristic to solve a complicated problem.</w:t>
            </w:r>
          </w:p>
        </w:tc>
        <w:tc>
          <w:tcPr>
            <w:tcW w:w="1530" w:type="dxa"/>
            <w:tcBorders>
              <w:left w:val="nil"/>
              <w:bottom w:val="single" w:sz="4" w:space="0" w:color="000000" w:themeColor="text1"/>
              <w:right w:val="single" w:sz="4" w:space="0" w:color="auto"/>
            </w:tcBorders>
            <w:shd w:val="clear" w:color="auto" w:fill="auto"/>
          </w:tcPr>
          <w:p w14:paraId="691B5968" w14:textId="77777777" w:rsidR="0082442C" w:rsidRPr="00842155" w:rsidRDefault="0082442C" w:rsidP="001B6A2B">
            <w:pPr>
              <w:rPr>
                <w:rFonts w:cs="Arial"/>
                <w:szCs w:val="20"/>
              </w:rPr>
            </w:pPr>
          </w:p>
        </w:tc>
      </w:tr>
      <w:tr w:rsidR="0082442C" w:rsidRPr="00E45197" w14:paraId="554CD7B8"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4D9EFCB9" w14:textId="144D747D" w:rsidR="0082442C" w:rsidRPr="00E45197" w:rsidRDefault="0082442C" w:rsidP="001B6A2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7522470" w14:textId="77777777" w:rsidR="0082442C" w:rsidRPr="00E45197" w:rsidRDefault="0082442C" w:rsidP="001B6A2B">
            <w:pPr>
              <w:rPr>
                <w:rFonts w:cs="Arial"/>
                <w:color w:val="FFFFFF" w:themeColor="background1"/>
                <w:szCs w:val="20"/>
              </w:rPr>
            </w:pPr>
          </w:p>
        </w:tc>
      </w:tr>
      <w:tr w:rsidR="0082442C" w:rsidRPr="00842155" w14:paraId="1763C570" w14:textId="77777777" w:rsidTr="001B6A2B">
        <w:trPr>
          <w:trHeight w:val="30"/>
        </w:trPr>
        <w:tc>
          <w:tcPr>
            <w:tcW w:w="12390" w:type="dxa"/>
            <w:gridSpan w:val="3"/>
            <w:tcBorders>
              <w:bottom w:val="nil"/>
              <w:right w:val="single" w:sz="4" w:space="0" w:color="auto"/>
            </w:tcBorders>
            <w:tcMar>
              <w:top w:w="115" w:type="dxa"/>
              <w:left w:w="115" w:type="dxa"/>
              <w:bottom w:w="115" w:type="dxa"/>
              <w:right w:w="115" w:type="dxa"/>
            </w:tcMar>
          </w:tcPr>
          <w:p w14:paraId="7FFC916B" w14:textId="3EE7C927" w:rsidR="0082442C" w:rsidRPr="000B18FE" w:rsidRDefault="000B18FE" w:rsidP="000B18FE">
            <w:pPr>
              <w:pStyle w:val="ListParagraph"/>
              <w:numPr>
                <w:ilvl w:val="0"/>
                <w:numId w:val="28"/>
              </w:numPr>
              <w:ind w:left="335"/>
              <w:rPr>
                <w:rFonts w:cs="Arial"/>
                <w:szCs w:val="20"/>
              </w:rPr>
            </w:pPr>
            <w:r>
              <w:rPr>
                <w:rFonts w:cs="Arial"/>
                <w:szCs w:val="20"/>
              </w:rPr>
              <w:t>Apply heuristics to solve a problem.</w:t>
            </w:r>
          </w:p>
        </w:tc>
      </w:tr>
      <w:tr w:rsidR="0082442C" w:rsidRPr="00E45197" w14:paraId="43FC1FC4" w14:textId="77777777" w:rsidTr="001B6A2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4C2F0C6A" w14:textId="1D67E0BF" w:rsidR="0082442C" w:rsidRPr="00E45197" w:rsidRDefault="0082442C" w:rsidP="001B6A2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82442C" w:rsidRPr="00842155" w14:paraId="2EC347E4" w14:textId="77777777" w:rsidTr="001B6A2B">
        <w:tc>
          <w:tcPr>
            <w:tcW w:w="12390" w:type="dxa"/>
            <w:gridSpan w:val="3"/>
            <w:tcMar>
              <w:top w:w="115" w:type="dxa"/>
              <w:left w:w="115" w:type="dxa"/>
              <w:bottom w:w="115" w:type="dxa"/>
              <w:right w:w="115" w:type="dxa"/>
            </w:tcMar>
          </w:tcPr>
          <w:p w14:paraId="0309516D" w14:textId="77777777" w:rsidR="0082442C" w:rsidRDefault="0082442C" w:rsidP="004D4607">
            <w:pPr>
              <w:pStyle w:val="FreeFormA"/>
              <w:tabs>
                <w:tab w:val="left" w:pos="9870"/>
              </w:tabs>
              <w:rPr>
                <w:rFonts w:ascii="Arial" w:hAnsi="Arial" w:cs="Arial"/>
                <w:b/>
              </w:rPr>
            </w:pPr>
            <w:r>
              <w:rPr>
                <w:rFonts w:ascii="Arial" w:hAnsi="Arial" w:cs="Arial"/>
                <w:b/>
              </w:rPr>
              <w:t>Readings</w:t>
            </w:r>
            <w:r>
              <w:rPr>
                <w:rFonts w:ascii="Arial" w:hAnsi="Arial" w:cs="Arial"/>
                <w:b/>
              </w:rPr>
              <w:tab/>
            </w:r>
          </w:p>
          <w:p w14:paraId="1785722E" w14:textId="77777777" w:rsidR="0082442C" w:rsidRDefault="0082442C" w:rsidP="004D4607">
            <w:pPr>
              <w:pStyle w:val="FreeFormA"/>
              <w:rPr>
                <w:rFonts w:ascii="Arial" w:hAnsi="Arial" w:cs="Arial"/>
                <w:b/>
              </w:rPr>
            </w:pPr>
          </w:p>
          <w:p w14:paraId="20FD416A" w14:textId="757A0F4C" w:rsidR="0082442C" w:rsidRPr="00795153" w:rsidRDefault="0082442C" w:rsidP="001B6A2B">
            <w:r w:rsidRPr="00864DF4">
              <w:rPr>
                <w:rFonts w:cs="Arial"/>
                <w:bCs/>
                <w:i/>
                <w:iCs/>
                <w:highlight w:val="yellow"/>
              </w:rPr>
              <w:t>Anything?</w:t>
            </w:r>
          </w:p>
        </w:tc>
      </w:tr>
      <w:tr w:rsidR="0082442C" w:rsidRPr="00842155" w14:paraId="0C3E2334" w14:textId="77777777" w:rsidTr="001B6A2B">
        <w:tc>
          <w:tcPr>
            <w:tcW w:w="12390" w:type="dxa"/>
            <w:gridSpan w:val="3"/>
            <w:tcMar>
              <w:top w:w="115" w:type="dxa"/>
              <w:left w:w="115" w:type="dxa"/>
              <w:bottom w:w="115" w:type="dxa"/>
              <w:right w:w="115" w:type="dxa"/>
            </w:tcMar>
          </w:tcPr>
          <w:p w14:paraId="66A9DD7A" w14:textId="77777777" w:rsidR="0082442C" w:rsidRDefault="0082442C" w:rsidP="004D4607">
            <w:pPr>
              <w:pStyle w:val="FreeFormA"/>
              <w:rPr>
                <w:rFonts w:ascii="Arial" w:hAnsi="Arial" w:cs="Arial"/>
                <w:b/>
              </w:rPr>
            </w:pPr>
            <w:r>
              <w:rPr>
                <w:rFonts w:ascii="Arial" w:hAnsi="Arial" w:cs="Arial"/>
                <w:b/>
              </w:rPr>
              <w:t>Assignments</w:t>
            </w:r>
          </w:p>
          <w:p w14:paraId="1DA28FBA" w14:textId="77777777" w:rsidR="0082442C" w:rsidRDefault="0082442C" w:rsidP="004D4607">
            <w:pPr>
              <w:pStyle w:val="FreeFormA"/>
              <w:rPr>
                <w:rFonts w:ascii="Arial" w:hAnsi="Arial" w:cs="Arial"/>
                <w:b/>
              </w:rPr>
            </w:pPr>
          </w:p>
          <w:p w14:paraId="00709676" w14:textId="77777777" w:rsidR="0082442C" w:rsidRDefault="0082442C" w:rsidP="004D4607">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0DFF0A63" w14:textId="77777777" w:rsidR="0082442C" w:rsidRPr="00795153" w:rsidRDefault="0082442C" w:rsidP="001B6A2B"/>
        </w:tc>
      </w:tr>
      <w:tr w:rsidR="004249BD" w:rsidRPr="00E45197" w14:paraId="14C495A0" w14:textId="77777777" w:rsidTr="001B6A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46D92DF3" w14:textId="77777777" w:rsidR="004249BD" w:rsidRPr="00E45197" w:rsidRDefault="004249BD" w:rsidP="001B6A2B">
            <w:pPr>
              <w:rPr>
                <w:rFonts w:cs="Arial"/>
                <w:b/>
                <w:color w:val="FFFFFF" w:themeColor="background1"/>
                <w:szCs w:val="20"/>
              </w:rPr>
            </w:pPr>
            <w:r>
              <w:rPr>
                <w:rFonts w:cs="Arial"/>
                <w:b/>
                <w:bCs/>
                <w:color w:val="FFFFFF" w:themeColor="background1"/>
              </w:rPr>
              <w:t>Extra Teacher Resources</w:t>
            </w:r>
          </w:p>
        </w:tc>
      </w:tr>
      <w:tr w:rsidR="004249BD" w:rsidRPr="007F339F" w14:paraId="1BFB854B" w14:textId="77777777" w:rsidTr="001B6A2B">
        <w:tc>
          <w:tcPr>
            <w:tcW w:w="12390" w:type="dxa"/>
            <w:gridSpan w:val="3"/>
            <w:shd w:val="clear" w:color="auto" w:fill="FFFFFF" w:themeFill="background1"/>
            <w:tcMar>
              <w:top w:w="115" w:type="dxa"/>
              <w:left w:w="115" w:type="dxa"/>
              <w:bottom w:w="115" w:type="dxa"/>
              <w:right w:w="115" w:type="dxa"/>
            </w:tcMar>
          </w:tcPr>
          <w:p w14:paraId="54ACE680" w14:textId="77777777" w:rsidR="004249BD" w:rsidRDefault="004249BD" w:rsidP="001B6A2B">
            <w:pPr>
              <w:rPr>
                <w:b/>
                <w:bCs/>
              </w:rPr>
            </w:pPr>
            <w:r>
              <w:rPr>
                <w:b/>
                <w:bCs/>
              </w:rPr>
              <w:t>Readings</w:t>
            </w:r>
          </w:p>
          <w:p w14:paraId="0813B25E" w14:textId="77777777" w:rsidR="004249BD" w:rsidRDefault="004249BD" w:rsidP="001B6A2B">
            <w:pPr>
              <w:rPr>
                <w:b/>
                <w:bCs/>
              </w:rPr>
            </w:pPr>
          </w:p>
          <w:p w14:paraId="76AE68E8" w14:textId="77777777" w:rsidR="004249BD" w:rsidRPr="005F545E" w:rsidRDefault="004249BD" w:rsidP="001B6A2B">
            <w:r w:rsidRPr="00D456CD">
              <w:rPr>
                <w:bCs/>
                <w:highlight w:val="yellow"/>
              </w:rPr>
              <w:t xml:space="preserve">The following </w:t>
            </w:r>
            <w:proofErr w:type="gramStart"/>
            <w:r w:rsidRPr="00D456CD">
              <w:rPr>
                <w:bCs/>
                <w:highlight w:val="yellow"/>
              </w:rPr>
              <w:t>readings ….</w:t>
            </w:r>
            <w:proofErr w:type="gramEnd"/>
          </w:p>
        </w:tc>
      </w:tr>
      <w:tr w:rsidR="004249BD" w:rsidRPr="00E45197" w14:paraId="672C9099" w14:textId="77777777" w:rsidTr="001B6A2B">
        <w:tc>
          <w:tcPr>
            <w:tcW w:w="12390" w:type="dxa"/>
            <w:gridSpan w:val="3"/>
            <w:shd w:val="clear" w:color="auto" w:fill="A68462"/>
            <w:tcMar>
              <w:top w:w="115" w:type="dxa"/>
              <w:left w:w="115" w:type="dxa"/>
              <w:bottom w:w="115" w:type="dxa"/>
              <w:right w:w="115" w:type="dxa"/>
            </w:tcMar>
          </w:tcPr>
          <w:p w14:paraId="1B354F36" w14:textId="77777777" w:rsidR="004249BD" w:rsidRPr="00E45197" w:rsidRDefault="004249BD" w:rsidP="001B6A2B">
            <w:pPr>
              <w:rPr>
                <w:rFonts w:cs="Arial"/>
                <w:b/>
                <w:color w:val="FFFFFF" w:themeColor="background1"/>
                <w:szCs w:val="20"/>
              </w:rPr>
            </w:pPr>
            <w:r>
              <w:rPr>
                <w:rFonts w:cs="Arial"/>
                <w:b/>
                <w:bCs/>
                <w:color w:val="FFFFFF" w:themeColor="background1"/>
              </w:rPr>
              <w:t>Daily Outline</w:t>
            </w:r>
          </w:p>
        </w:tc>
      </w:tr>
      <w:tr w:rsidR="004249BD" w:rsidRPr="00842155" w14:paraId="3692B46F" w14:textId="77777777" w:rsidTr="001B6A2B">
        <w:tc>
          <w:tcPr>
            <w:tcW w:w="12390" w:type="dxa"/>
            <w:gridSpan w:val="3"/>
            <w:tcMar>
              <w:top w:w="115" w:type="dxa"/>
              <w:left w:w="115" w:type="dxa"/>
              <w:bottom w:w="115" w:type="dxa"/>
              <w:right w:w="115" w:type="dxa"/>
            </w:tcMar>
          </w:tcPr>
          <w:p w14:paraId="33B43073" w14:textId="77777777" w:rsidR="004249BD" w:rsidRDefault="004249BD" w:rsidP="001B6A2B">
            <w:pPr>
              <w:rPr>
                <w:b/>
                <w:bCs/>
              </w:rPr>
            </w:pPr>
            <w:r>
              <w:rPr>
                <w:b/>
                <w:bCs/>
              </w:rPr>
              <w:t>Day 1</w:t>
            </w:r>
          </w:p>
          <w:p w14:paraId="22B370B7" w14:textId="77777777" w:rsidR="004249BD" w:rsidRDefault="004249BD" w:rsidP="001B6A2B"/>
          <w:p w14:paraId="753AD7B6" w14:textId="6D7254A7" w:rsidR="00794C8E" w:rsidRDefault="00794C8E" w:rsidP="001B6A2B">
            <w:r w:rsidRPr="00794C8E">
              <w:rPr>
                <w:highlight w:val="green"/>
              </w:rPr>
              <w:t>TODO: Fully flesh out this lab</w:t>
            </w:r>
          </w:p>
          <w:p w14:paraId="58F7D427" w14:textId="5D41A251" w:rsidR="004249BD" w:rsidRPr="00795153" w:rsidRDefault="008524A1" w:rsidP="008524A1">
            <w:pPr>
              <w:pStyle w:val="AssignmentsLevel2"/>
              <w:numPr>
                <w:ilvl w:val="0"/>
                <w:numId w:val="0"/>
              </w:numPr>
              <w:ind w:left="360"/>
              <w:jc w:val="right"/>
            </w:pPr>
            <w:r>
              <w:t>37</w:t>
            </w:r>
          </w:p>
        </w:tc>
      </w:tr>
      <w:tr w:rsidR="004249BD" w:rsidRPr="00842155" w14:paraId="1B640996" w14:textId="77777777" w:rsidTr="001B6A2B">
        <w:tc>
          <w:tcPr>
            <w:tcW w:w="12390" w:type="dxa"/>
            <w:gridSpan w:val="3"/>
            <w:tcMar>
              <w:top w:w="115" w:type="dxa"/>
              <w:left w:w="115" w:type="dxa"/>
              <w:bottom w:w="115" w:type="dxa"/>
              <w:right w:w="115" w:type="dxa"/>
            </w:tcMar>
          </w:tcPr>
          <w:p w14:paraId="3520DF1D" w14:textId="77777777" w:rsidR="004249BD" w:rsidRDefault="004249BD" w:rsidP="001B6A2B">
            <w:pPr>
              <w:rPr>
                <w:b/>
              </w:rPr>
            </w:pPr>
            <w:r>
              <w:rPr>
                <w:b/>
              </w:rPr>
              <w:t>Day 2</w:t>
            </w:r>
          </w:p>
          <w:p w14:paraId="491C3EBD" w14:textId="39FCDD7C" w:rsidR="004249BD" w:rsidRPr="008524A1" w:rsidRDefault="008524A1" w:rsidP="008524A1">
            <w:pPr>
              <w:jc w:val="right"/>
            </w:pPr>
            <w:r w:rsidRPr="008524A1">
              <w:t>38</w:t>
            </w:r>
          </w:p>
          <w:p w14:paraId="5B9FC561" w14:textId="77777777" w:rsidR="004249BD" w:rsidRPr="00795153" w:rsidRDefault="004249BD" w:rsidP="001B6A2B"/>
        </w:tc>
      </w:tr>
      <w:tr w:rsidR="004249BD" w:rsidRPr="00842155" w14:paraId="0EF411EE" w14:textId="77777777" w:rsidTr="001B6A2B">
        <w:tc>
          <w:tcPr>
            <w:tcW w:w="12390" w:type="dxa"/>
            <w:gridSpan w:val="3"/>
            <w:tcMar>
              <w:top w:w="115" w:type="dxa"/>
              <w:left w:w="115" w:type="dxa"/>
              <w:bottom w:w="115" w:type="dxa"/>
              <w:right w:w="115" w:type="dxa"/>
            </w:tcMar>
          </w:tcPr>
          <w:p w14:paraId="67D06FD2" w14:textId="77777777" w:rsidR="004249BD" w:rsidRDefault="004249BD" w:rsidP="001B6A2B">
            <w:pPr>
              <w:rPr>
                <w:b/>
              </w:rPr>
            </w:pPr>
            <w:r>
              <w:rPr>
                <w:b/>
              </w:rPr>
              <w:t>Day 3</w:t>
            </w:r>
          </w:p>
          <w:p w14:paraId="425EAB33" w14:textId="77777777" w:rsidR="004249BD" w:rsidRDefault="004249BD" w:rsidP="001B6A2B">
            <w:pPr>
              <w:rPr>
                <w:b/>
              </w:rPr>
            </w:pPr>
          </w:p>
          <w:p w14:paraId="44DA8A2F" w14:textId="34C9B2A4" w:rsidR="004249BD" w:rsidRPr="00795153" w:rsidRDefault="008524A1" w:rsidP="008524A1">
            <w:pPr>
              <w:jc w:val="right"/>
            </w:pPr>
            <w:r>
              <w:t>39</w:t>
            </w:r>
          </w:p>
        </w:tc>
      </w:tr>
      <w:tr w:rsidR="004249BD" w:rsidRPr="00842155" w14:paraId="56083BFA" w14:textId="77777777" w:rsidTr="001B6A2B">
        <w:tc>
          <w:tcPr>
            <w:tcW w:w="12390" w:type="dxa"/>
            <w:gridSpan w:val="3"/>
            <w:tcMar>
              <w:top w:w="115" w:type="dxa"/>
              <w:left w:w="115" w:type="dxa"/>
              <w:bottom w:w="115" w:type="dxa"/>
              <w:right w:w="115" w:type="dxa"/>
            </w:tcMar>
          </w:tcPr>
          <w:p w14:paraId="44609DAB" w14:textId="77777777" w:rsidR="004249BD" w:rsidRDefault="004249BD" w:rsidP="001B6A2B">
            <w:pPr>
              <w:rPr>
                <w:b/>
              </w:rPr>
            </w:pPr>
            <w:r>
              <w:rPr>
                <w:b/>
              </w:rPr>
              <w:lastRenderedPageBreak/>
              <w:t>Day 4</w:t>
            </w:r>
          </w:p>
          <w:p w14:paraId="498D8A87" w14:textId="38D71A31" w:rsidR="004249BD" w:rsidRPr="00D456CD" w:rsidRDefault="008524A1" w:rsidP="008524A1">
            <w:pPr>
              <w:jc w:val="right"/>
            </w:pPr>
            <w:r>
              <w:t>40</w:t>
            </w:r>
          </w:p>
        </w:tc>
      </w:tr>
      <w:tr w:rsidR="004249BD" w:rsidRPr="00842155" w14:paraId="23C22BCE" w14:textId="77777777" w:rsidTr="001B6A2B">
        <w:tc>
          <w:tcPr>
            <w:tcW w:w="12390" w:type="dxa"/>
            <w:gridSpan w:val="3"/>
            <w:tcMar>
              <w:top w:w="115" w:type="dxa"/>
              <w:left w:w="115" w:type="dxa"/>
              <w:bottom w:w="115" w:type="dxa"/>
              <w:right w:w="115" w:type="dxa"/>
            </w:tcMar>
          </w:tcPr>
          <w:p w14:paraId="36FFF3EB" w14:textId="77777777" w:rsidR="003C34D3" w:rsidRDefault="004249BD" w:rsidP="003C34D3">
            <w:pPr>
              <w:rPr>
                <w:b/>
              </w:rPr>
            </w:pPr>
            <w:r>
              <w:rPr>
                <w:b/>
              </w:rPr>
              <w:t>Day 5</w:t>
            </w:r>
            <w:r w:rsidR="003C34D3">
              <w:rPr>
                <w:b/>
              </w:rPr>
              <w:t>: Test</w:t>
            </w:r>
          </w:p>
          <w:p w14:paraId="7066ADEF" w14:textId="0D9F41A0" w:rsidR="00C00D21" w:rsidRDefault="003C34D3" w:rsidP="003C34D3">
            <w:r>
              <w:t xml:space="preserve">Test on heuristics </w:t>
            </w:r>
          </w:p>
          <w:p w14:paraId="2F1490C2" w14:textId="77777777" w:rsidR="008524A1" w:rsidRDefault="008524A1" w:rsidP="00C00D21">
            <w:pPr>
              <w:rPr>
                <w:bCs/>
              </w:rPr>
            </w:pPr>
          </w:p>
          <w:p w14:paraId="1A1E9EE3" w14:textId="43023CD7" w:rsidR="00C00D21" w:rsidRPr="008524A1" w:rsidRDefault="008524A1" w:rsidP="008524A1">
            <w:pPr>
              <w:jc w:val="right"/>
            </w:pPr>
            <w:r w:rsidRPr="008524A1">
              <w:t>41</w:t>
            </w:r>
          </w:p>
        </w:tc>
      </w:tr>
    </w:tbl>
    <w:p w14:paraId="239E10C7" w14:textId="0C250EF9" w:rsidR="004249BD" w:rsidRDefault="004249BD" w:rsidP="000D1699">
      <w:pPr>
        <w:rPr>
          <w:rFonts w:cs="Arial"/>
        </w:rPr>
      </w:pPr>
    </w:p>
    <w:p w14:paraId="5EA253D8" w14:textId="6EA69DF4" w:rsidR="000252CC" w:rsidRDefault="000252CC">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0252CC" w:rsidRPr="0090566F" w14:paraId="5C8C88EB" w14:textId="77777777" w:rsidTr="00D73AFD">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1477744A" w14:textId="7C040394" w:rsidR="000252CC" w:rsidRPr="00075884" w:rsidRDefault="004D3FF3" w:rsidP="00D73AFD">
            <w:pPr>
              <w:pStyle w:val="TopicHeading"/>
            </w:pPr>
            <w:bookmarkStart w:id="29" w:name="_Toc408479239"/>
            <w:r>
              <w:lastRenderedPageBreak/>
              <w:t>Week 28</w:t>
            </w:r>
            <w:r w:rsidR="000252CC">
              <w:t>: Turing Machines, Computational Power, and von Neumann Architecture</w:t>
            </w:r>
            <w:bookmarkEnd w:id="29"/>
          </w:p>
        </w:tc>
        <w:tc>
          <w:tcPr>
            <w:tcW w:w="780" w:type="dxa"/>
            <w:tcBorders>
              <w:left w:val="nil"/>
              <w:bottom w:val="single" w:sz="4" w:space="0" w:color="000000" w:themeColor="text1"/>
              <w:right w:val="nil"/>
            </w:tcBorders>
            <w:shd w:val="clear" w:color="auto" w:fill="012169"/>
            <w:vAlign w:val="center"/>
          </w:tcPr>
          <w:p w14:paraId="45B50729" w14:textId="77777777" w:rsidR="000252CC" w:rsidRPr="00075884" w:rsidRDefault="000252CC" w:rsidP="00D73AFD">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4CE08649" w14:textId="0B64C3F3" w:rsidR="000252CC" w:rsidRPr="00566ACF" w:rsidRDefault="000252CC" w:rsidP="00D73AFD">
            <w:pPr>
              <w:pStyle w:val="Heading1"/>
              <w:jc w:val="right"/>
            </w:pPr>
            <w:r w:rsidRPr="00566ACF">
              <w:t xml:space="preserve">Quarter </w:t>
            </w:r>
            <w:r w:rsidR="004D3FF3">
              <w:t>4</w:t>
            </w:r>
          </w:p>
        </w:tc>
      </w:tr>
      <w:tr w:rsidR="000252CC" w:rsidRPr="00E45197" w14:paraId="3FA8B235" w14:textId="77777777" w:rsidTr="00D73AFD">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66D7684" w14:textId="77777777" w:rsidR="000252CC" w:rsidRPr="00E45197" w:rsidRDefault="000252CC" w:rsidP="00D73AFD">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006862F3" w14:textId="77777777" w:rsidR="000252CC" w:rsidRPr="00E45197" w:rsidRDefault="000252CC" w:rsidP="00D73AFD">
            <w:pPr>
              <w:pStyle w:val="TopicHeading"/>
            </w:pPr>
          </w:p>
        </w:tc>
      </w:tr>
      <w:tr w:rsidR="000252CC" w:rsidRPr="00842155" w14:paraId="72335288" w14:textId="77777777" w:rsidTr="00D73AFD">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240ADE72" w14:textId="5004807F" w:rsidR="000252CC" w:rsidRDefault="000252CC" w:rsidP="006F2229">
            <w:pPr>
              <w:tabs>
                <w:tab w:val="left" w:pos="0"/>
                <w:tab w:val="left" w:pos="3720"/>
              </w:tabs>
              <w:outlineLvl w:val="0"/>
              <w:rPr>
                <w:rFonts w:cs="Arial"/>
              </w:rPr>
            </w:pPr>
            <w:r>
              <w:rPr>
                <w:rFonts w:cs="Arial"/>
              </w:rPr>
              <w:t xml:space="preserve">This week </w:t>
            </w:r>
            <w:r w:rsidR="006F2229">
              <w:rPr>
                <w:rFonts w:cs="Arial"/>
              </w:rPr>
              <w:t>wraps up the progression from formal logic the working computer. Students have seen various pieces of this throughout the year, but it all comes together in the Turing Machine. Students will read from Turing directly. They will also discuss the Universal Turing Machine and writings from Babbage and Lovelace, as well as von Neumann architecture.  It is setting stage for next week’s culmination on the limits of computation.</w:t>
            </w:r>
          </w:p>
          <w:p w14:paraId="45C9825B" w14:textId="1EC91A83" w:rsidR="006F2229" w:rsidRPr="00842155" w:rsidRDefault="006F2229" w:rsidP="006F2229">
            <w:pPr>
              <w:tabs>
                <w:tab w:val="left" w:pos="0"/>
                <w:tab w:val="left" w:pos="3720"/>
              </w:tabs>
              <w:outlineLvl w:val="0"/>
              <w:rPr>
                <w:rFonts w:cs="Arial"/>
              </w:rPr>
            </w:pPr>
          </w:p>
        </w:tc>
        <w:tc>
          <w:tcPr>
            <w:tcW w:w="1530" w:type="dxa"/>
            <w:tcBorders>
              <w:left w:val="nil"/>
              <w:bottom w:val="single" w:sz="4" w:space="0" w:color="000000" w:themeColor="text1"/>
              <w:right w:val="single" w:sz="4" w:space="0" w:color="auto"/>
            </w:tcBorders>
            <w:shd w:val="clear" w:color="auto" w:fill="auto"/>
          </w:tcPr>
          <w:p w14:paraId="5E9AC2E2" w14:textId="77777777" w:rsidR="000252CC" w:rsidRPr="00842155" w:rsidRDefault="000252CC" w:rsidP="00D73AFD">
            <w:pPr>
              <w:rPr>
                <w:rFonts w:cs="Arial"/>
                <w:szCs w:val="20"/>
              </w:rPr>
            </w:pPr>
          </w:p>
        </w:tc>
      </w:tr>
      <w:tr w:rsidR="000252CC" w:rsidRPr="00E45197" w14:paraId="2083A562" w14:textId="77777777" w:rsidTr="00D73AFD">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5F223F8" w14:textId="77777777" w:rsidR="000252CC" w:rsidRPr="00E45197" w:rsidRDefault="000252CC" w:rsidP="00D73AFD">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255A9E9D" w14:textId="77777777" w:rsidR="000252CC" w:rsidRPr="00E45197" w:rsidRDefault="000252CC" w:rsidP="00D73AFD">
            <w:pPr>
              <w:rPr>
                <w:rFonts w:cs="Arial"/>
                <w:color w:val="FFFFFF" w:themeColor="background1"/>
                <w:szCs w:val="20"/>
              </w:rPr>
            </w:pPr>
          </w:p>
        </w:tc>
      </w:tr>
      <w:tr w:rsidR="000252CC" w:rsidRPr="00842155" w14:paraId="5B4C2D9F" w14:textId="77777777" w:rsidTr="00D73AFD">
        <w:trPr>
          <w:trHeight w:val="30"/>
        </w:trPr>
        <w:tc>
          <w:tcPr>
            <w:tcW w:w="12390" w:type="dxa"/>
            <w:gridSpan w:val="3"/>
            <w:tcBorders>
              <w:bottom w:val="nil"/>
              <w:right w:val="single" w:sz="4" w:space="0" w:color="auto"/>
            </w:tcBorders>
            <w:tcMar>
              <w:top w:w="115" w:type="dxa"/>
              <w:left w:w="115" w:type="dxa"/>
              <w:bottom w:w="115" w:type="dxa"/>
              <w:right w:w="115" w:type="dxa"/>
            </w:tcMar>
          </w:tcPr>
          <w:p w14:paraId="59ED2632" w14:textId="0AFD101F" w:rsidR="000252CC" w:rsidRPr="006F2229" w:rsidRDefault="006F2229" w:rsidP="00D73AFD">
            <w:pPr>
              <w:pStyle w:val="ListParagraph"/>
              <w:numPr>
                <w:ilvl w:val="0"/>
                <w:numId w:val="11"/>
              </w:numPr>
              <w:ind w:left="335"/>
              <w:rPr>
                <w:rFonts w:cs="Arial"/>
                <w:szCs w:val="20"/>
              </w:rPr>
            </w:pPr>
            <w:r>
              <w:t>Define a Turing Machine</w:t>
            </w:r>
          </w:p>
          <w:p w14:paraId="00B6468E" w14:textId="77777777" w:rsidR="006F2229" w:rsidRPr="006F2229" w:rsidRDefault="006F2229" w:rsidP="00D73AFD">
            <w:pPr>
              <w:pStyle w:val="ListParagraph"/>
              <w:numPr>
                <w:ilvl w:val="0"/>
                <w:numId w:val="11"/>
              </w:numPr>
              <w:ind w:left="335"/>
              <w:rPr>
                <w:rFonts w:cs="Arial"/>
                <w:szCs w:val="20"/>
              </w:rPr>
            </w:pPr>
            <w:r>
              <w:t>Describe what a particular Turing Machine accomplishes.</w:t>
            </w:r>
          </w:p>
          <w:p w14:paraId="5EE1408D" w14:textId="77777777" w:rsidR="006F2229" w:rsidRPr="006F2229" w:rsidRDefault="006F2229" w:rsidP="00D73AFD">
            <w:pPr>
              <w:pStyle w:val="ListParagraph"/>
              <w:numPr>
                <w:ilvl w:val="0"/>
                <w:numId w:val="11"/>
              </w:numPr>
              <w:ind w:left="335"/>
              <w:rPr>
                <w:rFonts w:cs="Arial"/>
                <w:szCs w:val="20"/>
              </w:rPr>
            </w:pPr>
            <w:r>
              <w:t>Design a Turing Machine to accomplish a particular task.</w:t>
            </w:r>
          </w:p>
          <w:p w14:paraId="4F4AFDF2" w14:textId="77777777" w:rsidR="006F2229" w:rsidRPr="006F2229" w:rsidRDefault="006F2229" w:rsidP="00D73AFD">
            <w:pPr>
              <w:pStyle w:val="ListParagraph"/>
              <w:numPr>
                <w:ilvl w:val="0"/>
                <w:numId w:val="11"/>
              </w:numPr>
              <w:ind w:left="335"/>
              <w:rPr>
                <w:rFonts w:cs="Arial"/>
                <w:szCs w:val="20"/>
              </w:rPr>
            </w:pPr>
            <w:r>
              <w:t>Define the Universal Turing Machine.</w:t>
            </w:r>
          </w:p>
          <w:p w14:paraId="756C6ADA" w14:textId="73BB4EB6" w:rsidR="006F2229" w:rsidRPr="00F13F1B" w:rsidRDefault="006F2229" w:rsidP="00D73AFD">
            <w:pPr>
              <w:pStyle w:val="ListParagraph"/>
              <w:numPr>
                <w:ilvl w:val="0"/>
                <w:numId w:val="11"/>
              </w:numPr>
              <w:ind w:left="335"/>
              <w:rPr>
                <w:rFonts w:cs="Arial"/>
                <w:szCs w:val="20"/>
              </w:rPr>
            </w:pPr>
            <w:r>
              <w:t>Describe the von Neumann architecture.</w:t>
            </w:r>
          </w:p>
        </w:tc>
      </w:tr>
      <w:tr w:rsidR="000252CC" w:rsidRPr="00E45197" w14:paraId="5B2F1D7B" w14:textId="77777777" w:rsidTr="00D73AFD">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C015BE3" w14:textId="77777777" w:rsidR="000252CC" w:rsidRPr="00E45197" w:rsidRDefault="000252CC" w:rsidP="00D73AFD">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0252CC" w:rsidRPr="00842155" w14:paraId="4074000C" w14:textId="77777777" w:rsidTr="00D73AFD">
        <w:tc>
          <w:tcPr>
            <w:tcW w:w="12390" w:type="dxa"/>
            <w:gridSpan w:val="3"/>
            <w:tcMar>
              <w:top w:w="115" w:type="dxa"/>
              <w:left w:w="115" w:type="dxa"/>
              <w:bottom w:w="115" w:type="dxa"/>
              <w:right w:w="115" w:type="dxa"/>
            </w:tcMar>
          </w:tcPr>
          <w:p w14:paraId="398AE800" w14:textId="77777777" w:rsidR="000252CC" w:rsidRDefault="000252CC" w:rsidP="00D73AFD">
            <w:pPr>
              <w:pStyle w:val="FreeFormA"/>
              <w:tabs>
                <w:tab w:val="left" w:pos="9870"/>
              </w:tabs>
              <w:rPr>
                <w:rFonts w:ascii="Arial" w:hAnsi="Arial" w:cs="Arial"/>
                <w:b/>
              </w:rPr>
            </w:pPr>
            <w:r>
              <w:rPr>
                <w:rFonts w:ascii="Arial" w:hAnsi="Arial" w:cs="Arial"/>
                <w:b/>
              </w:rPr>
              <w:t>Readings</w:t>
            </w:r>
            <w:r>
              <w:rPr>
                <w:rFonts w:ascii="Arial" w:hAnsi="Arial" w:cs="Arial"/>
                <w:b/>
              </w:rPr>
              <w:tab/>
            </w:r>
          </w:p>
          <w:p w14:paraId="20F32C8E" w14:textId="77777777" w:rsidR="000252CC" w:rsidRDefault="000252CC" w:rsidP="00D73AFD">
            <w:pPr>
              <w:pStyle w:val="FreeFormA"/>
              <w:rPr>
                <w:rFonts w:ascii="Arial" w:hAnsi="Arial" w:cs="Arial"/>
                <w:b/>
              </w:rPr>
            </w:pPr>
          </w:p>
          <w:p w14:paraId="4332CA15" w14:textId="77777777" w:rsidR="005024D9" w:rsidRDefault="005024D9" w:rsidP="005024D9">
            <w:pPr>
              <w:rPr>
                <w:bCs/>
              </w:rPr>
            </w:pPr>
            <w:r>
              <w:rPr>
                <w:bCs/>
              </w:rPr>
              <w:t xml:space="preserve">“On Computable Numbers, With an Application to the </w:t>
            </w:r>
            <w:proofErr w:type="spellStart"/>
            <w:r>
              <w:rPr>
                <w:bCs/>
              </w:rPr>
              <w:t>Entscheidungsproblem</w:t>
            </w:r>
            <w:proofErr w:type="spellEnd"/>
            <w:r>
              <w:rPr>
                <w:bCs/>
              </w:rPr>
              <w:t>,” A. Turing (</w:t>
            </w:r>
            <w:r w:rsidRPr="00990C0D">
              <w:rPr>
                <w:bCs/>
                <w:highlight w:val="yellow"/>
              </w:rPr>
              <w:t>section needed for TM only</w:t>
            </w:r>
            <w:r>
              <w:rPr>
                <w:bCs/>
              </w:rPr>
              <w:t>)</w:t>
            </w:r>
          </w:p>
          <w:p w14:paraId="2C011449" w14:textId="5EA439D0" w:rsidR="000252CC" w:rsidRPr="00795153" w:rsidRDefault="00A35912" w:rsidP="005024D9">
            <w:r>
              <w:rPr>
                <w:bCs/>
              </w:rPr>
              <w:t xml:space="preserve"> </w:t>
            </w:r>
            <w:r w:rsidR="005024D9">
              <w:rPr>
                <w:bCs/>
              </w:rPr>
              <w:t xml:space="preserve">“Sketch </w:t>
            </w:r>
            <w:r w:rsidR="005024D9" w:rsidRPr="00990C0D">
              <w:rPr>
                <w:bCs/>
              </w:rPr>
              <w:t>of</w:t>
            </w:r>
            <w:r w:rsidR="005024D9" w:rsidRPr="00990C0D">
              <w:rPr>
                <w:bCs/>
                <w:i/>
              </w:rPr>
              <w:t xml:space="preserve"> The Analytical Engine</w:t>
            </w:r>
            <w:r w:rsidR="005024D9">
              <w:rPr>
                <w:bCs/>
              </w:rPr>
              <w:t xml:space="preserve"> Invented by Charles Babbage”, L.F. </w:t>
            </w:r>
            <w:proofErr w:type="spellStart"/>
            <w:r w:rsidR="005024D9">
              <w:rPr>
                <w:bCs/>
              </w:rPr>
              <w:t>Menabrea</w:t>
            </w:r>
            <w:proofErr w:type="spellEnd"/>
            <w:r w:rsidR="005024D9">
              <w:rPr>
                <w:bCs/>
              </w:rPr>
              <w:t xml:space="preserve"> with notes by A. Lovelace (</w:t>
            </w:r>
            <w:r w:rsidR="005024D9" w:rsidRPr="00990C0D">
              <w:rPr>
                <w:bCs/>
                <w:highlight w:val="yellow"/>
              </w:rPr>
              <w:t>section needed</w:t>
            </w:r>
            <w:r w:rsidR="005024D9">
              <w:rPr>
                <w:bCs/>
              </w:rPr>
              <w:t>)</w:t>
            </w:r>
          </w:p>
        </w:tc>
      </w:tr>
      <w:tr w:rsidR="000252CC" w:rsidRPr="00842155" w14:paraId="5D94E50B" w14:textId="77777777" w:rsidTr="00D73AFD">
        <w:tc>
          <w:tcPr>
            <w:tcW w:w="12390" w:type="dxa"/>
            <w:gridSpan w:val="3"/>
            <w:tcMar>
              <w:top w:w="115" w:type="dxa"/>
              <w:left w:w="115" w:type="dxa"/>
              <w:bottom w:w="115" w:type="dxa"/>
              <w:right w:w="115" w:type="dxa"/>
            </w:tcMar>
          </w:tcPr>
          <w:p w14:paraId="3D32A9CC" w14:textId="77777777" w:rsidR="000252CC" w:rsidRDefault="000252CC" w:rsidP="00D73AFD">
            <w:pPr>
              <w:pStyle w:val="FreeFormA"/>
              <w:rPr>
                <w:rFonts w:ascii="Arial" w:hAnsi="Arial" w:cs="Arial"/>
                <w:b/>
              </w:rPr>
            </w:pPr>
            <w:r>
              <w:rPr>
                <w:rFonts w:ascii="Arial" w:hAnsi="Arial" w:cs="Arial"/>
                <w:b/>
              </w:rPr>
              <w:t>Assignments</w:t>
            </w:r>
          </w:p>
          <w:p w14:paraId="5BA8BDFD" w14:textId="77777777" w:rsidR="000252CC" w:rsidRDefault="000252CC" w:rsidP="00D73AFD">
            <w:pPr>
              <w:pStyle w:val="FreeFormA"/>
              <w:rPr>
                <w:rFonts w:ascii="Arial" w:hAnsi="Arial" w:cs="Arial"/>
                <w:b/>
              </w:rPr>
            </w:pPr>
          </w:p>
          <w:p w14:paraId="738D8CAA" w14:textId="77777777" w:rsidR="000252CC" w:rsidRDefault="000252CC" w:rsidP="00D73AFD">
            <w:pPr>
              <w:pStyle w:val="FreeFormA"/>
            </w:pPr>
            <w:r w:rsidRPr="00631AD4">
              <w:rPr>
                <w:rFonts w:ascii="Arial" w:hAnsi="Arial" w:cs="Arial"/>
                <w:highlight w:val="yellow"/>
              </w:rPr>
              <w:t>The</w:t>
            </w:r>
            <w:r>
              <w:rPr>
                <w:rFonts w:ascii="Arial" w:hAnsi="Arial" w:cs="Arial"/>
                <w:highlight w:val="yellow"/>
              </w:rPr>
              <w:t>se</w:t>
            </w:r>
            <w:r w:rsidRPr="00631AD4">
              <w:rPr>
                <w:rFonts w:ascii="Arial" w:hAnsi="Arial" w:cs="Arial"/>
                <w:highlight w:val="yellow"/>
              </w:rPr>
              <w:t xml:space="preserve"> are homework assignments:</w:t>
            </w:r>
            <w:r>
              <w:t xml:space="preserve"> </w:t>
            </w:r>
          </w:p>
          <w:p w14:paraId="185A5C55" w14:textId="77777777" w:rsidR="000252CC" w:rsidRPr="00795153" w:rsidRDefault="000252CC" w:rsidP="00D73AFD"/>
        </w:tc>
      </w:tr>
      <w:tr w:rsidR="000252CC" w:rsidRPr="00E45197" w14:paraId="5D31BAA3" w14:textId="77777777" w:rsidTr="00D73AF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3423D1BB" w14:textId="77777777" w:rsidR="000252CC" w:rsidRPr="00E45197" w:rsidRDefault="000252CC" w:rsidP="00D73AFD">
            <w:pPr>
              <w:rPr>
                <w:rFonts w:cs="Arial"/>
                <w:b/>
                <w:color w:val="FFFFFF" w:themeColor="background1"/>
                <w:szCs w:val="20"/>
              </w:rPr>
            </w:pPr>
            <w:r>
              <w:rPr>
                <w:rFonts w:cs="Arial"/>
                <w:b/>
                <w:bCs/>
                <w:color w:val="FFFFFF" w:themeColor="background1"/>
              </w:rPr>
              <w:t>Extra Teacher Resources</w:t>
            </w:r>
          </w:p>
        </w:tc>
      </w:tr>
      <w:tr w:rsidR="000252CC" w:rsidRPr="007F339F" w14:paraId="07148F0E" w14:textId="77777777" w:rsidTr="00D73AFD">
        <w:tc>
          <w:tcPr>
            <w:tcW w:w="12390" w:type="dxa"/>
            <w:gridSpan w:val="3"/>
            <w:shd w:val="clear" w:color="auto" w:fill="FFFFFF" w:themeFill="background1"/>
            <w:tcMar>
              <w:top w:w="115" w:type="dxa"/>
              <w:left w:w="115" w:type="dxa"/>
              <w:bottom w:w="115" w:type="dxa"/>
              <w:right w:w="115" w:type="dxa"/>
            </w:tcMar>
          </w:tcPr>
          <w:p w14:paraId="57D1F8E6" w14:textId="77777777" w:rsidR="000252CC" w:rsidRDefault="000252CC" w:rsidP="00D73AFD">
            <w:pPr>
              <w:rPr>
                <w:b/>
                <w:bCs/>
              </w:rPr>
            </w:pPr>
            <w:r>
              <w:rPr>
                <w:b/>
                <w:bCs/>
              </w:rPr>
              <w:t>Readings</w:t>
            </w:r>
          </w:p>
          <w:p w14:paraId="2D4668CC" w14:textId="77777777" w:rsidR="000252CC" w:rsidRDefault="000252CC" w:rsidP="00D73AFD">
            <w:pPr>
              <w:rPr>
                <w:b/>
                <w:bCs/>
              </w:rPr>
            </w:pPr>
          </w:p>
          <w:p w14:paraId="012F1A67" w14:textId="3E76958D" w:rsidR="00990C0D" w:rsidRPr="005F545E" w:rsidRDefault="005024D9" w:rsidP="00D73AFD">
            <w:r w:rsidRPr="005024D9">
              <w:rPr>
                <w:highlight w:val="yellow"/>
              </w:rPr>
              <w:t>Need?</w:t>
            </w:r>
          </w:p>
        </w:tc>
      </w:tr>
      <w:tr w:rsidR="000252CC" w:rsidRPr="00E45197" w14:paraId="0D514DB5" w14:textId="77777777" w:rsidTr="00D73AFD">
        <w:tc>
          <w:tcPr>
            <w:tcW w:w="12390" w:type="dxa"/>
            <w:gridSpan w:val="3"/>
            <w:shd w:val="clear" w:color="auto" w:fill="A68462"/>
            <w:tcMar>
              <w:top w:w="115" w:type="dxa"/>
              <w:left w:w="115" w:type="dxa"/>
              <w:bottom w:w="115" w:type="dxa"/>
              <w:right w:w="115" w:type="dxa"/>
            </w:tcMar>
          </w:tcPr>
          <w:p w14:paraId="3AC0B0F4" w14:textId="77777777" w:rsidR="000252CC" w:rsidRPr="00E45197" w:rsidRDefault="000252CC" w:rsidP="00D73AFD">
            <w:pPr>
              <w:rPr>
                <w:rFonts w:cs="Arial"/>
                <w:b/>
                <w:color w:val="FFFFFF" w:themeColor="background1"/>
                <w:szCs w:val="20"/>
              </w:rPr>
            </w:pPr>
            <w:r>
              <w:rPr>
                <w:rFonts w:cs="Arial"/>
                <w:b/>
                <w:bCs/>
                <w:color w:val="FFFFFF" w:themeColor="background1"/>
              </w:rPr>
              <w:t>Daily Outline</w:t>
            </w:r>
          </w:p>
        </w:tc>
      </w:tr>
      <w:tr w:rsidR="000252CC" w:rsidRPr="00842155" w14:paraId="278D78CF" w14:textId="77777777" w:rsidTr="00D73AFD">
        <w:tc>
          <w:tcPr>
            <w:tcW w:w="12390" w:type="dxa"/>
            <w:gridSpan w:val="3"/>
            <w:tcMar>
              <w:top w:w="115" w:type="dxa"/>
              <w:left w:w="115" w:type="dxa"/>
              <w:bottom w:w="115" w:type="dxa"/>
              <w:right w:w="115" w:type="dxa"/>
            </w:tcMar>
          </w:tcPr>
          <w:p w14:paraId="09CE2AD6" w14:textId="3C191862" w:rsidR="007C736A" w:rsidRDefault="000252CC" w:rsidP="007C736A">
            <w:pPr>
              <w:rPr>
                <w:b/>
              </w:rPr>
            </w:pPr>
            <w:r>
              <w:rPr>
                <w:b/>
                <w:bCs/>
              </w:rPr>
              <w:t xml:space="preserve">Day 1: </w:t>
            </w:r>
            <w:r w:rsidR="007C736A">
              <w:rPr>
                <w:b/>
              </w:rPr>
              <w:t>Turing Machines</w:t>
            </w:r>
          </w:p>
          <w:p w14:paraId="454E1022" w14:textId="77777777" w:rsidR="007C736A" w:rsidRDefault="007C736A" w:rsidP="007C736A">
            <w:r>
              <w:lastRenderedPageBreak/>
              <w:t>This lecture is on the definition of a Turing Machine, how it comes out of regular expressions and DFA, and the fact that it adds memory to those objects. The emphasis is that the Turing Machine is the theoretical model on which the modern computer is built. Students should see at least a couple examples of Turing Machines and be asked to trace through “what they do”.</w:t>
            </w:r>
          </w:p>
          <w:p w14:paraId="5ECDD1A0" w14:textId="77777777" w:rsidR="007C736A" w:rsidRDefault="007C736A" w:rsidP="007C736A"/>
          <w:p w14:paraId="18EFC8D6" w14:textId="77777777" w:rsidR="007C736A" w:rsidRDefault="007C736A" w:rsidP="007C736A">
            <w:r>
              <w:rPr>
                <w:b/>
              </w:rPr>
              <w:t xml:space="preserve">Homework: </w:t>
            </w:r>
            <w:r>
              <w:t>Give the Turing Machine that converts a unary number on the tape and produces the binary equivalent.  Ask students to determine what it does.</w:t>
            </w:r>
          </w:p>
          <w:p w14:paraId="6C8019AB" w14:textId="77777777" w:rsidR="00794C8E" w:rsidRDefault="00794C8E" w:rsidP="007C736A"/>
          <w:p w14:paraId="0965AC56" w14:textId="77777777" w:rsidR="00794C8E" w:rsidRPr="00794C8E" w:rsidRDefault="00794C8E" w:rsidP="007C736A">
            <w:pPr>
              <w:rPr>
                <w:highlight w:val="green"/>
              </w:rPr>
            </w:pPr>
            <w:r w:rsidRPr="00794C8E">
              <w:rPr>
                <w:highlight w:val="green"/>
              </w:rPr>
              <w:t>TODO: Lecture notes for teacher</w:t>
            </w:r>
          </w:p>
          <w:p w14:paraId="1C91126C" w14:textId="28E05DB9" w:rsidR="00794C8E" w:rsidRDefault="00794C8E" w:rsidP="007C736A">
            <w:r w:rsidRPr="00794C8E">
              <w:rPr>
                <w:highlight w:val="green"/>
              </w:rPr>
              <w:t>TODO: Homework exercises</w:t>
            </w:r>
          </w:p>
          <w:p w14:paraId="34BC6FC8" w14:textId="77777777" w:rsidR="00794C8E" w:rsidRPr="00F13F1B" w:rsidRDefault="00794C8E" w:rsidP="007C736A"/>
          <w:p w14:paraId="43A4E261" w14:textId="7E30E299" w:rsidR="000252CC" w:rsidRPr="00795153" w:rsidRDefault="00E43279" w:rsidP="00E43279">
            <w:pPr>
              <w:pStyle w:val="AssignmentsLevel2"/>
              <w:numPr>
                <w:ilvl w:val="0"/>
                <w:numId w:val="0"/>
              </w:numPr>
              <w:ind w:left="360"/>
              <w:jc w:val="right"/>
            </w:pPr>
            <w:r>
              <w:t>42</w:t>
            </w:r>
          </w:p>
        </w:tc>
      </w:tr>
      <w:tr w:rsidR="000252CC" w:rsidRPr="00842155" w14:paraId="03C4628F" w14:textId="77777777" w:rsidTr="00D73AFD">
        <w:tc>
          <w:tcPr>
            <w:tcW w:w="12390" w:type="dxa"/>
            <w:gridSpan w:val="3"/>
            <w:tcMar>
              <w:top w:w="115" w:type="dxa"/>
              <w:left w:w="115" w:type="dxa"/>
              <w:bottom w:w="115" w:type="dxa"/>
              <w:right w:w="115" w:type="dxa"/>
            </w:tcMar>
          </w:tcPr>
          <w:p w14:paraId="7960614E" w14:textId="3640951B" w:rsidR="000252CC" w:rsidRDefault="000252CC" w:rsidP="00D73AFD">
            <w:pPr>
              <w:rPr>
                <w:b/>
              </w:rPr>
            </w:pPr>
            <w:r>
              <w:rPr>
                <w:b/>
              </w:rPr>
              <w:lastRenderedPageBreak/>
              <w:t>Day 2: Turing Machines</w:t>
            </w:r>
            <w:r w:rsidR="005024D9">
              <w:rPr>
                <w:b/>
              </w:rPr>
              <w:t xml:space="preserve"> (continued)</w:t>
            </w:r>
          </w:p>
          <w:p w14:paraId="0181F1D0" w14:textId="1B7EDDB8" w:rsidR="000252CC" w:rsidRDefault="007C736A" w:rsidP="00D73AFD">
            <w:r>
              <w:t>More examples of Turing Machines.</w:t>
            </w:r>
          </w:p>
          <w:p w14:paraId="7126716E" w14:textId="77777777" w:rsidR="000252CC" w:rsidRDefault="000252CC" w:rsidP="00D73AFD"/>
          <w:p w14:paraId="4B1E87D3" w14:textId="6D4D7D1F" w:rsidR="00C00D21" w:rsidRDefault="000252CC" w:rsidP="00C00D21">
            <w:pPr>
              <w:rPr>
                <w:bCs/>
              </w:rPr>
            </w:pPr>
            <w:r>
              <w:rPr>
                <w:b/>
              </w:rPr>
              <w:t xml:space="preserve">Homework: </w:t>
            </w:r>
            <w:r w:rsidR="00C00D21" w:rsidRPr="00C00D21">
              <w:t xml:space="preserve">Read </w:t>
            </w:r>
            <w:r w:rsidR="00C00D21">
              <w:rPr>
                <w:bCs/>
              </w:rPr>
              <w:t xml:space="preserve">“On Computable Numbers, With an Application to the </w:t>
            </w:r>
            <w:proofErr w:type="spellStart"/>
            <w:r w:rsidR="00C00D21">
              <w:rPr>
                <w:bCs/>
              </w:rPr>
              <w:t>Entscheidungsproblem</w:t>
            </w:r>
            <w:proofErr w:type="spellEnd"/>
            <w:r w:rsidR="00C00D21">
              <w:rPr>
                <w:bCs/>
              </w:rPr>
              <w:t>,” A. Turing (</w:t>
            </w:r>
            <w:r w:rsidR="00C00D21" w:rsidRPr="00990C0D">
              <w:rPr>
                <w:bCs/>
                <w:highlight w:val="yellow"/>
              </w:rPr>
              <w:t xml:space="preserve">section needed for </w:t>
            </w:r>
            <w:r w:rsidR="00C00D21">
              <w:rPr>
                <w:bCs/>
                <w:highlight w:val="yellow"/>
              </w:rPr>
              <w:t>U</w:t>
            </w:r>
            <w:r w:rsidR="00C00D21" w:rsidRPr="00990C0D">
              <w:rPr>
                <w:bCs/>
                <w:highlight w:val="yellow"/>
              </w:rPr>
              <w:t>TM only</w:t>
            </w:r>
            <w:r w:rsidR="00C00D21">
              <w:rPr>
                <w:bCs/>
              </w:rPr>
              <w:t>)</w:t>
            </w:r>
          </w:p>
          <w:p w14:paraId="42785B99" w14:textId="77777777" w:rsidR="00794C8E" w:rsidRDefault="00794C8E" w:rsidP="00C00D21">
            <w:pPr>
              <w:rPr>
                <w:bCs/>
              </w:rPr>
            </w:pPr>
          </w:p>
          <w:p w14:paraId="359732F4" w14:textId="77777777" w:rsidR="00794C8E" w:rsidRDefault="00794C8E" w:rsidP="00794C8E">
            <w:pPr>
              <w:rPr>
                <w:bCs/>
              </w:rPr>
            </w:pPr>
            <w:r w:rsidRPr="00794C8E">
              <w:rPr>
                <w:bCs/>
                <w:highlight w:val="green"/>
              </w:rPr>
              <w:t>TODO: Decide on excerpt for the Turing reading</w:t>
            </w:r>
          </w:p>
          <w:p w14:paraId="741D447D" w14:textId="71E8A764" w:rsidR="00794C8E" w:rsidRPr="00794C8E" w:rsidRDefault="00794C8E" w:rsidP="00794C8E">
            <w:pPr>
              <w:rPr>
                <w:highlight w:val="green"/>
              </w:rPr>
            </w:pPr>
            <w:r w:rsidRPr="00794C8E">
              <w:rPr>
                <w:highlight w:val="green"/>
              </w:rPr>
              <w:t>TODO: Lecture notes for teacher</w:t>
            </w:r>
            <w:r w:rsidR="00656BEC">
              <w:rPr>
                <w:highlight w:val="green"/>
              </w:rPr>
              <w:t xml:space="preserve"> (might be a continuation of the previous day)</w:t>
            </w:r>
          </w:p>
          <w:p w14:paraId="6ADA83FE" w14:textId="2E88A494" w:rsidR="000252CC" w:rsidRPr="00F13F1B" w:rsidRDefault="000252CC" w:rsidP="00D73AFD"/>
          <w:p w14:paraId="5C069664" w14:textId="34720769" w:rsidR="000252CC" w:rsidRPr="00795153" w:rsidRDefault="00E43279" w:rsidP="00E43279">
            <w:pPr>
              <w:jc w:val="right"/>
            </w:pPr>
            <w:r>
              <w:t>43</w:t>
            </w:r>
          </w:p>
        </w:tc>
      </w:tr>
      <w:tr w:rsidR="000252CC" w:rsidRPr="00842155" w14:paraId="74D9A2D9" w14:textId="77777777" w:rsidTr="00D73AFD">
        <w:tc>
          <w:tcPr>
            <w:tcW w:w="12390" w:type="dxa"/>
            <w:gridSpan w:val="3"/>
            <w:tcMar>
              <w:top w:w="115" w:type="dxa"/>
              <w:left w:w="115" w:type="dxa"/>
              <w:bottom w:w="115" w:type="dxa"/>
              <w:right w:w="115" w:type="dxa"/>
            </w:tcMar>
          </w:tcPr>
          <w:p w14:paraId="2005AE77" w14:textId="151E3005" w:rsidR="000252CC" w:rsidRDefault="000252CC" w:rsidP="00D73AFD">
            <w:pPr>
              <w:rPr>
                <w:b/>
              </w:rPr>
            </w:pPr>
            <w:r>
              <w:rPr>
                <w:b/>
              </w:rPr>
              <w:t>Day 3: The Universal Turing Machine and von Neumann Architecture</w:t>
            </w:r>
          </w:p>
          <w:p w14:paraId="1502CCA5" w14:textId="2F595F71" w:rsidR="000252CC" w:rsidRPr="00E21B92" w:rsidRDefault="000252CC" w:rsidP="00D73AFD">
            <w:r>
              <w:t>This lecture is on the universal Turing Machine and the Church-Turing Thesis. This is the crowning achievement of this quarter and deserve</w:t>
            </w:r>
            <w:r w:rsidR="00C00D21">
              <w:t xml:space="preserve">s some attention. Use the Turing reading from the night before. </w:t>
            </w:r>
            <w:r>
              <w:t>The lecture should also touch on the basics of the von Neumann architecture</w:t>
            </w:r>
            <w:r w:rsidR="005024D9">
              <w:t xml:space="preserve"> as well as the work of Lovelace (on Babbage)</w:t>
            </w:r>
            <w:r>
              <w:t>. At this point, we really do have the modern computer.</w:t>
            </w:r>
          </w:p>
          <w:p w14:paraId="27719F5F" w14:textId="77777777" w:rsidR="000252CC" w:rsidRDefault="000252CC" w:rsidP="00D73AFD"/>
          <w:p w14:paraId="15931C7E" w14:textId="399E3F8B" w:rsidR="000252CC" w:rsidRDefault="000252CC" w:rsidP="00D73AFD">
            <w:r>
              <w:rPr>
                <w:b/>
              </w:rPr>
              <w:t xml:space="preserve">Homework: </w:t>
            </w:r>
            <w:r w:rsidR="00A35912">
              <w:t xml:space="preserve">Read </w:t>
            </w:r>
            <w:r w:rsidR="00A35912">
              <w:rPr>
                <w:bCs/>
              </w:rPr>
              <w:t xml:space="preserve">“Sketch </w:t>
            </w:r>
            <w:r w:rsidR="00A35912" w:rsidRPr="00990C0D">
              <w:rPr>
                <w:bCs/>
              </w:rPr>
              <w:t>of</w:t>
            </w:r>
            <w:r w:rsidR="00A35912" w:rsidRPr="00990C0D">
              <w:rPr>
                <w:bCs/>
                <w:i/>
              </w:rPr>
              <w:t xml:space="preserve"> The Analytical Engine</w:t>
            </w:r>
            <w:r w:rsidR="00A35912">
              <w:rPr>
                <w:bCs/>
              </w:rPr>
              <w:t xml:space="preserve"> Invented by Charles Babbage”, L.F. </w:t>
            </w:r>
            <w:proofErr w:type="spellStart"/>
            <w:r w:rsidR="00A35912">
              <w:rPr>
                <w:bCs/>
              </w:rPr>
              <w:t>Menabrea</w:t>
            </w:r>
            <w:proofErr w:type="spellEnd"/>
            <w:r w:rsidR="00A35912">
              <w:rPr>
                <w:bCs/>
              </w:rPr>
              <w:t xml:space="preserve"> with notes by A. Lovelace (</w:t>
            </w:r>
            <w:r w:rsidR="00A35912" w:rsidRPr="00990C0D">
              <w:rPr>
                <w:bCs/>
                <w:highlight w:val="yellow"/>
              </w:rPr>
              <w:t>section needed</w:t>
            </w:r>
            <w:r w:rsidR="00A35912">
              <w:rPr>
                <w:bCs/>
              </w:rPr>
              <w:t>)</w:t>
            </w:r>
          </w:p>
          <w:p w14:paraId="056A8FDB" w14:textId="77777777" w:rsidR="00656BEC" w:rsidRDefault="00656BEC" w:rsidP="00D73AFD"/>
          <w:p w14:paraId="641D8705" w14:textId="77777777" w:rsidR="00656BEC" w:rsidRDefault="009042F6" w:rsidP="00D73AFD">
            <w:r w:rsidRPr="009042F6">
              <w:rPr>
                <w:highlight w:val="green"/>
              </w:rPr>
              <w:t>TODO: Lecture notes for teacher</w:t>
            </w:r>
          </w:p>
          <w:p w14:paraId="1FCCF6A1" w14:textId="77777777" w:rsidR="009042F6" w:rsidRDefault="009042F6" w:rsidP="00D73AFD"/>
          <w:p w14:paraId="4CFBD9A6" w14:textId="47B8BCFA" w:rsidR="00E43279" w:rsidRPr="00AA4679" w:rsidRDefault="00E43279" w:rsidP="00E43279">
            <w:pPr>
              <w:jc w:val="right"/>
            </w:pPr>
            <w:r>
              <w:t>44</w:t>
            </w:r>
          </w:p>
        </w:tc>
      </w:tr>
      <w:tr w:rsidR="000252CC" w:rsidRPr="00842155" w14:paraId="312A3486" w14:textId="77777777" w:rsidTr="00D73AFD">
        <w:tc>
          <w:tcPr>
            <w:tcW w:w="12390" w:type="dxa"/>
            <w:gridSpan w:val="3"/>
            <w:tcMar>
              <w:top w:w="115" w:type="dxa"/>
              <w:left w:w="115" w:type="dxa"/>
              <w:bottom w:w="115" w:type="dxa"/>
              <w:right w:w="115" w:type="dxa"/>
            </w:tcMar>
          </w:tcPr>
          <w:p w14:paraId="5C494E19" w14:textId="77777777" w:rsidR="000252CC" w:rsidRDefault="000252CC" w:rsidP="00D73AFD">
            <w:pPr>
              <w:rPr>
                <w:b/>
              </w:rPr>
            </w:pPr>
            <w:r>
              <w:rPr>
                <w:b/>
              </w:rPr>
              <w:t>Day 4</w:t>
            </w:r>
          </w:p>
          <w:p w14:paraId="03460B3F" w14:textId="030ACBAA" w:rsidR="000252CC" w:rsidRPr="00D456CD" w:rsidRDefault="000252CC" w:rsidP="009042F6">
            <w:r>
              <w:t>Flexible</w:t>
            </w:r>
            <w:r w:rsidR="009042F6">
              <w:t>.  However, this week may require an extra day.  The first three days can be stretched at the teacher’s discretion into this fourth day.</w:t>
            </w:r>
          </w:p>
        </w:tc>
      </w:tr>
      <w:tr w:rsidR="000252CC" w:rsidRPr="00842155" w14:paraId="2FFDCB26" w14:textId="77777777" w:rsidTr="00D73AFD">
        <w:tc>
          <w:tcPr>
            <w:tcW w:w="12390" w:type="dxa"/>
            <w:gridSpan w:val="3"/>
            <w:tcMar>
              <w:top w:w="115" w:type="dxa"/>
              <w:left w:w="115" w:type="dxa"/>
              <w:bottom w:w="115" w:type="dxa"/>
              <w:right w:w="115" w:type="dxa"/>
            </w:tcMar>
          </w:tcPr>
          <w:p w14:paraId="3B2DBAD8" w14:textId="77777777" w:rsidR="000252CC" w:rsidRDefault="000252CC" w:rsidP="00D73AFD">
            <w:pPr>
              <w:rPr>
                <w:b/>
              </w:rPr>
            </w:pPr>
            <w:r>
              <w:rPr>
                <w:b/>
              </w:rPr>
              <w:t>Day 5</w:t>
            </w:r>
          </w:p>
          <w:p w14:paraId="6465C9DB" w14:textId="77777777" w:rsidR="000252CC" w:rsidRPr="00D456CD" w:rsidRDefault="000252CC" w:rsidP="00D73AFD">
            <w:r>
              <w:lastRenderedPageBreak/>
              <w:t>Flexible</w:t>
            </w:r>
          </w:p>
        </w:tc>
      </w:tr>
    </w:tbl>
    <w:p w14:paraId="7F7B9D71" w14:textId="34FCBB18" w:rsidR="004249BD" w:rsidRDefault="004249BD">
      <w:pPr>
        <w:rPr>
          <w:rFonts w:cs="Arial"/>
        </w:rPr>
      </w:pPr>
      <w:r>
        <w:rPr>
          <w:rFonts w:cs="Arial"/>
        </w:rPr>
        <w:lastRenderedPageBreak/>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249BD" w:rsidRPr="0090566F" w14:paraId="3B61B4EB" w14:textId="77777777" w:rsidTr="001B6A2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4453F1A9" w14:textId="239488B6" w:rsidR="004249BD" w:rsidRPr="00075884" w:rsidRDefault="004D3FF3" w:rsidP="0082442C">
            <w:pPr>
              <w:pStyle w:val="TopicHeading"/>
            </w:pPr>
            <w:bookmarkStart w:id="30" w:name="_Toc408479240"/>
            <w:r>
              <w:lastRenderedPageBreak/>
              <w:t>Week 29</w:t>
            </w:r>
            <w:r w:rsidR="004249BD">
              <w:t xml:space="preserve">: </w:t>
            </w:r>
            <w:r w:rsidR="0082442C">
              <w:t>The Limits of Computation</w:t>
            </w:r>
            <w:bookmarkEnd w:id="30"/>
            <w:r w:rsidR="004249BD">
              <w:t xml:space="preserve"> </w:t>
            </w:r>
          </w:p>
        </w:tc>
        <w:tc>
          <w:tcPr>
            <w:tcW w:w="780" w:type="dxa"/>
            <w:tcBorders>
              <w:left w:val="nil"/>
              <w:bottom w:val="single" w:sz="4" w:space="0" w:color="000000" w:themeColor="text1"/>
              <w:right w:val="nil"/>
            </w:tcBorders>
            <w:shd w:val="clear" w:color="auto" w:fill="012169"/>
            <w:vAlign w:val="center"/>
          </w:tcPr>
          <w:p w14:paraId="636AB2BD" w14:textId="77777777" w:rsidR="004249BD" w:rsidRPr="00075884" w:rsidRDefault="004249BD" w:rsidP="001B6A2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0F57EE68" w14:textId="5A454EE4" w:rsidR="004249BD" w:rsidRPr="00566ACF" w:rsidRDefault="004249BD" w:rsidP="001B6A2B">
            <w:pPr>
              <w:pStyle w:val="Heading1"/>
              <w:jc w:val="right"/>
            </w:pPr>
            <w:r w:rsidRPr="00566ACF">
              <w:t xml:space="preserve">Quarter </w:t>
            </w:r>
            <w:r w:rsidR="004D3FF3">
              <w:t>4</w:t>
            </w:r>
          </w:p>
        </w:tc>
      </w:tr>
      <w:tr w:rsidR="004249BD" w:rsidRPr="00E45197" w14:paraId="50C44BE8"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E666A7F" w14:textId="77777777" w:rsidR="004249BD" w:rsidRPr="00E45197" w:rsidRDefault="004249BD" w:rsidP="001B6A2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2A105CC9" w14:textId="77777777" w:rsidR="004249BD" w:rsidRPr="00E45197" w:rsidRDefault="004249BD" w:rsidP="001B6A2B">
            <w:pPr>
              <w:pStyle w:val="TopicHeading"/>
            </w:pPr>
          </w:p>
        </w:tc>
      </w:tr>
      <w:tr w:rsidR="004249BD" w:rsidRPr="00842155" w14:paraId="7FDEC05F" w14:textId="77777777" w:rsidTr="001B6A2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15A0E8AA" w14:textId="705E7AD1" w:rsidR="004249BD" w:rsidRPr="00842155" w:rsidRDefault="006F2229" w:rsidP="006F2229">
            <w:pPr>
              <w:tabs>
                <w:tab w:val="left" w:pos="0"/>
                <w:tab w:val="left" w:pos="3720"/>
              </w:tabs>
              <w:outlineLvl w:val="0"/>
              <w:rPr>
                <w:rFonts w:cs="Arial"/>
              </w:rPr>
            </w:pPr>
            <w:r>
              <w:rPr>
                <w:rFonts w:cs="Arial"/>
              </w:rPr>
              <w:t>This week culminates in the Halting Problem, which definitively sets limits on the power of computation, and makes at least the start of an argument against “Artificial Intelligence.”</w:t>
            </w:r>
          </w:p>
        </w:tc>
        <w:tc>
          <w:tcPr>
            <w:tcW w:w="1530" w:type="dxa"/>
            <w:tcBorders>
              <w:left w:val="nil"/>
              <w:bottom w:val="single" w:sz="4" w:space="0" w:color="000000" w:themeColor="text1"/>
              <w:right w:val="single" w:sz="4" w:space="0" w:color="auto"/>
            </w:tcBorders>
            <w:shd w:val="clear" w:color="auto" w:fill="auto"/>
          </w:tcPr>
          <w:p w14:paraId="590A6C04" w14:textId="77777777" w:rsidR="004249BD" w:rsidRPr="00842155" w:rsidRDefault="004249BD" w:rsidP="001B6A2B">
            <w:pPr>
              <w:rPr>
                <w:rFonts w:cs="Arial"/>
                <w:szCs w:val="20"/>
              </w:rPr>
            </w:pPr>
          </w:p>
        </w:tc>
      </w:tr>
      <w:tr w:rsidR="004249BD" w:rsidRPr="00E45197" w14:paraId="3D476E0A"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1F87046F" w14:textId="77777777" w:rsidR="004249BD" w:rsidRPr="00E45197" w:rsidRDefault="004249BD" w:rsidP="001B6A2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19C1DCFC" w14:textId="77777777" w:rsidR="004249BD" w:rsidRPr="00E45197" w:rsidRDefault="004249BD" w:rsidP="001B6A2B">
            <w:pPr>
              <w:rPr>
                <w:rFonts w:cs="Arial"/>
                <w:color w:val="FFFFFF" w:themeColor="background1"/>
                <w:szCs w:val="20"/>
              </w:rPr>
            </w:pPr>
          </w:p>
        </w:tc>
      </w:tr>
      <w:tr w:rsidR="004249BD" w:rsidRPr="00842155" w14:paraId="78E58882" w14:textId="77777777" w:rsidTr="001B6A2B">
        <w:trPr>
          <w:trHeight w:val="30"/>
        </w:trPr>
        <w:tc>
          <w:tcPr>
            <w:tcW w:w="12390" w:type="dxa"/>
            <w:gridSpan w:val="3"/>
            <w:tcBorders>
              <w:bottom w:val="nil"/>
              <w:right w:val="single" w:sz="4" w:space="0" w:color="auto"/>
            </w:tcBorders>
            <w:tcMar>
              <w:top w:w="115" w:type="dxa"/>
              <w:left w:w="115" w:type="dxa"/>
              <w:bottom w:w="115" w:type="dxa"/>
              <w:right w:w="115" w:type="dxa"/>
            </w:tcMar>
          </w:tcPr>
          <w:p w14:paraId="64026C0E" w14:textId="77777777" w:rsidR="004249BD" w:rsidRDefault="00C64908" w:rsidP="00C64908">
            <w:pPr>
              <w:pStyle w:val="ListParagraph"/>
              <w:numPr>
                <w:ilvl w:val="0"/>
                <w:numId w:val="30"/>
              </w:numPr>
              <w:ind w:left="335"/>
              <w:rPr>
                <w:rFonts w:cs="Arial"/>
                <w:szCs w:val="20"/>
              </w:rPr>
            </w:pPr>
            <w:r>
              <w:rPr>
                <w:rFonts w:cs="Arial"/>
                <w:szCs w:val="20"/>
              </w:rPr>
              <w:t>Understand the Halting Problem and its ramifications for computing.</w:t>
            </w:r>
          </w:p>
          <w:p w14:paraId="78553BD6" w14:textId="4BF83BBD" w:rsidR="00C64908" w:rsidRPr="00C64908" w:rsidRDefault="00C64908" w:rsidP="00C64908">
            <w:pPr>
              <w:pStyle w:val="ListParagraph"/>
              <w:numPr>
                <w:ilvl w:val="0"/>
                <w:numId w:val="30"/>
              </w:numPr>
              <w:ind w:left="335"/>
              <w:rPr>
                <w:rFonts w:cs="Arial"/>
                <w:szCs w:val="20"/>
              </w:rPr>
            </w:pPr>
            <w:r>
              <w:rPr>
                <w:rFonts w:cs="Arial"/>
                <w:szCs w:val="20"/>
              </w:rPr>
              <w:t>Understand the variations on the Halting Problem, especially the inability to evaluate a logical statement as universally true.</w:t>
            </w:r>
          </w:p>
        </w:tc>
      </w:tr>
      <w:tr w:rsidR="004249BD" w:rsidRPr="00E45197" w14:paraId="5E8EC6CB" w14:textId="77777777" w:rsidTr="001B6A2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7EA6C2DE" w14:textId="77777777" w:rsidR="004249BD" w:rsidRPr="00E45197" w:rsidRDefault="004249BD" w:rsidP="001B6A2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4249BD" w:rsidRPr="00842155" w14:paraId="3BCD51FE" w14:textId="77777777" w:rsidTr="001B6A2B">
        <w:tc>
          <w:tcPr>
            <w:tcW w:w="12390" w:type="dxa"/>
            <w:gridSpan w:val="3"/>
            <w:tcMar>
              <w:top w:w="115" w:type="dxa"/>
              <w:left w:w="115" w:type="dxa"/>
              <w:bottom w:w="115" w:type="dxa"/>
              <w:right w:w="115" w:type="dxa"/>
            </w:tcMar>
          </w:tcPr>
          <w:p w14:paraId="266D353C" w14:textId="77777777" w:rsidR="004249BD" w:rsidRDefault="004249BD" w:rsidP="001B6A2B">
            <w:pPr>
              <w:pStyle w:val="FreeFormA"/>
              <w:tabs>
                <w:tab w:val="left" w:pos="9870"/>
              </w:tabs>
              <w:rPr>
                <w:rFonts w:ascii="Arial" w:hAnsi="Arial" w:cs="Arial"/>
                <w:b/>
              </w:rPr>
            </w:pPr>
            <w:r>
              <w:rPr>
                <w:rFonts w:ascii="Arial" w:hAnsi="Arial" w:cs="Arial"/>
                <w:b/>
              </w:rPr>
              <w:t>Readings</w:t>
            </w:r>
            <w:r>
              <w:rPr>
                <w:rFonts w:ascii="Arial" w:hAnsi="Arial" w:cs="Arial"/>
                <w:b/>
              </w:rPr>
              <w:tab/>
            </w:r>
          </w:p>
          <w:p w14:paraId="46A01052" w14:textId="77777777" w:rsidR="004249BD" w:rsidRDefault="004249BD" w:rsidP="001B6A2B">
            <w:pPr>
              <w:pStyle w:val="FreeFormA"/>
              <w:rPr>
                <w:rFonts w:ascii="Arial" w:hAnsi="Arial" w:cs="Arial"/>
                <w:b/>
              </w:rPr>
            </w:pPr>
          </w:p>
          <w:p w14:paraId="059EE53F" w14:textId="03321943" w:rsidR="004249BD" w:rsidRPr="00795153" w:rsidRDefault="00C64908" w:rsidP="001B6A2B">
            <w:r w:rsidRPr="00C64908">
              <w:rPr>
                <w:rFonts w:cs="Arial"/>
                <w:bCs/>
                <w:i/>
                <w:iCs/>
                <w:highlight w:val="yellow"/>
              </w:rPr>
              <w:t>I feel like we should have something.</w:t>
            </w:r>
          </w:p>
        </w:tc>
      </w:tr>
      <w:tr w:rsidR="004249BD" w:rsidRPr="00842155" w14:paraId="6D6090D0" w14:textId="77777777" w:rsidTr="001B6A2B">
        <w:tc>
          <w:tcPr>
            <w:tcW w:w="12390" w:type="dxa"/>
            <w:gridSpan w:val="3"/>
            <w:tcMar>
              <w:top w:w="115" w:type="dxa"/>
              <w:left w:w="115" w:type="dxa"/>
              <w:bottom w:w="115" w:type="dxa"/>
              <w:right w:w="115" w:type="dxa"/>
            </w:tcMar>
          </w:tcPr>
          <w:p w14:paraId="4ECF4847" w14:textId="77777777" w:rsidR="004249BD" w:rsidRDefault="004249BD" w:rsidP="001B6A2B">
            <w:pPr>
              <w:pStyle w:val="FreeFormA"/>
              <w:rPr>
                <w:rFonts w:ascii="Arial" w:hAnsi="Arial" w:cs="Arial"/>
                <w:b/>
              </w:rPr>
            </w:pPr>
            <w:r>
              <w:rPr>
                <w:rFonts w:ascii="Arial" w:hAnsi="Arial" w:cs="Arial"/>
                <w:b/>
              </w:rPr>
              <w:t>Assignments</w:t>
            </w:r>
          </w:p>
          <w:p w14:paraId="01149ED1" w14:textId="77777777" w:rsidR="004249BD" w:rsidRDefault="004249BD" w:rsidP="001B6A2B">
            <w:pPr>
              <w:pStyle w:val="FreeFormA"/>
              <w:rPr>
                <w:rFonts w:ascii="Arial" w:hAnsi="Arial" w:cs="Arial"/>
                <w:b/>
              </w:rPr>
            </w:pPr>
          </w:p>
          <w:p w14:paraId="0F1D754C" w14:textId="33FFE0E7" w:rsidR="004249BD" w:rsidRDefault="004249BD" w:rsidP="001B6A2B">
            <w:pPr>
              <w:pStyle w:val="FreeFormA"/>
            </w:pPr>
            <w:r w:rsidRPr="00631AD4">
              <w:rPr>
                <w:rFonts w:ascii="Arial" w:hAnsi="Arial" w:cs="Arial"/>
                <w:highlight w:val="yellow"/>
              </w:rPr>
              <w:t>The</w:t>
            </w:r>
            <w:r w:rsidR="00C64908">
              <w:rPr>
                <w:rFonts w:ascii="Arial" w:hAnsi="Arial" w:cs="Arial"/>
                <w:highlight w:val="yellow"/>
              </w:rPr>
              <w:t>se</w:t>
            </w:r>
            <w:r w:rsidRPr="00631AD4">
              <w:rPr>
                <w:rFonts w:ascii="Arial" w:hAnsi="Arial" w:cs="Arial"/>
                <w:highlight w:val="yellow"/>
              </w:rPr>
              <w:t xml:space="preserve"> are homework assignments:</w:t>
            </w:r>
            <w:r>
              <w:t xml:space="preserve"> </w:t>
            </w:r>
          </w:p>
          <w:p w14:paraId="78298F04" w14:textId="77777777" w:rsidR="004249BD" w:rsidRPr="00795153" w:rsidRDefault="004249BD" w:rsidP="001B6A2B"/>
        </w:tc>
      </w:tr>
      <w:tr w:rsidR="004249BD" w:rsidRPr="00E45197" w14:paraId="201B4998" w14:textId="77777777" w:rsidTr="001B6A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2CA063A4" w14:textId="77777777" w:rsidR="004249BD" w:rsidRPr="00E45197" w:rsidRDefault="004249BD" w:rsidP="001B6A2B">
            <w:pPr>
              <w:rPr>
                <w:rFonts w:cs="Arial"/>
                <w:b/>
                <w:color w:val="FFFFFF" w:themeColor="background1"/>
                <w:szCs w:val="20"/>
              </w:rPr>
            </w:pPr>
            <w:r>
              <w:rPr>
                <w:rFonts w:cs="Arial"/>
                <w:b/>
                <w:bCs/>
                <w:color w:val="FFFFFF" w:themeColor="background1"/>
              </w:rPr>
              <w:t>Extra Teacher Resources</w:t>
            </w:r>
          </w:p>
        </w:tc>
      </w:tr>
      <w:tr w:rsidR="004249BD" w:rsidRPr="007F339F" w14:paraId="620B28F3" w14:textId="77777777" w:rsidTr="001B6A2B">
        <w:tc>
          <w:tcPr>
            <w:tcW w:w="12390" w:type="dxa"/>
            <w:gridSpan w:val="3"/>
            <w:shd w:val="clear" w:color="auto" w:fill="FFFFFF" w:themeFill="background1"/>
            <w:tcMar>
              <w:top w:w="115" w:type="dxa"/>
              <w:left w:w="115" w:type="dxa"/>
              <w:bottom w:w="115" w:type="dxa"/>
              <w:right w:w="115" w:type="dxa"/>
            </w:tcMar>
          </w:tcPr>
          <w:p w14:paraId="51E31CD7" w14:textId="77777777" w:rsidR="004249BD" w:rsidRDefault="004249BD" w:rsidP="001B6A2B">
            <w:pPr>
              <w:rPr>
                <w:b/>
                <w:bCs/>
              </w:rPr>
            </w:pPr>
            <w:r>
              <w:rPr>
                <w:b/>
                <w:bCs/>
              </w:rPr>
              <w:t>Readings</w:t>
            </w:r>
          </w:p>
          <w:p w14:paraId="10D64F08" w14:textId="77777777" w:rsidR="004249BD" w:rsidRDefault="004249BD" w:rsidP="001B6A2B">
            <w:pPr>
              <w:rPr>
                <w:b/>
                <w:bCs/>
              </w:rPr>
            </w:pPr>
          </w:p>
          <w:p w14:paraId="08A2A11A" w14:textId="77777777" w:rsidR="004249BD" w:rsidRPr="005F545E" w:rsidRDefault="004249BD" w:rsidP="001B6A2B">
            <w:r w:rsidRPr="00D456CD">
              <w:rPr>
                <w:bCs/>
                <w:highlight w:val="yellow"/>
              </w:rPr>
              <w:t xml:space="preserve">The following </w:t>
            </w:r>
            <w:proofErr w:type="gramStart"/>
            <w:r w:rsidRPr="00D456CD">
              <w:rPr>
                <w:bCs/>
                <w:highlight w:val="yellow"/>
              </w:rPr>
              <w:t>readings ….</w:t>
            </w:r>
            <w:proofErr w:type="gramEnd"/>
          </w:p>
        </w:tc>
      </w:tr>
      <w:tr w:rsidR="004249BD" w:rsidRPr="00E45197" w14:paraId="60A90F66" w14:textId="77777777" w:rsidTr="001B6A2B">
        <w:tc>
          <w:tcPr>
            <w:tcW w:w="12390" w:type="dxa"/>
            <w:gridSpan w:val="3"/>
            <w:shd w:val="clear" w:color="auto" w:fill="A68462"/>
            <w:tcMar>
              <w:top w:w="115" w:type="dxa"/>
              <w:left w:w="115" w:type="dxa"/>
              <w:bottom w:w="115" w:type="dxa"/>
              <w:right w:w="115" w:type="dxa"/>
            </w:tcMar>
          </w:tcPr>
          <w:p w14:paraId="612EEF8E" w14:textId="77777777" w:rsidR="004249BD" w:rsidRPr="00E45197" w:rsidRDefault="004249BD" w:rsidP="001B6A2B">
            <w:pPr>
              <w:rPr>
                <w:rFonts w:cs="Arial"/>
                <w:b/>
                <w:color w:val="FFFFFF" w:themeColor="background1"/>
                <w:szCs w:val="20"/>
              </w:rPr>
            </w:pPr>
            <w:r>
              <w:rPr>
                <w:rFonts w:cs="Arial"/>
                <w:b/>
                <w:bCs/>
                <w:color w:val="FFFFFF" w:themeColor="background1"/>
              </w:rPr>
              <w:t>Daily Outline</w:t>
            </w:r>
          </w:p>
        </w:tc>
      </w:tr>
      <w:tr w:rsidR="004249BD" w:rsidRPr="00842155" w14:paraId="52EA9386" w14:textId="77777777" w:rsidTr="001B6A2B">
        <w:tc>
          <w:tcPr>
            <w:tcW w:w="12390" w:type="dxa"/>
            <w:gridSpan w:val="3"/>
            <w:tcMar>
              <w:top w:w="115" w:type="dxa"/>
              <w:left w:w="115" w:type="dxa"/>
              <w:bottom w:w="115" w:type="dxa"/>
              <w:right w:w="115" w:type="dxa"/>
            </w:tcMar>
          </w:tcPr>
          <w:p w14:paraId="50C09CB6" w14:textId="659A1716" w:rsidR="004249BD" w:rsidRDefault="004249BD" w:rsidP="001B6A2B">
            <w:pPr>
              <w:rPr>
                <w:b/>
                <w:bCs/>
              </w:rPr>
            </w:pPr>
            <w:r>
              <w:rPr>
                <w:b/>
                <w:bCs/>
              </w:rPr>
              <w:t>Day 1</w:t>
            </w:r>
            <w:r w:rsidR="00C64908">
              <w:rPr>
                <w:b/>
                <w:bCs/>
              </w:rPr>
              <w:t>: An Attempt at the Halting Problem</w:t>
            </w:r>
          </w:p>
          <w:p w14:paraId="0848D819" w14:textId="06299A7A" w:rsidR="004249BD" w:rsidRDefault="00C64908" w:rsidP="001B6A2B">
            <w:r>
              <w:t xml:space="preserve">Students should be given that task of scanning </w:t>
            </w:r>
            <w:proofErr w:type="gramStart"/>
            <w:r>
              <w:t>a for</w:t>
            </w:r>
            <w:proofErr w:type="gramEnd"/>
            <w:r>
              <w:t xml:space="preserve"> loop and trying to decide if it is infinite.  All</w:t>
            </w:r>
            <w:r w:rsidR="009042F6">
              <w:t>ow</w:t>
            </w:r>
            <w:r>
              <w:t xml:space="preserve"> them to wrestle the entire period with this, and allow them to ask questions about what they can assume. They may work in “pseudo code.” Do not reveal for them that this is not possible.</w:t>
            </w:r>
          </w:p>
          <w:p w14:paraId="0B959972" w14:textId="77777777" w:rsidR="009042F6" w:rsidRDefault="009042F6" w:rsidP="001B6A2B"/>
          <w:p w14:paraId="052C5188" w14:textId="14B558EF" w:rsidR="009042F6" w:rsidRPr="009042F6" w:rsidRDefault="009042F6" w:rsidP="001B6A2B">
            <w:r>
              <w:rPr>
                <w:b/>
              </w:rPr>
              <w:t xml:space="preserve">Homework: </w:t>
            </w:r>
            <w:r>
              <w:t>None</w:t>
            </w:r>
          </w:p>
          <w:p w14:paraId="5033D801" w14:textId="77777777" w:rsidR="009042F6" w:rsidRDefault="009042F6" w:rsidP="001B6A2B"/>
          <w:p w14:paraId="00E829D9" w14:textId="77777777" w:rsidR="009042F6" w:rsidRPr="009042F6" w:rsidRDefault="009042F6" w:rsidP="001B6A2B">
            <w:pPr>
              <w:rPr>
                <w:highlight w:val="green"/>
              </w:rPr>
            </w:pPr>
            <w:r w:rsidRPr="009042F6">
              <w:rPr>
                <w:highlight w:val="green"/>
              </w:rPr>
              <w:t>TODO: Activity sheet for students</w:t>
            </w:r>
          </w:p>
          <w:p w14:paraId="6FF26E63" w14:textId="63749C1B" w:rsidR="009042F6" w:rsidRDefault="009042F6" w:rsidP="001B6A2B">
            <w:r w:rsidRPr="009042F6">
              <w:rPr>
                <w:highlight w:val="green"/>
              </w:rPr>
              <w:lastRenderedPageBreak/>
              <w:t>TODO: Maybe some notes for the teacher</w:t>
            </w:r>
            <w:r>
              <w:t xml:space="preserve"> </w:t>
            </w:r>
          </w:p>
          <w:p w14:paraId="6D96F2B9" w14:textId="1536AD4C" w:rsidR="004249BD" w:rsidRPr="00795153" w:rsidRDefault="00E43279" w:rsidP="00E43279">
            <w:pPr>
              <w:pStyle w:val="AssignmentsLevel2"/>
              <w:numPr>
                <w:ilvl w:val="0"/>
                <w:numId w:val="0"/>
              </w:numPr>
              <w:ind w:left="360"/>
              <w:jc w:val="right"/>
            </w:pPr>
            <w:r>
              <w:t>45</w:t>
            </w:r>
          </w:p>
        </w:tc>
      </w:tr>
      <w:tr w:rsidR="004249BD" w:rsidRPr="00842155" w14:paraId="395CEC66" w14:textId="77777777" w:rsidTr="001B6A2B">
        <w:tc>
          <w:tcPr>
            <w:tcW w:w="12390" w:type="dxa"/>
            <w:gridSpan w:val="3"/>
            <w:tcMar>
              <w:top w:w="115" w:type="dxa"/>
              <w:left w:w="115" w:type="dxa"/>
              <w:bottom w:w="115" w:type="dxa"/>
              <w:right w:w="115" w:type="dxa"/>
            </w:tcMar>
          </w:tcPr>
          <w:p w14:paraId="0C2A6050" w14:textId="31198C6D" w:rsidR="004249BD" w:rsidRDefault="004249BD" w:rsidP="001B6A2B">
            <w:pPr>
              <w:rPr>
                <w:b/>
              </w:rPr>
            </w:pPr>
            <w:r>
              <w:rPr>
                <w:b/>
              </w:rPr>
              <w:lastRenderedPageBreak/>
              <w:t>Day 2</w:t>
            </w:r>
            <w:r w:rsidR="00C64908">
              <w:rPr>
                <w:b/>
              </w:rPr>
              <w:t>: The Halting Problem Solve</w:t>
            </w:r>
            <w:r w:rsidR="00A35912">
              <w:rPr>
                <w:b/>
              </w:rPr>
              <w:t>d</w:t>
            </w:r>
            <w:r w:rsidR="00C64908">
              <w:rPr>
                <w:b/>
              </w:rPr>
              <w:t xml:space="preserve"> (or not)</w:t>
            </w:r>
          </w:p>
          <w:p w14:paraId="50BD8E5D" w14:textId="01B22348" w:rsidR="004249BD" w:rsidRPr="00C64908" w:rsidRDefault="00C64908" w:rsidP="001B6A2B">
            <w:r>
              <w:t>Present the proof of the Halting Problem.  Guide students through this by presenting only some of the steps. Done correctly, this should take the entire period.</w:t>
            </w:r>
          </w:p>
          <w:p w14:paraId="7B8F8661" w14:textId="77777777" w:rsidR="004249BD" w:rsidRDefault="004249BD" w:rsidP="001B6A2B"/>
          <w:p w14:paraId="7E8B765D" w14:textId="77777777" w:rsidR="00F331B0" w:rsidRDefault="00F331B0" w:rsidP="001B6A2B">
            <w:r>
              <w:rPr>
                <w:b/>
              </w:rPr>
              <w:t xml:space="preserve">Homework: </w:t>
            </w:r>
            <w:r>
              <w:t>None</w:t>
            </w:r>
          </w:p>
          <w:p w14:paraId="0C217F9A" w14:textId="77777777" w:rsidR="009042F6" w:rsidRDefault="009042F6" w:rsidP="001B6A2B"/>
          <w:p w14:paraId="7C28E1F3" w14:textId="47713185" w:rsidR="009042F6" w:rsidRDefault="009042F6" w:rsidP="001B6A2B">
            <w:r w:rsidRPr="009042F6">
              <w:rPr>
                <w:highlight w:val="green"/>
              </w:rPr>
              <w:t>TODO: Lecture notes for teacher</w:t>
            </w:r>
          </w:p>
          <w:p w14:paraId="130B738F" w14:textId="6DA2F45B" w:rsidR="00F331B0" w:rsidRPr="00F331B0" w:rsidRDefault="00E43279" w:rsidP="00E43279">
            <w:pPr>
              <w:jc w:val="right"/>
            </w:pPr>
            <w:r>
              <w:t>46</w:t>
            </w:r>
          </w:p>
        </w:tc>
      </w:tr>
      <w:tr w:rsidR="004249BD" w:rsidRPr="00842155" w14:paraId="321E813E" w14:textId="77777777" w:rsidTr="001B6A2B">
        <w:tc>
          <w:tcPr>
            <w:tcW w:w="12390" w:type="dxa"/>
            <w:gridSpan w:val="3"/>
            <w:tcMar>
              <w:top w:w="115" w:type="dxa"/>
              <w:left w:w="115" w:type="dxa"/>
              <w:bottom w:w="115" w:type="dxa"/>
              <w:right w:w="115" w:type="dxa"/>
            </w:tcMar>
          </w:tcPr>
          <w:p w14:paraId="3CE5C86A" w14:textId="77777777" w:rsidR="004249BD" w:rsidRDefault="004249BD" w:rsidP="001B6A2B">
            <w:pPr>
              <w:rPr>
                <w:b/>
              </w:rPr>
            </w:pPr>
            <w:r>
              <w:rPr>
                <w:b/>
              </w:rPr>
              <w:t>Day 3</w:t>
            </w:r>
            <w:r w:rsidR="00C64908">
              <w:rPr>
                <w:b/>
              </w:rPr>
              <w:t>: Ramifications of the Halting Problem</w:t>
            </w:r>
          </w:p>
          <w:p w14:paraId="2A003FB9" w14:textId="20EB3CFD" w:rsidR="00C64908" w:rsidRPr="00C64908" w:rsidRDefault="00C64908" w:rsidP="001B6A2B">
            <w:r>
              <w:t>Discuss the variations of the Halting Problem, most importantly that Turing proved that there is no algorithm that takes as input a logical statement (even a formal one) and answers whether it is universally true. Connect this to the Hilbert millennium problem, as well as the work of Gödel. Serious conversation should be had about the ramifications of all of this, particularly when it comes to</w:t>
            </w:r>
            <w:r w:rsidR="00F331B0">
              <w:t xml:space="preserve"> understanding “mind” and “judg</w:t>
            </w:r>
            <w:r>
              <w:t>ment.’ Students should be able to connect this back to Aristotle.</w:t>
            </w:r>
          </w:p>
          <w:p w14:paraId="7DE3160E" w14:textId="77777777" w:rsidR="00F331B0" w:rsidRDefault="00F331B0" w:rsidP="00F331B0"/>
          <w:p w14:paraId="0BD20BAE" w14:textId="77777777" w:rsidR="00F331B0" w:rsidRDefault="00F331B0" w:rsidP="00F331B0">
            <w:r>
              <w:rPr>
                <w:b/>
              </w:rPr>
              <w:t xml:space="preserve">Homework: </w:t>
            </w:r>
            <w:r>
              <w:t>None</w:t>
            </w:r>
          </w:p>
          <w:p w14:paraId="5C859A19" w14:textId="77777777" w:rsidR="009042F6" w:rsidRDefault="009042F6" w:rsidP="00F331B0"/>
          <w:p w14:paraId="0C75A8AC" w14:textId="18D47E11" w:rsidR="009042F6" w:rsidRDefault="009042F6" w:rsidP="00F331B0">
            <w:r w:rsidRPr="009042F6">
              <w:rPr>
                <w:highlight w:val="green"/>
              </w:rPr>
              <w:t>TODO: Lecture notes for teacher</w:t>
            </w:r>
          </w:p>
          <w:p w14:paraId="67368879" w14:textId="1F85264B" w:rsidR="004249BD" w:rsidRPr="00795153" w:rsidRDefault="00E43279" w:rsidP="00E43279">
            <w:pPr>
              <w:jc w:val="right"/>
            </w:pPr>
            <w:r>
              <w:t>47</w:t>
            </w:r>
          </w:p>
        </w:tc>
      </w:tr>
      <w:tr w:rsidR="004249BD" w:rsidRPr="00842155" w14:paraId="7007AE45" w14:textId="77777777" w:rsidTr="001B6A2B">
        <w:tc>
          <w:tcPr>
            <w:tcW w:w="12390" w:type="dxa"/>
            <w:gridSpan w:val="3"/>
            <w:tcMar>
              <w:top w:w="115" w:type="dxa"/>
              <w:left w:w="115" w:type="dxa"/>
              <w:bottom w:w="115" w:type="dxa"/>
              <w:right w:w="115" w:type="dxa"/>
            </w:tcMar>
          </w:tcPr>
          <w:p w14:paraId="575107F4" w14:textId="77777777" w:rsidR="004249BD" w:rsidRDefault="004249BD" w:rsidP="001B6A2B">
            <w:pPr>
              <w:rPr>
                <w:b/>
              </w:rPr>
            </w:pPr>
            <w:r>
              <w:rPr>
                <w:b/>
              </w:rPr>
              <w:t>Day 4</w:t>
            </w:r>
          </w:p>
          <w:p w14:paraId="521ADFFD" w14:textId="77777777" w:rsidR="004249BD" w:rsidRDefault="00F331B0" w:rsidP="001B6A2B">
            <w:r w:rsidRPr="00F331B0">
              <w:rPr>
                <w:highlight w:val="yellow"/>
              </w:rPr>
              <w:t>STILL NEED TO WORK THIS OUT. IF WE HAD A READING, IT WOULD HELP</w:t>
            </w:r>
          </w:p>
          <w:p w14:paraId="2AF512C4" w14:textId="77777777" w:rsidR="009042F6" w:rsidRDefault="009042F6" w:rsidP="001B6A2B"/>
          <w:p w14:paraId="16DDB2B6" w14:textId="5730A358" w:rsidR="009042F6" w:rsidRDefault="009042F6" w:rsidP="001B6A2B">
            <w:r w:rsidRPr="009042F6">
              <w:rPr>
                <w:highlight w:val="green"/>
              </w:rPr>
              <w:t>TODO: What do we do this day?</w:t>
            </w:r>
          </w:p>
          <w:p w14:paraId="5AAB1313" w14:textId="6C0FD775" w:rsidR="00E43279" w:rsidRPr="00D456CD" w:rsidRDefault="00E43279" w:rsidP="00E43279">
            <w:pPr>
              <w:jc w:val="right"/>
            </w:pPr>
            <w:r>
              <w:t>48</w:t>
            </w:r>
          </w:p>
        </w:tc>
      </w:tr>
      <w:tr w:rsidR="004249BD" w:rsidRPr="00842155" w14:paraId="1DB783F2" w14:textId="77777777" w:rsidTr="001B6A2B">
        <w:tc>
          <w:tcPr>
            <w:tcW w:w="12390" w:type="dxa"/>
            <w:gridSpan w:val="3"/>
            <w:tcMar>
              <w:top w:w="115" w:type="dxa"/>
              <w:left w:w="115" w:type="dxa"/>
              <w:bottom w:w="115" w:type="dxa"/>
              <w:right w:w="115" w:type="dxa"/>
            </w:tcMar>
          </w:tcPr>
          <w:p w14:paraId="71B57C42" w14:textId="2C45D1F7" w:rsidR="004249BD" w:rsidRDefault="004249BD" w:rsidP="001B6A2B">
            <w:pPr>
              <w:rPr>
                <w:b/>
              </w:rPr>
            </w:pPr>
            <w:r>
              <w:rPr>
                <w:b/>
              </w:rPr>
              <w:t>Day 5</w:t>
            </w:r>
            <w:r w:rsidR="003C34D3">
              <w:rPr>
                <w:b/>
              </w:rPr>
              <w:t>: Test</w:t>
            </w:r>
          </w:p>
          <w:p w14:paraId="36C98895" w14:textId="77777777" w:rsidR="004249BD" w:rsidRDefault="003C34D3" w:rsidP="001B6A2B">
            <w:r>
              <w:t>Test on the limits of computation</w:t>
            </w:r>
          </w:p>
          <w:p w14:paraId="7FF7569C" w14:textId="77777777" w:rsidR="009042F6" w:rsidRDefault="009042F6" w:rsidP="001B6A2B"/>
          <w:p w14:paraId="4EC2913D" w14:textId="194AA0A9" w:rsidR="009042F6" w:rsidRDefault="009042F6" w:rsidP="001B6A2B">
            <w:r w:rsidRPr="009042F6">
              <w:rPr>
                <w:highlight w:val="green"/>
              </w:rPr>
              <w:t>TODO: Test?</w:t>
            </w:r>
          </w:p>
          <w:p w14:paraId="5A6CDF18" w14:textId="6C899750" w:rsidR="00E43279" w:rsidRPr="00D456CD" w:rsidRDefault="00E43279" w:rsidP="00E43279">
            <w:pPr>
              <w:jc w:val="right"/>
            </w:pPr>
            <w:r>
              <w:t>49</w:t>
            </w:r>
          </w:p>
        </w:tc>
      </w:tr>
    </w:tbl>
    <w:p w14:paraId="02BCCE2A" w14:textId="6C671A8A" w:rsidR="004249BD" w:rsidRDefault="004249BD" w:rsidP="000D1699">
      <w:pPr>
        <w:rPr>
          <w:rFonts w:cs="Arial"/>
        </w:rPr>
      </w:pPr>
    </w:p>
    <w:p w14:paraId="4A721864" w14:textId="77777777" w:rsidR="004249BD" w:rsidRDefault="004249BD">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4249BD" w:rsidRPr="0090566F" w14:paraId="5CF671FF" w14:textId="77777777" w:rsidTr="001B6A2B">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161EA2B3" w14:textId="48B49FDC" w:rsidR="004249BD" w:rsidRPr="00075884" w:rsidRDefault="004D3FF3" w:rsidP="004249BD">
            <w:pPr>
              <w:pStyle w:val="TopicHeading"/>
            </w:pPr>
            <w:bookmarkStart w:id="31" w:name="_Toc408479241"/>
            <w:r>
              <w:lastRenderedPageBreak/>
              <w:t>Weeks 30</w:t>
            </w:r>
            <w:r w:rsidR="007C736A">
              <w:t>–34</w:t>
            </w:r>
            <w:r w:rsidR="004249BD">
              <w:t>: Final Project</w:t>
            </w:r>
            <w:bookmarkEnd w:id="31"/>
            <w:r w:rsidR="004249BD">
              <w:t xml:space="preserve"> </w:t>
            </w:r>
          </w:p>
        </w:tc>
        <w:tc>
          <w:tcPr>
            <w:tcW w:w="780" w:type="dxa"/>
            <w:tcBorders>
              <w:left w:val="nil"/>
              <w:bottom w:val="single" w:sz="4" w:space="0" w:color="000000" w:themeColor="text1"/>
              <w:right w:val="nil"/>
            </w:tcBorders>
            <w:shd w:val="clear" w:color="auto" w:fill="012169"/>
            <w:vAlign w:val="center"/>
          </w:tcPr>
          <w:p w14:paraId="305475DC" w14:textId="77777777" w:rsidR="004249BD" w:rsidRPr="00075884" w:rsidRDefault="004249BD" w:rsidP="001B6A2B">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33A41AE" w14:textId="5FC7066D" w:rsidR="004249BD" w:rsidRPr="00566ACF" w:rsidRDefault="004249BD" w:rsidP="001B6A2B">
            <w:pPr>
              <w:pStyle w:val="Heading1"/>
              <w:jc w:val="right"/>
            </w:pPr>
            <w:r w:rsidRPr="00566ACF">
              <w:t xml:space="preserve">Quarter </w:t>
            </w:r>
            <w:r>
              <w:t>4</w:t>
            </w:r>
          </w:p>
        </w:tc>
      </w:tr>
      <w:tr w:rsidR="004249BD" w:rsidRPr="00E45197" w14:paraId="04DE84C5"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75802FE8" w14:textId="77777777" w:rsidR="004249BD" w:rsidRPr="00E45197" w:rsidRDefault="004249BD" w:rsidP="001B6A2B">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51BAC32D" w14:textId="77777777" w:rsidR="004249BD" w:rsidRPr="00E45197" w:rsidRDefault="004249BD" w:rsidP="001B6A2B">
            <w:pPr>
              <w:pStyle w:val="TopicHeading"/>
            </w:pPr>
          </w:p>
        </w:tc>
      </w:tr>
      <w:tr w:rsidR="004249BD" w:rsidRPr="00842155" w14:paraId="4FCD21EF" w14:textId="77777777" w:rsidTr="001B6A2B">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79830DD" w14:textId="521F1E9E" w:rsidR="004249BD" w:rsidRPr="00842155" w:rsidRDefault="004249BD" w:rsidP="001B6A2B">
            <w:pPr>
              <w:tabs>
                <w:tab w:val="left" w:pos="0"/>
                <w:tab w:val="left" w:pos="3720"/>
              </w:tabs>
              <w:outlineLvl w:val="0"/>
              <w:rPr>
                <w:rFonts w:cs="Arial"/>
              </w:rPr>
            </w:pPr>
            <w:r w:rsidRPr="00631AD4">
              <w:rPr>
                <w:rFonts w:cs="Arial"/>
                <w:highlight w:val="yellow"/>
              </w:rPr>
              <w:t>More to come.</w:t>
            </w:r>
          </w:p>
        </w:tc>
        <w:tc>
          <w:tcPr>
            <w:tcW w:w="1530" w:type="dxa"/>
            <w:tcBorders>
              <w:left w:val="nil"/>
              <w:bottom w:val="single" w:sz="4" w:space="0" w:color="000000" w:themeColor="text1"/>
              <w:right w:val="single" w:sz="4" w:space="0" w:color="auto"/>
            </w:tcBorders>
            <w:shd w:val="clear" w:color="auto" w:fill="auto"/>
          </w:tcPr>
          <w:p w14:paraId="54976A12" w14:textId="77777777" w:rsidR="004249BD" w:rsidRPr="00842155" w:rsidRDefault="004249BD" w:rsidP="001B6A2B">
            <w:pPr>
              <w:rPr>
                <w:rFonts w:cs="Arial"/>
                <w:szCs w:val="20"/>
              </w:rPr>
            </w:pPr>
          </w:p>
        </w:tc>
      </w:tr>
      <w:tr w:rsidR="004249BD" w:rsidRPr="00E45197" w14:paraId="5B2B106A" w14:textId="77777777" w:rsidTr="001B6A2B">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0B9BAF29" w14:textId="77777777" w:rsidR="004249BD" w:rsidRPr="00E45197" w:rsidRDefault="004249BD" w:rsidP="001B6A2B">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E9B697F" w14:textId="77777777" w:rsidR="004249BD" w:rsidRPr="00E45197" w:rsidRDefault="004249BD" w:rsidP="001B6A2B">
            <w:pPr>
              <w:rPr>
                <w:rFonts w:cs="Arial"/>
                <w:color w:val="FFFFFF" w:themeColor="background1"/>
                <w:szCs w:val="20"/>
              </w:rPr>
            </w:pPr>
          </w:p>
        </w:tc>
      </w:tr>
      <w:tr w:rsidR="004249BD" w:rsidRPr="00842155" w14:paraId="70F9E77E" w14:textId="77777777" w:rsidTr="001B6A2B">
        <w:trPr>
          <w:trHeight w:val="38"/>
        </w:trPr>
        <w:tc>
          <w:tcPr>
            <w:tcW w:w="12390" w:type="dxa"/>
            <w:gridSpan w:val="3"/>
            <w:tcBorders>
              <w:top w:val="nil"/>
              <w:bottom w:val="nil"/>
              <w:right w:val="single" w:sz="4" w:space="0" w:color="auto"/>
            </w:tcBorders>
            <w:tcMar>
              <w:top w:w="115" w:type="dxa"/>
              <w:left w:w="115" w:type="dxa"/>
              <w:bottom w:w="115" w:type="dxa"/>
              <w:right w:w="115" w:type="dxa"/>
            </w:tcMar>
          </w:tcPr>
          <w:p w14:paraId="415B91EC" w14:textId="0F78BE9F" w:rsidR="004249BD" w:rsidRPr="00561224" w:rsidRDefault="00561224" w:rsidP="00561224">
            <w:pPr>
              <w:pStyle w:val="ListParagraph"/>
              <w:numPr>
                <w:ilvl w:val="0"/>
                <w:numId w:val="31"/>
              </w:numPr>
              <w:ind w:left="335"/>
              <w:rPr>
                <w:rFonts w:cs="Arial"/>
                <w:szCs w:val="20"/>
              </w:rPr>
            </w:pPr>
            <w:r>
              <w:rPr>
                <w:rFonts w:cs="Arial"/>
                <w:szCs w:val="20"/>
              </w:rPr>
              <w:t>Apply the knowledge of the course to produce a major programming project.</w:t>
            </w:r>
          </w:p>
        </w:tc>
      </w:tr>
      <w:tr w:rsidR="004249BD" w:rsidRPr="00842155" w14:paraId="3D30AD1A" w14:textId="77777777" w:rsidTr="001B6A2B">
        <w:trPr>
          <w:trHeight w:val="128"/>
        </w:trPr>
        <w:tc>
          <w:tcPr>
            <w:tcW w:w="1239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3E32C808" w14:textId="77777777" w:rsidR="004249BD" w:rsidRPr="00842155" w:rsidRDefault="004249BD" w:rsidP="001B6A2B">
            <w:pPr>
              <w:rPr>
                <w:rFonts w:cs="Arial"/>
                <w:szCs w:val="20"/>
              </w:rPr>
            </w:pPr>
          </w:p>
        </w:tc>
      </w:tr>
      <w:tr w:rsidR="004249BD" w:rsidRPr="00E45197" w14:paraId="7BF648FD" w14:textId="77777777" w:rsidTr="001B6A2B">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0F6DA241" w14:textId="77777777" w:rsidR="004249BD" w:rsidRPr="00E45197" w:rsidRDefault="004249BD" w:rsidP="001B6A2B">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4249BD" w:rsidRPr="00842155" w14:paraId="25F322ED" w14:textId="77777777" w:rsidTr="001B6A2B">
        <w:tc>
          <w:tcPr>
            <w:tcW w:w="12390" w:type="dxa"/>
            <w:gridSpan w:val="3"/>
            <w:tcMar>
              <w:top w:w="115" w:type="dxa"/>
              <w:left w:w="115" w:type="dxa"/>
              <w:bottom w:w="115" w:type="dxa"/>
              <w:right w:w="115" w:type="dxa"/>
            </w:tcMar>
          </w:tcPr>
          <w:p w14:paraId="325B06A6" w14:textId="77777777" w:rsidR="004249BD" w:rsidRDefault="004249BD" w:rsidP="001B6A2B">
            <w:pPr>
              <w:pStyle w:val="FreeFormA"/>
              <w:tabs>
                <w:tab w:val="left" w:pos="9870"/>
              </w:tabs>
              <w:rPr>
                <w:rFonts w:ascii="Arial" w:hAnsi="Arial" w:cs="Arial"/>
                <w:b/>
              </w:rPr>
            </w:pPr>
            <w:r>
              <w:rPr>
                <w:rFonts w:ascii="Arial" w:hAnsi="Arial" w:cs="Arial"/>
                <w:b/>
              </w:rPr>
              <w:t>Readings</w:t>
            </w:r>
            <w:r>
              <w:rPr>
                <w:rFonts w:ascii="Arial" w:hAnsi="Arial" w:cs="Arial"/>
                <w:b/>
              </w:rPr>
              <w:tab/>
            </w:r>
          </w:p>
          <w:p w14:paraId="691AE824" w14:textId="77777777" w:rsidR="004249BD" w:rsidRDefault="004249BD" w:rsidP="001B6A2B">
            <w:pPr>
              <w:pStyle w:val="FreeFormA"/>
              <w:rPr>
                <w:rFonts w:ascii="Arial" w:hAnsi="Arial" w:cs="Arial"/>
                <w:b/>
              </w:rPr>
            </w:pPr>
          </w:p>
          <w:p w14:paraId="4848A51D" w14:textId="6E1F3E59" w:rsidR="004249BD" w:rsidRPr="00561224" w:rsidRDefault="00561224" w:rsidP="001B6A2B">
            <w:r>
              <w:rPr>
                <w:rFonts w:cs="Arial"/>
                <w:bCs/>
                <w:iCs/>
              </w:rPr>
              <w:t>None</w:t>
            </w:r>
          </w:p>
        </w:tc>
      </w:tr>
      <w:tr w:rsidR="004249BD" w:rsidRPr="00842155" w14:paraId="348F0D55" w14:textId="77777777" w:rsidTr="001B6A2B">
        <w:tc>
          <w:tcPr>
            <w:tcW w:w="12390" w:type="dxa"/>
            <w:gridSpan w:val="3"/>
            <w:tcMar>
              <w:top w:w="115" w:type="dxa"/>
              <w:left w:w="115" w:type="dxa"/>
              <w:bottom w:w="115" w:type="dxa"/>
              <w:right w:w="115" w:type="dxa"/>
            </w:tcMar>
          </w:tcPr>
          <w:p w14:paraId="7B8FAC52" w14:textId="77777777" w:rsidR="004249BD" w:rsidRDefault="004249BD" w:rsidP="001B6A2B">
            <w:pPr>
              <w:pStyle w:val="FreeFormA"/>
              <w:rPr>
                <w:rFonts w:ascii="Arial" w:hAnsi="Arial" w:cs="Arial"/>
                <w:b/>
              </w:rPr>
            </w:pPr>
            <w:r>
              <w:rPr>
                <w:rFonts w:ascii="Arial" w:hAnsi="Arial" w:cs="Arial"/>
                <w:b/>
              </w:rPr>
              <w:t>Assignments</w:t>
            </w:r>
          </w:p>
          <w:p w14:paraId="51D2B7E7" w14:textId="77777777" w:rsidR="004249BD" w:rsidRDefault="004249BD" w:rsidP="001B6A2B">
            <w:pPr>
              <w:pStyle w:val="FreeFormA"/>
              <w:rPr>
                <w:rFonts w:ascii="Arial" w:hAnsi="Arial" w:cs="Arial"/>
                <w:b/>
              </w:rPr>
            </w:pPr>
          </w:p>
          <w:p w14:paraId="634DA3BA" w14:textId="3FA7D7E4" w:rsidR="004249BD" w:rsidRPr="00795153" w:rsidRDefault="00561224" w:rsidP="001B6A2B">
            <w:r>
              <w:t>None</w:t>
            </w:r>
          </w:p>
        </w:tc>
      </w:tr>
      <w:tr w:rsidR="004249BD" w:rsidRPr="00E45197" w14:paraId="530F7E1C" w14:textId="77777777" w:rsidTr="001B6A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6EFF4BE5" w14:textId="77777777" w:rsidR="004249BD" w:rsidRPr="00E45197" w:rsidRDefault="004249BD" w:rsidP="001B6A2B">
            <w:pPr>
              <w:rPr>
                <w:rFonts w:cs="Arial"/>
                <w:b/>
                <w:color w:val="FFFFFF" w:themeColor="background1"/>
                <w:szCs w:val="20"/>
              </w:rPr>
            </w:pPr>
            <w:r>
              <w:rPr>
                <w:rFonts w:cs="Arial"/>
                <w:b/>
                <w:bCs/>
                <w:color w:val="FFFFFF" w:themeColor="background1"/>
              </w:rPr>
              <w:t>Extra Teacher Resources</w:t>
            </w:r>
          </w:p>
        </w:tc>
      </w:tr>
      <w:tr w:rsidR="004249BD" w:rsidRPr="007F339F" w14:paraId="1C40DE53" w14:textId="77777777" w:rsidTr="001B6A2B">
        <w:tc>
          <w:tcPr>
            <w:tcW w:w="12390" w:type="dxa"/>
            <w:gridSpan w:val="3"/>
            <w:shd w:val="clear" w:color="auto" w:fill="FFFFFF" w:themeFill="background1"/>
            <w:tcMar>
              <w:top w:w="115" w:type="dxa"/>
              <w:left w:w="115" w:type="dxa"/>
              <w:bottom w:w="115" w:type="dxa"/>
              <w:right w:w="115" w:type="dxa"/>
            </w:tcMar>
          </w:tcPr>
          <w:p w14:paraId="1465E3FF" w14:textId="77777777" w:rsidR="004249BD" w:rsidRDefault="004249BD" w:rsidP="001B6A2B">
            <w:pPr>
              <w:rPr>
                <w:b/>
                <w:bCs/>
              </w:rPr>
            </w:pPr>
            <w:r>
              <w:rPr>
                <w:b/>
                <w:bCs/>
              </w:rPr>
              <w:t>Readings</w:t>
            </w:r>
          </w:p>
          <w:p w14:paraId="23E86FBA" w14:textId="77777777" w:rsidR="004249BD" w:rsidRDefault="004249BD" w:rsidP="001B6A2B">
            <w:pPr>
              <w:rPr>
                <w:b/>
                <w:bCs/>
              </w:rPr>
            </w:pPr>
          </w:p>
          <w:p w14:paraId="2712EDFE" w14:textId="409E1417" w:rsidR="004249BD" w:rsidRPr="005F545E" w:rsidRDefault="00561224" w:rsidP="001B6A2B">
            <w:r>
              <w:rPr>
                <w:bCs/>
              </w:rPr>
              <w:t>None</w:t>
            </w:r>
          </w:p>
        </w:tc>
      </w:tr>
      <w:tr w:rsidR="004249BD" w:rsidRPr="00E45197" w14:paraId="66C24F53" w14:textId="77777777" w:rsidTr="001B6A2B">
        <w:tc>
          <w:tcPr>
            <w:tcW w:w="12390" w:type="dxa"/>
            <w:gridSpan w:val="3"/>
            <w:shd w:val="clear" w:color="auto" w:fill="A68462"/>
            <w:tcMar>
              <w:top w:w="115" w:type="dxa"/>
              <w:left w:w="115" w:type="dxa"/>
              <w:bottom w:w="115" w:type="dxa"/>
              <w:right w:w="115" w:type="dxa"/>
            </w:tcMar>
          </w:tcPr>
          <w:p w14:paraId="7F9DE0B4" w14:textId="77777777" w:rsidR="004249BD" w:rsidRPr="00E45197" w:rsidRDefault="004249BD" w:rsidP="001B6A2B">
            <w:pPr>
              <w:rPr>
                <w:rFonts w:cs="Arial"/>
                <w:b/>
                <w:color w:val="FFFFFF" w:themeColor="background1"/>
                <w:szCs w:val="20"/>
              </w:rPr>
            </w:pPr>
            <w:r>
              <w:rPr>
                <w:rFonts w:cs="Arial"/>
                <w:b/>
                <w:bCs/>
                <w:color w:val="FFFFFF" w:themeColor="background1"/>
              </w:rPr>
              <w:t>Daily Outline</w:t>
            </w:r>
          </w:p>
        </w:tc>
      </w:tr>
      <w:tr w:rsidR="004249BD" w:rsidRPr="00842155" w14:paraId="7090FAA4" w14:textId="77777777" w:rsidTr="001B6A2B">
        <w:tc>
          <w:tcPr>
            <w:tcW w:w="12390" w:type="dxa"/>
            <w:gridSpan w:val="3"/>
            <w:tcMar>
              <w:top w:w="115" w:type="dxa"/>
              <w:left w:w="115" w:type="dxa"/>
              <w:bottom w:w="115" w:type="dxa"/>
              <w:right w:w="115" w:type="dxa"/>
            </w:tcMar>
          </w:tcPr>
          <w:p w14:paraId="476A1FC2" w14:textId="7EF39AF3" w:rsidR="004249BD" w:rsidRDefault="004249BD" w:rsidP="001B6A2B">
            <w:pPr>
              <w:rPr>
                <w:b/>
                <w:bCs/>
              </w:rPr>
            </w:pPr>
            <w:r>
              <w:rPr>
                <w:b/>
                <w:bCs/>
              </w:rPr>
              <w:t>Day 1</w:t>
            </w:r>
            <w:r w:rsidR="00561224">
              <w:rPr>
                <w:b/>
                <w:bCs/>
              </w:rPr>
              <w:t>: Introduction to the Project</w:t>
            </w:r>
          </w:p>
          <w:p w14:paraId="4D5131F0" w14:textId="42DD7203" w:rsidR="004249BD" w:rsidRDefault="00561224" w:rsidP="001B6A2B">
            <w:r>
              <w:t xml:space="preserve">Introduce the project and the project teams.  </w:t>
            </w:r>
            <w:r w:rsidRPr="00561224">
              <w:rPr>
                <w:highlight w:val="yellow"/>
              </w:rPr>
              <w:t>STILL NEED MORE</w:t>
            </w:r>
          </w:p>
          <w:p w14:paraId="5F024284" w14:textId="77777777" w:rsidR="009042F6" w:rsidRDefault="009042F6" w:rsidP="001B6A2B"/>
          <w:p w14:paraId="74BEBAF6" w14:textId="07FA9D6D" w:rsidR="009042F6" w:rsidRDefault="009042F6" w:rsidP="001B6A2B">
            <w:r w:rsidRPr="009042F6">
              <w:rPr>
                <w:highlight w:val="green"/>
              </w:rPr>
              <w:t>TODO: (Major) Lab sheet, code, teacher directions, project structure, etc.</w:t>
            </w:r>
          </w:p>
          <w:p w14:paraId="3EF5A392" w14:textId="05DCA4C1" w:rsidR="004249BD" w:rsidRPr="00795153" w:rsidRDefault="00E43279" w:rsidP="00E43279">
            <w:pPr>
              <w:pStyle w:val="AssignmentsLevel2"/>
              <w:numPr>
                <w:ilvl w:val="0"/>
                <w:numId w:val="0"/>
              </w:numPr>
              <w:ind w:left="360"/>
              <w:jc w:val="right"/>
            </w:pPr>
            <w:r>
              <w:t>50–72</w:t>
            </w:r>
          </w:p>
        </w:tc>
      </w:tr>
    </w:tbl>
    <w:p w14:paraId="3DA1347B" w14:textId="0A508AAF" w:rsidR="00E43279" w:rsidRDefault="00E43279" w:rsidP="000D1699">
      <w:pPr>
        <w:rPr>
          <w:rFonts w:cs="Arial"/>
        </w:rPr>
      </w:pPr>
    </w:p>
    <w:p w14:paraId="4EE509CE" w14:textId="77777777" w:rsidR="00E43279" w:rsidRDefault="00E43279">
      <w:pPr>
        <w:rPr>
          <w:rFonts w:cs="Arial"/>
        </w:rPr>
      </w:pPr>
      <w:r>
        <w:rPr>
          <w:rFonts w:cs="Arial"/>
        </w:rPr>
        <w:br w:type="page"/>
      </w:r>
    </w:p>
    <w:p w14:paraId="68CC8D2B" w14:textId="77777777" w:rsidR="007C736A" w:rsidRDefault="007C736A" w:rsidP="000D1699">
      <w:pPr>
        <w:rPr>
          <w:rFonts w:cs="Arial"/>
        </w:rPr>
      </w:pPr>
    </w:p>
    <w:p w14:paraId="54D8171C" w14:textId="77777777" w:rsidR="007C736A" w:rsidRDefault="007C736A">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7C736A" w:rsidRPr="0090566F" w14:paraId="07BB2D7B" w14:textId="77777777" w:rsidTr="007C736A">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00FB6B36" w14:textId="5E0DCA84" w:rsidR="007C736A" w:rsidRPr="00075884" w:rsidRDefault="007C736A" w:rsidP="007C736A">
            <w:pPr>
              <w:pStyle w:val="TopicHeading"/>
            </w:pPr>
            <w:bookmarkStart w:id="32" w:name="_Toc408479242"/>
            <w:r>
              <w:lastRenderedPageBreak/>
              <w:t>Week 35: Man and Technology</w:t>
            </w:r>
            <w:bookmarkEnd w:id="32"/>
          </w:p>
        </w:tc>
        <w:tc>
          <w:tcPr>
            <w:tcW w:w="780" w:type="dxa"/>
            <w:tcBorders>
              <w:left w:val="nil"/>
              <w:bottom w:val="single" w:sz="4" w:space="0" w:color="000000" w:themeColor="text1"/>
              <w:right w:val="nil"/>
            </w:tcBorders>
            <w:shd w:val="clear" w:color="auto" w:fill="012169"/>
            <w:vAlign w:val="center"/>
          </w:tcPr>
          <w:p w14:paraId="484CA885" w14:textId="77777777" w:rsidR="007C736A" w:rsidRPr="00075884" w:rsidRDefault="007C736A" w:rsidP="007C736A">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3FE9CF1C" w14:textId="77777777" w:rsidR="007C736A" w:rsidRPr="00566ACF" w:rsidRDefault="007C736A" w:rsidP="007C736A">
            <w:pPr>
              <w:pStyle w:val="Heading1"/>
              <w:jc w:val="right"/>
            </w:pPr>
            <w:r w:rsidRPr="00566ACF">
              <w:t xml:space="preserve">Quarter </w:t>
            </w:r>
            <w:r>
              <w:t>4</w:t>
            </w:r>
          </w:p>
        </w:tc>
      </w:tr>
      <w:tr w:rsidR="007C736A" w:rsidRPr="00E45197" w14:paraId="55C77F36"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32CC8606" w14:textId="77777777" w:rsidR="007C736A" w:rsidRPr="00E45197" w:rsidRDefault="007C736A" w:rsidP="007C736A">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6B3E72D0" w14:textId="77777777" w:rsidR="007C736A" w:rsidRPr="00E45197" w:rsidRDefault="007C736A" w:rsidP="007C736A">
            <w:pPr>
              <w:pStyle w:val="TopicHeading"/>
            </w:pPr>
          </w:p>
        </w:tc>
      </w:tr>
      <w:tr w:rsidR="007C736A" w:rsidRPr="00842155" w14:paraId="0C72CF2E" w14:textId="77777777" w:rsidTr="007C736A">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616818F3" w14:textId="0EE6661F" w:rsidR="007C736A" w:rsidRPr="00842155" w:rsidRDefault="007C736A" w:rsidP="007C736A">
            <w:pPr>
              <w:tabs>
                <w:tab w:val="left" w:pos="0"/>
                <w:tab w:val="left" w:pos="3720"/>
              </w:tabs>
              <w:outlineLvl w:val="0"/>
              <w:rPr>
                <w:rFonts w:cs="Arial"/>
              </w:rPr>
            </w:pPr>
            <w:r w:rsidRPr="00631AD4">
              <w:rPr>
                <w:rFonts w:cs="Arial"/>
                <w:highlight w:val="yellow"/>
              </w:rPr>
              <w:t>More to come.</w:t>
            </w:r>
          </w:p>
        </w:tc>
        <w:tc>
          <w:tcPr>
            <w:tcW w:w="1530" w:type="dxa"/>
            <w:tcBorders>
              <w:left w:val="nil"/>
              <w:bottom w:val="single" w:sz="4" w:space="0" w:color="000000" w:themeColor="text1"/>
              <w:right w:val="single" w:sz="4" w:space="0" w:color="auto"/>
            </w:tcBorders>
            <w:shd w:val="clear" w:color="auto" w:fill="auto"/>
          </w:tcPr>
          <w:p w14:paraId="7192166A" w14:textId="77777777" w:rsidR="007C736A" w:rsidRPr="00842155" w:rsidRDefault="007C736A" w:rsidP="007C736A">
            <w:pPr>
              <w:rPr>
                <w:rFonts w:cs="Arial"/>
                <w:szCs w:val="20"/>
              </w:rPr>
            </w:pPr>
          </w:p>
        </w:tc>
      </w:tr>
      <w:tr w:rsidR="007C736A" w:rsidRPr="00E45197" w14:paraId="7C80E998"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B82D621" w14:textId="77777777" w:rsidR="007C736A" w:rsidRPr="00E45197" w:rsidRDefault="007C736A" w:rsidP="007C736A">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555D6F3A" w14:textId="77777777" w:rsidR="007C736A" w:rsidRPr="00E45197" w:rsidRDefault="007C736A" w:rsidP="007C736A">
            <w:pPr>
              <w:rPr>
                <w:rFonts w:cs="Arial"/>
                <w:color w:val="FFFFFF" w:themeColor="background1"/>
                <w:szCs w:val="20"/>
              </w:rPr>
            </w:pPr>
          </w:p>
        </w:tc>
      </w:tr>
      <w:tr w:rsidR="007C736A" w:rsidRPr="00842155" w14:paraId="0B9754E9" w14:textId="77777777" w:rsidTr="007C736A">
        <w:trPr>
          <w:trHeight w:val="30"/>
        </w:trPr>
        <w:tc>
          <w:tcPr>
            <w:tcW w:w="12390" w:type="dxa"/>
            <w:gridSpan w:val="3"/>
            <w:tcBorders>
              <w:bottom w:val="nil"/>
              <w:right w:val="single" w:sz="4" w:space="0" w:color="auto"/>
            </w:tcBorders>
            <w:tcMar>
              <w:top w:w="115" w:type="dxa"/>
              <w:left w:w="115" w:type="dxa"/>
              <w:bottom w:w="115" w:type="dxa"/>
              <w:right w:w="115" w:type="dxa"/>
            </w:tcMar>
          </w:tcPr>
          <w:p w14:paraId="788E7123" w14:textId="77777777" w:rsidR="007C736A" w:rsidRPr="00842155" w:rsidRDefault="007C736A" w:rsidP="007C736A">
            <w:pPr>
              <w:rPr>
                <w:rFonts w:cs="Arial"/>
                <w:szCs w:val="20"/>
              </w:rPr>
            </w:pPr>
            <w:r>
              <w:rPr>
                <w:highlight w:val="yellow"/>
              </w:rPr>
              <w:t xml:space="preserve">Describe the difference </w:t>
            </w:r>
            <w:r w:rsidRPr="00631AD4">
              <w:rPr>
                <w:highlight w:val="yellow"/>
              </w:rPr>
              <w:t>between formal and material logic.</w:t>
            </w:r>
          </w:p>
        </w:tc>
      </w:tr>
      <w:tr w:rsidR="007C736A" w:rsidRPr="00842155" w14:paraId="0F052A24" w14:textId="77777777" w:rsidTr="007C736A">
        <w:trPr>
          <w:trHeight w:val="38"/>
        </w:trPr>
        <w:tc>
          <w:tcPr>
            <w:tcW w:w="12390" w:type="dxa"/>
            <w:gridSpan w:val="3"/>
            <w:tcBorders>
              <w:top w:val="nil"/>
              <w:bottom w:val="nil"/>
              <w:right w:val="single" w:sz="4" w:space="0" w:color="auto"/>
            </w:tcBorders>
            <w:tcMar>
              <w:top w:w="115" w:type="dxa"/>
              <w:left w:w="115" w:type="dxa"/>
              <w:bottom w:w="115" w:type="dxa"/>
              <w:right w:w="115" w:type="dxa"/>
            </w:tcMar>
          </w:tcPr>
          <w:p w14:paraId="47A13899" w14:textId="77777777" w:rsidR="007C736A" w:rsidRPr="00842155" w:rsidRDefault="007C736A" w:rsidP="007C736A">
            <w:pPr>
              <w:rPr>
                <w:rFonts w:cs="Arial"/>
                <w:szCs w:val="20"/>
              </w:rPr>
            </w:pPr>
          </w:p>
        </w:tc>
      </w:tr>
      <w:tr w:rsidR="007C736A" w:rsidRPr="00842155" w14:paraId="0FF61B0A" w14:textId="77777777" w:rsidTr="007C736A">
        <w:trPr>
          <w:trHeight w:val="128"/>
        </w:trPr>
        <w:tc>
          <w:tcPr>
            <w:tcW w:w="1239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542E5169" w14:textId="77777777" w:rsidR="007C736A" w:rsidRPr="00842155" w:rsidRDefault="007C736A" w:rsidP="007C736A">
            <w:pPr>
              <w:rPr>
                <w:rFonts w:cs="Arial"/>
                <w:szCs w:val="20"/>
              </w:rPr>
            </w:pPr>
          </w:p>
        </w:tc>
      </w:tr>
      <w:tr w:rsidR="007C736A" w:rsidRPr="00E45197" w14:paraId="6A7FB7A2" w14:textId="77777777" w:rsidTr="007C736A">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6F7805B4" w14:textId="77777777" w:rsidR="007C736A" w:rsidRPr="00E45197" w:rsidRDefault="007C736A" w:rsidP="007C736A">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7C736A" w:rsidRPr="00842155" w14:paraId="55CFA4EA" w14:textId="77777777" w:rsidTr="007C736A">
        <w:tc>
          <w:tcPr>
            <w:tcW w:w="12390" w:type="dxa"/>
            <w:gridSpan w:val="3"/>
            <w:tcMar>
              <w:top w:w="115" w:type="dxa"/>
              <w:left w:w="115" w:type="dxa"/>
              <w:bottom w:w="115" w:type="dxa"/>
              <w:right w:w="115" w:type="dxa"/>
            </w:tcMar>
          </w:tcPr>
          <w:p w14:paraId="40B4BBC3" w14:textId="77777777" w:rsidR="007C736A" w:rsidRDefault="007C736A" w:rsidP="007C736A">
            <w:pPr>
              <w:pStyle w:val="FreeFormA"/>
              <w:tabs>
                <w:tab w:val="left" w:pos="9870"/>
              </w:tabs>
              <w:rPr>
                <w:rFonts w:ascii="Arial" w:hAnsi="Arial" w:cs="Arial"/>
                <w:b/>
              </w:rPr>
            </w:pPr>
            <w:r>
              <w:rPr>
                <w:rFonts w:ascii="Arial" w:hAnsi="Arial" w:cs="Arial"/>
                <w:b/>
              </w:rPr>
              <w:t>Readings</w:t>
            </w:r>
            <w:r>
              <w:rPr>
                <w:rFonts w:ascii="Arial" w:hAnsi="Arial" w:cs="Arial"/>
                <w:b/>
              </w:rPr>
              <w:tab/>
            </w:r>
          </w:p>
          <w:p w14:paraId="7093EF9E" w14:textId="77777777" w:rsidR="007C736A" w:rsidRDefault="007C736A" w:rsidP="007C736A">
            <w:pPr>
              <w:pStyle w:val="FreeFormA"/>
              <w:rPr>
                <w:rFonts w:ascii="Arial" w:hAnsi="Arial" w:cs="Arial"/>
                <w:b/>
              </w:rPr>
            </w:pPr>
          </w:p>
          <w:p w14:paraId="765C810C" w14:textId="09FAE714" w:rsidR="007C736A" w:rsidRPr="00795153" w:rsidRDefault="00E85EE6" w:rsidP="007C736A">
            <w:r w:rsidRPr="00E85EE6">
              <w:rPr>
                <w:rFonts w:cs="Arial"/>
                <w:bCs/>
                <w:i/>
                <w:iCs/>
                <w:highlight w:val="yellow"/>
              </w:rPr>
              <w:t>???</w:t>
            </w:r>
          </w:p>
        </w:tc>
      </w:tr>
      <w:tr w:rsidR="007C736A" w:rsidRPr="00842155" w14:paraId="1CDE527D" w14:textId="77777777" w:rsidTr="007C736A">
        <w:tc>
          <w:tcPr>
            <w:tcW w:w="12390" w:type="dxa"/>
            <w:gridSpan w:val="3"/>
            <w:tcMar>
              <w:top w:w="115" w:type="dxa"/>
              <w:left w:w="115" w:type="dxa"/>
              <w:bottom w:w="115" w:type="dxa"/>
              <w:right w:w="115" w:type="dxa"/>
            </w:tcMar>
          </w:tcPr>
          <w:p w14:paraId="19F69315" w14:textId="77777777" w:rsidR="007C736A" w:rsidRDefault="007C736A" w:rsidP="007C736A">
            <w:pPr>
              <w:pStyle w:val="FreeFormA"/>
              <w:rPr>
                <w:rFonts w:ascii="Arial" w:hAnsi="Arial" w:cs="Arial"/>
                <w:b/>
              </w:rPr>
            </w:pPr>
            <w:r>
              <w:rPr>
                <w:rFonts w:ascii="Arial" w:hAnsi="Arial" w:cs="Arial"/>
                <w:b/>
              </w:rPr>
              <w:t>Assignments</w:t>
            </w:r>
          </w:p>
          <w:p w14:paraId="23753997" w14:textId="77777777" w:rsidR="007C736A" w:rsidRDefault="007C736A" w:rsidP="007C736A">
            <w:pPr>
              <w:pStyle w:val="FreeFormA"/>
              <w:rPr>
                <w:rFonts w:ascii="Arial" w:hAnsi="Arial" w:cs="Arial"/>
                <w:b/>
              </w:rPr>
            </w:pPr>
          </w:p>
          <w:p w14:paraId="632F08BB" w14:textId="77777777" w:rsidR="007C736A" w:rsidRDefault="007C736A" w:rsidP="007C736A">
            <w:pPr>
              <w:pStyle w:val="FreeFormA"/>
            </w:pPr>
            <w:r w:rsidRPr="00631AD4">
              <w:rPr>
                <w:rFonts w:ascii="Arial" w:hAnsi="Arial" w:cs="Arial"/>
                <w:highlight w:val="yellow"/>
              </w:rPr>
              <w:t>The are homework assignments:</w:t>
            </w:r>
            <w:r>
              <w:t xml:space="preserve"> </w:t>
            </w:r>
          </w:p>
          <w:p w14:paraId="1E6ED496" w14:textId="77777777" w:rsidR="007C736A" w:rsidRPr="00795153" w:rsidRDefault="007C736A" w:rsidP="007C736A"/>
        </w:tc>
      </w:tr>
      <w:tr w:rsidR="007C736A" w:rsidRPr="00E45197" w14:paraId="1E956525" w14:textId="77777777" w:rsidTr="007C736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180F50A4" w14:textId="77777777" w:rsidR="007C736A" w:rsidRPr="00E45197" w:rsidRDefault="007C736A" w:rsidP="007C736A">
            <w:pPr>
              <w:rPr>
                <w:rFonts w:cs="Arial"/>
                <w:b/>
                <w:color w:val="FFFFFF" w:themeColor="background1"/>
                <w:szCs w:val="20"/>
              </w:rPr>
            </w:pPr>
            <w:r>
              <w:rPr>
                <w:rFonts w:cs="Arial"/>
                <w:b/>
                <w:bCs/>
                <w:color w:val="FFFFFF" w:themeColor="background1"/>
              </w:rPr>
              <w:t>Extra Teacher Resources</w:t>
            </w:r>
          </w:p>
        </w:tc>
      </w:tr>
      <w:tr w:rsidR="007C736A" w:rsidRPr="007F339F" w14:paraId="45252C80" w14:textId="77777777" w:rsidTr="007C736A">
        <w:tc>
          <w:tcPr>
            <w:tcW w:w="12390" w:type="dxa"/>
            <w:gridSpan w:val="3"/>
            <w:shd w:val="clear" w:color="auto" w:fill="FFFFFF" w:themeFill="background1"/>
            <w:tcMar>
              <w:top w:w="115" w:type="dxa"/>
              <w:left w:w="115" w:type="dxa"/>
              <w:bottom w:w="115" w:type="dxa"/>
              <w:right w:w="115" w:type="dxa"/>
            </w:tcMar>
          </w:tcPr>
          <w:p w14:paraId="6455ED71" w14:textId="77777777" w:rsidR="007C736A" w:rsidRDefault="007C736A" w:rsidP="007C736A">
            <w:pPr>
              <w:rPr>
                <w:b/>
                <w:bCs/>
              </w:rPr>
            </w:pPr>
            <w:r>
              <w:rPr>
                <w:b/>
                <w:bCs/>
              </w:rPr>
              <w:t>Readings</w:t>
            </w:r>
          </w:p>
          <w:p w14:paraId="4F83004F" w14:textId="77777777" w:rsidR="007C736A" w:rsidRDefault="007C736A" w:rsidP="007C736A">
            <w:pPr>
              <w:rPr>
                <w:b/>
                <w:bCs/>
              </w:rPr>
            </w:pPr>
          </w:p>
          <w:p w14:paraId="6FAFC4FE" w14:textId="77777777" w:rsidR="007C736A" w:rsidRPr="005F545E" w:rsidRDefault="007C736A" w:rsidP="007C736A">
            <w:r w:rsidRPr="00D456CD">
              <w:rPr>
                <w:bCs/>
                <w:highlight w:val="yellow"/>
              </w:rPr>
              <w:t xml:space="preserve">The following </w:t>
            </w:r>
            <w:proofErr w:type="gramStart"/>
            <w:r w:rsidRPr="00D456CD">
              <w:rPr>
                <w:bCs/>
                <w:highlight w:val="yellow"/>
              </w:rPr>
              <w:t>readings ….</w:t>
            </w:r>
            <w:proofErr w:type="gramEnd"/>
          </w:p>
        </w:tc>
      </w:tr>
      <w:tr w:rsidR="007C736A" w:rsidRPr="00E45197" w14:paraId="44A9E585" w14:textId="77777777" w:rsidTr="007C736A">
        <w:tc>
          <w:tcPr>
            <w:tcW w:w="12390" w:type="dxa"/>
            <w:gridSpan w:val="3"/>
            <w:shd w:val="clear" w:color="auto" w:fill="A68462"/>
            <w:tcMar>
              <w:top w:w="115" w:type="dxa"/>
              <w:left w:w="115" w:type="dxa"/>
              <w:bottom w:w="115" w:type="dxa"/>
              <w:right w:w="115" w:type="dxa"/>
            </w:tcMar>
          </w:tcPr>
          <w:p w14:paraId="3E28F774" w14:textId="77777777" w:rsidR="007C736A" w:rsidRPr="00E45197" w:rsidRDefault="007C736A" w:rsidP="007C736A">
            <w:pPr>
              <w:rPr>
                <w:rFonts w:cs="Arial"/>
                <w:b/>
                <w:color w:val="FFFFFF" w:themeColor="background1"/>
                <w:szCs w:val="20"/>
              </w:rPr>
            </w:pPr>
            <w:r>
              <w:rPr>
                <w:rFonts w:cs="Arial"/>
                <w:b/>
                <w:bCs/>
                <w:color w:val="FFFFFF" w:themeColor="background1"/>
              </w:rPr>
              <w:t>Daily Outline</w:t>
            </w:r>
          </w:p>
        </w:tc>
      </w:tr>
      <w:tr w:rsidR="007C736A" w:rsidRPr="00842155" w14:paraId="6DF1E9A3" w14:textId="77777777" w:rsidTr="007C736A">
        <w:tc>
          <w:tcPr>
            <w:tcW w:w="12390" w:type="dxa"/>
            <w:gridSpan w:val="3"/>
            <w:tcMar>
              <w:top w:w="115" w:type="dxa"/>
              <w:left w:w="115" w:type="dxa"/>
              <w:bottom w:w="115" w:type="dxa"/>
              <w:right w:w="115" w:type="dxa"/>
            </w:tcMar>
          </w:tcPr>
          <w:p w14:paraId="44D70AFD" w14:textId="548C1166" w:rsidR="007C736A" w:rsidRDefault="007C736A" w:rsidP="007C736A">
            <w:pPr>
              <w:rPr>
                <w:b/>
                <w:bCs/>
              </w:rPr>
            </w:pPr>
            <w:r>
              <w:rPr>
                <w:b/>
                <w:bCs/>
              </w:rPr>
              <w:t>Day 1</w:t>
            </w:r>
          </w:p>
          <w:p w14:paraId="08CD666D" w14:textId="230C89C1" w:rsidR="007C736A" w:rsidRDefault="007C736A" w:rsidP="007C736A">
            <w:pPr>
              <w:rPr>
                <w:lang w:val="en"/>
              </w:rPr>
            </w:pPr>
            <w:r w:rsidRPr="00C751F9">
              <w:rPr>
                <w:highlight w:val="yellow"/>
              </w:rPr>
              <w:t xml:space="preserve">This needs to be built out. Postman? </w:t>
            </w:r>
            <w:r w:rsidR="00C751F9" w:rsidRPr="00C751F9">
              <w:rPr>
                <w:highlight w:val="yellow"/>
                <w:lang w:val="en"/>
              </w:rPr>
              <w:t>Marshall McLuhan?  AI? Reading, Seminar, basically bringing it all together in a profound way.</w:t>
            </w:r>
          </w:p>
          <w:p w14:paraId="34761E10" w14:textId="77777777" w:rsidR="009042F6" w:rsidRDefault="009042F6" w:rsidP="007C736A">
            <w:pPr>
              <w:rPr>
                <w:lang w:val="en"/>
              </w:rPr>
            </w:pPr>
          </w:p>
          <w:p w14:paraId="326C1FE2" w14:textId="77777777" w:rsidR="009042F6" w:rsidRPr="009042F6" w:rsidRDefault="009042F6" w:rsidP="007C736A">
            <w:pPr>
              <w:rPr>
                <w:highlight w:val="green"/>
                <w:lang w:val="en"/>
              </w:rPr>
            </w:pPr>
            <w:r w:rsidRPr="009042F6">
              <w:rPr>
                <w:highlight w:val="green"/>
                <w:lang w:val="en"/>
              </w:rPr>
              <w:t>TODO: Find a reading</w:t>
            </w:r>
          </w:p>
          <w:p w14:paraId="790FF34B" w14:textId="0591F67E" w:rsidR="009042F6" w:rsidRPr="009042F6" w:rsidRDefault="009042F6" w:rsidP="007C736A">
            <w:pPr>
              <w:rPr>
                <w:highlight w:val="green"/>
                <w:lang w:val="en"/>
              </w:rPr>
            </w:pPr>
            <w:r w:rsidRPr="009042F6">
              <w:rPr>
                <w:highlight w:val="green"/>
                <w:lang w:val="en"/>
              </w:rPr>
              <w:t>TODO: Allot days (do we need the full week)?</w:t>
            </w:r>
          </w:p>
          <w:p w14:paraId="4BAA04EF" w14:textId="1C846853" w:rsidR="009042F6" w:rsidRPr="009042F6" w:rsidRDefault="009042F6" w:rsidP="007C736A">
            <w:pPr>
              <w:rPr>
                <w:highlight w:val="green"/>
                <w:lang w:val="en"/>
              </w:rPr>
            </w:pPr>
            <w:r w:rsidRPr="009042F6">
              <w:rPr>
                <w:highlight w:val="green"/>
                <w:lang w:val="en"/>
              </w:rPr>
              <w:t>TODO: Seminar questions and discusion points</w:t>
            </w:r>
          </w:p>
          <w:p w14:paraId="1EA2EBB5" w14:textId="6B393107" w:rsidR="009042F6" w:rsidRPr="00C751F9" w:rsidRDefault="009042F6" w:rsidP="007C736A">
            <w:pPr>
              <w:rPr>
                <w:lang w:val="en"/>
              </w:rPr>
            </w:pPr>
            <w:r w:rsidRPr="009042F6">
              <w:rPr>
                <w:highlight w:val="green"/>
                <w:lang w:val="en"/>
              </w:rPr>
              <w:lastRenderedPageBreak/>
              <w:t>TODO: Fill in this week</w:t>
            </w:r>
          </w:p>
          <w:p w14:paraId="4ADF2742" w14:textId="002D678C" w:rsidR="007C736A" w:rsidRPr="00795153" w:rsidRDefault="00E43279" w:rsidP="00E43279">
            <w:pPr>
              <w:pStyle w:val="AssignmentsLevel2"/>
              <w:numPr>
                <w:ilvl w:val="0"/>
                <w:numId w:val="0"/>
              </w:numPr>
              <w:ind w:left="360"/>
              <w:jc w:val="right"/>
            </w:pPr>
            <w:r>
              <w:t>73</w:t>
            </w:r>
          </w:p>
        </w:tc>
      </w:tr>
      <w:tr w:rsidR="007C736A" w:rsidRPr="00842155" w14:paraId="09520327" w14:textId="77777777" w:rsidTr="007C736A">
        <w:tc>
          <w:tcPr>
            <w:tcW w:w="12390" w:type="dxa"/>
            <w:gridSpan w:val="3"/>
            <w:tcMar>
              <w:top w:w="115" w:type="dxa"/>
              <w:left w:w="115" w:type="dxa"/>
              <w:bottom w:w="115" w:type="dxa"/>
              <w:right w:w="115" w:type="dxa"/>
            </w:tcMar>
          </w:tcPr>
          <w:p w14:paraId="749D0A2C" w14:textId="77777777" w:rsidR="007C736A" w:rsidRDefault="007C736A" w:rsidP="007C736A">
            <w:pPr>
              <w:rPr>
                <w:b/>
              </w:rPr>
            </w:pPr>
            <w:r>
              <w:rPr>
                <w:b/>
              </w:rPr>
              <w:lastRenderedPageBreak/>
              <w:t>Day 2</w:t>
            </w:r>
          </w:p>
          <w:p w14:paraId="479C32D8" w14:textId="77777777" w:rsidR="007C736A" w:rsidRDefault="007C736A" w:rsidP="007C736A">
            <w:pPr>
              <w:rPr>
                <w:b/>
              </w:rPr>
            </w:pPr>
          </w:p>
          <w:p w14:paraId="4E5761DC" w14:textId="74D86C92" w:rsidR="007C736A" w:rsidRPr="00795153" w:rsidRDefault="00E43279" w:rsidP="00E43279">
            <w:pPr>
              <w:jc w:val="right"/>
            </w:pPr>
            <w:r>
              <w:t>74</w:t>
            </w:r>
          </w:p>
        </w:tc>
      </w:tr>
      <w:tr w:rsidR="007C736A" w:rsidRPr="00842155" w14:paraId="3EC06AB4" w14:textId="77777777" w:rsidTr="007C736A">
        <w:tc>
          <w:tcPr>
            <w:tcW w:w="12390" w:type="dxa"/>
            <w:gridSpan w:val="3"/>
            <w:tcMar>
              <w:top w:w="115" w:type="dxa"/>
              <w:left w:w="115" w:type="dxa"/>
              <w:bottom w:w="115" w:type="dxa"/>
              <w:right w:w="115" w:type="dxa"/>
            </w:tcMar>
          </w:tcPr>
          <w:p w14:paraId="2A4F948F" w14:textId="77777777" w:rsidR="007C736A" w:rsidRDefault="007C736A" w:rsidP="007C736A">
            <w:pPr>
              <w:rPr>
                <w:b/>
              </w:rPr>
            </w:pPr>
            <w:r>
              <w:rPr>
                <w:b/>
              </w:rPr>
              <w:t>Day 3</w:t>
            </w:r>
          </w:p>
          <w:p w14:paraId="4A02FDED" w14:textId="77777777" w:rsidR="007C736A" w:rsidRDefault="007C736A" w:rsidP="007C736A">
            <w:pPr>
              <w:rPr>
                <w:b/>
              </w:rPr>
            </w:pPr>
          </w:p>
          <w:p w14:paraId="6FD44DFA" w14:textId="3EB0DB2F" w:rsidR="007C736A" w:rsidRPr="00795153" w:rsidRDefault="00E43279" w:rsidP="00E43279">
            <w:pPr>
              <w:jc w:val="right"/>
            </w:pPr>
            <w:r>
              <w:t>75</w:t>
            </w:r>
          </w:p>
        </w:tc>
      </w:tr>
      <w:tr w:rsidR="007C736A" w:rsidRPr="00842155" w14:paraId="1A3BDD79" w14:textId="77777777" w:rsidTr="007C736A">
        <w:tc>
          <w:tcPr>
            <w:tcW w:w="12390" w:type="dxa"/>
            <w:gridSpan w:val="3"/>
            <w:tcMar>
              <w:top w:w="115" w:type="dxa"/>
              <w:left w:w="115" w:type="dxa"/>
              <w:bottom w:w="115" w:type="dxa"/>
              <w:right w:w="115" w:type="dxa"/>
            </w:tcMar>
          </w:tcPr>
          <w:p w14:paraId="76CA5108" w14:textId="77777777" w:rsidR="007C736A" w:rsidRDefault="007C736A" w:rsidP="007C736A">
            <w:pPr>
              <w:rPr>
                <w:b/>
              </w:rPr>
            </w:pPr>
            <w:r>
              <w:rPr>
                <w:b/>
              </w:rPr>
              <w:t>Day 4</w:t>
            </w:r>
          </w:p>
          <w:p w14:paraId="4A939159" w14:textId="13991785" w:rsidR="007C736A" w:rsidRPr="00D456CD" w:rsidRDefault="00E43279" w:rsidP="00E43279">
            <w:pPr>
              <w:jc w:val="right"/>
            </w:pPr>
            <w:r>
              <w:t>76</w:t>
            </w:r>
          </w:p>
        </w:tc>
      </w:tr>
      <w:tr w:rsidR="007C736A" w:rsidRPr="00842155" w14:paraId="06982E46" w14:textId="77777777" w:rsidTr="007C736A">
        <w:tc>
          <w:tcPr>
            <w:tcW w:w="12390" w:type="dxa"/>
            <w:gridSpan w:val="3"/>
            <w:tcMar>
              <w:top w:w="115" w:type="dxa"/>
              <w:left w:w="115" w:type="dxa"/>
              <w:bottom w:w="115" w:type="dxa"/>
              <w:right w:w="115" w:type="dxa"/>
            </w:tcMar>
          </w:tcPr>
          <w:p w14:paraId="05AC3225" w14:textId="77777777" w:rsidR="007C736A" w:rsidRDefault="007C736A" w:rsidP="007C736A">
            <w:pPr>
              <w:rPr>
                <w:b/>
              </w:rPr>
            </w:pPr>
            <w:r>
              <w:rPr>
                <w:b/>
              </w:rPr>
              <w:t>Day 5</w:t>
            </w:r>
          </w:p>
          <w:p w14:paraId="3A0C57FC" w14:textId="77777777" w:rsidR="007C736A" w:rsidRPr="00D456CD" w:rsidRDefault="007C736A" w:rsidP="007C736A">
            <w:r>
              <w:t>Flexible</w:t>
            </w:r>
          </w:p>
        </w:tc>
      </w:tr>
    </w:tbl>
    <w:p w14:paraId="14413ED0" w14:textId="438E6229" w:rsidR="007C736A" w:rsidRDefault="007C736A" w:rsidP="000D1699">
      <w:pPr>
        <w:rPr>
          <w:rFonts w:cs="Arial"/>
        </w:rPr>
      </w:pPr>
    </w:p>
    <w:p w14:paraId="485899B5" w14:textId="77777777" w:rsidR="007C736A" w:rsidRDefault="007C736A">
      <w:pPr>
        <w:rPr>
          <w:rFonts w:cs="Arial"/>
        </w:rPr>
      </w:pPr>
      <w:r>
        <w:rPr>
          <w:rFonts w:cs="Arial"/>
        </w:rPr>
        <w:br w:type="page"/>
      </w:r>
    </w:p>
    <w:tbl>
      <w:tblPr>
        <w:tblW w:w="123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80"/>
        <w:gridCol w:w="780"/>
        <w:gridCol w:w="1530"/>
      </w:tblGrid>
      <w:tr w:rsidR="007C736A" w:rsidRPr="0090566F" w14:paraId="41C793FB" w14:textId="77777777" w:rsidTr="007C736A">
        <w:trPr>
          <w:trHeight w:val="535"/>
        </w:trPr>
        <w:tc>
          <w:tcPr>
            <w:tcW w:w="10080" w:type="dxa"/>
            <w:tcBorders>
              <w:bottom w:val="single" w:sz="4" w:space="0" w:color="000000" w:themeColor="text1"/>
              <w:right w:val="nil"/>
            </w:tcBorders>
            <w:shd w:val="clear" w:color="auto" w:fill="012169"/>
            <w:tcMar>
              <w:top w:w="0" w:type="dxa"/>
              <w:left w:w="115" w:type="dxa"/>
              <w:bottom w:w="0" w:type="dxa"/>
              <w:right w:w="115" w:type="dxa"/>
            </w:tcMar>
            <w:vAlign w:val="center"/>
          </w:tcPr>
          <w:p w14:paraId="0A0D944B" w14:textId="3F6E3FD4" w:rsidR="007C736A" w:rsidRPr="00075884" w:rsidRDefault="002C71FA" w:rsidP="00E85EE6">
            <w:pPr>
              <w:pStyle w:val="TopicHeading"/>
            </w:pPr>
            <w:bookmarkStart w:id="33" w:name="_Toc408479243"/>
            <w:r>
              <w:lastRenderedPageBreak/>
              <w:t>Week</w:t>
            </w:r>
            <w:r w:rsidR="007C736A">
              <w:t xml:space="preserve"> </w:t>
            </w:r>
            <w:r w:rsidR="00E85EE6">
              <w:t>36</w:t>
            </w:r>
            <w:r w:rsidR="007C736A">
              <w:t xml:space="preserve">: Final </w:t>
            </w:r>
            <w:r w:rsidR="00E85EE6">
              <w:t>Exam</w:t>
            </w:r>
            <w:bookmarkEnd w:id="33"/>
            <w:r w:rsidR="007C736A">
              <w:t xml:space="preserve"> </w:t>
            </w:r>
          </w:p>
        </w:tc>
        <w:tc>
          <w:tcPr>
            <w:tcW w:w="780" w:type="dxa"/>
            <w:tcBorders>
              <w:left w:val="nil"/>
              <w:bottom w:val="single" w:sz="4" w:space="0" w:color="000000" w:themeColor="text1"/>
              <w:right w:val="nil"/>
            </w:tcBorders>
            <w:shd w:val="clear" w:color="auto" w:fill="012169"/>
            <w:vAlign w:val="center"/>
          </w:tcPr>
          <w:p w14:paraId="45FEA510" w14:textId="77777777" w:rsidR="007C736A" w:rsidRPr="00075884" w:rsidRDefault="007C736A" w:rsidP="007C736A">
            <w:pPr>
              <w:pStyle w:val="TopicHeading"/>
            </w:pPr>
          </w:p>
        </w:tc>
        <w:tc>
          <w:tcPr>
            <w:tcW w:w="1530" w:type="dxa"/>
            <w:tcBorders>
              <w:left w:val="nil"/>
              <w:bottom w:val="single" w:sz="4" w:space="0" w:color="000000" w:themeColor="text1"/>
              <w:right w:val="single" w:sz="4" w:space="0" w:color="auto"/>
            </w:tcBorders>
            <w:shd w:val="clear" w:color="auto" w:fill="012169"/>
            <w:vAlign w:val="center"/>
          </w:tcPr>
          <w:p w14:paraId="550F29E8" w14:textId="77777777" w:rsidR="007C736A" w:rsidRPr="00566ACF" w:rsidRDefault="007C736A" w:rsidP="007C736A">
            <w:pPr>
              <w:pStyle w:val="Heading1"/>
              <w:jc w:val="right"/>
            </w:pPr>
            <w:r w:rsidRPr="00566ACF">
              <w:t xml:space="preserve">Quarter </w:t>
            </w:r>
            <w:r>
              <w:t>4</w:t>
            </w:r>
          </w:p>
        </w:tc>
      </w:tr>
      <w:tr w:rsidR="007C736A" w:rsidRPr="00E45197" w14:paraId="6A2280D3"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2084D0D6" w14:textId="77777777" w:rsidR="007C736A" w:rsidRPr="00E45197" w:rsidRDefault="007C736A" w:rsidP="007C736A">
            <w:pPr>
              <w:tabs>
                <w:tab w:val="left" w:pos="0"/>
                <w:tab w:val="left" w:pos="3720"/>
              </w:tabs>
              <w:outlineLvl w:val="0"/>
              <w:rPr>
                <w:rFonts w:cs="Arial"/>
                <w:b/>
                <w:color w:val="FFFFFF" w:themeColor="background1"/>
                <w:szCs w:val="20"/>
              </w:rPr>
            </w:pPr>
            <w:r w:rsidRPr="3237EC06">
              <w:rPr>
                <w:rFonts w:cs="Arial"/>
                <w:b/>
                <w:bCs/>
                <w:color w:val="FFFFFF" w:themeColor="background1"/>
              </w:rPr>
              <w:t>Weekly Overview</w:t>
            </w:r>
          </w:p>
        </w:tc>
        <w:tc>
          <w:tcPr>
            <w:tcW w:w="1530" w:type="dxa"/>
            <w:tcBorders>
              <w:left w:val="nil"/>
              <w:bottom w:val="single" w:sz="4" w:space="0" w:color="000000" w:themeColor="text1"/>
              <w:right w:val="single" w:sz="4" w:space="0" w:color="auto"/>
            </w:tcBorders>
            <w:shd w:val="clear" w:color="auto" w:fill="A68462"/>
          </w:tcPr>
          <w:p w14:paraId="224C749D" w14:textId="77777777" w:rsidR="007C736A" w:rsidRPr="00E45197" w:rsidRDefault="007C736A" w:rsidP="007C736A">
            <w:pPr>
              <w:pStyle w:val="TopicHeading"/>
            </w:pPr>
          </w:p>
        </w:tc>
      </w:tr>
      <w:tr w:rsidR="007C736A" w:rsidRPr="00842155" w14:paraId="332FE907" w14:textId="77777777" w:rsidTr="007C736A">
        <w:tc>
          <w:tcPr>
            <w:tcW w:w="10860" w:type="dxa"/>
            <w:gridSpan w:val="2"/>
            <w:tcBorders>
              <w:bottom w:val="single" w:sz="4" w:space="0" w:color="000000" w:themeColor="text1"/>
              <w:right w:val="nil"/>
            </w:tcBorders>
            <w:shd w:val="clear" w:color="auto" w:fill="auto"/>
            <w:tcMar>
              <w:top w:w="115" w:type="dxa"/>
              <w:left w:w="115" w:type="dxa"/>
              <w:bottom w:w="115" w:type="dxa"/>
              <w:right w:w="115" w:type="dxa"/>
            </w:tcMar>
          </w:tcPr>
          <w:p w14:paraId="48B51E08" w14:textId="44AAACF4" w:rsidR="007C736A" w:rsidRPr="00842155" w:rsidRDefault="00E85EE6" w:rsidP="007C736A">
            <w:pPr>
              <w:tabs>
                <w:tab w:val="left" w:pos="0"/>
                <w:tab w:val="left" w:pos="3720"/>
              </w:tabs>
              <w:outlineLvl w:val="0"/>
              <w:rPr>
                <w:rFonts w:cs="Arial"/>
              </w:rPr>
            </w:pPr>
            <w:r>
              <w:rPr>
                <w:rFonts w:cs="Arial"/>
              </w:rPr>
              <w:t>This week has final exams.</w:t>
            </w:r>
          </w:p>
        </w:tc>
        <w:tc>
          <w:tcPr>
            <w:tcW w:w="1530" w:type="dxa"/>
            <w:tcBorders>
              <w:left w:val="nil"/>
              <w:bottom w:val="single" w:sz="4" w:space="0" w:color="000000" w:themeColor="text1"/>
              <w:right w:val="single" w:sz="4" w:space="0" w:color="auto"/>
            </w:tcBorders>
            <w:shd w:val="clear" w:color="auto" w:fill="auto"/>
          </w:tcPr>
          <w:p w14:paraId="674DEAA7" w14:textId="77777777" w:rsidR="007C736A" w:rsidRPr="00842155" w:rsidRDefault="007C736A" w:rsidP="007C736A">
            <w:pPr>
              <w:rPr>
                <w:rFonts w:cs="Arial"/>
                <w:szCs w:val="20"/>
              </w:rPr>
            </w:pPr>
          </w:p>
        </w:tc>
      </w:tr>
      <w:tr w:rsidR="007C736A" w:rsidRPr="00E45197" w14:paraId="272779C8" w14:textId="77777777" w:rsidTr="007C736A">
        <w:tc>
          <w:tcPr>
            <w:tcW w:w="10860" w:type="dxa"/>
            <w:gridSpan w:val="2"/>
            <w:tcBorders>
              <w:bottom w:val="single" w:sz="4" w:space="0" w:color="000000" w:themeColor="text1"/>
              <w:right w:val="nil"/>
            </w:tcBorders>
            <w:shd w:val="clear" w:color="auto" w:fill="A68462"/>
            <w:tcMar>
              <w:top w:w="115" w:type="dxa"/>
              <w:left w:w="115" w:type="dxa"/>
              <w:bottom w:w="115" w:type="dxa"/>
              <w:right w:w="115" w:type="dxa"/>
            </w:tcMar>
          </w:tcPr>
          <w:p w14:paraId="500B7BA5" w14:textId="77777777" w:rsidR="007C736A" w:rsidRPr="00E45197" w:rsidRDefault="007C736A" w:rsidP="007C736A">
            <w:pPr>
              <w:tabs>
                <w:tab w:val="left" w:pos="0"/>
                <w:tab w:val="left" w:pos="3720"/>
              </w:tabs>
              <w:outlineLvl w:val="0"/>
              <w:rPr>
                <w:rFonts w:cs="Arial"/>
                <w:b/>
                <w:color w:val="FFFFFF" w:themeColor="background1"/>
                <w:szCs w:val="20"/>
              </w:rPr>
            </w:pPr>
            <w:r>
              <w:rPr>
                <w:rFonts w:cs="Arial"/>
                <w:b/>
                <w:bCs/>
                <w:color w:val="FFFFFF" w:themeColor="background1"/>
              </w:rPr>
              <w:t>Main</w:t>
            </w:r>
            <w:r w:rsidRPr="3237EC06">
              <w:rPr>
                <w:rFonts w:cs="Arial"/>
                <w:b/>
                <w:bCs/>
                <w:color w:val="FFFFFF" w:themeColor="background1"/>
              </w:rPr>
              <w:t xml:space="preserve"> Objectives</w:t>
            </w:r>
          </w:p>
        </w:tc>
        <w:tc>
          <w:tcPr>
            <w:tcW w:w="1530" w:type="dxa"/>
            <w:tcBorders>
              <w:left w:val="nil"/>
              <w:bottom w:val="single" w:sz="4" w:space="0" w:color="000000" w:themeColor="text1"/>
              <w:right w:val="single" w:sz="4" w:space="0" w:color="auto"/>
            </w:tcBorders>
            <w:shd w:val="clear" w:color="auto" w:fill="A68462"/>
          </w:tcPr>
          <w:p w14:paraId="63935B6E" w14:textId="77777777" w:rsidR="007C736A" w:rsidRPr="00E45197" w:rsidRDefault="007C736A" w:rsidP="007C736A">
            <w:pPr>
              <w:rPr>
                <w:rFonts w:cs="Arial"/>
                <w:color w:val="FFFFFF" w:themeColor="background1"/>
                <w:szCs w:val="20"/>
              </w:rPr>
            </w:pPr>
          </w:p>
        </w:tc>
      </w:tr>
      <w:tr w:rsidR="007C736A" w:rsidRPr="00842155" w14:paraId="7C24DC37" w14:textId="77777777" w:rsidTr="007C736A">
        <w:trPr>
          <w:trHeight w:val="30"/>
        </w:trPr>
        <w:tc>
          <w:tcPr>
            <w:tcW w:w="12390" w:type="dxa"/>
            <w:gridSpan w:val="3"/>
            <w:tcBorders>
              <w:bottom w:val="nil"/>
              <w:right w:val="single" w:sz="4" w:space="0" w:color="auto"/>
            </w:tcBorders>
            <w:tcMar>
              <w:top w:w="115" w:type="dxa"/>
              <w:left w:w="115" w:type="dxa"/>
              <w:bottom w:w="115" w:type="dxa"/>
              <w:right w:w="115" w:type="dxa"/>
            </w:tcMar>
          </w:tcPr>
          <w:p w14:paraId="4E2FC452" w14:textId="77777777" w:rsidR="007C736A" w:rsidRPr="0069266D" w:rsidRDefault="00E85EE6" w:rsidP="00E85EE6">
            <w:pPr>
              <w:pStyle w:val="ListParagraph"/>
              <w:numPr>
                <w:ilvl w:val="0"/>
                <w:numId w:val="11"/>
              </w:numPr>
              <w:ind w:left="335"/>
              <w:rPr>
                <w:rFonts w:cs="Arial"/>
                <w:szCs w:val="20"/>
              </w:rPr>
            </w:pPr>
            <w:r>
              <w:t>Take the Final Exam.</w:t>
            </w:r>
          </w:p>
          <w:p w14:paraId="3077B9EF" w14:textId="46E63535" w:rsidR="0069266D" w:rsidRPr="00E85EE6" w:rsidRDefault="0069266D" w:rsidP="0069266D">
            <w:pPr>
              <w:pStyle w:val="ListParagraph"/>
              <w:ind w:left="335"/>
              <w:rPr>
                <w:rFonts w:cs="Arial"/>
                <w:szCs w:val="20"/>
              </w:rPr>
            </w:pPr>
          </w:p>
        </w:tc>
      </w:tr>
      <w:tr w:rsidR="007C736A" w:rsidRPr="00E45197" w14:paraId="4EBE78BE" w14:textId="77777777" w:rsidTr="007C736A">
        <w:trPr>
          <w:trHeight w:val="15"/>
        </w:trPr>
        <w:tc>
          <w:tcPr>
            <w:tcW w:w="12390" w:type="dxa"/>
            <w:gridSpan w:val="3"/>
            <w:tcBorders>
              <w:top w:val="single" w:sz="4" w:space="0" w:color="000000" w:themeColor="text1"/>
            </w:tcBorders>
            <w:shd w:val="clear" w:color="auto" w:fill="A68462"/>
            <w:tcMar>
              <w:top w:w="115" w:type="dxa"/>
              <w:left w:w="115" w:type="dxa"/>
              <w:bottom w:w="115" w:type="dxa"/>
              <w:right w:w="115" w:type="dxa"/>
            </w:tcMar>
            <w:vAlign w:val="center"/>
          </w:tcPr>
          <w:p w14:paraId="0CEBD7B2" w14:textId="77777777" w:rsidR="007C736A" w:rsidRPr="00E45197" w:rsidRDefault="007C736A" w:rsidP="007C736A">
            <w:pPr>
              <w:rPr>
                <w:rFonts w:cs="Arial"/>
                <w:b/>
                <w:color w:val="FFFFFF" w:themeColor="background1"/>
                <w:szCs w:val="20"/>
              </w:rPr>
            </w:pPr>
            <w:r w:rsidRPr="3237EC06">
              <w:rPr>
                <w:rFonts w:cs="Arial"/>
                <w:b/>
                <w:bCs/>
                <w:color w:val="FFFFFF" w:themeColor="background1"/>
              </w:rPr>
              <w:t xml:space="preserve">Required </w:t>
            </w:r>
            <w:r>
              <w:rPr>
                <w:rFonts w:cs="Arial"/>
                <w:b/>
                <w:bCs/>
                <w:color w:val="FFFFFF" w:themeColor="background1"/>
              </w:rPr>
              <w:t xml:space="preserve">Student </w:t>
            </w:r>
            <w:r w:rsidRPr="3237EC06">
              <w:rPr>
                <w:rFonts w:cs="Arial"/>
                <w:b/>
                <w:bCs/>
                <w:color w:val="FFFFFF" w:themeColor="background1"/>
              </w:rPr>
              <w:t>Resources</w:t>
            </w:r>
          </w:p>
        </w:tc>
      </w:tr>
      <w:tr w:rsidR="007C736A" w:rsidRPr="00842155" w14:paraId="0FCA4728" w14:textId="77777777" w:rsidTr="007C736A">
        <w:tc>
          <w:tcPr>
            <w:tcW w:w="12390" w:type="dxa"/>
            <w:gridSpan w:val="3"/>
            <w:tcMar>
              <w:top w:w="115" w:type="dxa"/>
              <w:left w:w="115" w:type="dxa"/>
              <w:bottom w:w="115" w:type="dxa"/>
              <w:right w:w="115" w:type="dxa"/>
            </w:tcMar>
          </w:tcPr>
          <w:p w14:paraId="7C2AE9E3" w14:textId="77777777" w:rsidR="007C736A" w:rsidRDefault="007C736A" w:rsidP="007C736A">
            <w:pPr>
              <w:pStyle w:val="FreeFormA"/>
              <w:tabs>
                <w:tab w:val="left" w:pos="9870"/>
              </w:tabs>
              <w:rPr>
                <w:rFonts w:ascii="Arial" w:hAnsi="Arial" w:cs="Arial"/>
                <w:b/>
              </w:rPr>
            </w:pPr>
            <w:r>
              <w:rPr>
                <w:rFonts w:ascii="Arial" w:hAnsi="Arial" w:cs="Arial"/>
                <w:b/>
              </w:rPr>
              <w:t>Readings</w:t>
            </w:r>
            <w:r>
              <w:rPr>
                <w:rFonts w:ascii="Arial" w:hAnsi="Arial" w:cs="Arial"/>
                <w:b/>
              </w:rPr>
              <w:tab/>
            </w:r>
          </w:p>
          <w:p w14:paraId="155B93A4" w14:textId="77777777" w:rsidR="007C736A" w:rsidRDefault="007C736A" w:rsidP="007C736A">
            <w:pPr>
              <w:pStyle w:val="FreeFormA"/>
              <w:rPr>
                <w:rFonts w:ascii="Arial" w:hAnsi="Arial" w:cs="Arial"/>
                <w:b/>
              </w:rPr>
            </w:pPr>
          </w:p>
          <w:p w14:paraId="753BBCE3" w14:textId="3102960D" w:rsidR="007C736A" w:rsidRPr="00E85EE6" w:rsidRDefault="00E85EE6" w:rsidP="007C736A">
            <w:r>
              <w:rPr>
                <w:rFonts w:cs="Arial"/>
                <w:bCs/>
                <w:iCs/>
              </w:rPr>
              <w:t>None</w:t>
            </w:r>
          </w:p>
        </w:tc>
      </w:tr>
      <w:tr w:rsidR="007C736A" w:rsidRPr="00842155" w14:paraId="6367E610" w14:textId="77777777" w:rsidTr="007C736A">
        <w:tc>
          <w:tcPr>
            <w:tcW w:w="12390" w:type="dxa"/>
            <w:gridSpan w:val="3"/>
            <w:tcMar>
              <w:top w:w="115" w:type="dxa"/>
              <w:left w:w="115" w:type="dxa"/>
              <w:bottom w:w="115" w:type="dxa"/>
              <w:right w:w="115" w:type="dxa"/>
            </w:tcMar>
          </w:tcPr>
          <w:p w14:paraId="5E187237" w14:textId="77777777" w:rsidR="007C736A" w:rsidRDefault="007C736A" w:rsidP="007C736A">
            <w:pPr>
              <w:pStyle w:val="FreeFormA"/>
              <w:rPr>
                <w:rFonts w:ascii="Arial" w:hAnsi="Arial" w:cs="Arial"/>
                <w:b/>
              </w:rPr>
            </w:pPr>
            <w:r>
              <w:rPr>
                <w:rFonts w:ascii="Arial" w:hAnsi="Arial" w:cs="Arial"/>
                <w:b/>
              </w:rPr>
              <w:t>Assignments</w:t>
            </w:r>
          </w:p>
          <w:p w14:paraId="6AE29A05" w14:textId="77777777" w:rsidR="007C736A" w:rsidRDefault="007C736A" w:rsidP="007C736A">
            <w:pPr>
              <w:pStyle w:val="FreeFormA"/>
              <w:rPr>
                <w:rFonts w:ascii="Arial" w:hAnsi="Arial" w:cs="Arial"/>
                <w:b/>
              </w:rPr>
            </w:pPr>
          </w:p>
          <w:p w14:paraId="123B9D31" w14:textId="1D4740B6" w:rsidR="007C736A" w:rsidRDefault="00427075" w:rsidP="007C736A">
            <w:pPr>
              <w:pStyle w:val="FreeFormA"/>
            </w:pPr>
            <w:r>
              <w:rPr>
                <w:rFonts w:ascii="Arial" w:hAnsi="Arial" w:cs="Arial"/>
              </w:rPr>
              <w:t>None</w:t>
            </w:r>
          </w:p>
          <w:p w14:paraId="140A1F85" w14:textId="77777777" w:rsidR="007C736A" w:rsidRPr="00795153" w:rsidRDefault="007C736A" w:rsidP="007C736A"/>
        </w:tc>
      </w:tr>
      <w:tr w:rsidR="007C736A" w:rsidRPr="00E45197" w14:paraId="13731768" w14:textId="77777777" w:rsidTr="007C736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2390" w:type="dxa"/>
            <w:gridSpan w:val="3"/>
            <w:tcBorders>
              <w:top w:val="single" w:sz="4" w:space="0" w:color="000000" w:themeColor="text1"/>
              <w:left w:val="single" w:sz="4" w:space="0" w:color="000000" w:themeColor="text1"/>
              <w:bottom w:val="single" w:sz="4" w:space="0" w:color="000000" w:themeColor="text1"/>
              <w:right w:val="single" w:sz="4" w:space="0" w:color="auto"/>
            </w:tcBorders>
            <w:shd w:val="clear" w:color="auto" w:fill="A68462"/>
            <w:tcMar>
              <w:top w:w="115" w:type="dxa"/>
              <w:left w:w="115" w:type="dxa"/>
              <w:bottom w:w="115" w:type="dxa"/>
              <w:right w:w="115" w:type="dxa"/>
            </w:tcMar>
          </w:tcPr>
          <w:p w14:paraId="23F1EF39" w14:textId="77777777" w:rsidR="007C736A" w:rsidRPr="00E45197" w:rsidRDefault="007C736A" w:rsidP="007C736A">
            <w:pPr>
              <w:rPr>
                <w:rFonts w:cs="Arial"/>
                <w:b/>
                <w:color w:val="FFFFFF" w:themeColor="background1"/>
                <w:szCs w:val="20"/>
              </w:rPr>
            </w:pPr>
            <w:r>
              <w:rPr>
                <w:rFonts w:cs="Arial"/>
                <w:b/>
                <w:bCs/>
                <w:color w:val="FFFFFF" w:themeColor="background1"/>
              </w:rPr>
              <w:t>Extra Teacher Resources</w:t>
            </w:r>
          </w:p>
        </w:tc>
      </w:tr>
      <w:tr w:rsidR="007C736A" w:rsidRPr="007F339F" w14:paraId="18B512B3" w14:textId="77777777" w:rsidTr="007C736A">
        <w:tc>
          <w:tcPr>
            <w:tcW w:w="12390" w:type="dxa"/>
            <w:gridSpan w:val="3"/>
            <w:shd w:val="clear" w:color="auto" w:fill="FFFFFF" w:themeFill="background1"/>
            <w:tcMar>
              <w:top w:w="115" w:type="dxa"/>
              <w:left w:w="115" w:type="dxa"/>
              <w:bottom w:w="115" w:type="dxa"/>
              <w:right w:w="115" w:type="dxa"/>
            </w:tcMar>
          </w:tcPr>
          <w:p w14:paraId="41559F03" w14:textId="77777777" w:rsidR="007C736A" w:rsidRDefault="007C736A" w:rsidP="007C736A">
            <w:pPr>
              <w:rPr>
                <w:b/>
                <w:bCs/>
              </w:rPr>
            </w:pPr>
            <w:r>
              <w:rPr>
                <w:b/>
                <w:bCs/>
              </w:rPr>
              <w:t>Readings</w:t>
            </w:r>
          </w:p>
          <w:p w14:paraId="0CC212B4" w14:textId="77777777" w:rsidR="007C736A" w:rsidRDefault="007C736A" w:rsidP="007C736A">
            <w:pPr>
              <w:rPr>
                <w:b/>
                <w:bCs/>
              </w:rPr>
            </w:pPr>
          </w:p>
          <w:p w14:paraId="0C544A5A" w14:textId="418525BA" w:rsidR="007C736A" w:rsidRPr="005F545E" w:rsidRDefault="00427075" w:rsidP="007C736A">
            <w:r>
              <w:rPr>
                <w:bCs/>
              </w:rPr>
              <w:t>None</w:t>
            </w:r>
          </w:p>
        </w:tc>
      </w:tr>
      <w:tr w:rsidR="007C736A" w:rsidRPr="00E45197" w14:paraId="592B32A7" w14:textId="77777777" w:rsidTr="007C736A">
        <w:tc>
          <w:tcPr>
            <w:tcW w:w="12390" w:type="dxa"/>
            <w:gridSpan w:val="3"/>
            <w:shd w:val="clear" w:color="auto" w:fill="A68462"/>
            <w:tcMar>
              <w:top w:w="115" w:type="dxa"/>
              <w:left w:w="115" w:type="dxa"/>
              <w:bottom w:w="115" w:type="dxa"/>
              <w:right w:w="115" w:type="dxa"/>
            </w:tcMar>
          </w:tcPr>
          <w:p w14:paraId="759B12BF" w14:textId="77777777" w:rsidR="007C736A" w:rsidRPr="00E45197" w:rsidRDefault="007C736A" w:rsidP="007C736A">
            <w:pPr>
              <w:rPr>
                <w:rFonts w:cs="Arial"/>
                <w:b/>
                <w:color w:val="FFFFFF" w:themeColor="background1"/>
                <w:szCs w:val="20"/>
              </w:rPr>
            </w:pPr>
            <w:r>
              <w:rPr>
                <w:rFonts w:cs="Arial"/>
                <w:b/>
                <w:bCs/>
                <w:color w:val="FFFFFF" w:themeColor="background1"/>
              </w:rPr>
              <w:t>Daily Outline</w:t>
            </w:r>
          </w:p>
        </w:tc>
      </w:tr>
      <w:tr w:rsidR="007C736A" w:rsidRPr="00842155" w14:paraId="12B2CFA0" w14:textId="77777777" w:rsidTr="007C736A">
        <w:tc>
          <w:tcPr>
            <w:tcW w:w="12390" w:type="dxa"/>
            <w:gridSpan w:val="3"/>
            <w:tcMar>
              <w:top w:w="115" w:type="dxa"/>
              <w:left w:w="115" w:type="dxa"/>
              <w:bottom w:w="115" w:type="dxa"/>
              <w:right w:w="115" w:type="dxa"/>
            </w:tcMar>
          </w:tcPr>
          <w:p w14:paraId="694327E0" w14:textId="2C05252A" w:rsidR="007C736A" w:rsidRDefault="00427075" w:rsidP="007C736A">
            <w:pPr>
              <w:rPr>
                <w:b/>
                <w:bCs/>
              </w:rPr>
            </w:pPr>
            <w:r>
              <w:rPr>
                <w:b/>
                <w:bCs/>
              </w:rPr>
              <w:t>Exam Day</w:t>
            </w:r>
          </w:p>
          <w:p w14:paraId="5C6F98DE" w14:textId="35162975" w:rsidR="00427075" w:rsidRPr="00427075" w:rsidRDefault="00427075" w:rsidP="007C736A">
            <w:pPr>
              <w:rPr>
                <w:bCs/>
              </w:rPr>
            </w:pPr>
            <w:r>
              <w:rPr>
                <w:bCs/>
              </w:rPr>
              <w:t xml:space="preserve">Take the final exam.  </w:t>
            </w:r>
            <w:r w:rsidRPr="00427075">
              <w:rPr>
                <w:bCs/>
                <w:highlight w:val="yellow"/>
              </w:rPr>
              <w:t>What is this?</w:t>
            </w:r>
          </w:p>
          <w:p w14:paraId="505DBC34" w14:textId="77777777" w:rsidR="007C736A" w:rsidRDefault="007C736A" w:rsidP="007C736A"/>
          <w:p w14:paraId="0C1AD52E" w14:textId="42E92E6D" w:rsidR="009042F6" w:rsidRDefault="009042F6" w:rsidP="007C736A">
            <w:r w:rsidRPr="009042F6">
              <w:rPr>
                <w:highlight w:val="green"/>
              </w:rPr>
              <w:t>TODO: Do we write an exam or leave it to the teacher?</w:t>
            </w:r>
          </w:p>
          <w:p w14:paraId="3709EC16" w14:textId="77777777" w:rsidR="007C736A" w:rsidRPr="00795153" w:rsidRDefault="007C736A" w:rsidP="007C736A">
            <w:pPr>
              <w:pStyle w:val="AssignmentsLevel2"/>
              <w:numPr>
                <w:ilvl w:val="0"/>
                <w:numId w:val="0"/>
              </w:numPr>
              <w:ind w:left="360"/>
            </w:pPr>
          </w:p>
        </w:tc>
      </w:tr>
    </w:tbl>
    <w:p w14:paraId="3EB5125D" w14:textId="77777777" w:rsidR="000D1699" w:rsidRDefault="000D1699" w:rsidP="000D1699">
      <w:pPr>
        <w:rPr>
          <w:rFonts w:cs="Arial"/>
        </w:rPr>
      </w:pPr>
    </w:p>
    <w:sectPr w:rsidR="000D1699" w:rsidSect="006B3B68">
      <w:pgSz w:w="15840" w:h="12240" w:orient="landscape" w:code="1"/>
      <w:pgMar w:top="1080" w:right="99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F1316E" w:rsidRDefault="00F1316E">
      <w:r>
        <w:separator/>
      </w:r>
    </w:p>
  </w:endnote>
  <w:endnote w:type="continuationSeparator" w:id="0">
    <w:p w14:paraId="5FEFCC59" w14:textId="77777777" w:rsidR="00F1316E" w:rsidRDefault="00F13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B4321" w14:textId="0A58698C" w:rsidR="00F1316E" w:rsidRDefault="00F1316E" w:rsidP="00A76823">
    <w:pPr>
      <w:pStyle w:val="Footer"/>
      <w:jc w:val="right"/>
    </w:pPr>
    <w:r>
      <w:t>Version 2.1</w:t>
    </w:r>
  </w:p>
  <w:p w14:paraId="2EBB345D" w14:textId="279D9580" w:rsidR="00F1316E" w:rsidRDefault="00F1316E" w:rsidP="00A76823">
    <w:pPr>
      <w:pStyle w:val="Footer"/>
      <w:jc w:val="right"/>
    </w:pPr>
    <w:r>
      <w:t>January 2019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0961A18" w:rsidR="00F1316E" w:rsidRDefault="00F1316E" w:rsidP="00A76823">
    <w:pPr>
      <w:pStyle w:val="Footer"/>
      <w:jc w:val="right"/>
    </w:pPr>
    <w:r>
      <w:t>Version 2.1</w:t>
    </w:r>
  </w:p>
  <w:p w14:paraId="647244F5" w14:textId="2D1ED47A" w:rsidR="00F1316E" w:rsidRDefault="00F1316E"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F1316E" w:rsidRDefault="00F1316E">
      <w:r>
        <w:separator/>
      </w:r>
    </w:p>
  </w:footnote>
  <w:footnote w:type="continuationSeparator" w:id="0">
    <w:p w14:paraId="3AAD8D24" w14:textId="77777777" w:rsidR="00F1316E" w:rsidRDefault="00F13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9850" w14:textId="0EC230A3" w:rsidR="00F1316E" w:rsidRDefault="00F1316E" w:rsidP="002A46CA">
    <w:pPr>
      <w:pStyle w:val="Header"/>
      <w:rPr>
        <w:noProof/>
      </w:rPr>
    </w:pPr>
    <w:r>
      <w:t>Logic and Coding</w:t>
    </w:r>
  </w:p>
  <w:p w14:paraId="43E00563" w14:textId="77777777" w:rsidR="00F1316E" w:rsidRPr="002A46CA" w:rsidRDefault="00F1316E" w:rsidP="002A46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330113308"/>
      <w:docPartObj>
        <w:docPartGallery w:val="Page Numbers (Top of Page)"/>
        <w:docPartUnique/>
      </w:docPartObj>
    </w:sdtPr>
    <w:sdtEndPr>
      <w:rPr>
        <w:noProof/>
      </w:rPr>
    </w:sdtEndPr>
    <w:sdtContent>
      <w:p w14:paraId="1C05139E" w14:textId="7A9655E5" w:rsidR="00F1316E" w:rsidRDefault="00F1316E"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2139643538"/>
          <w:docPartObj>
            <w:docPartGallery w:val="Page Numbers (Top of Page)"/>
            <w:docPartUnique/>
          </w:docPartObj>
        </w:sdtPr>
        <w:sdtEndPr>
          <w:rPr>
            <w:noProof/>
            <w:szCs w:val="20"/>
          </w:rPr>
        </w:sdtEndPr>
        <w:sdtContent>
          <w:p w14:paraId="09CE4315" w14:textId="5C2E62EF" w:rsidR="00F1316E" w:rsidRPr="008F4AF1" w:rsidRDefault="00F1316E" w:rsidP="00566ACF">
            <w:pPr>
              <w:pStyle w:val="Heading2"/>
            </w:pPr>
            <w:r>
              <w:t>Faculty Instructional Guide</w:t>
            </w:r>
          </w:p>
          <w:p w14:paraId="48F03653" w14:textId="00C3C9C7" w:rsidR="00F1316E" w:rsidRPr="00B2500F" w:rsidRDefault="00F1316E"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DE6"/>
    <w:multiLevelType w:val="hybridMultilevel"/>
    <w:tmpl w:val="BCA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D5013"/>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900FB"/>
    <w:multiLevelType w:val="hybridMultilevel"/>
    <w:tmpl w:val="763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5105D"/>
    <w:multiLevelType w:val="hybridMultilevel"/>
    <w:tmpl w:val="93D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87F13"/>
    <w:multiLevelType w:val="hybridMultilevel"/>
    <w:tmpl w:val="85744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AC26DC"/>
    <w:multiLevelType w:val="hybridMultilevel"/>
    <w:tmpl w:val="22A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F4B34"/>
    <w:multiLevelType w:val="hybridMultilevel"/>
    <w:tmpl w:val="B1F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9579F"/>
    <w:multiLevelType w:val="hybridMultilevel"/>
    <w:tmpl w:val="55D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F22AD"/>
    <w:multiLevelType w:val="hybridMultilevel"/>
    <w:tmpl w:val="6AAE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E084C"/>
    <w:multiLevelType w:val="hybridMultilevel"/>
    <w:tmpl w:val="E1EA543A"/>
    <w:lvl w:ilvl="0" w:tplc="055C0FC2">
      <w:start w:val="1"/>
      <w:numFmt w:val="lowerLetter"/>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1">
    <w:nsid w:val="242551B0"/>
    <w:multiLevelType w:val="hybridMultilevel"/>
    <w:tmpl w:val="147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95F76"/>
    <w:multiLevelType w:val="hybridMultilevel"/>
    <w:tmpl w:val="FBC0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03B78"/>
    <w:multiLevelType w:val="hybridMultilevel"/>
    <w:tmpl w:val="6EE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C2B2D"/>
    <w:multiLevelType w:val="hybridMultilevel"/>
    <w:tmpl w:val="3F7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D6F4B"/>
    <w:multiLevelType w:val="hybridMultilevel"/>
    <w:tmpl w:val="DA3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6221F"/>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C3F2D"/>
    <w:multiLevelType w:val="hybridMultilevel"/>
    <w:tmpl w:val="F9FE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nsid w:val="411A5619"/>
    <w:multiLevelType w:val="hybridMultilevel"/>
    <w:tmpl w:val="685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nsid w:val="44D721AA"/>
    <w:multiLevelType w:val="hybridMultilevel"/>
    <w:tmpl w:val="554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F82D54"/>
    <w:multiLevelType w:val="hybridMultilevel"/>
    <w:tmpl w:val="04A2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213854"/>
    <w:multiLevelType w:val="hybridMultilevel"/>
    <w:tmpl w:val="F63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107879"/>
    <w:multiLevelType w:val="hybridMultilevel"/>
    <w:tmpl w:val="FBD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000F7C"/>
    <w:multiLevelType w:val="hybridMultilevel"/>
    <w:tmpl w:val="626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F705E68"/>
    <w:multiLevelType w:val="hybridMultilevel"/>
    <w:tmpl w:val="AB8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9"/>
  </w:num>
  <w:num w:numId="4">
    <w:abstractNumId w:val="21"/>
  </w:num>
  <w:num w:numId="5">
    <w:abstractNumId w:val="33"/>
  </w:num>
  <w:num w:numId="6">
    <w:abstractNumId w:val="27"/>
  </w:num>
  <w:num w:numId="7">
    <w:abstractNumId w:val="32"/>
  </w:num>
  <w:num w:numId="8">
    <w:abstractNumId w:val="4"/>
  </w:num>
  <w:num w:numId="9">
    <w:abstractNumId w:val="2"/>
  </w:num>
  <w:num w:numId="10">
    <w:abstractNumId w:val="23"/>
  </w:num>
  <w:num w:numId="11">
    <w:abstractNumId w:val="7"/>
  </w:num>
  <w:num w:numId="12">
    <w:abstractNumId w:val="0"/>
  </w:num>
  <w:num w:numId="13">
    <w:abstractNumId w:val="17"/>
  </w:num>
  <w:num w:numId="14">
    <w:abstractNumId w:val="3"/>
  </w:num>
  <w:num w:numId="15">
    <w:abstractNumId w:val="10"/>
  </w:num>
  <w:num w:numId="16">
    <w:abstractNumId w:val="25"/>
  </w:num>
  <w:num w:numId="17">
    <w:abstractNumId w:val="24"/>
  </w:num>
  <w:num w:numId="18">
    <w:abstractNumId w:val="9"/>
  </w:num>
  <w:num w:numId="19">
    <w:abstractNumId w:val="16"/>
  </w:num>
  <w:num w:numId="20">
    <w:abstractNumId w:val="18"/>
  </w:num>
  <w:num w:numId="21">
    <w:abstractNumId w:val="28"/>
  </w:num>
  <w:num w:numId="22">
    <w:abstractNumId w:val="22"/>
  </w:num>
  <w:num w:numId="23">
    <w:abstractNumId w:val="8"/>
  </w:num>
  <w:num w:numId="24">
    <w:abstractNumId w:val="5"/>
  </w:num>
  <w:num w:numId="25">
    <w:abstractNumId w:val="26"/>
  </w:num>
  <w:num w:numId="26">
    <w:abstractNumId w:val="30"/>
  </w:num>
  <w:num w:numId="27">
    <w:abstractNumId w:val="6"/>
  </w:num>
  <w:num w:numId="28">
    <w:abstractNumId w:val="13"/>
  </w:num>
  <w:num w:numId="29">
    <w:abstractNumId w:val="14"/>
  </w:num>
  <w:num w:numId="30">
    <w:abstractNumId w:val="11"/>
  </w:num>
  <w:num w:numId="31">
    <w:abstractNumId w:val="15"/>
  </w:num>
  <w:num w:numId="32">
    <w:abstractNumId w:val="20"/>
  </w:num>
  <w:num w:numId="33">
    <w:abstractNumId w:val="1"/>
  </w:num>
  <w:num w:numId="34">
    <w:abstractNumId w:val="1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DCB"/>
    <w:rsid w:val="00007EAA"/>
    <w:rsid w:val="00010893"/>
    <w:rsid w:val="00011261"/>
    <w:rsid w:val="00014F73"/>
    <w:rsid w:val="0001644E"/>
    <w:rsid w:val="0001665E"/>
    <w:rsid w:val="0002170C"/>
    <w:rsid w:val="00023818"/>
    <w:rsid w:val="000252CC"/>
    <w:rsid w:val="00026A82"/>
    <w:rsid w:val="00027DBD"/>
    <w:rsid w:val="00030F93"/>
    <w:rsid w:val="000335A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E98"/>
    <w:rsid w:val="000657A0"/>
    <w:rsid w:val="00065AB6"/>
    <w:rsid w:val="0006700A"/>
    <w:rsid w:val="000671BB"/>
    <w:rsid w:val="000676EC"/>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15C5"/>
    <w:rsid w:val="00091669"/>
    <w:rsid w:val="00093883"/>
    <w:rsid w:val="0009411B"/>
    <w:rsid w:val="0009418F"/>
    <w:rsid w:val="000A014B"/>
    <w:rsid w:val="000A1F76"/>
    <w:rsid w:val="000A28EB"/>
    <w:rsid w:val="000A3848"/>
    <w:rsid w:val="000A3E70"/>
    <w:rsid w:val="000A5265"/>
    <w:rsid w:val="000A684C"/>
    <w:rsid w:val="000B0D8C"/>
    <w:rsid w:val="000B1174"/>
    <w:rsid w:val="000B18FE"/>
    <w:rsid w:val="000B3249"/>
    <w:rsid w:val="000B3CB4"/>
    <w:rsid w:val="000B4DB7"/>
    <w:rsid w:val="000B63DE"/>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7452"/>
    <w:rsid w:val="000F18E7"/>
    <w:rsid w:val="000F2C70"/>
    <w:rsid w:val="000F2E93"/>
    <w:rsid w:val="000F5D60"/>
    <w:rsid w:val="000F783D"/>
    <w:rsid w:val="000F7B4F"/>
    <w:rsid w:val="00100350"/>
    <w:rsid w:val="00100E86"/>
    <w:rsid w:val="001033AB"/>
    <w:rsid w:val="001038CC"/>
    <w:rsid w:val="00103A67"/>
    <w:rsid w:val="001042D0"/>
    <w:rsid w:val="00105046"/>
    <w:rsid w:val="001074AB"/>
    <w:rsid w:val="001113FF"/>
    <w:rsid w:val="001116D0"/>
    <w:rsid w:val="00111CFC"/>
    <w:rsid w:val="001132F6"/>
    <w:rsid w:val="00115389"/>
    <w:rsid w:val="00115E38"/>
    <w:rsid w:val="00125010"/>
    <w:rsid w:val="00125A9F"/>
    <w:rsid w:val="00125CB8"/>
    <w:rsid w:val="00126FF3"/>
    <w:rsid w:val="001279C2"/>
    <w:rsid w:val="00130C2A"/>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3727"/>
    <w:rsid w:val="00155112"/>
    <w:rsid w:val="001579F0"/>
    <w:rsid w:val="001611D6"/>
    <w:rsid w:val="001655E4"/>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6410"/>
    <w:rsid w:val="0018763F"/>
    <w:rsid w:val="0019069F"/>
    <w:rsid w:val="0019167D"/>
    <w:rsid w:val="00192DC9"/>
    <w:rsid w:val="0019514A"/>
    <w:rsid w:val="0019541D"/>
    <w:rsid w:val="00197C4E"/>
    <w:rsid w:val="001A31F3"/>
    <w:rsid w:val="001A3350"/>
    <w:rsid w:val="001A3907"/>
    <w:rsid w:val="001A392A"/>
    <w:rsid w:val="001A44CA"/>
    <w:rsid w:val="001A5196"/>
    <w:rsid w:val="001A61AE"/>
    <w:rsid w:val="001A6671"/>
    <w:rsid w:val="001A677E"/>
    <w:rsid w:val="001B3816"/>
    <w:rsid w:val="001B4CDF"/>
    <w:rsid w:val="001B616D"/>
    <w:rsid w:val="001B6A2B"/>
    <w:rsid w:val="001B6E8B"/>
    <w:rsid w:val="001C0616"/>
    <w:rsid w:val="001C0E18"/>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4E7"/>
    <w:rsid w:val="00245F45"/>
    <w:rsid w:val="002468DF"/>
    <w:rsid w:val="00250937"/>
    <w:rsid w:val="00250E1B"/>
    <w:rsid w:val="00253F0B"/>
    <w:rsid w:val="00254182"/>
    <w:rsid w:val="0025775F"/>
    <w:rsid w:val="00260385"/>
    <w:rsid w:val="00260DA0"/>
    <w:rsid w:val="0026281A"/>
    <w:rsid w:val="0026345D"/>
    <w:rsid w:val="00263F98"/>
    <w:rsid w:val="002661BB"/>
    <w:rsid w:val="00266656"/>
    <w:rsid w:val="00274694"/>
    <w:rsid w:val="00274B8A"/>
    <w:rsid w:val="00274BFA"/>
    <w:rsid w:val="00275C68"/>
    <w:rsid w:val="002812C8"/>
    <w:rsid w:val="00283727"/>
    <w:rsid w:val="002865E3"/>
    <w:rsid w:val="0029178C"/>
    <w:rsid w:val="00292E1A"/>
    <w:rsid w:val="00293165"/>
    <w:rsid w:val="002938F7"/>
    <w:rsid w:val="002945CA"/>
    <w:rsid w:val="002A3C32"/>
    <w:rsid w:val="002A4422"/>
    <w:rsid w:val="002A46CA"/>
    <w:rsid w:val="002A63FD"/>
    <w:rsid w:val="002A6BFF"/>
    <w:rsid w:val="002A7873"/>
    <w:rsid w:val="002B13C9"/>
    <w:rsid w:val="002B60AE"/>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55E"/>
    <w:rsid w:val="002F3C05"/>
    <w:rsid w:val="002F53E9"/>
    <w:rsid w:val="002F6F2D"/>
    <w:rsid w:val="002F7A4D"/>
    <w:rsid w:val="00301041"/>
    <w:rsid w:val="00301BB4"/>
    <w:rsid w:val="00302978"/>
    <w:rsid w:val="003047EE"/>
    <w:rsid w:val="0030503C"/>
    <w:rsid w:val="0030552E"/>
    <w:rsid w:val="00307066"/>
    <w:rsid w:val="0031146D"/>
    <w:rsid w:val="0031218B"/>
    <w:rsid w:val="003122C2"/>
    <w:rsid w:val="0031393B"/>
    <w:rsid w:val="003143B4"/>
    <w:rsid w:val="003177E2"/>
    <w:rsid w:val="00320A54"/>
    <w:rsid w:val="0032143C"/>
    <w:rsid w:val="00321761"/>
    <w:rsid w:val="003219F5"/>
    <w:rsid w:val="00321D3C"/>
    <w:rsid w:val="00323283"/>
    <w:rsid w:val="00323479"/>
    <w:rsid w:val="00323607"/>
    <w:rsid w:val="0032422B"/>
    <w:rsid w:val="003246F5"/>
    <w:rsid w:val="0032571E"/>
    <w:rsid w:val="003348A4"/>
    <w:rsid w:val="00335197"/>
    <w:rsid w:val="00335961"/>
    <w:rsid w:val="00336E9B"/>
    <w:rsid w:val="003412F1"/>
    <w:rsid w:val="00343010"/>
    <w:rsid w:val="003436A3"/>
    <w:rsid w:val="003448C0"/>
    <w:rsid w:val="0034526A"/>
    <w:rsid w:val="0034561D"/>
    <w:rsid w:val="00351A4F"/>
    <w:rsid w:val="00351F22"/>
    <w:rsid w:val="00353C22"/>
    <w:rsid w:val="00353E92"/>
    <w:rsid w:val="00355BB3"/>
    <w:rsid w:val="0035755D"/>
    <w:rsid w:val="00357DA5"/>
    <w:rsid w:val="00357F06"/>
    <w:rsid w:val="003608C9"/>
    <w:rsid w:val="00360FB5"/>
    <w:rsid w:val="00362893"/>
    <w:rsid w:val="00362ACD"/>
    <w:rsid w:val="003632E1"/>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1FA4"/>
    <w:rsid w:val="003A347D"/>
    <w:rsid w:val="003A369D"/>
    <w:rsid w:val="003A3E88"/>
    <w:rsid w:val="003A5CC3"/>
    <w:rsid w:val="003A601F"/>
    <w:rsid w:val="003A6E26"/>
    <w:rsid w:val="003A75FF"/>
    <w:rsid w:val="003B3045"/>
    <w:rsid w:val="003B5A4A"/>
    <w:rsid w:val="003C2893"/>
    <w:rsid w:val="003C34D3"/>
    <w:rsid w:val="003C53FC"/>
    <w:rsid w:val="003C5536"/>
    <w:rsid w:val="003C6D1D"/>
    <w:rsid w:val="003C6F92"/>
    <w:rsid w:val="003D1B21"/>
    <w:rsid w:val="003D4E7B"/>
    <w:rsid w:val="003D644E"/>
    <w:rsid w:val="003D7C90"/>
    <w:rsid w:val="003E31A7"/>
    <w:rsid w:val="003E5C7D"/>
    <w:rsid w:val="003E7816"/>
    <w:rsid w:val="003F0AA1"/>
    <w:rsid w:val="003F4008"/>
    <w:rsid w:val="003F4859"/>
    <w:rsid w:val="003F5642"/>
    <w:rsid w:val="00401196"/>
    <w:rsid w:val="004031BB"/>
    <w:rsid w:val="004034A3"/>
    <w:rsid w:val="00403A18"/>
    <w:rsid w:val="00405788"/>
    <w:rsid w:val="00406168"/>
    <w:rsid w:val="004109FE"/>
    <w:rsid w:val="00410A9E"/>
    <w:rsid w:val="00411691"/>
    <w:rsid w:val="00411EDA"/>
    <w:rsid w:val="0041322F"/>
    <w:rsid w:val="004133DB"/>
    <w:rsid w:val="004143CB"/>
    <w:rsid w:val="00414D15"/>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418C0"/>
    <w:rsid w:val="004421FA"/>
    <w:rsid w:val="00445F59"/>
    <w:rsid w:val="00446446"/>
    <w:rsid w:val="00446623"/>
    <w:rsid w:val="00451471"/>
    <w:rsid w:val="00451ADA"/>
    <w:rsid w:val="00452399"/>
    <w:rsid w:val="004544DF"/>
    <w:rsid w:val="004548C1"/>
    <w:rsid w:val="00454C1A"/>
    <w:rsid w:val="00455F9B"/>
    <w:rsid w:val="00460560"/>
    <w:rsid w:val="004611BE"/>
    <w:rsid w:val="004614A2"/>
    <w:rsid w:val="00461CA1"/>
    <w:rsid w:val="0046404A"/>
    <w:rsid w:val="00465134"/>
    <w:rsid w:val="0046745D"/>
    <w:rsid w:val="0046767F"/>
    <w:rsid w:val="00467E51"/>
    <w:rsid w:val="004713D1"/>
    <w:rsid w:val="00473E86"/>
    <w:rsid w:val="00475D8F"/>
    <w:rsid w:val="00477926"/>
    <w:rsid w:val="00477EE5"/>
    <w:rsid w:val="00483844"/>
    <w:rsid w:val="00485573"/>
    <w:rsid w:val="00486861"/>
    <w:rsid w:val="00487079"/>
    <w:rsid w:val="004909EE"/>
    <w:rsid w:val="00491337"/>
    <w:rsid w:val="0049398D"/>
    <w:rsid w:val="004A04F7"/>
    <w:rsid w:val="004A1A43"/>
    <w:rsid w:val="004A4863"/>
    <w:rsid w:val="004A4C18"/>
    <w:rsid w:val="004A4C20"/>
    <w:rsid w:val="004A4D5E"/>
    <w:rsid w:val="004A7A87"/>
    <w:rsid w:val="004B03DE"/>
    <w:rsid w:val="004B35AB"/>
    <w:rsid w:val="004B382F"/>
    <w:rsid w:val="004B39E2"/>
    <w:rsid w:val="004B3BB2"/>
    <w:rsid w:val="004B3E45"/>
    <w:rsid w:val="004B69CB"/>
    <w:rsid w:val="004B75AD"/>
    <w:rsid w:val="004B7D00"/>
    <w:rsid w:val="004C6151"/>
    <w:rsid w:val="004D09EA"/>
    <w:rsid w:val="004D13AE"/>
    <w:rsid w:val="004D3FF3"/>
    <w:rsid w:val="004D4553"/>
    <w:rsid w:val="004D4607"/>
    <w:rsid w:val="004D772E"/>
    <w:rsid w:val="004D77DC"/>
    <w:rsid w:val="004E635B"/>
    <w:rsid w:val="004F3079"/>
    <w:rsid w:val="004F41B8"/>
    <w:rsid w:val="004F458E"/>
    <w:rsid w:val="004F487F"/>
    <w:rsid w:val="004F609C"/>
    <w:rsid w:val="0050173E"/>
    <w:rsid w:val="005024D9"/>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5577"/>
    <w:rsid w:val="00526C7C"/>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101"/>
    <w:rsid w:val="00566ACF"/>
    <w:rsid w:val="00566B5B"/>
    <w:rsid w:val="00566EA0"/>
    <w:rsid w:val="00567294"/>
    <w:rsid w:val="00570C7F"/>
    <w:rsid w:val="00571DFF"/>
    <w:rsid w:val="00573E59"/>
    <w:rsid w:val="00576580"/>
    <w:rsid w:val="0057681B"/>
    <w:rsid w:val="00577031"/>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2181"/>
    <w:rsid w:val="005D2E3B"/>
    <w:rsid w:val="005D393B"/>
    <w:rsid w:val="005D5772"/>
    <w:rsid w:val="005D5AC8"/>
    <w:rsid w:val="005D5DE7"/>
    <w:rsid w:val="005D6E0B"/>
    <w:rsid w:val="005E4364"/>
    <w:rsid w:val="005E5D69"/>
    <w:rsid w:val="005E6C6E"/>
    <w:rsid w:val="005E76A0"/>
    <w:rsid w:val="005E7936"/>
    <w:rsid w:val="005E79E6"/>
    <w:rsid w:val="005F034D"/>
    <w:rsid w:val="005F1C24"/>
    <w:rsid w:val="005F3692"/>
    <w:rsid w:val="005F4C9A"/>
    <w:rsid w:val="005F60B8"/>
    <w:rsid w:val="00603058"/>
    <w:rsid w:val="006039D3"/>
    <w:rsid w:val="00605A9B"/>
    <w:rsid w:val="006073E7"/>
    <w:rsid w:val="00607B71"/>
    <w:rsid w:val="00611833"/>
    <w:rsid w:val="0061219A"/>
    <w:rsid w:val="0061236C"/>
    <w:rsid w:val="00612DBE"/>
    <w:rsid w:val="00613131"/>
    <w:rsid w:val="00614DE6"/>
    <w:rsid w:val="00614FF2"/>
    <w:rsid w:val="00615ABA"/>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66C3"/>
    <w:rsid w:val="00666F5F"/>
    <w:rsid w:val="00667301"/>
    <w:rsid w:val="00670ED9"/>
    <w:rsid w:val="006729C8"/>
    <w:rsid w:val="00674F96"/>
    <w:rsid w:val="00676243"/>
    <w:rsid w:val="006766ED"/>
    <w:rsid w:val="00680204"/>
    <w:rsid w:val="00680CF5"/>
    <w:rsid w:val="006821B7"/>
    <w:rsid w:val="00683172"/>
    <w:rsid w:val="0068364F"/>
    <w:rsid w:val="00683DF2"/>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3D29"/>
    <w:rsid w:val="006D4ADF"/>
    <w:rsid w:val="006D6071"/>
    <w:rsid w:val="006D68FF"/>
    <w:rsid w:val="006D6909"/>
    <w:rsid w:val="006E27FC"/>
    <w:rsid w:val="006E464D"/>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172F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3A2C"/>
    <w:rsid w:val="007458E7"/>
    <w:rsid w:val="00746B58"/>
    <w:rsid w:val="00747069"/>
    <w:rsid w:val="007534DF"/>
    <w:rsid w:val="00755991"/>
    <w:rsid w:val="00757D42"/>
    <w:rsid w:val="007605D1"/>
    <w:rsid w:val="00767616"/>
    <w:rsid w:val="007677A4"/>
    <w:rsid w:val="0076789B"/>
    <w:rsid w:val="00767A4B"/>
    <w:rsid w:val="0077090C"/>
    <w:rsid w:val="0077111C"/>
    <w:rsid w:val="00771A94"/>
    <w:rsid w:val="0077275F"/>
    <w:rsid w:val="007754EE"/>
    <w:rsid w:val="00777DC1"/>
    <w:rsid w:val="00783EDE"/>
    <w:rsid w:val="00787545"/>
    <w:rsid w:val="00787BBD"/>
    <w:rsid w:val="00790B85"/>
    <w:rsid w:val="0079112D"/>
    <w:rsid w:val="00791198"/>
    <w:rsid w:val="007916AE"/>
    <w:rsid w:val="00794C8E"/>
    <w:rsid w:val="00796DD9"/>
    <w:rsid w:val="00797266"/>
    <w:rsid w:val="007A0859"/>
    <w:rsid w:val="007A0BDA"/>
    <w:rsid w:val="007A218E"/>
    <w:rsid w:val="007A2EEE"/>
    <w:rsid w:val="007A2EF4"/>
    <w:rsid w:val="007A492E"/>
    <w:rsid w:val="007B239A"/>
    <w:rsid w:val="007B2DF1"/>
    <w:rsid w:val="007B2F52"/>
    <w:rsid w:val="007B45ED"/>
    <w:rsid w:val="007B4667"/>
    <w:rsid w:val="007B6B20"/>
    <w:rsid w:val="007B709E"/>
    <w:rsid w:val="007C0011"/>
    <w:rsid w:val="007C13C8"/>
    <w:rsid w:val="007C17D8"/>
    <w:rsid w:val="007C2326"/>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D"/>
    <w:rsid w:val="007F2C4B"/>
    <w:rsid w:val="007F339F"/>
    <w:rsid w:val="007F777E"/>
    <w:rsid w:val="008007C9"/>
    <w:rsid w:val="0080090C"/>
    <w:rsid w:val="0080103D"/>
    <w:rsid w:val="0080197B"/>
    <w:rsid w:val="0080253E"/>
    <w:rsid w:val="00802ED7"/>
    <w:rsid w:val="00805DF9"/>
    <w:rsid w:val="00812F57"/>
    <w:rsid w:val="00820F58"/>
    <w:rsid w:val="0082264A"/>
    <w:rsid w:val="0082442C"/>
    <w:rsid w:val="00824B6B"/>
    <w:rsid w:val="008333A9"/>
    <w:rsid w:val="008338CF"/>
    <w:rsid w:val="00833C78"/>
    <w:rsid w:val="0083526B"/>
    <w:rsid w:val="00837675"/>
    <w:rsid w:val="00840B89"/>
    <w:rsid w:val="00842155"/>
    <w:rsid w:val="008426FD"/>
    <w:rsid w:val="00842C6F"/>
    <w:rsid w:val="0084625A"/>
    <w:rsid w:val="00850DBC"/>
    <w:rsid w:val="008524A1"/>
    <w:rsid w:val="008568EC"/>
    <w:rsid w:val="0085704D"/>
    <w:rsid w:val="00860D9F"/>
    <w:rsid w:val="008627AC"/>
    <w:rsid w:val="00863353"/>
    <w:rsid w:val="00864DF4"/>
    <w:rsid w:val="00870F6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A47A5"/>
    <w:rsid w:val="008A4D5B"/>
    <w:rsid w:val="008B016B"/>
    <w:rsid w:val="008B1818"/>
    <w:rsid w:val="008B2960"/>
    <w:rsid w:val="008B3250"/>
    <w:rsid w:val="008B37CC"/>
    <w:rsid w:val="008B3D4C"/>
    <w:rsid w:val="008B58E3"/>
    <w:rsid w:val="008B6CD5"/>
    <w:rsid w:val="008C1122"/>
    <w:rsid w:val="008C24A4"/>
    <w:rsid w:val="008C2C06"/>
    <w:rsid w:val="008C4FA2"/>
    <w:rsid w:val="008D0A6B"/>
    <w:rsid w:val="008D1753"/>
    <w:rsid w:val="008D31C4"/>
    <w:rsid w:val="008D4A13"/>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E05"/>
    <w:rsid w:val="00957A4A"/>
    <w:rsid w:val="0096041D"/>
    <w:rsid w:val="00961533"/>
    <w:rsid w:val="0096389B"/>
    <w:rsid w:val="00965354"/>
    <w:rsid w:val="00965787"/>
    <w:rsid w:val="00966587"/>
    <w:rsid w:val="00967565"/>
    <w:rsid w:val="00971078"/>
    <w:rsid w:val="00973856"/>
    <w:rsid w:val="00974932"/>
    <w:rsid w:val="00975663"/>
    <w:rsid w:val="0098039F"/>
    <w:rsid w:val="00981117"/>
    <w:rsid w:val="00983040"/>
    <w:rsid w:val="00985D01"/>
    <w:rsid w:val="00987C97"/>
    <w:rsid w:val="009909A9"/>
    <w:rsid w:val="00990C0D"/>
    <w:rsid w:val="00996B52"/>
    <w:rsid w:val="00996E59"/>
    <w:rsid w:val="0099794C"/>
    <w:rsid w:val="009A07C1"/>
    <w:rsid w:val="009A0C65"/>
    <w:rsid w:val="009A11C6"/>
    <w:rsid w:val="009A14BD"/>
    <w:rsid w:val="009B0602"/>
    <w:rsid w:val="009B0FCA"/>
    <w:rsid w:val="009B108C"/>
    <w:rsid w:val="009B4C93"/>
    <w:rsid w:val="009C03DF"/>
    <w:rsid w:val="009C1989"/>
    <w:rsid w:val="009C47CC"/>
    <w:rsid w:val="009C59F0"/>
    <w:rsid w:val="009C67CD"/>
    <w:rsid w:val="009D067C"/>
    <w:rsid w:val="009D06EC"/>
    <w:rsid w:val="009D136B"/>
    <w:rsid w:val="009D1D06"/>
    <w:rsid w:val="009D2B3B"/>
    <w:rsid w:val="009D3AB0"/>
    <w:rsid w:val="009D64C4"/>
    <w:rsid w:val="009D767D"/>
    <w:rsid w:val="009E0470"/>
    <w:rsid w:val="009E295F"/>
    <w:rsid w:val="009E4167"/>
    <w:rsid w:val="009E4DD1"/>
    <w:rsid w:val="009E605D"/>
    <w:rsid w:val="009E65DF"/>
    <w:rsid w:val="009E6C8C"/>
    <w:rsid w:val="009E75FE"/>
    <w:rsid w:val="009F489D"/>
    <w:rsid w:val="009F63C1"/>
    <w:rsid w:val="009F6FAF"/>
    <w:rsid w:val="009F734E"/>
    <w:rsid w:val="009F7BA7"/>
    <w:rsid w:val="00A003D3"/>
    <w:rsid w:val="00A02910"/>
    <w:rsid w:val="00A03F14"/>
    <w:rsid w:val="00A0489E"/>
    <w:rsid w:val="00A12E20"/>
    <w:rsid w:val="00A13AC3"/>
    <w:rsid w:val="00A16AF5"/>
    <w:rsid w:val="00A25446"/>
    <w:rsid w:val="00A26E97"/>
    <w:rsid w:val="00A27AF0"/>
    <w:rsid w:val="00A33E9A"/>
    <w:rsid w:val="00A347F5"/>
    <w:rsid w:val="00A34CBE"/>
    <w:rsid w:val="00A34DE6"/>
    <w:rsid w:val="00A35613"/>
    <w:rsid w:val="00A35912"/>
    <w:rsid w:val="00A37E71"/>
    <w:rsid w:val="00A404A5"/>
    <w:rsid w:val="00A407E7"/>
    <w:rsid w:val="00A41D92"/>
    <w:rsid w:val="00A41F50"/>
    <w:rsid w:val="00A420E7"/>
    <w:rsid w:val="00A4225A"/>
    <w:rsid w:val="00A44F3F"/>
    <w:rsid w:val="00A5031D"/>
    <w:rsid w:val="00A51574"/>
    <w:rsid w:val="00A5367B"/>
    <w:rsid w:val="00A54959"/>
    <w:rsid w:val="00A567CC"/>
    <w:rsid w:val="00A61E49"/>
    <w:rsid w:val="00A620F5"/>
    <w:rsid w:val="00A6306D"/>
    <w:rsid w:val="00A63C20"/>
    <w:rsid w:val="00A6405F"/>
    <w:rsid w:val="00A64ACC"/>
    <w:rsid w:val="00A65043"/>
    <w:rsid w:val="00A65EB2"/>
    <w:rsid w:val="00A6651B"/>
    <w:rsid w:val="00A67054"/>
    <w:rsid w:val="00A67189"/>
    <w:rsid w:val="00A70297"/>
    <w:rsid w:val="00A70EA1"/>
    <w:rsid w:val="00A7218C"/>
    <w:rsid w:val="00A73C2D"/>
    <w:rsid w:val="00A745B8"/>
    <w:rsid w:val="00A74794"/>
    <w:rsid w:val="00A750A8"/>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B0F83"/>
    <w:rsid w:val="00AB3BDE"/>
    <w:rsid w:val="00AB3BF8"/>
    <w:rsid w:val="00AB5ED5"/>
    <w:rsid w:val="00AB63F4"/>
    <w:rsid w:val="00AB64BD"/>
    <w:rsid w:val="00AB710D"/>
    <w:rsid w:val="00AB7909"/>
    <w:rsid w:val="00AC0160"/>
    <w:rsid w:val="00AC2BBF"/>
    <w:rsid w:val="00AC30F9"/>
    <w:rsid w:val="00AD0E85"/>
    <w:rsid w:val="00AD2282"/>
    <w:rsid w:val="00AD235E"/>
    <w:rsid w:val="00AD3178"/>
    <w:rsid w:val="00AD3675"/>
    <w:rsid w:val="00AD4537"/>
    <w:rsid w:val="00AD73C9"/>
    <w:rsid w:val="00AE042F"/>
    <w:rsid w:val="00AE5F25"/>
    <w:rsid w:val="00AF35D0"/>
    <w:rsid w:val="00AF6B58"/>
    <w:rsid w:val="00AF6E51"/>
    <w:rsid w:val="00AF7475"/>
    <w:rsid w:val="00B00FB2"/>
    <w:rsid w:val="00B03F08"/>
    <w:rsid w:val="00B07325"/>
    <w:rsid w:val="00B076FD"/>
    <w:rsid w:val="00B079D1"/>
    <w:rsid w:val="00B13C84"/>
    <w:rsid w:val="00B14512"/>
    <w:rsid w:val="00B145FF"/>
    <w:rsid w:val="00B200C3"/>
    <w:rsid w:val="00B21D4E"/>
    <w:rsid w:val="00B2284F"/>
    <w:rsid w:val="00B2437E"/>
    <w:rsid w:val="00B2500F"/>
    <w:rsid w:val="00B2621F"/>
    <w:rsid w:val="00B26CD5"/>
    <w:rsid w:val="00B31C0D"/>
    <w:rsid w:val="00B350EC"/>
    <w:rsid w:val="00B35A6F"/>
    <w:rsid w:val="00B35B59"/>
    <w:rsid w:val="00B363D1"/>
    <w:rsid w:val="00B36CD1"/>
    <w:rsid w:val="00B40BA8"/>
    <w:rsid w:val="00B47775"/>
    <w:rsid w:val="00B52106"/>
    <w:rsid w:val="00B53274"/>
    <w:rsid w:val="00B542E9"/>
    <w:rsid w:val="00B57648"/>
    <w:rsid w:val="00B61390"/>
    <w:rsid w:val="00B631A2"/>
    <w:rsid w:val="00B631A3"/>
    <w:rsid w:val="00B74123"/>
    <w:rsid w:val="00B749D8"/>
    <w:rsid w:val="00B74B99"/>
    <w:rsid w:val="00B75122"/>
    <w:rsid w:val="00B75327"/>
    <w:rsid w:val="00B7695F"/>
    <w:rsid w:val="00B77BF1"/>
    <w:rsid w:val="00B80EE9"/>
    <w:rsid w:val="00B81C62"/>
    <w:rsid w:val="00B853C5"/>
    <w:rsid w:val="00B85F49"/>
    <w:rsid w:val="00B87C89"/>
    <w:rsid w:val="00B87E92"/>
    <w:rsid w:val="00B90DDA"/>
    <w:rsid w:val="00B90F2A"/>
    <w:rsid w:val="00B91303"/>
    <w:rsid w:val="00B91345"/>
    <w:rsid w:val="00B9147D"/>
    <w:rsid w:val="00B935DE"/>
    <w:rsid w:val="00B94C5E"/>
    <w:rsid w:val="00B96BB6"/>
    <w:rsid w:val="00BA200A"/>
    <w:rsid w:val="00BA475E"/>
    <w:rsid w:val="00BA49B6"/>
    <w:rsid w:val="00BA60D0"/>
    <w:rsid w:val="00BA61C8"/>
    <w:rsid w:val="00BB046D"/>
    <w:rsid w:val="00BB051E"/>
    <w:rsid w:val="00BB1469"/>
    <w:rsid w:val="00BB23A0"/>
    <w:rsid w:val="00BB3309"/>
    <w:rsid w:val="00BB38C9"/>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29C"/>
    <w:rsid w:val="00BE6796"/>
    <w:rsid w:val="00BE7004"/>
    <w:rsid w:val="00BF12E6"/>
    <w:rsid w:val="00BF2932"/>
    <w:rsid w:val="00BF2DB2"/>
    <w:rsid w:val="00BF2F22"/>
    <w:rsid w:val="00BF4280"/>
    <w:rsid w:val="00BF64A5"/>
    <w:rsid w:val="00C00AAB"/>
    <w:rsid w:val="00C00D21"/>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208A"/>
    <w:rsid w:val="00CA20FD"/>
    <w:rsid w:val="00CA2AA7"/>
    <w:rsid w:val="00CA3BBF"/>
    <w:rsid w:val="00CB295E"/>
    <w:rsid w:val="00CB51EE"/>
    <w:rsid w:val="00CB5EB5"/>
    <w:rsid w:val="00CC0717"/>
    <w:rsid w:val="00CC322F"/>
    <w:rsid w:val="00CC63E5"/>
    <w:rsid w:val="00CD6537"/>
    <w:rsid w:val="00CD6B32"/>
    <w:rsid w:val="00CD6C5E"/>
    <w:rsid w:val="00CD7A1D"/>
    <w:rsid w:val="00CE4223"/>
    <w:rsid w:val="00CE514D"/>
    <w:rsid w:val="00CE64E7"/>
    <w:rsid w:val="00CE74A3"/>
    <w:rsid w:val="00CF2289"/>
    <w:rsid w:val="00CF2DDD"/>
    <w:rsid w:val="00CF2FDE"/>
    <w:rsid w:val="00CF3246"/>
    <w:rsid w:val="00CF3AA9"/>
    <w:rsid w:val="00CF4355"/>
    <w:rsid w:val="00CF4E74"/>
    <w:rsid w:val="00CF5F7B"/>
    <w:rsid w:val="00CF6A60"/>
    <w:rsid w:val="00CF7394"/>
    <w:rsid w:val="00CF7FF8"/>
    <w:rsid w:val="00D03D8D"/>
    <w:rsid w:val="00D04037"/>
    <w:rsid w:val="00D0449D"/>
    <w:rsid w:val="00D05216"/>
    <w:rsid w:val="00D05DA9"/>
    <w:rsid w:val="00D06477"/>
    <w:rsid w:val="00D1067E"/>
    <w:rsid w:val="00D1219E"/>
    <w:rsid w:val="00D13230"/>
    <w:rsid w:val="00D14436"/>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1EE8"/>
    <w:rsid w:val="00D44E14"/>
    <w:rsid w:val="00D45496"/>
    <w:rsid w:val="00D456CD"/>
    <w:rsid w:val="00D461EF"/>
    <w:rsid w:val="00D46EEA"/>
    <w:rsid w:val="00D53147"/>
    <w:rsid w:val="00D5337F"/>
    <w:rsid w:val="00D5346A"/>
    <w:rsid w:val="00D5532D"/>
    <w:rsid w:val="00D56DB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4C7D"/>
    <w:rsid w:val="00D96B2F"/>
    <w:rsid w:val="00D96BDD"/>
    <w:rsid w:val="00DA22AA"/>
    <w:rsid w:val="00DA230F"/>
    <w:rsid w:val="00DA2A99"/>
    <w:rsid w:val="00DA3709"/>
    <w:rsid w:val="00DA3961"/>
    <w:rsid w:val="00DA45E4"/>
    <w:rsid w:val="00DA49C4"/>
    <w:rsid w:val="00DA5901"/>
    <w:rsid w:val="00DA7102"/>
    <w:rsid w:val="00DB5A48"/>
    <w:rsid w:val="00DB6F11"/>
    <w:rsid w:val="00DB7578"/>
    <w:rsid w:val="00DC0D26"/>
    <w:rsid w:val="00DC1E48"/>
    <w:rsid w:val="00DC3920"/>
    <w:rsid w:val="00DC3AEC"/>
    <w:rsid w:val="00DC3BAA"/>
    <w:rsid w:val="00DC7472"/>
    <w:rsid w:val="00DD1173"/>
    <w:rsid w:val="00DD363E"/>
    <w:rsid w:val="00DD3B0C"/>
    <w:rsid w:val="00DD40D1"/>
    <w:rsid w:val="00DD4819"/>
    <w:rsid w:val="00DD4FB2"/>
    <w:rsid w:val="00DD54FE"/>
    <w:rsid w:val="00DD6296"/>
    <w:rsid w:val="00DD631B"/>
    <w:rsid w:val="00DE0037"/>
    <w:rsid w:val="00DE2221"/>
    <w:rsid w:val="00DE36B1"/>
    <w:rsid w:val="00DE5C3E"/>
    <w:rsid w:val="00DF1AA2"/>
    <w:rsid w:val="00DF25F2"/>
    <w:rsid w:val="00DF2764"/>
    <w:rsid w:val="00DF31CE"/>
    <w:rsid w:val="00DF5BE9"/>
    <w:rsid w:val="00DF7427"/>
    <w:rsid w:val="00E00215"/>
    <w:rsid w:val="00E00C86"/>
    <w:rsid w:val="00E01865"/>
    <w:rsid w:val="00E0327D"/>
    <w:rsid w:val="00E0416C"/>
    <w:rsid w:val="00E10278"/>
    <w:rsid w:val="00E10519"/>
    <w:rsid w:val="00E127B5"/>
    <w:rsid w:val="00E1317F"/>
    <w:rsid w:val="00E137F4"/>
    <w:rsid w:val="00E15C6B"/>
    <w:rsid w:val="00E164B4"/>
    <w:rsid w:val="00E17229"/>
    <w:rsid w:val="00E20960"/>
    <w:rsid w:val="00E21B92"/>
    <w:rsid w:val="00E27223"/>
    <w:rsid w:val="00E3055C"/>
    <w:rsid w:val="00E30C49"/>
    <w:rsid w:val="00E32ACA"/>
    <w:rsid w:val="00E33D22"/>
    <w:rsid w:val="00E3415C"/>
    <w:rsid w:val="00E34279"/>
    <w:rsid w:val="00E3447E"/>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6B98"/>
    <w:rsid w:val="00E676CE"/>
    <w:rsid w:val="00E70D29"/>
    <w:rsid w:val="00E718FE"/>
    <w:rsid w:val="00E71CDE"/>
    <w:rsid w:val="00E72B8B"/>
    <w:rsid w:val="00E72E23"/>
    <w:rsid w:val="00E72F5E"/>
    <w:rsid w:val="00E74579"/>
    <w:rsid w:val="00E828DC"/>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CCE"/>
    <w:rsid w:val="00EB431B"/>
    <w:rsid w:val="00EB4C0D"/>
    <w:rsid w:val="00EB59D2"/>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16E"/>
    <w:rsid w:val="00F13F1B"/>
    <w:rsid w:val="00F14F30"/>
    <w:rsid w:val="00F15201"/>
    <w:rsid w:val="00F153CC"/>
    <w:rsid w:val="00F20546"/>
    <w:rsid w:val="00F2062C"/>
    <w:rsid w:val="00F215A6"/>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410A"/>
    <w:rsid w:val="00F541B8"/>
    <w:rsid w:val="00F5619A"/>
    <w:rsid w:val="00F57032"/>
    <w:rsid w:val="00F5724B"/>
    <w:rsid w:val="00F61A7C"/>
    <w:rsid w:val="00F62032"/>
    <w:rsid w:val="00F63F56"/>
    <w:rsid w:val="00F6789C"/>
    <w:rsid w:val="00F6795B"/>
    <w:rsid w:val="00F70C4B"/>
    <w:rsid w:val="00F725EC"/>
    <w:rsid w:val="00F743E5"/>
    <w:rsid w:val="00F74955"/>
    <w:rsid w:val="00F75EE3"/>
    <w:rsid w:val="00F76446"/>
    <w:rsid w:val="00F77EDB"/>
    <w:rsid w:val="00F810BE"/>
    <w:rsid w:val="00F84926"/>
    <w:rsid w:val="00F85071"/>
    <w:rsid w:val="00F91696"/>
    <w:rsid w:val="00F91C22"/>
    <w:rsid w:val="00F96FF0"/>
    <w:rsid w:val="00FA1212"/>
    <w:rsid w:val="00FA2E06"/>
    <w:rsid w:val="00FA423E"/>
    <w:rsid w:val="00FA4F68"/>
    <w:rsid w:val="00FB1479"/>
    <w:rsid w:val="00FB2F38"/>
    <w:rsid w:val="00FC11D6"/>
    <w:rsid w:val="00FC17D3"/>
    <w:rsid w:val="00FC2ED3"/>
    <w:rsid w:val="00FC32CF"/>
    <w:rsid w:val="00FC3822"/>
    <w:rsid w:val="00FC49A4"/>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2764859">
      <w:bodyDiv w:val="1"/>
      <w:marLeft w:val="0"/>
      <w:marRight w:val="0"/>
      <w:marTop w:val="0"/>
      <w:marBottom w:val="0"/>
      <w:divBdr>
        <w:top w:val="none" w:sz="0" w:space="0" w:color="auto"/>
        <w:left w:val="none" w:sz="0" w:space="0" w:color="auto"/>
        <w:bottom w:val="none" w:sz="0" w:space="0" w:color="auto"/>
        <w:right w:val="none" w:sz="0" w:space="0" w:color="auto"/>
      </w:divBdr>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836313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introcs.cs.princeton.edu/java/51language/" TargetMode="External"/><Relationship Id="rId21" Type="http://schemas.openxmlformats.org/officeDocument/2006/relationships/hyperlink" Target="https://docs.oracle.com/javase/7/docs/api/java/util/regex/Pattern.html" TargetMode="External"/><Relationship Id="rId22" Type="http://schemas.openxmlformats.org/officeDocument/2006/relationships/hyperlink" Target="https://docs.oracle.com/javase/7/docs/api/java/lang/String.html" TargetMode="External"/><Relationship Id="rId23" Type="http://schemas.openxmlformats.org/officeDocument/2006/relationships/hyperlink" Target="https://introcs.cs.princeton.edu/java/41analysis/" TargetMode="External"/><Relationship Id="rId24" Type="http://schemas.openxmlformats.org/officeDocument/2006/relationships/hyperlink" Target="https://en.wikipedia.org/wiki/Binary_search_algorithm" TargetMode="External"/><Relationship Id="rId25" Type="http://schemas.openxmlformats.org/officeDocument/2006/relationships/hyperlink" Target="https://introcs.cs.princeton.edu/java/42sort/" TargetMode="External"/><Relationship Id="rId26" Type="http://schemas.openxmlformats.org/officeDocument/2006/relationships/hyperlink" Target="https://introcs.cs.princeton.edu/java/23recursion/" TargetMode="External"/><Relationship Id="rId27" Type="http://schemas.openxmlformats.org/officeDocument/2006/relationships/hyperlink" Target="https://visualgo.net/bn/sorting?slide=1" TargetMode="External"/><Relationship Id="rId28" Type="http://schemas.openxmlformats.org/officeDocument/2006/relationships/hyperlink" Target="https://introcs.cs.princeton.edu/java/42sort/" TargetMode="External"/><Relationship Id="rId29" Type="http://schemas.openxmlformats.org/officeDocument/2006/relationships/hyperlink" Target="https://introcs.cs.princeton.edu/java/23recurs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visualgo.net/bn/sorting?slide=1" TargetMode="External"/><Relationship Id="rId31" Type="http://schemas.openxmlformats.org/officeDocument/2006/relationships/hyperlink" Target="https://introcs.cs.princeton.edu/java/42sort/" TargetMode="External"/><Relationship Id="rId32" Type="http://schemas.openxmlformats.org/officeDocument/2006/relationships/hyperlink" Target="https://introcs.cs.princeton.edu/java/55intractability/" TargetMode="External"/><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hyperlink" Target="https://www.youtube.com/watch?v=YX40hbAHx3s" TargetMode="Externa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commentsExtended" Target="commentsExtended.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hyperphysics.phy-astr.gsu.edu/hbase/Electronic/trangate.html" TargetMode="External"/><Relationship Id="rId19" Type="http://schemas.openxmlformats.org/officeDocument/2006/relationships/hyperlink" Target="https://introcs.cs.princeton.edu/java/51language/" TargetMode="External"/><Relationship Id="rId37" Type="http://schemas.microsoft.com/office/2016/09/relationships/commentsIds" Target="commentsIds.xml"/><Relationship Id="rId6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4423B317-E890-D74D-97DF-80F39A72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65</TotalTime>
  <Pages>75</Pages>
  <Words>9751</Words>
  <Characters>55585</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65206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55</cp:revision>
  <cp:lastPrinted>2019-01-23T17:21:00Z</cp:lastPrinted>
  <dcterms:created xsi:type="dcterms:W3CDTF">2019-01-07T17:35:00Z</dcterms:created>
  <dcterms:modified xsi:type="dcterms:W3CDTF">2019-01-23T17:39:00Z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