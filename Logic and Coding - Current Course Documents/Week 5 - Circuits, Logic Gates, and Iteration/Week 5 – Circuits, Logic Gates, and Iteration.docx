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FE1F7" w14:textId="77777777" w:rsidR="00F6789C" w:rsidRPr="0090566F" w:rsidRDefault="00F6789C" w:rsidP="00E127B5">
      <w:pPr>
        <w:rPr>
          <w:rFonts w:cs="Arial"/>
          <w:szCs w:val="20"/>
        </w:rPr>
      </w:pPr>
    </w:p>
    <w:p w14:paraId="373C8F42" w14:textId="77777777" w:rsidR="00B2500F" w:rsidRDefault="00B2500F" w:rsidP="00566ACF">
      <w:pPr>
        <w:pStyle w:val="Heading1"/>
      </w:pPr>
    </w:p>
    <w:p w14:paraId="2950983E" w14:textId="77777777" w:rsidR="005C1120" w:rsidRPr="00636EC9" w:rsidRDefault="005C1120" w:rsidP="00566ACF">
      <w:pPr>
        <w:pStyle w:val="Heading1"/>
      </w:pPr>
      <w:r w:rsidRPr="00636EC9">
        <w:t xml:space="preserve">Course </w:t>
      </w:r>
      <w:r w:rsidR="00732A3B" w:rsidRPr="00636EC9">
        <w:t>Description</w:t>
      </w:r>
      <w:r w:rsidRPr="00636EC9">
        <w:t xml:space="preserve"> </w:t>
      </w:r>
    </w:p>
    <w:p w14:paraId="13ED3E05" w14:textId="77777777" w:rsidR="00B81C62" w:rsidRPr="0090566F" w:rsidRDefault="00B81C62" w:rsidP="00DC3920"/>
    <w:p w14:paraId="030AF0EA" w14:textId="77777777" w:rsidR="00347CD8" w:rsidRDefault="00347CD8" w:rsidP="00347CD8">
      <w:pPr>
        <w:rPr>
          <w:rFonts w:cs="Arial"/>
          <w:b/>
        </w:rPr>
      </w:pPr>
      <w:r>
        <w:rPr>
          <w:rFonts w:cs="Arial"/>
          <w:b/>
        </w:rPr>
        <w:t>Weekly Overview</w:t>
      </w:r>
    </w:p>
    <w:p w14:paraId="1BB96F4E" w14:textId="35B9FAA5" w:rsidR="00347CD8" w:rsidRPr="0090566F" w:rsidRDefault="00D55F00" w:rsidP="00347CD8">
      <w:r>
        <w:rPr>
          <w:rFonts w:cs="Arial"/>
        </w:rPr>
        <w:t xml:space="preserve">The focus this week takes a giant step forward in connecting formal logic with the machine of a computer. Students have now had truth tables, and they have also spent quite a bit of time learning that formal logic alone does not convey truth. They are ready to see how a “computing device” might be built. To do this, we use series and parallel circuits to model </w:t>
      </w:r>
      <w:r>
        <w:rPr>
          <w:rFonts w:cs="Arial"/>
          <w:i/>
        </w:rPr>
        <w:t xml:space="preserve">and </w:t>
      </w:r>
      <w:r>
        <w:rPr>
          <w:rFonts w:cs="Arial"/>
        </w:rPr>
        <w:t xml:space="preserve">and </w:t>
      </w:r>
      <w:r>
        <w:rPr>
          <w:rFonts w:cs="Arial"/>
          <w:i/>
        </w:rPr>
        <w:t>or</w:t>
      </w:r>
      <w:r>
        <w:rPr>
          <w:rFonts w:cs="Arial"/>
        </w:rPr>
        <w:t xml:space="preserve">, and we take the next step to logic gates. In all of this, we take our lead from W. Daniel Hillis in </w:t>
      </w:r>
      <w:r>
        <w:rPr>
          <w:rFonts w:cs="Arial"/>
          <w:i/>
        </w:rPr>
        <w:t>The Pattern on the Stone</w:t>
      </w:r>
      <w:r w:rsidR="004E1349">
        <w:rPr>
          <w:rFonts w:cs="Arial"/>
        </w:rPr>
        <w:t>.</w:t>
      </w:r>
    </w:p>
    <w:p w14:paraId="33EFD60F" w14:textId="77777777" w:rsidR="00347CD8" w:rsidRPr="0090566F" w:rsidRDefault="00347CD8" w:rsidP="00347CD8">
      <w:pPr>
        <w:pStyle w:val="Heading1"/>
        <w:rPr>
          <w:color w:val="632423" w:themeColor="accent2" w:themeShade="80"/>
        </w:rPr>
      </w:pPr>
      <w:r>
        <w:t>Institutional Learning</w:t>
      </w:r>
      <w:r w:rsidRPr="00100350">
        <w:t xml:space="preserve"> Outcomes</w:t>
      </w:r>
      <w:r>
        <w:rPr>
          <w:color w:val="632423" w:themeColor="accent2" w:themeShade="80"/>
        </w:rPr>
        <w:tab/>
      </w:r>
    </w:p>
    <w:p w14:paraId="12F3C54F" w14:textId="77777777" w:rsidR="00347CD8" w:rsidRPr="001C3240" w:rsidRDefault="00347CD8" w:rsidP="00347CD8">
      <w:pPr>
        <w:tabs>
          <w:tab w:val="left" w:pos="0"/>
        </w:tabs>
        <w:rPr>
          <w:rFonts w:cs="Arial"/>
          <w:b/>
          <w:szCs w:val="20"/>
        </w:rPr>
      </w:pPr>
      <w:r w:rsidRPr="001C3240">
        <w:rPr>
          <w:rFonts w:cs="Arial"/>
          <w:b/>
          <w:szCs w:val="20"/>
        </w:rPr>
        <w:t>Main Objectives</w:t>
      </w:r>
    </w:p>
    <w:p w14:paraId="263F487D" w14:textId="77777777" w:rsidR="00D55F00" w:rsidRPr="00E72E23" w:rsidRDefault="00D55F00" w:rsidP="00E701A8">
      <w:pPr>
        <w:pStyle w:val="ListParagraph"/>
        <w:numPr>
          <w:ilvl w:val="0"/>
          <w:numId w:val="7"/>
        </w:numPr>
        <w:ind w:left="335"/>
        <w:rPr>
          <w:rFonts w:cs="Arial"/>
          <w:szCs w:val="20"/>
        </w:rPr>
      </w:pPr>
      <w:r>
        <w:t xml:space="preserve">Understand that parallel and series circuits are physical models of </w:t>
      </w:r>
      <w:r>
        <w:rPr>
          <w:i/>
        </w:rPr>
        <w:t xml:space="preserve">and </w:t>
      </w:r>
      <w:r>
        <w:t xml:space="preserve">and </w:t>
      </w:r>
      <w:r>
        <w:rPr>
          <w:i/>
        </w:rPr>
        <w:t>or</w:t>
      </w:r>
      <w:r>
        <w:t>.</w:t>
      </w:r>
    </w:p>
    <w:p w14:paraId="11EC29AF" w14:textId="64CCB634" w:rsidR="00C6611F" w:rsidRDefault="00D55F00" w:rsidP="00E701A8">
      <w:pPr>
        <w:pStyle w:val="ListParagraph"/>
        <w:numPr>
          <w:ilvl w:val="0"/>
          <w:numId w:val="8"/>
        </w:numPr>
        <w:ind w:left="335"/>
        <w:rPr>
          <w:rFonts w:cs="Arial"/>
          <w:szCs w:val="20"/>
        </w:rPr>
      </w:pPr>
      <w:r>
        <w:t>Apply formal logic and circuits to solve a computational problem</w:t>
      </w:r>
      <w:r w:rsidR="00C6611F">
        <w:rPr>
          <w:rFonts w:cs="Arial"/>
          <w:szCs w:val="20"/>
        </w:rPr>
        <w:t>.</w:t>
      </w:r>
    </w:p>
    <w:p w14:paraId="1D60F4E3" w14:textId="7B07322E" w:rsidR="00D55F00" w:rsidRDefault="00D55F00" w:rsidP="00E701A8">
      <w:pPr>
        <w:pStyle w:val="ListParagraph"/>
        <w:numPr>
          <w:ilvl w:val="0"/>
          <w:numId w:val="8"/>
        </w:numPr>
        <w:ind w:left="335"/>
        <w:rPr>
          <w:rFonts w:cs="Arial"/>
          <w:szCs w:val="20"/>
        </w:rPr>
      </w:pPr>
      <w:r>
        <w:t>Introduce iteration.</w:t>
      </w:r>
    </w:p>
    <w:p w14:paraId="7C7BEF8D" w14:textId="1F2381D4" w:rsidR="00347CD8" w:rsidRDefault="00C6611F" w:rsidP="00C6611F">
      <w:pPr>
        <w:pStyle w:val="Heading1"/>
      </w:pPr>
      <w:r>
        <w:rPr>
          <w:szCs w:val="20"/>
        </w:rPr>
        <w:t>Understand recursion, both mathematic</w:t>
      </w:r>
    </w:p>
    <w:p w14:paraId="39A1E2F8" w14:textId="77777777" w:rsidR="00347CD8" w:rsidRPr="0090566F" w:rsidRDefault="00347CD8" w:rsidP="00347CD8">
      <w:pPr>
        <w:pStyle w:val="Heading1"/>
        <w:rPr>
          <w:color w:val="632423" w:themeColor="accent2" w:themeShade="80"/>
        </w:rPr>
      </w:pPr>
      <w:r>
        <w:t>Discipline Specific</w:t>
      </w:r>
      <w:r w:rsidRPr="00100350">
        <w:t xml:space="preserve"> Outcomes</w:t>
      </w:r>
      <w:r>
        <w:rPr>
          <w:color w:val="632423" w:themeColor="accent2" w:themeShade="80"/>
        </w:rPr>
        <w:tab/>
      </w:r>
    </w:p>
    <w:p w14:paraId="128D098E" w14:textId="77777777" w:rsidR="00347CD8" w:rsidRDefault="00347CD8" w:rsidP="00347CD8">
      <w:pPr>
        <w:pStyle w:val="Heading1"/>
        <w:rPr>
          <w:color w:val="auto"/>
          <w:sz w:val="20"/>
          <w:szCs w:val="20"/>
        </w:rPr>
      </w:pPr>
      <w:r>
        <w:rPr>
          <w:color w:val="auto"/>
          <w:sz w:val="20"/>
          <w:szCs w:val="20"/>
        </w:rPr>
        <w:t>Student Readings</w:t>
      </w:r>
    </w:p>
    <w:p w14:paraId="6B3AFE43" w14:textId="48F16A5D" w:rsidR="00347CD8" w:rsidRDefault="00D55F00" w:rsidP="00347CD8">
      <w:pPr>
        <w:rPr>
          <w:rFonts w:cs="Arial"/>
          <w:bCs/>
          <w:iCs/>
        </w:rPr>
      </w:pPr>
      <w:r>
        <w:rPr>
          <w:rFonts w:cs="Arial"/>
          <w:bCs/>
          <w:i/>
          <w:iCs/>
        </w:rPr>
        <w:t>The Pattern on the Stone</w:t>
      </w:r>
      <w:r>
        <w:rPr>
          <w:rFonts w:cs="Arial"/>
          <w:bCs/>
          <w:iCs/>
        </w:rPr>
        <w:t>, D. Hillis (Chapter 2)</w:t>
      </w:r>
    </w:p>
    <w:p w14:paraId="708A3D89" w14:textId="77777777" w:rsidR="00D55F00" w:rsidRDefault="00D55F00" w:rsidP="00347CD8"/>
    <w:p w14:paraId="5139521D" w14:textId="77777777" w:rsidR="00347CD8" w:rsidRDefault="00347CD8" w:rsidP="00347CD8">
      <w:pPr>
        <w:rPr>
          <w:b/>
          <w:bCs/>
        </w:rPr>
      </w:pPr>
    </w:p>
    <w:p w14:paraId="1F101374" w14:textId="77777777" w:rsidR="00347CD8" w:rsidRDefault="00347CD8" w:rsidP="00347CD8">
      <w:pPr>
        <w:rPr>
          <w:b/>
          <w:bCs/>
        </w:rPr>
      </w:pPr>
      <w:r>
        <w:rPr>
          <w:b/>
          <w:bCs/>
        </w:rPr>
        <w:t>Daily Outline</w:t>
      </w:r>
    </w:p>
    <w:p w14:paraId="46C718B7" w14:textId="7CD08F58" w:rsidR="00347CD8" w:rsidRPr="00347CD8" w:rsidRDefault="004E1349" w:rsidP="00347CD8">
      <w:pPr>
        <w:rPr>
          <w:bCs/>
        </w:rPr>
      </w:pPr>
      <w:r>
        <w:rPr>
          <w:bCs/>
        </w:rPr>
        <w:t xml:space="preserve">Day 1: </w:t>
      </w:r>
      <w:r w:rsidR="00D55F00">
        <w:rPr>
          <w:bCs/>
        </w:rPr>
        <w:t>Rock, Paper, Scissors Wiring Lab</w:t>
      </w:r>
    </w:p>
    <w:p w14:paraId="5F0BFA92" w14:textId="14466FA7" w:rsidR="00347CD8" w:rsidRPr="00347CD8" w:rsidRDefault="004E1349" w:rsidP="00347CD8">
      <w:r>
        <w:t xml:space="preserve">Day 2: </w:t>
      </w:r>
      <w:r w:rsidR="00D55F00">
        <w:rPr>
          <w:bCs/>
        </w:rPr>
        <w:t>Rock, Paper, Scissors Wiring Lab (continued)</w:t>
      </w:r>
    </w:p>
    <w:p w14:paraId="6998A7ED" w14:textId="44EC107F" w:rsidR="00347CD8" w:rsidRPr="00347CD8" w:rsidRDefault="004E1349" w:rsidP="00347CD8">
      <w:r>
        <w:t xml:space="preserve">Day 3: </w:t>
      </w:r>
      <w:r w:rsidR="00D55F00">
        <w:t>Logic Gates</w:t>
      </w:r>
      <w:r w:rsidR="008714D8">
        <w:t xml:space="preserve"> </w:t>
      </w:r>
    </w:p>
    <w:p w14:paraId="206F16BA" w14:textId="07A5E65D" w:rsidR="00347CD8" w:rsidRDefault="00347CD8" w:rsidP="00347CD8">
      <w:r w:rsidRPr="00347CD8">
        <w:t xml:space="preserve">Day 4: </w:t>
      </w:r>
      <w:r w:rsidR="00D55F00">
        <w:t>Exploring Iteration</w:t>
      </w:r>
    </w:p>
    <w:p w14:paraId="03884C3F" w14:textId="006FAD36" w:rsidR="00C6611F" w:rsidRPr="00347CD8" w:rsidRDefault="00C6611F" w:rsidP="00347CD8">
      <w:r>
        <w:t xml:space="preserve">Day 5: </w:t>
      </w:r>
      <w:r w:rsidR="00D55F00">
        <w:t>Test</w:t>
      </w:r>
    </w:p>
    <w:p w14:paraId="6447DD31" w14:textId="77777777" w:rsidR="00347CD8" w:rsidRDefault="00347CD8" w:rsidP="00347CD8">
      <w:pPr>
        <w:rPr>
          <w:b/>
        </w:rPr>
      </w:pPr>
    </w:p>
    <w:p w14:paraId="33FD8D99" w14:textId="77777777" w:rsidR="00347CD8" w:rsidRDefault="00347CD8" w:rsidP="00347CD8"/>
    <w:p w14:paraId="212DF688" w14:textId="77777777" w:rsidR="00347CD8" w:rsidRDefault="00347CD8" w:rsidP="00347CD8">
      <w:pPr>
        <w:rPr>
          <w:b/>
        </w:rPr>
      </w:pPr>
      <w:r>
        <w:rPr>
          <w:b/>
        </w:rPr>
        <w:t>Included Resources</w:t>
      </w:r>
    </w:p>
    <w:p w14:paraId="6988041A" w14:textId="6C72951B" w:rsidR="00347CD8" w:rsidRDefault="00D55F00" w:rsidP="00347CD8">
      <w:r>
        <w:t>Teacher Lab</w:t>
      </w:r>
      <w:r w:rsidR="00347CD8">
        <w:t xml:space="preserve"> Notes: </w:t>
      </w:r>
      <w:r>
        <w:t>Circuits and Rock, Paper, Scissors</w:t>
      </w:r>
    </w:p>
    <w:p w14:paraId="7B465D4D" w14:textId="77A8CC29" w:rsidR="008714D8" w:rsidRDefault="00D55F00" w:rsidP="00347CD8">
      <w:r>
        <w:t>Lab Assignment</w:t>
      </w:r>
      <w:r w:rsidR="008714D8">
        <w:t xml:space="preserve">: </w:t>
      </w:r>
      <w:r>
        <w:t>Circuits and Rock, Paper, Scissors</w:t>
      </w:r>
    </w:p>
    <w:p w14:paraId="23817713" w14:textId="1E877898" w:rsidR="00257E96" w:rsidRDefault="00D55F00" w:rsidP="00347CD8">
      <w:r>
        <w:t>Lecture Notes</w:t>
      </w:r>
      <w:r w:rsidR="00257E96">
        <w:t xml:space="preserve">: </w:t>
      </w:r>
      <w:r>
        <w:t>Logic Gates</w:t>
      </w:r>
    </w:p>
    <w:p w14:paraId="408A8E72" w14:textId="37776FC7" w:rsidR="00D55F00" w:rsidRDefault="00D55F00" w:rsidP="00347CD8">
      <w:r>
        <w:t>Homework Assignment: Logic Gates</w:t>
      </w:r>
      <w:r w:rsidR="0034623D">
        <w:t xml:space="preserve"> Exercises</w:t>
      </w:r>
    </w:p>
    <w:p w14:paraId="321112B8" w14:textId="3629AD7B" w:rsidR="00D55F00" w:rsidRDefault="00D55F00" w:rsidP="00347CD8">
      <w:r>
        <w:t>Lab Assignment: Exploring Iteration</w:t>
      </w:r>
    </w:p>
    <w:p w14:paraId="77F10F9D" w14:textId="75F0E242" w:rsidR="00D55F00" w:rsidRPr="00D55F00" w:rsidRDefault="00D55F00" w:rsidP="00347CD8">
      <w:pPr>
        <w:rPr>
          <w:rFonts w:ascii="Courier" w:hAnsi="Courier"/>
          <w:szCs w:val="20"/>
        </w:rPr>
      </w:pPr>
      <w:r w:rsidRPr="00D55F00">
        <w:rPr>
          <w:rFonts w:ascii="Courier" w:hAnsi="Courier"/>
          <w:szCs w:val="20"/>
        </w:rPr>
        <w:t>Iteration.java</w:t>
      </w:r>
    </w:p>
    <w:p w14:paraId="47A355B7" w14:textId="2922C699" w:rsidR="00D55F00" w:rsidRDefault="00D55F00" w:rsidP="001C3240"/>
    <w:p w14:paraId="13FAEB88" w14:textId="77777777" w:rsidR="00D55F00" w:rsidRPr="001C3240" w:rsidRDefault="00D55F00" w:rsidP="001C3240">
      <w:pPr>
        <w:sectPr w:rsidR="00D55F00" w:rsidRPr="001C3240" w:rsidSect="00BB5DE1">
          <w:headerReference w:type="default" r:id="rId14"/>
          <w:footerReference w:type="default" r:id="rId15"/>
          <w:headerReference w:type="first" r:id="rId16"/>
          <w:footerReference w:type="first" r:id="rId17"/>
          <w:pgSz w:w="12240" w:h="15840" w:code="1"/>
          <w:pgMar w:top="990" w:right="1440" w:bottom="1440" w:left="1080" w:header="720" w:footer="720" w:gutter="0"/>
          <w:cols w:space="720"/>
          <w:titlePg/>
          <w:docGrid w:linePitch="360"/>
        </w:sectPr>
      </w:pPr>
    </w:p>
    <w:p w14:paraId="0305695C" w14:textId="20D284D1" w:rsidR="00096EB6" w:rsidRPr="00A012DF" w:rsidRDefault="00D55F00" w:rsidP="00096EB6">
      <w:pPr>
        <w:rPr>
          <w:rFonts w:cs="Arial"/>
          <w:b/>
          <w:sz w:val="24"/>
        </w:rPr>
      </w:pPr>
      <w:bookmarkStart w:id="0" w:name="weekone"/>
      <w:bookmarkEnd w:id="0"/>
      <w:r>
        <w:rPr>
          <w:rFonts w:cs="Arial"/>
          <w:b/>
          <w:sz w:val="24"/>
        </w:rPr>
        <w:lastRenderedPageBreak/>
        <w:t>Teacher Lab Notes</w:t>
      </w:r>
      <w:r w:rsidR="00AB07D3">
        <w:rPr>
          <w:rFonts w:cs="Arial"/>
          <w:b/>
          <w:sz w:val="24"/>
        </w:rPr>
        <w:t xml:space="preserve">: </w:t>
      </w:r>
      <w:r>
        <w:rPr>
          <w:rFonts w:cs="Arial"/>
          <w:b/>
          <w:sz w:val="24"/>
        </w:rPr>
        <w:t>Circuits and Rock Paper Scissors</w:t>
      </w:r>
    </w:p>
    <w:p w14:paraId="01A79038" w14:textId="77777777" w:rsidR="00096EB6" w:rsidRDefault="00096EB6" w:rsidP="00096EB6">
      <w:pPr>
        <w:rPr>
          <w:rFonts w:cs="Arial"/>
          <w:b/>
        </w:rPr>
      </w:pPr>
    </w:p>
    <w:p w14:paraId="3E1DC681" w14:textId="77777777" w:rsidR="00096EB6" w:rsidRDefault="00096EB6" w:rsidP="00096EB6">
      <w:pPr>
        <w:rPr>
          <w:rFonts w:cs="Arial"/>
        </w:rPr>
      </w:pPr>
    </w:p>
    <w:p w14:paraId="2E3F87D8" w14:textId="77777777" w:rsidR="0034623D" w:rsidRDefault="0034623D" w:rsidP="00096EB6">
      <w:pPr>
        <w:rPr>
          <w:rFonts w:cs="Arial"/>
          <w:b/>
        </w:rPr>
      </w:pPr>
      <w:r>
        <w:rPr>
          <w:rFonts w:cs="Arial"/>
          <w:b/>
        </w:rPr>
        <w:t>Main Lecture: Circuits and Logic</w:t>
      </w:r>
    </w:p>
    <w:p w14:paraId="05CB3318" w14:textId="2D5AFC4C" w:rsidR="003C717D" w:rsidRDefault="009A0DA4" w:rsidP="00096EB6">
      <w:pPr>
        <w:rPr>
          <w:rFonts w:cs="Arial"/>
        </w:rPr>
      </w:pPr>
      <w:r>
        <w:rPr>
          <w:rFonts w:cs="Arial"/>
        </w:rPr>
        <w:t xml:space="preserve">Before launching students into their work on the first part of this lab, you </w:t>
      </w:r>
      <w:r w:rsidR="003C717D">
        <w:rPr>
          <w:rFonts w:cs="Arial"/>
        </w:rPr>
        <w:t>may</w:t>
      </w:r>
      <w:r>
        <w:rPr>
          <w:rFonts w:cs="Arial"/>
        </w:rPr>
        <w:t xml:space="preserve"> need to give some instruction on parallel and series circuits.</w:t>
      </w:r>
      <w:r w:rsidR="00986299">
        <w:rPr>
          <w:rFonts w:cs="Arial"/>
        </w:rPr>
        <w:t xml:space="preserve">  </w:t>
      </w:r>
      <w:r w:rsidR="003C717D">
        <w:rPr>
          <w:rFonts w:cs="Arial"/>
        </w:rPr>
        <w:t>Some of this depends on how much they grasped the material from the Hillis reading the night before.</w:t>
      </w:r>
    </w:p>
    <w:p w14:paraId="7B34A2EB" w14:textId="77777777" w:rsidR="003C717D" w:rsidRDefault="003C717D" w:rsidP="00096EB6">
      <w:pPr>
        <w:rPr>
          <w:rFonts w:cs="Arial"/>
        </w:rPr>
      </w:pPr>
    </w:p>
    <w:p w14:paraId="1D4E62CF" w14:textId="5F73DEBB" w:rsidR="0034623D" w:rsidRDefault="00986299" w:rsidP="00096EB6">
      <w:pPr>
        <w:rPr>
          <w:rFonts w:cs="Arial"/>
        </w:rPr>
      </w:pPr>
      <w:r>
        <w:rPr>
          <w:rFonts w:cs="Arial"/>
        </w:rPr>
        <w:t>Note that we are not trying to give in depth notes on circuitry and electricity. The goal, actually, is simple:</w:t>
      </w:r>
    </w:p>
    <w:p w14:paraId="5F95D021" w14:textId="77777777" w:rsidR="00986299" w:rsidRDefault="00986299" w:rsidP="00096EB6">
      <w:pPr>
        <w:rPr>
          <w:rFonts w:cs="Arial"/>
        </w:rPr>
      </w:pPr>
    </w:p>
    <w:p w14:paraId="1E480228" w14:textId="77777777" w:rsidR="00986299" w:rsidRDefault="00986299" w:rsidP="00E701A8">
      <w:pPr>
        <w:pStyle w:val="ListParagraph"/>
        <w:numPr>
          <w:ilvl w:val="0"/>
          <w:numId w:val="9"/>
        </w:numPr>
        <w:rPr>
          <w:rFonts w:cs="Arial"/>
        </w:rPr>
      </w:pPr>
      <w:r w:rsidRPr="00986299">
        <w:rPr>
          <w:rFonts w:cs="Arial"/>
        </w:rPr>
        <w:t xml:space="preserve">We </w:t>
      </w:r>
      <w:r>
        <w:rPr>
          <w:rFonts w:cs="Arial"/>
        </w:rPr>
        <w:t>want</w:t>
      </w:r>
      <w:r w:rsidRPr="00986299">
        <w:rPr>
          <w:rFonts w:cs="Arial"/>
        </w:rPr>
        <w:t xml:space="preserve"> to build a physical model for a logical system that consists of</w:t>
      </w:r>
      <w:r>
        <w:rPr>
          <w:rFonts w:cs="Arial"/>
        </w:rPr>
        <w:t xml:space="preserve"> True and False.</w:t>
      </w:r>
    </w:p>
    <w:p w14:paraId="6FC419D8" w14:textId="27949FE3" w:rsidR="00986299" w:rsidRPr="00986299" w:rsidRDefault="00986299" w:rsidP="00E701A8">
      <w:pPr>
        <w:pStyle w:val="ListParagraph"/>
        <w:numPr>
          <w:ilvl w:val="0"/>
          <w:numId w:val="9"/>
        </w:numPr>
        <w:rPr>
          <w:rFonts w:cs="Arial"/>
        </w:rPr>
      </w:pPr>
      <w:r>
        <w:rPr>
          <w:rFonts w:cs="Arial"/>
        </w:rPr>
        <w:t>We also want to model</w:t>
      </w:r>
      <w:r w:rsidRPr="00986299">
        <w:rPr>
          <w:rFonts w:cs="Arial"/>
        </w:rPr>
        <w:t xml:space="preserve"> </w:t>
      </w:r>
      <w:r w:rsidRPr="00986299">
        <w:rPr>
          <w:rFonts w:cs="Arial"/>
          <w:i/>
        </w:rPr>
        <w:t xml:space="preserve">and </w:t>
      </w:r>
      <w:r w:rsidRPr="00986299">
        <w:rPr>
          <w:rFonts w:cs="Arial"/>
        </w:rPr>
        <w:t xml:space="preserve">and </w:t>
      </w:r>
      <w:r w:rsidRPr="00986299">
        <w:rPr>
          <w:rFonts w:cs="Arial"/>
          <w:i/>
        </w:rPr>
        <w:t>or</w:t>
      </w:r>
      <w:r w:rsidRPr="00986299">
        <w:rPr>
          <w:rFonts w:cs="Arial"/>
        </w:rPr>
        <w:t xml:space="preserve">.  (We will ignore </w:t>
      </w:r>
      <w:r w:rsidRPr="00986299">
        <w:rPr>
          <w:rFonts w:cs="Arial"/>
          <w:i/>
        </w:rPr>
        <w:t>not</w:t>
      </w:r>
      <w:r w:rsidRPr="00986299">
        <w:rPr>
          <w:rFonts w:cs="Arial"/>
        </w:rPr>
        <w:t xml:space="preserve"> for the time being.)</w:t>
      </w:r>
    </w:p>
    <w:p w14:paraId="1E933EBB" w14:textId="24769A68" w:rsidR="00986299" w:rsidRPr="00986299" w:rsidRDefault="00986299" w:rsidP="00E701A8">
      <w:pPr>
        <w:pStyle w:val="ListParagraph"/>
        <w:numPr>
          <w:ilvl w:val="0"/>
          <w:numId w:val="9"/>
        </w:numPr>
        <w:rPr>
          <w:rFonts w:cs="Arial"/>
        </w:rPr>
      </w:pPr>
      <w:r>
        <w:rPr>
          <w:rFonts w:cs="Arial"/>
        </w:rPr>
        <w:t>This physical model can be done using a variety of mechanisms, but we will be exploring electricity.</w:t>
      </w:r>
    </w:p>
    <w:p w14:paraId="633162DC" w14:textId="77777777" w:rsidR="0034623D" w:rsidRDefault="0034623D" w:rsidP="00096EB6">
      <w:pPr>
        <w:rPr>
          <w:rFonts w:cs="Arial"/>
          <w:b/>
        </w:rPr>
      </w:pPr>
    </w:p>
    <w:p w14:paraId="750E527B" w14:textId="4812725E" w:rsidR="00986299" w:rsidRDefault="00986299" w:rsidP="00096EB6">
      <w:pPr>
        <w:rPr>
          <w:rFonts w:cs="Arial"/>
        </w:rPr>
      </w:pPr>
      <w:r>
        <w:rPr>
          <w:rFonts w:cs="Arial"/>
        </w:rPr>
        <w:t>In order to model True and False using electricity, we will think of True as “on” or “current flowing”, and False as “off” or “current not flowing.”</w:t>
      </w:r>
    </w:p>
    <w:p w14:paraId="06BA6528" w14:textId="77777777" w:rsidR="00986299" w:rsidRDefault="00986299" w:rsidP="00096EB6">
      <w:pPr>
        <w:rPr>
          <w:rFonts w:cs="Arial"/>
        </w:rPr>
      </w:pPr>
    </w:p>
    <w:p w14:paraId="6E215629" w14:textId="77777777" w:rsidR="00986299" w:rsidRDefault="00986299" w:rsidP="00096EB6">
      <w:pPr>
        <w:rPr>
          <w:rFonts w:cs="Arial"/>
        </w:rPr>
      </w:pPr>
      <w:r>
        <w:rPr>
          <w:rFonts w:cs="Arial"/>
        </w:rPr>
        <w:t xml:space="preserve">The “and” is modeled using a </w:t>
      </w:r>
      <w:r w:rsidRPr="003C717D">
        <w:rPr>
          <w:rFonts w:cs="Arial"/>
          <w:i/>
        </w:rPr>
        <w:t>series circuit</w:t>
      </w:r>
      <w:r>
        <w:rPr>
          <w:rFonts w:cs="Arial"/>
        </w:rPr>
        <w:t>.</w:t>
      </w:r>
    </w:p>
    <w:p w14:paraId="077284BB" w14:textId="77777777" w:rsidR="00986299" w:rsidRDefault="00986299" w:rsidP="00096EB6">
      <w:pPr>
        <w:rPr>
          <w:rFonts w:cs="Arial"/>
        </w:rPr>
      </w:pPr>
    </w:p>
    <w:p w14:paraId="4F5A9DC0" w14:textId="7BACA714" w:rsidR="00986299" w:rsidRDefault="00986299" w:rsidP="00986299">
      <w:pPr>
        <w:jc w:val="center"/>
        <w:rPr>
          <w:rFonts w:cs="Arial"/>
        </w:rPr>
      </w:pPr>
      <w:r>
        <w:rPr>
          <w:rFonts w:cs="Arial"/>
          <w:noProof/>
        </w:rPr>
        <w:drawing>
          <wp:inline distT="0" distB="0" distL="0" distR="0" wp14:anchorId="62AA2C45" wp14:editId="6AD1E7E1">
            <wp:extent cx="2517742" cy="1086416"/>
            <wp:effectExtent l="0" t="0" r="0" b="6350"/>
            <wp:docPr id="19" name="Picture 19" descr="Ignatius:Users:jaketawney:Desktop:Screen Shot 2019-01-15 at 1.41.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natius:Users:jaketawney:Desktop:Screen Shot 2019-01-15 at 1.41.43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7742" cy="1086416"/>
                    </a:xfrm>
                    <a:prstGeom prst="rect">
                      <a:avLst/>
                    </a:prstGeom>
                    <a:noFill/>
                    <a:ln>
                      <a:noFill/>
                    </a:ln>
                  </pic:spPr>
                </pic:pic>
              </a:graphicData>
            </a:graphic>
          </wp:inline>
        </w:drawing>
      </w:r>
    </w:p>
    <w:p w14:paraId="35ABCC09" w14:textId="040E7EF5" w:rsidR="003C717D" w:rsidRDefault="00986299" w:rsidP="00096EB6">
      <w:pPr>
        <w:rPr>
          <w:rFonts w:cs="Arial"/>
        </w:rPr>
      </w:pPr>
      <w:r>
        <w:rPr>
          <w:rFonts w:cs="Arial"/>
        </w:rPr>
        <w:t>The left side of the diagram is the battery, and the light bulb is, well, the thing that looks like a light</w:t>
      </w:r>
      <w:r w:rsidR="003C717D">
        <w:rPr>
          <w:rFonts w:cs="Arial"/>
        </w:rPr>
        <w:t xml:space="preserve"> </w:t>
      </w:r>
      <w:r>
        <w:rPr>
          <w:rFonts w:cs="Arial"/>
        </w:rPr>
        <w:t>bulb.</w:t>
      </w:r>
      <w:r w:rsidR="003C717D">
        <w:rPr>
          <w:rFonts w:cs="Arial"/>
        </w:rPr>
        <w:t xml:space="preserve"> The switches are labeled SW1 and SW2.  “True” will be symbolize by a completed circuits with electricity flowing, which is indicate by the bulb being “on.”  Notice that </w:t>
      </w:r>
      <w:r w:rsidR="003C717D">
        <w:rPr>
          <w:rFonts w:cs="Arial"/>
          <w:i/>
        </w:rPr>
        <w:t xml:space="preserve">both </w:t>
      </w:r>
      <w:r w:rsidR="003C717D">
        <w:rPr>
          <w:rFonts w:cs="Arial"/>
        </w:rPr>
        <w:t xml:space="preserve">switches need to be pushed in order to complete the circuit and turn on the bulb. “Both” is synonymous with “SW1 </w:t>
      </w:r>
      <w:r w:rsidR="003C717D">
        <w:rPr>
          <w:rFonts w:cs="Arial"/>
          <w:i/>
        </w:rPr>
        <w:t xml:space="preserve">and </w:t>
      </w:r>
      <w:r w:rsidR="003C717D">
        <w:rPr>
          <w:rFonts w:cs="Arial"/>
        </w:rPr>
        <w:t>SW2.”</w:t>
      </w:r>
    </w:p>
    <w:p w14:paraId="3B292996" w14:textId="77777777" w:rsidR="003C717D" w:rsidRDefault="003C717D" w:rsidP="00096EB6">
      <w:pPr>
        <w:rPr>
          <w:rFonts w:cs="Arial"/>
        </w:rPr>
      </w:pPr>
    </w:p>
    <w:p w14:paraId="352D3C41" w14:textId="7288FA2A" w:rsidR="003C717D" w:rsidRPr="003C717D" w:rsidRDefault="003C717D" w:rsidP="00096EB6">
      <w:pPr>
        <w:rPr>
          <w:rFonts w:cs="Arial"/>
        </w:rPr>
      </w:pPr>
      <w:r>
        <w:rPr>
          <w:rFonts w:cs="Arial"/>
        </w:rPr>
        <w:t xml:space="preserve">Contrast this with a </w:t>
      </w:r>
      <w:r>
        <w:rPr>
          <w:rFonts w:cs="Arial"/>
          <w:i/>
        </w:rPr>
        <w:t>parallel circuit</w:t>
      </w:r>
      <w:r>
        <w:rPr>
          <w:rFonts w:cs="Arial"/>
        </w:rPr>
        <w:t>.</w:t>
      </w:r>
    </w:p>
    <w:p w14:paraId="37C75D50" w14:textId="3A480981" w:rsidR="00986299" w:rsidRPr="00986299" w:rsidRDefault="003C717D" w:rsidP="003C717D">
      <w:pPr>
        <w:jc w:val="center"/>
        <w:rPr>
          <w:rFonts w:cs="Arial"/>
        </w:rPr>
      </w:pPr>
      <w:r>
        <w:rPr>
          <w:rFonts w:cs="Arial"/>
          <w:noProof/>
        </w:rPr>
        <w:drawing>
          <wp:inline distT="0" distB="0" distL="0" distR="0" wp14:anchorId="62AEA632" wp14:editId="63A133AB">
            <wp:extent cx="2328641" cy="1240325"/>
            <wp:effectExtent l="0" t="0" r="8255" b="4445"/>
            <wp:docPr id="20" name="Picture 20" descr="Ignatius:Users:jaketawney:Desktop:Screen Shot 2019-01-15 at 1.41.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natius:Users:jaketawney:Desktop:Screen Shot 2019-01-15 at 1.41.50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8641" cy="1240325"/>
                    </a:xfrm>
                    <a:prstGeom prst="rect">
                      <a:avLst/>
                    </a:prstGeom>
                    <a:noFill/>
                    <a:ln>
                      <a:noFill/>
                    </a:ln>
                  </pic:spPr>
                </pic:pic>
              </a:graphicData>
            </a:graphic>
          </wp:inline>
        </w:drawing>
      </w:r>
    </w:p>
    <w:p w14:paraId="78AA6C95" w14:textId="77777777" w:rsidR="0034623D" w:rsidRDefault="0034623D" w:rsidP="00096EB6">
      <w:pPr>
        <w:rPr>
          <w:rFonts w:cs="Arial"/>
          <w:b/>
        </w:rPr>
      </w:pPr>
    </w:p>
    <w:p w14:paraId="78A1604B" w14:textId="176D86FF" w:rsidR="003C717D" w:rsidRDefault="003C717D" w:rsidP="00096EB6">
      <w:pPr>
        <w:rPr>
          <w:rFonts w:cs="Arial"/>
        </w:rPr>
      </w:pPr>
      <w:r>
        <w:rPr>
          <w:rFonts w:cs="Arial"/>
        </w:rPr>
        <w:t xml:space="preserve">Notice in this diagram, if </w:t>
      </w:r>
      <w:r>
        <w:rPr>
          <w:rFonts w:cs="Arial"/>
          <w:i/>
        </w:rPr>
        <w:t xml:space="preserve">either </w:t>
      </w:r>
      <w:r>
        <w:rPr>
          <w:rFonts w:cs="Arial"/>
        </w:rPr>
        <w:t xml:space="preserve">of SW1 or SW2 (or both!) are down, the circuit is complete and the light bulb is on. This models the logical </w:t>
      </w:r>
      <w:r>
        <w:rPr>
          <w:rFonts w:cs="Arial"/>
          <w:i/>
        </w:rPr>
        <w:t>or</w:t>
      </w:r>
      <w:r>
        <w:rPr>
          <w:rFonts w:cs="Arial"/>
        </w:rPr>
        <w:t>.</w:t>
      </w:r>
    </w:p>
    <w:p w14:paraId="2EC00431" w14:textId="77777777" w:rsidR="003C717D" w:rsidRDefault="003C717D" w:rsidP="00096EB6">
      <w:pPr>
        <w:rPr>
          <w:rFonts w:cs="Arial"/>
        </w:rPr>
      </w:pPr>
    </w:p>
    <w:p w14:paraId="61F8138E" w14:textId="77777777" w:rsidR="003C717D" w:rsidRDefault="003C717D" w:rsidP="00096EB6">
      <w:pPr>
        <w:rPr>
          <w:rFonts w:cs="Arial"/>
          <w:b/>
        </w:rPr>
      </w:pPr>
    </w:p>
    <w:p w14:paraId="4469A227" w14:textId="564B2EC7" w:rsidR="000B6D7C" w:rsidRPr="004D22C9" w:rsidRDefault="00D55F00" w:rsidP="00096EB6">
      <w:pPr>
        <w:rPr>
          <w:rFonts w:cs="Arial"/>
          <w:b/>
        </w:rPr>
      </w:pPr>
      <w:r>
        <w:rPr>
          <w:rFonts w:cs="Arial"/>
          <w:b/>
        </w:rPr>
        <w:t>Lab Purpose</w:t>
      </w:r>
    </w:p>
    <w:p w14:paraId="2E111894" w14:textId="19418DBA" w:rsidR="008714D8" w:rsidRPr="003C717D" w:rsidRDefault="003C717D" w:rsidP="00D55F00">
      <w:pPr>
        <w:rPr>
          <w:rFonts w:cs="Arial"/>
          <w:szCs w:val="20"/>
        </w:rPr>
      </w:pPr>
      <w:r>
        <w:rPr>
          <w:rFonts w:cs="Arial"/>
          <w:szCs w:val="20"/>
        </w:rPr>
        <w:t xml:space="preserve">Once you are comfortable that student grasp the way in which these two types of circuits model </w:t>
      </w:r>
      <w:r>
        <w:rPr>
          <w:rFonts w:cs="Arial"/>
          <w:i/>
          <w:szCs w:val="20"/>
        </w:rPr>
        <w:t xml:space="preserve">and </w:t>
      </w:r>
      <w:r>
        <w:rPr>
          <w:rFonts w:cs="Arial"/>
          <w:szCs w:val="20"/>
        </w:rPr>
        <w:t xml:space="preserve">and </w:t>
      </w:r>
      <w:r>
        <w:rPr>
          <w:rFonts w:cs="Arial"/>
          <w:i/>
          <w:szCs w:val="20"/>
        </w:rPr>
        <w:t>or</w:t>
      </w:r>
      <w:r>
        <w:rPr>
          <w:rFonts w:cs="Arial"/>
          <w:szCs w:val="20"/>
        </w:rPr>
        <w:t xml:space="preserve">, you can move on to explaining the lab.  The lab sheet lays this out, so you can use that to talk students through it.  We should note here, though, that the “tough” step in this wiring is using a single “button” to control multiple switches.  This can be accomplishes by tying them on to the same rod (popsicle stick, etc.) so that when the </w:t>
      </w:r>
      <w:r w:rsidR="00C718E4">
        <w:rPr>
          <w:rFonts w:cs="Arial"/>
          <w:szCs w:val="20"/>
        </w:rPr>
        <w:t>rod is pushed down, it closes all the switches attached to it.</w:t>
      </w:r>
    </w:p>
    <w:p w14:paraId="701CDF67" w14:textId="77777777" w:rsidR="00120FF8" w:rsidRDefault="00120FF8" w:rsidP="000B6D7C">
      <w:pPr>
        <w:rPr>
          <w:rFonts w:cs="Arial"/>
          <w:szCs w:val="20"/>
        </w:rPr>
      </w:pPr>
    </w:p>
    <w:p w14:paraId="50860010" w14:textId="77777777" w:rsidR="00195D63" w:rsidRDefault="00195D63" w:rsidP="000B6D7C">
      <w:pPr>
        <w:rPr>
          <w:rFonts w:cs="Arial"/>
          <w:szCs w:val="20"/>
        </w:rPr>
      </w:pPr>
    </w:p>
    <w:p w14:paraId="3D4C2502" w14:textId="7A348878" w:rsidR="003D2CF1" w:rsidRDefault="00D55F00" w:rsidP="003D2CF1">
      <w:pPr>
        <w:rPr>
          <w:rFonts w:cs="Arial"/>
          <w:b/>
          <w:szCs w:val="20"/>
        </w:rPr>
      </w:pPr>
      <w:r>
        <w:rPr>
          <w:rFonts w:cs="Arial"/>
          <w:b/>
          <w:szCs w:val="20"/>
        </w:rPr>
        <w:lastRenderedPageBreak/>
        <w:t>Solutions</w:t>
      </w:r>
    </w:p>
    <w:p w14:paraId="57B5ACDA" w14:textId="54ADFC7B" w:rsidR="0034623D" w:rsidRDefault="00C718E4" w:rsidP="003D2CF1">
      <w:pPr>
        <w:rPr>
          <w:rFonts w:cs="Arial"/>
          <w:szCs w:val="20"/>
        </w:rPr>
      </w:pPr>
      <w:r>
        <w:rPr>
          <w:rFonts w:cs="Arial"/>
          <w:szCs w:val="20"/>
        </w:rPr>
        <w:t>(Note again that the circular button needs to close multiple switches at once. Students will need a hint on this.)</w:t>
      </w:r>
    </w:p>
    <w:p w14:paraId="798D3125" w14:textId="77777777" w:rsidR="009942D4" w:rsidRDefault="009942D4" w:rsidP="003D2CF1">
      <w:pPr>
        <w:rPr>
          <w:rFonts w:cs="Arial"/>
          <w:szCs w:val="20"/>
        </w:rPr>
      </w:pPr>
    </w:p>
    <w:p w14:paraId="38A34264" w14:textId="6A36CA2C" w:rsidR="009942D4" w:rsidRPr="009942D4" w:rsidRDefault="009942D4" w:rsidP="003D2CF1">
      <w:pPr>
        <w:rPr>
          <w:rFonts w:cs="Arial"/>
          <w:i/>
          <w:szCs w:val="20"/>
        </w:rPr>
      </w:pPr>
      <w:r>
        <w:rPr>
          <w:rFonts w:cs="Arial"/>
          <w:i/>
          <w:szCs w:val="20"/>
        </w:rPr>
        <w:t>Solution 1</w:t>
      </w:r>
    </w:p>
    <w:p w14:paraId="7AE2B415" w14:textId="77777777" w:rsidR="00B11C31" w:rsidRDefault="00B11C31" w:rsidP="003D2CF1">
      <w:pPr>
        <w:rPr>
          <w:rFonts w:cs="Arial"/>
          <w:szCs w:val="20"/>
        </w:rPr>
      </w:pPr>
    </w:p>
    <w:p w14:paraId="6E733465" w14:textId="0BA5475B" w:rsidR="00C718E4" w:rsidRDefault="00A71359" w:rsidP="003D2CF1">
      <w:pPr>
        <w:rPr>
          <w:rFonts w:cs="Arial"/>
          <w:szCs w:val="20"/>
        </w:rPr>
      </w:pPr>
      <w:r>
        <w:rPr>
          <w:rFonts w:cs="Arial"/>
          <w:noProof/>
          <w:szCs w:val="20"/>
        </w:rPr>
        <mc:AlternateContent>
          <mc:Choice Requires="wpg">
            <w:drawing>
              <wp:anchor distT="0" distB="0" distL="114300" distR="114300" simplePos="0" relativeHeight="251660288" behindDoc="0" locked="0" layoutInCell="1" allowOverlap="1" wp14:anchorId="2ADBE810" wp14:editId="586EE506">
                <wp:simplePos x="0" y="0"/>
                <wp:positionH relativeFrom="column">
                  <wp:posOffset>3268980</wp:posOffset>
                </wp:positionH>
                <wp:positionV relativeFrom="paragraph">
                  <wp:posOffset>109220</wp:posOffset>
                </wp:positionV>
                <wp:extent cx="699135" cy="678180"/>
                <wp:effectExtent l="0" t="0" r="37465" b="33020"/>
                <wp:wrapThrough wrapText="bothSides">
                  <wp:wrapPolygon edited="0">
                    <wp:start x="8632" y="0"/>
                    <wp:lineTo x="0" y="2427"/>
                    <wp:lineTo x="0" y="12135"/>
                    <wp:lineTo x="1569" y="18607"/>
                    <wp:lineTo x="3924" y="21843"/>
                    <wp:lineTo x="8632" y="21843"/>
                    <wp:lineTo x="13341" y="21843"/>
                    <wp:lineTo x="18049" y="21843"/>
                    <wp:lineTo x="21188" y="17798"/>
                    <wp:lineTo x="21973" y="12135"/>
                    <wp:lineTo x="21973" y="2427"/>
                    <wp:lineTo x="13341" y="0"/>
                    <wp:lineTo x="8632" y="0"/>
                  </wp:wrapPolygon>
                </wp:wrapThrough>
                <wp:docPr id="25" name="Group 25"/>
                <wp:cNvGraphicFramePr/>
                <a:graphic xmlns:a="http://schemas.openxmlformats.org/drawingml/2006/main">
                  <a:graphicData uri="http://schemas.microsoft.com/office/word/2010/wordprocessingGroup">
                    <wpg:wgp>
                      <wpg:cNvGrpSpPr/>
                      <wpg:grpSpPr>
                        <a:xfrm>
                          <a:off x="0" y="0"/>
                          <a:ext cx="699135" cy="678180"/>
                          <a:chOff x="0" y="0"/>
                          <a:chExt cx="637031" cy="692728"/>
                        </a:xfrm>
                      </wpg:grpSpPr>
                      <wps:wsp>
                        <wps:cNvPr id="26" name="Sun 26"/>
                        <wps:cNvSpPr/>
                        <wps:spPr>
                          <a:xfrm>
                            <a:off x="0" y="0"/>
                            <a:ext cx="637031" cy="692728"/>
                          </a:xfrm>
                          <a:prstGeom prst="sun">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42" name="Text Box 42"/>
                        <wps:cNvSpPr txBox="1"/>
                        <wps:spPr>
                          <a:xfrm>
                            <a:off x="189865" y="230505"/>
                            <a:ext cx="316865" cy="3346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A40C10" w14:textId="64285137" w:rsidR="00D40F63" w:rsidRDefault="00D40F63" w:rsidP="00A7135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26" style="position:absolute;margin-left:257.4pt;margin-top:8.6pt;width:55.05pt;height:53.4pt;z-index:251660288;mso-width-relative:margin;mso-height-relative:margin" coordsize="637031,6927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">
                <v:shapetype id="_x0000_t183" coordsize="21600,21600" o:spt="183" adj="5400" path="m21600,10800l@15@14@15@18xem18436,3163l@17@12@16@13xem10800,0l@14@10@18@10xem3163,3163l@12@13@13@12xem0,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26" o:spid="_x0000_s1027" type="#_x0000_t183" style="position:absolute;width:637031;height:692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6TbRwgAA&#10;ANsAAAAPAAAAZHJzL2Rvd25yZXYueG1sRI9Pi8IwFMTvC36H8ARva2pZRKpRlgXBvQj+xeOjeZuU&#10;bV5KE7X66Y0geBxm5jfMbNG5WlyoDZVnBaNhBoK49Lpio2C/W35OQISIrLH2TApuFGAx733MsND+&#10;yhu6bKMRCcKhQAU2xqaQMpSWHIahb4iT9+dbhzHJ1kjd4jXBXS3zLBtLhxWnBYsN/Vgq/7dnp2D9&#10;S+vqfKJDsHdzzKPxu9HXSalBv/uegojUxXf41V5pBfkYnl/SD5D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pNtHCAAAA2wAAAA8AAAAAAAAAAAAAAAAAlwIAAGRycy9kb3du&#10;cmV2LnhtbFBLBQYAAAAABAAEAPUAAACGAwAAAAA=&#10;" filled="f" strokecolor="black [3213]"/>
                <v:shapetype id="_x0000_t202" coordsize="21600,21600" o:spt="202" path="m0,0l0,21600,21600,21600,21600,0xe">
                  <v:stroke joinstyle="miter"/>
                  <v:path gradientshapeok="t" o:connecttype="rect"/>
                </v:shapetype>
                <v:shape id="Text Box 42" o:spid="_x0000_s1028" type="#_x0000_t202" style="position:absolute;left:189865;top:230505;width:316865;height:3346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21A40C10" w14:textId="64285137" w:rsidR="00D40F63" w:rsidRDefault="00D40F63" w:rsidP="00A71359">
                        <w:r>
                          <w:t>2</w:t>
                        </w:r>
                      </w:p>
                    </w:txbxContent>
                  </v:textbox>
                </v:shape>
                <w10:wrap type="through"/>
              </v:group>
            </w:pict>
          </mc:Fallback>
        </mc:AlternateContent>
      </w:r>
      <w:r>
        <w:rPr>
          <w:rFonts w:cs="Arial"/>
          <w:noProof/>
          <w:szCs w:val="20"/>
        </w:rPr>
        <mc:AlternateContent>
          <mc:Choice Requires="wpg">
            <w:drawing>
              <wp:anchor distT="0" distB="0" distL="114300" distR="114300" simplePos="0" relativeHeight="251658240" behindDoc="0" locked="0" layoutInCell="1" allowOverlap="1" wp14:anchorId="1061614D" wp14:editId="3154E9FB">
                <wp:simplePos x="0" y="0"/>
                <wp:positionH relativeFrom="column">
                  <wp:posOffset>1667510</wp:posOffset>
                </wp:positionH>
                <wp:positionV relativeFrom="paragraph">
                  <wp:posOffset>109220</wp:posOffset>
                </wp:positionV>
                <wp:extent cx="699135" cy="678180"/>
                <wp:effectExtent l="0" t="0" r="37465" b="33020"/>
                <wp:wrapThrough wrapText="bothSides">
                  <wp:wrapPolygon edited="0">
                    <wp:start x="8632" y="0"/>
                    <wp:lineTo x="0" y="2427"/>
                    <wp:lineTo x="0" y="12135"/>
                    <wp:lineTo x="1569" y="18607"/>
                    <wp:lineTo x="3924" y="21843"/>
                    <wp:lineTo x="8632" y="21843"/>
                    <wp:lineTo x="13341" y="21843"/>
                    <wp:lineTo x="18049" y="21843"/>
                    <wp:lineTo x="21188" y="17798"/>
                    <wp:lineTo x="21973" y="12135"/>
                    <wp:lineTo x="21973" y="2427"/>
                    <wp:lineTo x="13341" y="0"/>
                    <wp:lineTo x="8632" y="0"/>
                  </wp:wrapPolygon>
                </wp:wrapThrough>
                <wp:docPr id="24" name="Group 24"/>
                <wp:cNvGraphicFramePr/>
                <a:graphic xmlns:a="http://schemas.openxmlformats.org/drawingml/2006/main">
                  <a:graphicData uri="http://schemas.microsoft.com/office/word/2010/wordprocessingGroup">
                    <wpg:wgp>
                      <wpg:cNvGrpSpPr/>
                      <wpg:grpSpPr>
                        <a:xfrm>
                          <a:off x="0" y="0"/>
                          <a:ext cx="699135" cy="678180"/>
                          <a:chOff x="0" y="0"/>
                          <a:chExt cx="637031" cy="692728"/>
                        </a:xfrm>
                      </wpg:grpSpPr>
                      <wps:wsp>
                        <wps:cNvPr id="21" name="Sun 21"/>
                        <wps:cNvSpPr/>
                        <wps:spPr>
                          <a:xfrm>
                            <a:off x="0" y="0"/>
                            <a:ext cx="637031" cy="692728"/>
                          </a:xfrm>
                          <a:prstGeom prst="sun">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23" name="Text Box 23"/>
                        <wps:cNvSpPr txBox="1"/>
                        <wps:spPr>
                          <a:xfrm>
                            <a:off x="189865" y="230505"/>
                            <a:ext cx="316865" cy="3346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0868E7" w14:textId="1D120B8C" w:rsidR="00D40F63" w:rsidRDefault="00D40F6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4" o:spid="_x0000_s1029" style="position:absolute;margin-left:131.3pt;margin-top:8.6pt;width:55.05pt;height:53.4pt;z-index:251658240;mso-width-relative:margin;mso-height-relative:margin" coordsize="637031,6927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">
                <v:shape id="Sun 21" o:spid="_x0000_s1030" type="#_x0000_t183" style="position:absolute;width:637031;height:692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AK6lwwAA&#10;ANsAAAAPAAAAZHJzL2Rvd25yZXYueG1sRI/NasMwEITvgb6D2EJviWxTSnCihFAoJJdAfslxsTaS&#10;ibUylpy4ffqoUOhxmJlvmPlycI24UxdqzwrySQaCuPK6ZqPgePgaT0GEiKyx8UwKvinAcvEymmOp&#10;/YN3dN9HIxKEQ4kKbIxtKWWoLDkME98SJ+/qO4cxyc5I3eEjwV0jiyz7kA5rTgsWW/q0VN32vVOw&#10;3dC27i90CvbHnIto/CF/vyj19jqsZiAiDfE//NdeawVFDr9f0g+Qi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AK6lwwAAANsAAAAPAAAAAAAAAAAAAAAAAJcCAABkcnMvZG93&#10;bnJldi54bWxQSwUGAAAAAAQABAD1AAAAhwMAAAAA&#10;" filled="f" strokecolor="black [3213]"/>
                <v:shape id="Text Box 23" o:spid="_x0000_s1031" type="#_x0000_t202" style="position:absolute;left:189865;top:230505;width:316865;height:3346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B0868E7" w14:textId="1D120B8C" w:rsidR="00D40F63" w:rsidRDefault="00D40F63">
                        <w:r>
                          <w:t>1</w:t>
                        </w:r>
                      </w:p>
                    </w:txbxContent>
                  </v:textbox>
                </v:shape>
                <w10:wrap type="through"/>
              </v:group>
            </w:pict>
          </mc:Fallback>
        </mc:AlternateContent>
      </w:r>
    </w:p>
    <w:p w14:paraId="31BBD9EB" w14:textId="1FD2F3E1" w:rsidR="00C718E4" w:rsidRPr="00C718E4" w:rsidRDefault="00C718E4" w:rsidP="003D2CF1">
      <w:pPr>
        <w:rPr>
          <w:rFonts w:cs="Arial"/>
          <w:szCs w:val="20"/>
        </w:rPr>
      </w:pPr>
    </w:p>
    <w:p w14:paraId="0EA3E10B" w14:textId="152F60A0" w:rsidR="00C718E4" w:rsidRDefault="00C718E4" w:rsidP="003D2CF1">
      <w:pPr>
        <w:rPr>
          <w:rFonts w:cs="Arial"/>
          <w:szCs w:val="20"/>
        </w:rPr>
      </w:pPr>
    </w:p>
    <w:p w14:paraId="3FFD2036" w14:textId="2D3F9CD9" w:rsidR="00C718E4" w:rsidRDefault="003775C0" w:rsidP="003D2CF1">
      <w:pPr>
        <w:rPr>
          <w:rFonts w:cs="Arial"/>
          <w:szCs w:val="20"/>
        </w:rPr>
      </w:pPr>
      <w:r>
        <w:rPr>
          <w:rFonts w:cs="Arial"/>
          <w:noProof/>
          <w:szCs w:val="20"/>
        </w:rPr>
        <mc:AlternateContent>
          <mc:Choice Requires="wps">
            <w:drawing>
              <wp:anchor distT="0" distB="0" distL="114300" distR="114300" simplePos="0" relativeHeight="251709440" behindDoc="0" locked="0" layoutInCell="1" allowOverlap="1" wp14:anchorId="1C6A9D91" wp14:editId="21A101A6">
                <wp:simplePos x="0" y="0"/>
                <wp:positionH relativeFrom="column">
                  <wp:posOffset>2626360</wp:posOffset>
                </wp:positionH>
                <wp:positionV relativeFrom="paragraph">
                  <wp:posOffset>24293</wp:posOffset>
                </wp:positionV>
                <wp:extent cx="615950" cy="524510"/>
                <wp:effectExtent l="0" t="0" r="44450" b="34290"/>
                <wp:wrapNone/>
                <wp:docPr id="159" name="Straight Connector 159"/>
                <wp:cNvGraphicFramePr/>
                <a:graphic xmlns:a="http://schemas.openxmlformats.org/drawingml/2006/main">
                  <a:graphicData uri="http://schemas.microsoft.com/office/word/2010/wordprocessingShape">
                    <wps:wsp>
                      <wps:cNvCnPr/>
                      <wps:spPr>
                        <a:xfrm flipV="1">
                          <a:off x="0" y="0"/>
                          <a:ext cx="615950" cy="52451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9"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pt,1.9pt" to="255.3pt,4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" strokecolor="red" strokeweight="2pt"/>
            </w:pict>
          </mc:Fallback>
        </mc:AlternateContent>
      </w:r>
      <w:r>
        <w:rPr>
          <w:rFonts w:cs="Arial"/>
          <w:noProof/>
          <w:szCs w:val="20"/>
        </w:rPr>
        <mc:AlternateContent>
          <mc:Choice Requires="wps">
            <w:drawing>
              <wp:anchor distT="0" distB="0" distL="114300" distR="114300" simplePos="0" relativeHeight="251706368" behindDoc="0" locked="0" layoutInCell="1" allowOverlap="1" wp14:anchorId="5E0A19E1" wp14:editId="38C91160">
                <wp:simplePos x="0" y="0"/>
                <wp:positionH relativeFrom="column">
                  <wp:posOffset>2364740</wp:posOffset>
                </wp:positionH>
                <wp:positionV relativeFrom="paragraph">
                  <wp:posOffset>33183</wp:posOffset>
                </wp:positionV>
                <wp:extent cx="741680" cy="551815"/>
                <wp:effectExtent l="0" t="0" r="20320" b="32385"/>
                <wp:wrapNone/>
                <wp:docPr id="153" name="Straight Connector 153"/>
                <wp:cNvGraphicFramePr/>
                <a:graphic xmlns:a="http://schemas.openxmlformats.org/drawingml/2006/main">
                  <a:graphicData uri="http://schemas.microsoft.com/office/word/2010/wordprocessingShape">
                    <wps:wsp>
                      <wps:cNvCnPr/>
                      <wps:spPr>
                        <a:xfrm flipH="1" flipV="1">
                          <a:off x="0" y="0"/>
                          <a:ext cx="741680" cy="551815"/>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2pt,2.6pt" to="244.6pt,4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" strokecolor="blue" strokeweight="2pt"/>
            </w:pict>
          </mc:Fallback>
        </mc:AlternateContent>
      </w:r>
      <w:r w:rsidR="00A754CD">
        <w:rPr>
          <w:rFonts w:cs="Arial"/>
          <w:noProof/>
          <w:szCs w:val="20"/>
        </w:rPr>
        <mc:AlternateContent>
          <mc:Choice Requires="wps">
            <w:drawing>
              <wp:anchor distT="0" distB="0" distL="114300" distR="114300" simplePos="0" relativeHeight="251651070" behindDoc="0" locked="0" layoutInCell="1" allowOverlap="1" wp14:anchorId="177C5952" wp14:editId="14AC6213">
                <wp:simplePos x="0" y="0"/>
                <wp:positionH relativeFrom="column">
                  <wp:posOffset>2904490</wp:posOffset>
                </wp:positionH>
                <wp:positionV relativeFrom="paragraph">
                  <wp:posOffset>4445</wp:posOffset>
                </wp:positionV>
                <wp:extent cx="2303145" cy="3467100"/>
                <wp:effectExtent l="0" t="0" r="33655" b="38100"/>
                <wp:wrapNone/>
                <wp:docPr id="1" name="Freeform 1"/>
                <wp:cNvGraphicFramePr/>
                <a:graphic xmlns:a="http://schemas.openxmlformats.org/drawingml/2006/main">
                  <a:graphicData uri="http://schemas.microsoft.com/office/word/2010/wordprocessingShape">
                    <wps:wsp>
                      <wps:cNvSpPr/>
                      <wps:spPr>
                        <a:xfrm flipH="1">
                          <a:off x="0" y="0"/>
                          <a:ext cx="2303145" cy="3467100"/>
                        </a:xfrm>
                        <a:custGeom>
                          <a:avLst/>
                          <a:gdLst>
                            <a:gd name="connsiteX0" fmla="*/ 1140736 w 2199992"/>
                            <a:gd name="connsiteY0" fmla="*/ 0 h 3476531"/>
                            <a:gd name="connsiteX1" fmla="*/ 0 w 2199992"/>
                            <a:gd name="connsiteY1" fmla="*/ 0 h 3476531"/>
                            <a:gd name="connsiteX2" fmla="*/ 0 w 2199992"/>
                            <a:gd name="connsiteY2" fmla="*/ 3467478 h 3476531"/>
                            <a:gd name="connsiteX3" fmla="*/ 2199992 w 2199992"/>
                            <a:gd name="connsiteY3" fmla="*/ 3476531 h 3476531"/>
                          </a:gdLst>
                          <a:ahLst/>
                          <a:cxnLst>
                            <a:cxn ang="0">
                              <a:pos x="connsiteX0" y="connsiteY0"/>
                            </a:cxn>
                            <a:cxn ang="0">
                              <a:pos x="connsiteX1" y="connsiteY1"/>
                            </a:cxn>
                            <a:cxn ang="0">
                              <a:pos x="connsiteX2" y="connsiteY2"/>
                            </a:cxn>
                            <a:cxn ang="0">
                              <a:pos x="connsiteX3" y="connsiteY3"/>
                            </a:cxn>
                          </a:cxnLst>
                          <a:rect l="l" t="t" r="r" b="b"/>
                          <a:pathLst>
                            <a:path w="2199992" h="3476531">
                              <a:moveTo>
                                <a:pt x="1140736" y="0"/>
                              </a:moveTo>
                              <a:lnTo>
                                <a:pt x="0" y="0"/>
                              </a:lnTo>
                              <a:lnTo>
                                <a:pt x="0" y="3467478"/>
                              </a:lnTo>
                              <a:lnTo>
                                <a:pt x="2199992" y="3476531"/>
                              </a:lnTo>
                            </a:path>
                          </a:pathLst>
                        </a:custGeom>
                        <a:ln>
                          <a:solidFill>
                            <a:srgbClr val="8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75" o:spid="_x0000_s1026" style="position:absolute;margin-left:228.7pt;margin-top:.35pt;width:181.35pt;height:273pt;flip:x;z-index:2516510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9992,34765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" path="m1140736,0l0,,,3467478,2199992,3476531e" filled="f" strokecolor="maroon" strokeweight="2pt">
                <v:path arrowok="t" o:connecttype="custom" o:connectlocs="1194223,0;0,0;0,3458072;2303145,3467100" o:connectangles="0,0,0,0"/>
              </v:shape>
            </w:pict>
          </mc:Fallback>
        </mc:AlternateContent>
      </w:r>
      <w:r w:rsidR="00A754CD">
        <w:rPr>
          <w:rFonts w:cs="Arial"/>
          <w:noProof/>
          <w:szCs w:val="20"/>
        </w:rPr>
        <mc:AlternateContent>
          <mc:Choice Requires="wps">
            <w:drawing>
              <wp:anchor distT="0" distB="0" distL="114300" distR="114300" simplePos="0" relativeHeight="251652095" behindDoc="0" locked="0" layoutInCell="1" allowOverlap="1" wp14:anchorId="646F7FFE" wp14:editId="343B3058">
                <wp:simplePos x="0" y="0"/>
                <wp:positionH relativeFrom="column">
                  <wp:posOffset>498638</wp:posOffset>
                </wp:positionH>
                <wp:positionV relativeFrom="paragraph">
                  <wp:posOffset>6350</wp:posOffset>
                </wp:positionV>
                <wp:extent cx="2199992" cy="3467496"/>
                <wp:effectExtent l="0" t="0" r="35560" b="38100"/>
                <wp:wrapNone/>
                <wp:docPr id="2" name="Freeform 2"/>
                <wp:cNvGraphicFramePr/>
                <a:graphic xmlns:a="http://schemas.openxmlformats.org/drawingml/2006/main">
                  <a:graphicData uri="http://schemas.microsoft.com/office/word/2010/wordprocessingShape">
                    <wps:wsp>
                      <wps:cNvSpPr/>
                      <wps:spPr>
                        <a:xfrm>
                          <a:off x="0" y="0"/>
                          <a:ext cx="2199992" cy="3467496"/>
                        </a:xfrm>
                        <a:custGeom>
                          <a:avLst/>
                          <a:gdLst>
                            <a:gd name="connsiteX0" fmla="*/ 1140736 w 2199992"/>
                            <a:gd name="connsiteY0" fmla="*/ 0 h 3476531"/>
                            <a:gd name="connsiteX1" fmla="*/ 0 w 2199992"/>
                            <a:gd name="connsiteY1" fmla="*/ 0 h 3476531"/>
                            <a:gd name="connsiteX2" fmla="*/ 0 w 2199992"/>
                            <a:gd name="connsiteY2" fmla="*/ 3467478 h 3476531"/>
                            <a:gd name="connsiteX3" fmla="*/ 2199992 w 2199992"/>
                            <a:gd name="connsiteY3" fmla="*/ 3476531 h 3476531"/>
                          </a:gdLst>
                          <a:ahLst/>
                          <a:cxnLst>
                            <a:cxn ang="0">
                              <a:pos x="connsiteX0" y="connsiteY0"/>
                            </a:cxn>
                            <a:cxn ang="0">
                              <a:pos x="connsiteX1" y="connsiteY1"/>
                            </a:cxn>
                            <a:cxn ang="0">
                              <a:pos x="connsiteX2" y="connsiteY2"/>
                            </a:cxn>
                            <a:cxn ang="0">
                              <a:pos x="connsiteX3" y="connsiteY3"/>
                            </a:cxn>
                          </a:cxnLst>
                          <a:rect l="l" t="t" r="r" b="b"/>
                          <a:pathLst>
                            <a:path w="2199992" h="3476531">
                              <a:moveTo>
                                <a:pt x="1140736" y="0"/>
                              </a:moveTo>
                              <a:lnTo>
                                <a:pt x="0" y="0"/>
                              </a:lnTo>
                              <a:lnTo>
                                <a:pt x="0" y="3467478"/>
                              </a:lnTo>
                              <a:lnTo>
                                <a:pt x="2199992" y="3476531"/>
                              </a:lnTo>
                            </a:path>
                          </a:pathLst>
                        </a:custGeom>
                        <a:ln>
                          <a:solidFill>
                            <a:srgbClr val="8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74" o:spid="_x0000_s1026" style="position:absolute;margin-left:39.25pt;margin-top:.5pt;width:173.25pt;height:273.05pt;z-index:2516520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99992,34765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" path="m1140736,0l0,,,3467478,2199992,3476531e" filled="f" strokecolor="maroon" strokeweight="2pt">
                <v:path arrowok="t" o:connecttype="custom" o:connectlocs="1140736,0;0,0;0,3458467;2199992,3467496" o:connectangles="0,0,0,0"/>
              </v:shape>
            </w:pict>
          </mc:Fallback>
        </mc:AlternateContent>
      </w:r>
    </w:p>
    <w:p w14:paraId="6CC9A0D0" w14:textId="47199611" w:rsidR="00C718E4" w:rsidRDefault="00C718E4" w:rsidP="003D2CF1">
      <w:pPr>
        <w:rPr>
          <w:rFonts w:cs="Arial"/>
          <w:szCs w:val="20"/>
        </w:rPr>
      </w:pPr>
    </w:p>
    <w:p w14:paraId="0E2B4CAB" w14:textId="77777777" w:rsidR="00C718E4" w:rsidRDefault="00C718E4" w:rsidP="003D2CF1">
      <w:pPr>
        <w:rPr>
          <w:rFonts w:cs="Arial"/>
          <w:szCs w:val="20"/>
        </w:rPr>
      </w:pPr>
    </w:p>
    <w:p w14:paraId="2E28EE66" w14:textId="062F3E13" w:rsidR="00C718E4" w:rsidRDefault="00047EC6" w:rsidP="003D2CF1">
      <w:pPr>
        <w:rPr>
          <w:rFonts w:cs="Arial"/>
          <w:szCs w:val="20"/>
        </w:rPr>
      </w:pPr>
      <w:r>
        <w:rPr>
          <w:rFonts w:cs="Arial"/>
          <w:noProof/>
          <w:szCs w:val="20"/>
        </w:rPr>
        <mc:AlternateContent>
          <mc:Choice Requires="wpg">
            <w:drawing>
              <wp:anchor distT="0" distB="0" distL="114300" distR="114300" simplePos="0" relativeHeight="251705344" behindDoc="0" locked="0" layoutInCell="1" allowOverlap="1" wp14:anchorId="59F0DF2A" wp14:editId="5DBA77B5">
                <wp:simplePos x="0" y="0"/>
                <wp:positionH relativeFrom="column">
                  <wp:posOffset>3096260</wp:posOffset>
                </wp:positionH>
                <wp:positionV relativeFrom="paragraph">
                  <wp:posOffset>144145</wp:posOffset>
                </wp:positionV>
                <wp:extent cx="1595698" cy="2330456"/>
                <wp:effectExtent l="0" t="0" r="30480" b="31750"/>
                <wp:wrapNone/>
                <wp:docPr id="146" name="Group 146"/>
                <wp:cNvGraphicFramePr/>
                <a:graphic xmlns:a="http://schemas.openxmlformats.org/drawingml/2006/main">
                  <a:graphicData uri="http://schemas.microsoft.com/office/word/2010/wordprocessingGroup">
                    <wpg:wgp>
                      <wpg:cNvGrpSpPr/>
                      <wpg:grpSpPr>
                        <a:xfrm rot="10800000">
                          <a:off x="0" y="0"/>
                          <a:ext cx="1595698" cy="2330456"/>
                          <a:chOff x="0" y="-8418"/>
                          <a:chExt cx="1619250" cy="2360930"/>
                        </a:xfrm>
                      </wpg:grpSpPr>
                      <wps:wsp>
                        <wps:cNvPr id="147" name="Freeform 147"/>
                        <wps:cNvSpPr/>
                        <wps:spPr>
                          <a:xfrm>
                            <a:off x="0" y="-8418"/>
                            <a:ext cx="1619250" cy="2360930"/>
                          </a:xfrm>
                          <a:custGeom>
                            <a:avLst/>
                            <a:gdLst>
                              <a:gd name="connsiteX0" fmla="*/ 1584357 w 1584357"/>
                              <a:gd name="connsiteY0" fmla="*/ 2417275 h 2417275"/>
                              <a:gd name="connsiteX1" fmla="*/ 0 w 1584357"/>
                              <a:gd name="connsiteY1" fmla="*/ 2399168 h 2417275"/>
                              <a:gd name="connsiteX2" fmla="*/ 9054 w 1584357"/>
                              <a:gd name="connsiteY2" fmla="*/ 0 h 2417275"/>
                            </a:gdLst>
                            <a:ahLst/>
                            <a:cxnLst>
                              <a:cxn ang="0">
                                <a:pos x="connsiteX0" y="connsiteY0"/>
                              </a:cxn>
                              <a:cxn ang="0">
                                <a:pos x="connsiteX1" y="connsiteY1"/>
                              </a:cxn>
                              <a:cxn ang="0">
                                <a:pos x="connsiteX2" y="connsiteY2"/>
                              </a:cxn>
                            </a:cxnLst>
                            <a:rect l="l" t="t" r="r" b="b"/>
                            <a:pathLst>
                              <a:path w="1584357" h="2417275">
                                <a:moveTo>
                                  <a:pt x="1584357" y="2417275"/>
                                </a:moveTo>
                                <a:lnTo>
                                  <a:pt x="0" y="2399168"/>
                                </a:lnTo>
                                <a:lnTo>
                                  <a:pt x="9054" y="0"/>
                                </a:lnTo>
                              </a:path>
                            </a:pathLst>
                          </a:cu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a:off x="8092" y="-355"/>
                            <a:ext cx="904875" cy="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wps:wsp>
                        <wps:cNvPr id="149" name="Straight Connector 149"/>
                        <wps:cNvCnPr/>
                        <wps:spPr>
                          <a:xfrm>
                            <a:off x="15875" y="903351"/>
                            <a:ext cx="904875" cy="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wps:wsp>
                        <wps:cNvPr id="150" name="Straight Connector 150"/>
                        <wps:cNvCnPr/>
                        <wps:spPr>
                          <a:xfrm>
                            <a:off x="6985" y="1836111"/>
                            <a:ext cx="904875" cy="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243.8pt;margin-top:11.35pt;width:125.65pt;height:183.5pt;rotation:180;z-index:251705344;mso-width-relative:margin;mso-height-relative:margin" coordorigin=",-8418" coordsize="1619250,23609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">
                <v:shape id="Freeform 147" o:spid="_x0000_s1027" style="position:absolute;top:-8418;width:1619250;height:2360930;visibility:visible;mso-wrap-style:square;v-text-anchor:middle" coordsize="1584357,2417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ospmwgAA&#10;ANwAAAAPAAAAZHJzL2Rvd25yZXYueG1sRE9LbsIwEN0jcQdrkLoDB4RKCZgIBVp100XTHmAUT5M0&#10;8TixDaS3rytVYjdP7zv7bDSduJLzjWUFy0UCgri0uuFKwefH8/wJhA/IGjvLpOCHPGSH6WSPqbY3&#10;fqdrESoRQ9inqKAOoU+l9GVNBv3C9sSR+7LOYIjQVVI7vMVw08lVkjxKgw3Hhhp7ymsq2+JiFOTk&#10;h2IcXP69le3LqX07L7lplXqYjccdiEBjuIv/3a86zl9v4O+ZeIE8/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6iymbCAAAA3AAAAA8AAAAAAAAAAAAAAAAAlwIAAGRycy9kb3du&#10;cmV2LnhtbFBLBQYAAAAABAAEAPUAAACGAwAAAAA=&#10;" path="m1584357,2417275l0,2399168,9054,0e" filled="f" strokecolor="blue" strokeweight="2pt">
                  <v:path arrowok="t" o:connecttype="custom" o:connectlocs="1619250,2360930;0,2343245;9253,0" o:connectangles="0,0,0"/>
                </v:shape>
                <v:line id="Straight Connector 148" o:spid="_x0000_s1028" style="position:absolute;visibility:visible;mso-wrap-style:square" from="8092,-355" to="912967,-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FaVRsQAAADcAAAADwAAAGRycy9kb3ducmV2LnhtbESPQUvDQBCF70L/wzIFb3ZjFSmx2yIF&#10;RQUR0/Y+ZsdNMDsbs2MT/71zELzN8N689816O8XOnGjIbWIHl4sCDHGdfMvBwWF/f7ECkwXZY5eY&#10;HPxQhu1mdrbG0qeR3+hUSTAawrlEB41IX1qb64Yi5kXqiVX7SENE0XUI1g84anjs7LIobmzElrWh&#10;wZ52DdWf1Xd0EF6vnmOUl1G+dqun4/592Vbhwbnz+XR3C0Zokn/z3/WjV/xrpdVndAK7+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VpVGxAAAANwAAAAPAAAAAAAAAAAA&#10;AAAAAKECAABkcnMvZG93bnJldi54bWxQSwUGAAAAAAQABAD5AAAAkgMAAAAA&#10;" strokecolor="blue" strokeweight="2pt"/>
                <v:line id="Straight Connector 149" o:spid="_x0000_s1029" style="position:absolute;visibility:visible;mso-wrap-style:square" from="15875,903351" to="920750,903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ow3cIAAADcAAAADwAAAGRycy9kb3ducmV2LnhtbERPTUvDQBC9C/6HZQRvdmOVUtNuixQq&#10;Kkgx0fs0O26C2dk0Ozbx37tCobd5vM9ZrkffqiP1sQls4HaSgSKugm3YGfgotzdzUFGQLbaBycAv&#10;RVivLi+WmNsw8DsdC3EqhXDM0UAt0uVax6omj3ESOuLEfYXeoyTYO217HFK4b/U0y2baY8OpocaO&#10;NjVV38WPN+B2d6/ey9sgh8385bPcT5vCPRlzfTU+LkAJjXIWn9zPNs2/f4D/Z9IFevU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xow3cIAAADcAAAADwAAAAAAAAAAAAAA&#10;AAChAgAAZHJzL2Rvd25yZXYueG1sUEsFBgAAAAAEAAQA+QAAAJADAAAAAA==&#10;" strokecolor="blue" strokeweight="2pt"/>
                <v:line id="Straight Connector 150" o:spid="_x0000_s1030" style="position:absolute;visibility:visible;mso-wrap-style:square" from="6985,1836111" to="911860,18361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PncQAAADcAAAADwAAAGRycy9kb3ducmV2LnhtbESPQUvDQBCF70L/wzIFb3ZjRSmx2yIF&#10;RQUR0/Y+ZsdNMDsbs2MT/71zELzN8N689816O8XOnGjIbWIHl4sCDHGdfMvBwWF/f7ECkwXZY5eY&#10;HPxQhu1mdrbG0qeR3+hUSTAawrlEB41IX1qb64Yi5kXqiVX7SENE0XUI1g84anjs7LIobmzElrWh&#10;wZ52DdWf1Xd0EF6vnmOUl1G+dqun4/592Vbhwbnz+XR3C0Zokn/z3/WjV/xrxddndAK7+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Q+dxAAAANwAAAAPAAAAAAAAAAAA&#10;AAAAAKECAABkcnMvZG93bnJldi54bWxQSwUGAAAAAAQABAD5AAAAkgMAAAAA&#10;" strokecolor="blue" strokeweight="2pt"/>
              </v:group>
            </w:pict>
          </mc:Fallback>
        </mc:AlternateContent>
      </w:r>
      <w:r w:rsidR="003775C0">
        <w:rPr>
          <w:rFonts w:cs="Arial"/>
          <w:noProof/>
          <w:szCs w:val="20"/>
        </w:rPr>
        <mc:AlternateContent>
          <mc:Choice Requires="wpg">
            <w:drawing>
              <wp:anchor distT="0" distB="0" distL="114300" distR="114300" simplePos="0" relativeHeight="251708416" behindDoc="0" locked="0" layoutInCell="1" allowOverlap="1" wp14:anchorId="588F2F7C" wp14:editId="558F4F7E">
                <wp:simplePos x="0" y="0"/>
                <wp:positionH relativeFrom="column">
                  <wp:posOffset>672465</wp:posOffset>
                </wp:positionH>
                <wp:positionV relativeFrom="paragraph">
                  <wp:posOffset>107315</wp:posOffset>
                </wp:positionV>
                <wp:extent cx="1964055" cy="2365375"/>
                <wp:effectExtent l="0" t="0" r="17145" b="22225"/>
                <wp:wrapNone/>
                <wp:docPr id="154" name="Group 154"/>
                <wp:cNvGraphicFramePr/>
                <a:graphic xmlns:a="http://schemas.openxmlformats.org/drawingml/2006/main">
                  <a:graphicData uri="http://schemas.microsoft.com/office/word/2010/wordprocessingGroup">
                    <wpg:wgp>
                      <wpg:cNvGrpSpPr/>
                      <wpg:grpSpPr>
                        <a:xfrm rot="10800000" flipH="1">
                          <a:off x="0" y="0"/>
                          <a:ext cx="1964055" cy="2365375"/>
                          <a:chOff x="0" y="-8418"/>
                          <a:chExt cx="1619250" cy="2360930"/>
                        </a:xfrm>
                      </wpg:grpSpPr>
                      <wps:wsp>
                        <wps:cNvPr id="155" name="Freeform 155"/>
                        <wps:cNvSpPr/>
                        <wps:spPr>
                          <a:xfrm>
                            <a:off x="0" y="-8418"/>
                            <a:ext cx="1619250" cy="2360930"/>
                          </a:xfrm>
                          <a:custGeom>
                            <a:avLst/>
                            <a:gdLst>
                              <a:gd name="connsiteX0" fmla="*/ 1584357 w 1584357"/>
                              <a:gd name="connsiteY0" fmla="*/ 2417275 h 2417275"/>
                              <a:gd name="connsiteX1" fmla="*/ 0 w 1584357"/>
                              <a:gd name="connsiteY1" fmla="*/ 2399168 h 2417275"/>
                              <a:gd name="connsiteX2" fmla="*/ 9054 w 1584357"/>
                              <a:gd name="connsiteY2" fmla="*/ 0 h 2417275"/>
                            </a:gdLst>
                            <a:ahLst/>
                            <a:cxnLst>
                              <a:cxn ang="0">
                                <a:pos x="connsiteX0" y="connsiteY0"/>
                              </a:cxn>
                              <a:cxn ang="0">
                                <a:pos x="connsiteX1" y="connsiteY1"/>
                              </a:cxn>
                              <a:cxn ang="0">
                                <a:pos x="connsiteX2" y="connsiteY2"/>
                              </a:cxn>
                            </a:cxnLst>
                            <a:rect l="l" t="t" r="r" b="b"/>
                            <a:pathLst>
                              <a:path w="1584357" h="2417275">
                                <a:moveTo>
                                  <a:pt x="1584357" y="2417275"/>
                                </a:moveTo>
                                <a:lnTo>
                                  <a:pt x="0" y="2399168"/>
                                </a:lnTo>
                                <a:lnTo>
                                  <a:pt x="9054" y="0"/>
                                </a:lnTo>
                              </a:path>
                            </a:pathLst>
                          </a:cu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8092" y="0"/>
                            <a:ext cx="904875" cy="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157" name="Straight Connector 157"/>
                        <wps:cNvCnPr/>
                        <wps:spPr>
                          <a:xfrm>
                            <a:off x="15875" y="876548"/>
                            <a:ext cx="904875" cy="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158" name="Straight Connector 158"/>
                        <wps:cNvCnPr/>
                        <wps:spPr>
                          <a:xfrm>
                            <a:off x="6985" y="1818005"/>
                            <a:ext cx="904875" cy="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54" o:spid="_x0000_s1026" style="position:absolute;margin-left:52.95pt;margin-top:8.45pt;width:154.65pt;height:186.25pt;rotation:180;flip:x;z-index:251708416;mso-width-relative:margin;mso-height-relative:margin" coordorigin=",-8418" coordsize="1619250,23609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">
                <v:shape id="Freeform 155" o:spid="_x0000_s1027" style="position:absolute;top:-8418;width:1619250;height:2360930;visibility:visible;mso-wrap-style:square;v-text-anchor:middle" coordsize="1584357,2417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l0kixAAA&#10;ANwAAAAPAAAAZHJzL2Rvd25yZXYueG1sRE/basJAEH0v9B+WEXyrGxVbiVlFhaIFQWoE8W3ITi42&#10;O5tmV03/3i0U+jaHc51k0Zla3Kh1lWUFw0EEgjizuuJCwTF9f5mCcB5ZY22ZFPyQg8X8+SnBWNs7&#10;f9Lt4AsRQtjFqKD0vomldFlJBt3ANsSBy21r0AfYFlK3eA/hppajKHqVBisODSU2tC4p+zpcjYLT&#10;93pXr877tzS/jMemSc+b4fJDqX6vW85AeOr8v/jPvdVh/mQCv8+EC+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ZdJIsQAAADcAAAADwAAAAAAAAAAAAAAAACXAgAAZHJzL2Rv&#10;d25yZXYueG1sUEsFBgAAAAAEAAQA9QAAAIgDAAAAAA==&#10;" path="m1584357,2417275l0,2399168,9054,0e" filled="f" strokecolor="red" strokeweight="2pt">
                  <v:path arrowok="t" o:connecttype="custom" o:connectlocs="1619250,2360930;0,2343245;9253,0" o:connectangles="0,0,0"/>
                </v:shape>
                <v:line id="Straight Connector 156" o:spid="_x0000_s1028" style="position:absolute;visibility:visible;mso-wrap-style:square" from="8092,0" to="9129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5t5MIAAADcAAAADwAAAGRycy9kb3ducmV2LnhtbERPTYvCMBC9C/6HMII3TRWVpRpFFGVx&#10;9bC1gsehmW3LNpPSZLX++40geJvH+5zFqjWVuFHjSssKRsMIBHFmdcm5gvS8G3yAcB5ZY2WZFDzI&#10;wWrZ7Sww1vbO33RLfC5CCLsYFRTe17GULivIoBvamjhwP7Yx6ANscqkbvIdwU8lxFM2kwZJDQ4E1&#10;bQrKfpM/o+BSTbeb/ddpkl7TyRqj7YH3R1Sq32vXcxCeWv8Wv9yfOsyfzuD5TLhALv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T5t5MIAAADcAAAADwAAAAAAAAAAAAAA&#10;AAChAgAAZHJzL2Rvd25yZXYueG1sUEsFBgAAAAAEAAQA+QAAAJADAAAAAA==&#10;" strokecolor="red" strokeweight="2pt"/>
                <v:line id="Straight Connector 157" o:spid="_x0000_s1029" style="position:absolute;visibility:visible;mso-wrap-style:square" from="15875,876548" to="920750,8765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f8QAAADcAAAADwAAAGRycy9kb3ducmV2LnhtbERPTWvCQBC9F/wPywi9NRtFa4muIgmV&#10;UvXQNAWPQ3ZMgtnZkN1q+u/dQqG3ebzPWW0G04or9a6xrGASxSCIS6sbrhQUn69PLyCcR9bYWiYF&#10;P+Rgsx49rDDR9sYfdM19JUIIuwQV1N53iZSurMmgi2xHHLiz7Q36APtK6h5vIdy0chrHz9Jgw6Gh&#10;xo7SmspL/m0UfLXzLN3tj7PiVMy2GGfvvDugUo/jYbsE4Wnw/+I/95sO8+cL+H0mXC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csh/xAAAANwAAAAPAAAAAAAAAAAA&#10;AAAAAKECAABkcnMvZG93bnJldi54bWxQSwUGAAAAAAQABAD5AAAAkgMAAAAA&#10;" strokecolor="red" strokeweight="2pt"/>
                <v:line id="Straight Connector 158" o:spid="_x0000_s1030" style="position:absolute;visibility:visible;mso-wrap-style:square" from="6985,1818005" to="911860,1818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1cDcYAAADcAAAADwAAAGRycy9kb3ducmV2LnhtbESPQWvCQBCF74L/YRmht7pRtJToGoJS&#10;Ka0ealPwOGSnSWh2NmS3mv77zkHwNsN7894362xwrbpQHxrPBmbTBBRx6W3DlYHi8+XxGVSIyBZb&#10;z2TgjwJkm/Fojan1V/6gyylWSkI4pGigjrFLtQ5lTQ7D1HfEon373mGUta+07fEq4a7V8yR50g4b&#10;loYaO9rWVP6cfp2Br3a52+7fj4viXCxyTHZvvD+gMQ+TIV+BijTEu/l2/WoFfym08oxMoD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vtXA3GAAAA3AAAAA8AAAAAAAAA&#10;AAAAAAAAoQIAAGRycy9kb3ducmV2LnhtbFBLBQYAAAAABAAEAPkAAACUAwAAAAA=&#10;" strokecolor="red" strokeweight="2pt"/>
              </v:group>
            </w:pict>
          </mc:Fallback>
        </mc:AlternateContent>
      </w:r>
    </w:p>
    <w:p w14:paraId="734E9452" w14:textId="33161B0F" w:rsidR="00C718E4" w:rsidRDefault="00A71359" w:rsidP="003D2CF1">
      <w:pPr>
        <w:rPr>
          <w:rFonts w:cs="Arial"/>
          <w:szCs w:val="20"/>
        </w:rPr>
      </w:pPr>
      <w:r>
        <w:rPr>
          <w:rFonts w:cs="Arial"/>
          <w:noProof/>
          <w:szCs w:val="20"/>
        </w:rPr>
        <mc:AlternateContent>
          <mc:Choice Requires="wpg">
            <w:drawing>
              <wp:anchor distT="0" distB="0" distL="114300" distR="114300" simplePos="0" relativeHeight="251663360" behindDoc="0" locked="0" layoutInCell="1" allowOverlap="1" wp14:anchorId="3238BFCB" wp14:editId="75E96E76">
                <wp:simplePos x="0" y="0"/>
                <wp:positionH relativeFrom="column">
                  <wp:posOffset>3309620</wp:posOffset>
                </wp:positionH>
                <wp:positionV relativeFrom="paragraph">
                  <wp:posOffset>98425</wp:posOffset>
                </wp:positionV>
                <wp:extent cx="659765" cy="598170"/>
                <wp:effectExtent l="0" t="0" r="635" b="36830"/>
                <wp:wrapThrough wrapText="bothSides">
                  <wp:wrapPolygon edited="0">
                    <wp:start x="4158" y="0"/>
                    <wp:lineTo x="0" y="4586"/>
                    <wp:lineTo x="0" y="17427"/>
                    <wp:lineTo x="4158" y="22013"/>
                    <wp:lineTo x="15800" y="22013"/>
                    <wp:lineTo x="16631" y="22013"/>
                    <wp:lineTo x="20789" y="15592"/>
                    <wp:lineTo x="20789" y="6420"/>
                    <wp:lineTo x="19126" y="917"/>
                    <wp:lineTo x="15800" y="0"/>
                    <wp:lineTo x="4158" y="0"/>
                  </wp:wrapPolygon>
                </wp:wrapThrough>
                <wp:docPr id="49" name="Group 49"/>
                <wp:cNvGraphicFramePr/>
                <a:graphic xmlns:a="http://schemas.openxmlformats.org/drawingml/2006/main">
                  <a:graphicData uri="http://schemas.microsoft.com/office/word/2010/wordprocessingGroup">
                    <wpg:wgp>
                      <wpg:cNvGrpSpPr/>
                      <wpg:grpSpPr>
                        <a:xfrm>
                          <a:off x="0" y="0"/>
                          <a:ext cx="659765" cy="598170"/>
                          <a:chOff x="0" y="0"/>
                          <a:chExt cx="659765" cy="598742"/>
                        </a:xfrm>
                      </wpg:grpSpPr>
                      <wps:wsp>
                        <wps:cNvPr id="50" name="Oval 50"/>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51" name="Text Box 51"/>
                        <wps:cNvSpPr txBox="1"/>
                        <wps:spPr>
                          <a:xfrm>
                            <a:off x="135255" y="0"/>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1CE5E0" w14:textId="46CA6B44" w:rsidR="00D40F63" w:rsidRDefault="00D40F63" w:rsidP="00A71359">
                              <w: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9" o:spid="_x0000_s1032" style="position:absolute;margin-left:260.6pt;margin-top:7.75pt;width:51.95pt;height:47.1pt;z-index:251663360" coordsize="659765,598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">
                <v:oval id="Oval 50" o:spid="_x0000_s1033"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" filled="f" strokecolor="black [3213]"/>
                <v:shape id="Text Box 51" o:spid="_x0000_s1034" type="#_x0000_t202" style="position:absolute;left:13525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251CE5E0" w14:textId="46CA6B44" w:rsidR="00D40F63" w:rsidRDefault="00D40F63" w:rsidP="00A71359">
                        <w:r>
                          <w:t>R2</w:t>
                        </w:r>
                      </w:p>
                    </w:txbxContent>
                  </v:textbox>
                </v:shape>
                <w10:wrap type="through"/>
              </v:group>
            </w:pict>
          </mc:Fallback>
        </mc:AlternateContent>
      </w:r>
      <w:r>
        <w:rPr>
          <w:rFonts w:cs="Arial"/>
          <w:noProof/>
          <w:szCs w:val="20"/>
        </w:rPr>
        <mc:AlternateContent>
          <mc:Choice Requires="wpg">
            <w:drawing>
              <wp:anchor distT="0" distB="0" distL="114300" distR="114300" simplePos="0" relativeHeight="251661312" behindDoc="0" locked="0" layoutInCell="1" allowOverlap="1" wp14:anchorId="5CC8FECA" wp14:editId="173F8EF8">
                <wp:simplePos x="0" y="0"/>
                <wp:positionH relativeFrom="column">
                  <wp:posOffset>1694815</wp:posOffset>
                </wp:positionH>
                <wp:positionV relativeFrom="paragraph">
                  <wp:posOffset>98425</wp:posOffset>
                </wp:positionV>
                <wp:extent cx="659765" cy="598170"/>
                <wp:effectExtent l="0" t="0" r="635" b="36830"/>
                <wp:wrapThrough wrapText="bothSides">
                  <wp:wrapPolygon edited="0">
                    <wp:start x="4158" y="0"/>
                    <wp:lineTo x="0" y="4586"/>
                    <wp:lineTo x="0" y="17427"/>
                    <wp:lineTo x="4158" y="22013"/>
                    <wp:lineTo x="15800" y="22013"/>
                    <wp:lineTo x="16631" y="22013"/>
                    <wp:lineTo x="20789" y="15592"/>
                    <wp:lineTo x="20789" y="6420"/>
                    <wp:lineTo x="19126" y="917"/>
                    <wp:lineTo x="15800" y="0"/>
                    <wp:lineTo x="4158" y="0"/>
                  </wp:wrapPolygon>
                </wp:wrapThrough>
                <wp:docPr id="48" name="Group 48"/>
                <wp:cNvGraphicFramePr/>
                <a:graphic xmlns:a="http://schemas.openxmlformats.org/drawingml/2006/main">
                  <a:graphicData uri="http://schemas.microsoft.com/office/word/2010/wordprocessingGroup">
                    <wpg:wgp>
                      <wpg:cNvGrpSpPr/>
                      <wpg:grpSpPr>
                        <a:xfrm>
                          <a:off x="0" y="0"/>
                          <a:ext cx="659765" cy="598170"/>
                          <a:chOff x="0" y="0"/>
                          <a:chExt cx="659765" cy="598742"/>
                        </a:xfrm>
                      </wpg:grpSpPr>
                      <wps:wsp>
                        <wps:cNvPr id="22" name="Oval 22"/>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45" name="Text Box 45"/>
                        <wps:cNvSpPr txBox="1"/>
                        <wps:spPr>
                          <a:xfrm>
                            <a:off x="135255" y="0"/>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BFD4EF" w14:textId="7CCC1564" w:rsidR="00D40F63" w:rsidRDefault="00D40F63">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8" o:spid="_x0000_s1035" style="position:absolute;margin-left:133.45pt;margin-top:7.75pt;width:51.95pt;height:47.1pt;z-index:251661312" coordsize="659765,598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">
                <v:oval id="Oval 22" o:spid="_x0000_s1036"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Amt4wgAA&#10;ANsAAAAPAAAAZHJzL2Rvd25yZXYueG1sRI9BawIxFITvBf9DeEJvNdstiG6NUoSieFP34u25eW6W&#10;Ji/rJl3Xf2+EQo/DzHzDLFaDs6KnLjSeFbxPMhDEldcN1wrK4/fbDESIyBqtZ1JwpwCr5ehlgYX2&#10;N95Tf4i1SBAOBSowMbaFlKEy5DBMfEucvIvvHMYku1rqDm8J7qzMs2wqHTacFgy2tDZU/Rx+nYIT&#10;2WH3IXc8dfPSXM+biz3bXqnX8fD1CSLSEP/Df+2tVpDn8PySfoBcP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Ca3jCAAAA2wAAAA8AAAAAAAAAAAAAAAAAlwIAAGRycy9kb3du&#10;cmV2LnhtbFBLBQYAAAAABAAEAPUAAACGAwAAAAA=&#10;" filled="f" strokecolor="black [3213]"/>
                <v:shape id="Text Box 45" o:spid="_x0000_s1037" type="#_x0000_t202" style="position:absolute;left:13525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50BFD4EF" w14:textId="7CCC1564" w:rsidR="00D40F63" w:rsidRDefault="00D40F63">
                        <w:r>
                          <w:t>R1</w:t>
                        </w:r>
                      </w:p>
                    </w:txbxContent>
                  </v:textbox>
                </v:shape>
                <w10:wrap type="through"/>
              </v:group>
            </w:pict>
          </mc:Fallback>
        </mc:AlternateContent>
      </w:r>
    </w:p>
    <w:p w14:paraId="289D02C1" w14:textId="4F5167B1" w:rsidR="00C718E4" w:rsidRDefault="00C718E4" w:rsidP="003D2CF1">
      <w:pPr>
        <w:rPr>
          <w:rFonts w:cs="Arial"/>
          <w:szCs w:val="20"/>
        </w:rPr>
      </w:pPr>
    </w:p>
    <w:p w14:paraId="2CCDE095" w14:textId="0036DA4E" w:rsidR="00C718E4" w:rsidRDefault="00251197" w:rsidP="003D2CF1">
      <w:pPr>
        <w:rPr>
          <w:rFonts w:cs="Arial"/>
          <w:szCs w:val="20"/>
        </w:rPr>
      </w:pPr>
      <w:r>
        <w:rPr>
          <w:rFonts w:cs="Arial"/>
          <w:noProof/>
          <w:szCs w:val="20"/>
        </w:rPr>
        <mc:AlternateContent>
          <mc:Choice Requires="wps">
            <w:drawing>
              <wp:anchor distT="0" distB="0" distL="114300" distR="114300" simplePos="0" relativeHeight="251716608" behindDoc="0" locked="0" layoutInCell="1" allowOverlap="1" wp14:anchorId="4D93FBA7" wp14:editId="7C5C7B5C">
                <wp:simplePos x="0" y="0"/>
                <wp:positionH relativeFrom="column">
                  <wp:posOffset>2211309</wp:posOffset>
                </wp:positionH>
                <wp:positionV relativeFrom="paragraph">
                  <wp:posOffset>88265</wp:posOffset>
                </wp:positionV>
                <wp:extent cx="1184036" cy="1948186"/>
                <wp:effectExtent l="0" t="0" r="35560" b="33020"/>
                <wp:wrapNone/>
                <wp:docPr id="167" name="Straight Connector 167"/>
                <wp:cNvGraphicFramePr/>
                <a:graphic xmlns:a="http://schemas.openxmlformats.org/drawingml/2006/main">
                  <a:graphicData uri="http://schemas.microsoft.com/office/word/2010/wordprocessingShape">
                    <wps:wsp>
                      <wps:cNvCnPr/>
                      <wps:spPr>
                        <a:xfrm flipH="1">
                          <a:off x="0" y="0"/>
                          <a:ext cx="1184036" cy="1948186"/>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7"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1pt,6.95pt" to="267.35pt,1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" strokecolor="red" strokeweight="2pt"/>
            </w:pict>
          </mc:Fallback>
        </mc:AlternateContent>
      </w:r>
      <w:r w:rsidR="00E0756F">
        <w:rPr>
          <w:rFonts w:cs="Arial"/>
          <w:noProof/>
          <w:szCs w:val="20"/>
        </w:rPr>
        <mc:AlternateContent>
          <mc:Choice Requires="wps">
            <w:drawing>
              <wp:anchor distT="0" distB="0" distL="114300" distR="114300" simplePos="0" relativeHeight="251710464" behindDoc="0" locked="0" layoutInCell="1" allowOverlap="1" wp14:anchorId="3A9B3E60" wp14:editId="02F56C44">
                <wp:simplePos x="0" y="0"/>
                <wp:positionH relativeFrom="column">
                  <wp:posOffset>2219960</wp:posOffset>
                </wp:positionH>
                <wp:positionV relativeFrom="paragraph">
                  <wp:posOffset>71755</wp:posOffset>
                </wp:positionV>
                <wp:extent cx="1150192" cy="1973750"/>
                <wp:effectExtent l="0" t="0" r="43815" b="33020"/>
                <wp:wrapNone/>
                <wp:docPr id="164" name="Straight Connector 164"/>
                <wp:cNvGraphicFramePr/>
                <a:graphic xmlns:a="http://schemas.openxmlformats.org/drawingml/2006/main">
                  <a:graphicData uri="http://schemas.microsoft.com/office/word/2010/wordprocessingShape">
                    <wps:wsp>
                      <wps:cNvCnPr/>
                      <wps:spPr>
                        <a:xfrm>
                          <a:off x="0" y="0"/>
                          <a:ext cx="1150192" cy="197375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8pt,5.65pt" to="265.35pt,16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" strokecolor="blue" strokeweight="2pt"/>
            </w:pict>
          </mc:Fallback>
        </mc:AlternateContent>
      </w:r>
      <w:r w:rsidR="00111158">
        <w:rPr>
          <w:rFonts w:cs="Arial"/>
          <w:noProof/>
          <w:szCs w:val="20"/>
        </w:rPr>
        <mc:AlternateContent>
          <mc:Choice Requires="wpg">
            <w:drawing>
              <wp:anchor distT="0" distB="0" distL="114300" distR="114300" simplePos="0" relativeHeight="251703296" behindDoc="0" locked="0" layoutInCell="1" allowOverlap="1" wp14:anchorId="038A4842" wp14:editId="1C47194A">
                <wp:simplePos x="0" y="0"/>
                <wp:positionH relativeFrom="column">
                  <wp:posOffset>2974177</wp:posOffset>
                </wp:positionH>
                <wp:positionV relativeFrom="paragraph">
                  <wp:posOffset>78105</wp:posOffset>
                </wp:positionV>
                <wp:extent cx="1964514" cy="2365752"/>
                <wp:effectExtent l="0" t="0" r="17145" b="22225"/>
                <wp:wrapNone/>
                <wp:docPr id="141" name="Group 141"/>
                <wp:cNvGraphicFramePr/>
                <a:graphic xmlns:a="http://schemas.openxmlformats.org/drawingml/2006/main">
                  <a:graphicData uri="http://schemas.microsoft.com/office/word/2010/wordprocessingGroup">
                    <wpg:wgp>
                      <wpg:cNvGrpSpPr/>
                      <wpg:grpSpPr>
                        <a:xfrm flipH="1">
                          <a:off x="0" y="0"/>
                          <a:ext cx="1964514" cy="2365752"/>
                          <a:chOff x="0" y="-8418"/>
                          <a:chExt cx="1619250" cy="2360930"/>
                        </a:xfrm>
                      </wpg:grpSpPr>
                      <wps:wsp>
                        <wps:cNvPr id="142" name="Freeform 142"/>
                        <wps:cNvSpPr/>
                        <wps:spPr>
                          <a:xfrm>
                            <a:off x="0" y="-8418"/>
                            <a:ext cx="1619250" cy="2360930"/>
                          </a:xfrm>
                          <a:custGeom>
                            <a:avLst/>
                            <a:gdLst>
                              <a:gd name="connsiteX0" fmla="*/ 1584357 w 1584357"/>
                              <a:gd name="connsiteY0" fmla="*/ 2417275 h 2417275"/>
                              <a:gd name="connsiteX1" fmla="*/ 0 w 1584357"/>
                              <a:gd name="connsiteY1" fmla="*/ 2399168 h 2417275"/>
                              <a:gd name="connsiteX2" fmla="*/ 9054 w 1584357"/>
                              <a:gd name="connsiteY2" fmla="*/ 0 h 2417275"/>
                            </a:gdLst>
                            <a:ahLst/>
                            <a:cxnLst>
                              <a:cxn ang="0">
                                <a:pos x="connsiteX0" y="connsiteY0"/>
                              </a:cxn>
                              <a:cxn ang="0">
                                <a:pos x="connsiteX1" y="connsiteY1"/>
                              </a:cxn>
                              <a:cxn ang="0">
                                <a:pos x="connsiteX2" y="connsiteY2"/>
                              </a:cxn>
                            </a:cxnLst>
                            <a:rect l="l" t="t" r="r" b="b"/>
                            <a:pathLst>
                              <a:path w="1584357" h="2417275">
                                <a:moveTo>
                                  <a:pt x="1584357" y="2417275"/>
                                </a:moveTo>
                                <a:lnTo>
                                  <a:pt x="0" y="2399168"/>
                                </a:lnTo>
                                <a:lnTo>
                                  <a:pt x="9054" y="0"/>
                                </a:lnTo>
                              </a:path>
                            </a:pathLst>
                          </a:cu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8092" y="0"/>
                            <a:ext cx="904875" cy="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144" name="Straight Connector 144"/>
                        <wps:cNvCnPr/>
                        <wps:spPr>
                          <a:xfrm>
                            <a:off x="15875" y="939800"/>
                            <a:ext cx="904875" cy="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145" name="Straight Connector 145"/>
                        <wps:cNvCnPr/>
                        <wps:spPr>
                          <a:xfrm>
                            <a:off x="6985" y="1818005"/>
                            <a:ext cx="904875" cy="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41" o:spid="_x0000_s1026" style="position:absolute;margin-left:234.2pt;margin-top:6.15pt;width:154.7pt;height:186.3pt;flip:x;z-index:251703296;mso-width-relative:margin;mso-height-relative:margin" coordorigin=",-8418" coordsize="1619250,23609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">
                <v:shape id="Freeform 142" o:spid="_x0000_s1027" style="position:absolute;top:-8418;width:1619250;height:2360930;visibility:visible;mso-wrap-style:square;v-text-anchor:middle" coordsize="1584357,2417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0eLxQAA&#10;ANwAAAAPAAAAZHJzL2Rvd25yZXYueG1sRE/basJAEH0v+A/LFHyrGy/UErOKFaQWBDEpiG9DdnKp&#10;2dk0u9X0791CoW9zONdJVr1pxJU6V1tWMB5FIIhzq2suFXxk26cXEM4ja2wsk4IfcrBaDh4SjLW9&#10;8ZGuqS9FCGEXo4LK+zaW0uUVGXQj2xIHrrCdQR9gV0rd4S2Em0ZOouhZGqw5NFTY0qai/JJ+GwWn&#10;r82+eT0f5lnxOZ2aNju/jdfvSg0f+/UChKfe/4v/3Dsd5s8m8PtMuEA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OnR4vFAAAA3AAAAA8AAAAAAAAAAAAAAAAAlwIAAGRycy9k&#10;b3ducmV2LnhtbFBLBQYAAAAABAAEAPUAAACJAwAAAAA=&#10;" path="m1584357,2417275l0,2399168,9054,0e" filled="f" strokecolor="red" strokeweight="2pt">
                  <v:path arrowok="t" o:connecttype="custom" o:connectlocs="1619250,2360930;0,2343245;9253,0" o:connectangles="0,0,0"/>
                </v:shape>
                <v:line id="Straight Connector 143" o:spid="_x0000_s1028" style="position:absolute;visibility:visible;mso-wrap-style:square" from="8092,0" to="9129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BYocMAAADcAAAADwAAAGRycy9kb3ducmV2LnhtbERPS2vCQBC+F/oflin0ppvaWEp0lRBR&#10;xMehNoUeh+yYhGZnQ3bV+O9dQehtPr7nTOe9acSZOldbVvA2jEAQF1bXXCrIv5eDTxDOI2tsLJOC&#10;KzmYz56fpphoe+EvOh98KUIIuwQVVN63iZSuqMigG9qWOHBH2xn0AXal1B1eQrhp5CiKPqTBmkND&#10;hS1lFRV/h5NR8NOMF9lqu4/z3zxOMVpseLVDpV5f+nQCwlPv/8UP91qH+fE73J8JF8jZ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CQWKHDAAAA3AAAAA8AAAAAAAAAAAAA&#10;AAAAoQIAAGRycy9kb3ducmV2LnhtbFBLBQYAAAAABAAEAPkAAACRAwAAAAA=&#10;" strokecolor="red" strokeweight="2pt"/>
                <v:line id="Straight Connector 144" o:spid="_x0000_s1029" style="position:absolute;visibility:visible;mso-wrap-style:square" from="15875,939800" to="920750,939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nA1cMAAADcAAAADwAAAGRycy9kb3ducmV2LnhtbERPTWvCQBC9C/0Pywi91Y0llRKzEVEa&#10;SquHagSPQ3aahGZnQ3Yb4793CwVv83ifk65G04qBetdYVjCfRSCIS6sbrhQUx7enVxDOI2tsLZOC&#10;KzlYZQ+TFBNtL/xFw8FXIoSwS1BB7X2XSOnKmgy6me2IA/dte4M+wL6SusdLCDetfI6ihTTYcGio&#10;saNNTeXP4dcoOLUv203+uY+LcxGvMdp+cL5DpR6n43oJwtPo7+J/97sO8+MY/p4JF8js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95wNXDAAAA3AAAAA8AAAAAAAAAAAAA&#10;AAAAoQIAAGRycy9kb3ducmV2LnhtbFBLBQYAAAAABAAEAPkAAACRAwAAAAA=&#10;" strokecolor="red" strokeweight="2pt"/>
                <v:line id="Straight Connector 145" o:spid="_x0000_s1030" style="position:absolute;visibility:visible;mso-wrap-style:square" from="6985,1818005" to="911860,1818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DVlTsMAAADcAAAADwAAAGRycy9kb3ducmV2LnhtbERPTWvCQBC9F/wPywi9NRslKZK6iiiK&#10;aHtoTKHHITtNgtnZkN2a9N93hUJv83ifs1yPphU36l1jWcEsikEQl1Y3XCkoLvunBQjnkTW2lknB&#10;DzlYryYPS8y0HfidbrmvRAhhl6GC2vsuk9KVNRl0ke2IA/dle4M+wL6SuschhJtWzuP4WRpsODTU&#10;2NG2pvKafxsFH2262x7Ob0nxWSQbjHcnPryiUo/TcfMCwtPo/8V/7qMO85MU7s+EC+Tq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A1ZU7DAAAA3AAAAA8AAAAAAAAAAAAA&#10;AAAAoQIAAGRycy9kb3ducmV2LnhtbFBLBQYAAAAABAAEAPkAAACRAwAAAAA=&#10;" strokecolor="red" strokeweight="2pt"/>
              </v:group>
            </w:pict>
          </mc:Fallback>
        </mc:AlternateContent>
      </w:r>
      <w:r w:rsidR="00111158">
        <w:rPr>
          <w:rFonts w:cs="Arial"/>
          <w:noProof/>
          <w:szCs w:val="20"/>
        </w:rPr>
        <mc:AlternateContent>
          <mc:Choice Requires="wpg">
            <w:drawing>
              <wp:anchor distT="0" distB="0" distL="114300" distR="114300" simplePos="0" relativeHeight="251701248" behindDoc="0" locked="0" layoutInCell="1" allowOverlap="1" wp14:anchorId="09F456F2" wp14:editId="6EA1E248">
                <wp:simplePos x="0" y="0"/>
                <wp:positionH relativeFrom="column">
                  <wp:posOffset>862330</wp:posOffset>
                </wp:positionH>
                <wp:positionV relativeFrom="paragraph">
                  <wp:posOffset>71120</wp:posOffset>
                </wp:positionV>
                <wp:extent cx="1619250" cy="2360930"/>
                <wp:effectExtent l="0" t="0" r="31750" b="26670"/>
                <wp:wrapNone/>
                <wp:docPr id="140" name="Group 140"/>
                <wp:cNvGraphicFramePr/>
                <a:graphic xmlns:a="http://schemas.openxmlformats.org/drawingml/2006/main">
                  <a:graphicData uri="http://schemas.microsoft.com/office/word/2010/wordprocessingGroup">
                    <wpg:wgp>
                      <wpg:cNvGrpSpPr/>
                      <wpg:grpSpPr>
                        <a:xfrm>
                          <a:off x="0" y="0"/>
                          <a:ext cx="1619250" cy="2360930"/>
                          <a:chOff x="0" y="-8418"/>
                          <a:chExt cx="1619250" cy="2360930"/>
                        </a:xfrm>
                      </wpg:grpSpPr>
                      <wps:wsp>
                        <wps:cNvPr id="136" name="Freeform 136"/>
                        <wps:cNvSpPr/>
                        <wps:spPr>
                          <a:xfrm>
                            <a:off x="0" y="-8418"/>
                            <a:ext cx="1619250" cy="2360930"/>
                          </a:xfrm>
                          <a:custGeom>
                            <a:avLst/>
                            <a:gdLst>
                              <a:gd name="connsiteX0" fmla="*/ 1584357 w 1584357"/>
                              <a:gd name="connsiteY0" fmla="*/ 2417275 h 2417275"/>
                              <a:gd name="connsiteX1" fmla="*/ 0 w 1584357"/>
                              <a:gd name="connsiteY1" fmla="*/ 2399168 h 2417275"/>
                              <a:gd name="connsiteX2" fmla="*/ 9054 w 1584357"/>
                              <a:gd name="connsiteY2" fmla="*/ 0 h 2417275"/>
                            </a:gdLst>
                            <a:ahLst/>
                            <a:cxnLst>
                              <a:cxn ang="0">
                                <a:pos x="connsiteX0" y="connsiteY0"/>
                              </a:cxn>
                              <a:cxn ang="0">
                                <a:pos x="connsiteX1" y="connsiteY1"/>
                              </a:cxn>
                              <a:cxn ang="0">
                                <a:pos x="connsiteX2" y="connsiteY2"/>
                              </a:cxn>
                            </a:cxnLst>
                            <a:rect l="l" t="t" r="r" b="b"/>
                            <a:pathLst>
                              <a:path w="1584357" h="2417275">
                                <a:moveTo>
                                  <a:pt x="1584357" y="2417275"/>
                                </a:moveTo>
                                <a:lnTo>
                                  <a:pt x="0" y="2399168"/>
                                </a:lnTo>
                                <a:lnTo>
                                  <a:pt x="9054" y="0"/>
                                </a:lnTo>
                              </a:path>
                            </a:pathLst>
                          </a:cu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a:off x="8092" y="0"/>
                            <a:ext cx="904875" cy="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wps:wsp>
                        <wps:cNvPr id="138" name="Straight Connector 138"/>
                        <wps:cNvCnPr/>
                        <wps:spPr>
                          <a:xfrm>
                            <a:off x="15875" y="939800"/>
                            <a:ext cx="904875" cy="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wps:wsp>
                        <wps:cNvPr id="139" name="Straight Connector 139"/>
                        <wps:cNvCnPr/>
                        <wps:spPr>
                          <a:xfrm>
                            <a:off x="6985" y="1818005"/>
                            <a:ext cx="904875" cy="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40" o:spid="_x0000_s1026" style="position:absolute;margin-left:67.9pt;margin-top:5.6pt;width:127.5pt;height:185.9pt;z-index:251701248" coordorigin=",-8418" coordsize="1619250,23609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">
                <v:shape id="Freeform 136" o:spid="_x0000_s1027" style="position:absolute;top:-8418;width:1619250;height:2360930;visibility:visible;mso-wrap-style:square;v-text-anchor:middle" coordsize="1584357,2417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6ByAwgAA&#10;ANwAAAAPAAAAZHJzL2Rvd25yZXYueG1sRE/NasJAEL4LfYdlCr2ZTSyIpq6hpLb00oOxDzBkxyQm&#10;Oxt3t5q+fbcgeJuP73c2xWQGcSHnO8sKsiQFQVxb3XGj4PvwPl+B8AFZ42CZFPySh2L7MNtgru2V&#10;93SpQiNiCPscFbQhjLmUvm7JoE/sSBy5o3UGQ4SukdrhNYabQS7SdCkNdhwbWhypbKnuqx+joCR/&#10;rqazK09r2X+89V+7jLteqafH6fUFRKAp3MU396eO85+X8P9MvEB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noHIDCAAAA3AAAAA8AAAAAAAAAAAAAAAAAlwIAAGRycy9kb3du&#10;cmV2LnhtbFBLBQYAAAAABAAEAPUAAACGAwAAAAA=&#10;" path="m1584357,2417275l0,2399168,9054,0e" filled="f" strokecolor="blue" strokeweight="2pt">
                  <v:path arrowok="t" o:connecttype="custom" o:connectlocs="1619250,2360930;0,2343245;9253,0" o:connectangles="0,0,0"/>
                </v:shape>
                <v:line id="Straight Connector 137" o:spid="_x0000_s1028" style="position:absolute;visibility:visible;mso-wrap-style:square" from="8092,0" to="9129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9yScIAAADcAAAADwAAAGRycy9kb3ducmV2LnhtbERPTWvCQBC9F/oflin0VjcqWImuIkJL&#10;FaQ0tvcxO92EZmfT7NTEf+8WCr3N433Ocj34Rp2pi3VgA+NRBoq4DLZmZ+D9+PQwBxUF2WITmAxc&#10;KMJ6dXuzxNyGnt/oXIhTKYRjjgYqkTbXOpYVeYyj0BIn7jN0HiXBzmnbYZ/CfaMnWTbTHmtODRW2&#10;tK2o/Cp+vAH3Ot17L4devrfz3cfxNKkL92zM/d2wWYASGuRf/Od+sWn+9BF+n0kX6NU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c9yScIAAADcAAAADwAAAAAAAAAAAAAA&#10;AAChAgAAZHJzL2Rvd25yZXYueG1sUEsFBgAAAAAEAAQA+QAAAJADAAAAAA==&#10;" strokecolor="blue" strokeweight="2pt"/>
                <v:line id="Straight Connector 138" o:spid="_x0000_s1029" style="position:absolute;visibility:visible;mso-wrap-style:square" from="15875,939800" to="920750,939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DmO8QAAADcAAAADwAAAGRycy9kb3ducmV2LnhtbESPQUvDQBCF70L/wzIFb3ZjC1Jit0UK&#10;FRVETPU+ZsdNMDubZscm/nvnIHib4b1575vNboqdOdOQ28QOrhcFGOI6+ZaDg7fj4WoNJguyxy4x&#10;OfihDLvt7GKDpU8jv9K5kmA0hHOJDhqRvrQ21w1FzIvUE6v2mYaIousQrB9w1PDY2WVR3NiILWtD&#10;gz3tG6q/qu/oILysnmKU51FO+/Xj+/Fj2Vbh3rnL+XR3C0Zokn/z3/WDV/yV0uozOoHd/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UOY7xAAAANwAAAAPAAAAAAAAAAAA&#10;AAAAAKECAABkcnMvZG93bnJldi54bWxQSwUGAAAAAAQABAD5AAAAkgMAAAAA&#10;" strokecolor="blue" strokeweight="2pt"/>
                <v:line id="Straight Connector 139" o:spid="_x0000_s1030" style="position:absolute;visibility:visible;mso-wrap-style:square" from="6985,1818005" to="911860,1818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xDoMIAAADcAAAADwAAAGRycy9kb3ducmV2LnhtbERPTWvCQBC9F/oflin0VjcqiI2uIkJL&#10;FaQ0tvcxO92EZmfT7NTEf+8WCr3N433Ocj34Rp2pi3VgA+NRBoq4DLZmZ+D9+PQwBxUF2WITmAxc&#10;KMJ6dXuzxNyGnt/oXIhTKYRjjgYqkTbXOpYVeYyj0BIn7jN0HiXBzmnbYZ/CfaMnWTbTHmtODRW2&#10;tK2o/Cp+vAH3Ot17L4devrfz3cfxNKkL92zM/d2wWYASGuRf/Od+sWn+9BF+n0kX6NU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xxDoMIAAADcAAAADwAAAAAAAAAAAAAA&#10;AAChAgAAZHJzL2Rvd25yZXYueG1sUEsFBgAAAAAEAAQA+QAAAJADAAAAAA==&#10;" strokecolor="blue" strokeweight="2pt"/>
              </v:group>
            </w:pict>
          </mc:Fallback>
        </mc:AlternateContent>
      </w:r>
      <w:r w:rsidR="008E674E">
        <w:rPr>
          <w:rFonts w:cs="Arial"/>
          <w:noProof/>
          <w:szCs w:val="20"/>
        </w:rPr>
        <mc:AlternateContent>
          <mc:Choice Requires="wpg">
            <w:drawing>
              <wp:anchor distT="0" distB="0" distL="114300" distR="114300" simplePos="0" relativeHeight="251682816" behindDoc="0" locked="0" layoutInCell="1" allowOverlap="1" wp14:anchorId="170B5756" wp14:editId="5372D00D">
                <wp:simplePos x="0" y="0"/>
                <wp:positionH relativeFrom="column">
                  <wp:posOffset>3366770</wp:posOffset>
                </wp:positionH>
                <wp:positionV relativeFrom="paragraph">
                  <wp:posOffset>131445</wp:posOffset>
                </wp:positionV>
                <wp:extent cx="466090" cy="90170"/>
                <wp:effectExtent l="0" t="0" r="16510" b="36830"/>
                <wp:wrapNone/>
                <wp:docPr id="92" name="Group 92"/>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93" name="Straight Connector 93"/>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4" name="Straight Connector 94"/>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5" name="Straight Connector 95"/>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265.1pt;margin-top:10.35pt;width:36.7pt;height:7.1pt;z-index:251682816;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">
                <v:line id="Straight Connector 93"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8cx8MAAADbAAAADwAAAGRycy9kb3ducmV2LnhtbESP0WrCQBRE3wv9h+UWfNNNKxVNXUWk&#10;YkEUjH7AJXvNRrN3Q3Y18e9dQejjMHNmmOm8s5W4UeNLxwo+BwkI4tzpkgsFx8OqPwbhA7LGyjEp&#10;uJOH+ez9bYqpdi3v6ZaFQsQS9ikqMCHUqZQ+N2TRD1xNHL2TayyGKJtC6gbbWG4r+ZUkI2mx5Lhg&#10;sKalofySXa2CSTieze9lPd5k34d2NzLb4nzSSvU+usUPiEBd+A+/6D8duSE8v8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mvHMfDAAAA2wAAAA8AAAAAAAAAAAAA&#10;AAAAoQIAAGRycy9kb3ducmV2LnhtbFBLBQYAAAAABAAEAPkAAACRAwAAAAA=&#10;" strokecolor="black [3213]" strokeweight="2pt"/>
                <v:line id="Straight Connector 94"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aEs8MAAADbAAAADwAAAGRycy9kb3ducmV2LnhtbESP0WrCQBRE3wv9h+UWfNNNixVNXUWk&#10;YkEUjH7AJXvNRrN3Q3Y18e9dQejjMHNmmOm8s5W4UeNLxwo+BwkI4tzpkgsFx8OqPwbhA7LGyjEp&#10;uJOH+ez9bYqpdi3v6ZaFQsQS9ikqMCHUqZQ+N2TRD1xNHL2TayyGKJtC6gbbWG4r+ZUkI2mx5Lhg&#10;sKalofySXa2CSTieze9lPd5k34d2NzLb4nzSSvU+usUPiEBd+A+/6D8duSE8v8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ZGhLPDAAAA2wAAAA8AAAAAAAAAAAAA&#10;AAAAoQIAAGRycy9kb3ducmV2LnhtbFBLBQYAAAAABAAEAPkAAACRAwAAAAA=&#10;" strokecolor="black [3213]" strokeweight="2pt"/>
                <v:line id="Straight Connector 95"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7NwsQAAADbAAAADwAAAGRycy9kb3ducmV2LnhtbESPQUvDQBSE74L/YXmCN7upYGljt6Ut&#10;rfSgUGO9P7PPJJj3Nu6uTfz33YLgcZiZb5j5cuBWnciHxomB8SgDRVI620hl4Pi2u5uCChHFYuuE&#10;DPxSgOXi+mqOuXW9vNKpiJVKEAk5Gqhj7HKtQ1kTYxi5jiR5n84zxiR9pa3HPsG51fdZNtGMjaSF&#10;Gjva1FR+FT9sYFtOpsfv59nTgfv3F96HDy7W3pjbm2H1CCrSEP/Df+29NTB7gMuX9AP04gw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fs3CxAAAANsAAAAPAAAAAAAAAAAA&#10;AAAAAKECAABkcnMvZG93bnJldi54bWxQSwUGAAAAAAQABAD5AAAAkgMAAAAA&#10;" strokecolor="black [3213]" strokeweight="2pt"/>
              </v:group>
            </w:pict>
          </mc:Fallback>
        </mc:AlternateContent>
      </w:r>
      <w:r w:rsidR="008E674E">
        <w:rPr>
          <w:rFonts w:cs="Arial"/>
          <w:noProof/>
          <w:szCs w:val="20"/>
        </w:rPr>
        <mc:AlternateContent>
          <mc:Choice Requires="wpg">
            <w:drawing>
              <wp:anchor distT="0" distB="0" distL="114300" distR="114300" simplePos="0" relativeHeight="251681792" behindDoc="0" locked="0" layoutInCell="1" allowOverlap="1" wp14:anchorId="3A4EF88C" wp14:editId="76A47223">
                <wp:simplePos x="0" y="0"/>
                <wp:positionH relativeFrom="column">
                  <wp:posOffset>3386738</wp:posOffset>
                </wp:positionH>
                <wp:positionV relativeFrom="paragraph">
                  <wp:posOffset>6910</wp:posOffset>
                </wp:positionV>
                <wp:extent cx="466712" cy="90591"/>
                <wp:effectExtent l="0" t="0" r="16510" b="36830"/>
                <wp:wrapNone/>
                <wp:docPr id="88" name="Group 88"/>
                <wp:cNvGraphicFramePr/>
                <a:graphic xmlns:a="http://schemas.openxmlformats.org/drawingml/2006/main">
                  <a:graphicData uri="http://schemas.microsoft.com/office/word/2010/wordprocessingGroup">
                    <wpg:wgp>
                      <wpg:cNvGrpSpPr/>
                      <wpg:grpSpPr>
                        <a:xfrm>
                          <a:off x="0" y="0"/>
                          <a:ext cx="466712" cy="90591"/>
                          <a:chOff x="0" y="0"/>
                          <a:chExt cx="532130" cy="105410"/>
                        </a:xfrm>
                      </wpg:grpSpPr>
                      <wps:wsp>
                        <wps:cNvPr id="89" name="Straight Connector 89"/>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1" name="Straight Connector 91"/>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8" o:spid="_x0000_s1026" style="position:absolute;margin-left:266.65pt;margin-top:.55pt;width:36.75pt;height:7.15pt;z-index:251681792;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">
                <v:line id="Straight Connector 89"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698MMAAADbAAAADwAAAGRycy9kb3ducmV2LnhtbESP0WrCQBRE3wv+w3KFvtWNBSVGVxGp&#10;WBALRj/gkr1mo9m7Ibua9O+7gtDHYWbOMItVb2vxoNZXjhWMRwkI4sLpiksF59P2IwXhA7LG2jEp&#10;+CUPq+XgbYGZdh0f6ZGHUkQI+wwVmBCaTEpfGLLoR64hjt7FtRZDlG0pdYtdhNtafibJVFqsOC4Y&#10;bGhjqLjld6tgFs5X83Xbpft8cup+puZQXi9aqfdhv56DCNSH//Cr/a0VpDN4fok/QC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2evfDDAAAA2wAAAA8AAAAAAAAAAAAA&#10;AAAAoQIAAGRycy9kb3ducmV2LnhtbFBLBQYAAAAABAAEAPkAAACRAwAAAAA=&#10;" strokecolor="black [3213]" strokeweight="2pt"/>
                <v:line id="Straight Connector 90"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X2CsMAAAADbAAAADwAAAGRycy9kb3ducmV2LnhtbERPzWrCQBC+C32HZQq96UahYlNXkVJp&#10;oSgYfYAhO2aj2dmQ3Zr07TsHwePH979cD75RN+piHdjAdJKBIi6DrbkycDpuxwtQMSFbbAKTgT+K&#10;sF49jZaY29DzgW5FqpSEcMzRgEupzbWOpSOPcRJaYuHOofOYBHaVth32Eu4bPcuyufZYszQ4bOnD&#10;UXktfr2Bt3S6uM/r1+KneD32+7nbVZezNebledi8g0o0pIf47v624pP18kV+gF79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l9grDAAAAA2wAAAA8AAAAAAAAAAAAAAAAA&#10;oQIAAGRycy9kb3ducmV2LnhtbFBLBQYAAAAABAAEAPkAAACOAwAAAAA=&#10;" strokecolor="black [3213]" strokeweight="2pt"/>
                <v:line id="Straight Connector 91"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XLwcQAAADbAAAADwAAAGRycy9kb3ducmV2LnhtbESPQU/CQBSE7yb+h80z4SZbOBCoLEQN&#10;EA6SaMX7s/tsG/velt2V1n/vkphwnMzMN5nleuBWncmHxomByTgDRVI620hl4Pi+vZ+DChHFYuuE&#10;DPxSgPXq9maJuXW9vNG5iJVKEAk5Gqhj7HKtQ1kTYxi7jiR5X84zxiR9pa3HPsG51dMsm2nGRtJC&#10;jR0911R+Fz9sYFPO5sfTy2L3yv3Hgffhk4snb8zobnh8ABVpiNfwf3tvDSwmcPmSfoBe/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RcvBxAAAANsAAAAPAAAAAAAAAAAA&#10;AAAAAKECAABkcnMvZG93bnJldi54bWxQSwUGAAAAAAQABAD5AAAAkgMAAAAA&#10;" strokecolor="black [3213]" strokeweight="2pt"/>
              </v:group>
            </w:pict>
          </mc:Fallback>
        </mc:AlternateContent>
      </w:r>
      <w:r w:rsidR="008E674E">
        <w:rPr>
          <w:rFonts w:cs="Arial"/>
          <w:noProof/>
          <w:szCs w:val="20"/>
        </w:rPr>
        <mc:AlternateContent>
          <mc:Choice Requires="wpg">
            <w:drawing>
              <wp:anchor distT="0" distB="0" distL="114300" distR="114300" simplePos="0" relativeHeight="251679744" behindDoc="0" locked="0" layoutInCell="1" allowOverlap="1" wp14:anchorId="14183207" wp14:editId="1DBBACBE">
                <wp:simplePos x="0" y="0"/>
                <wp:positionH relativeFrom="column">
                  <wp:posOffset>1757114</wp:posOffset>
                </wp:positionH>
                <wp:positionV relativeFrom="paragraph">
                  <wp:posOffset>124604</wp:posOffset>
                </wp:positionV>
                <wp:extent cx="466712" cy="90591"/>
                <wp:effectExtent l="0" t="0" r="16510" b="36830"/>
                <wp:wrapNone/>
                <wp:docPr id="84" name="Group 84"/>
                <wp:cNvGraphicFramePr/>
                <a:graphic xmlns:a="http://schemas.openxmlformats.org/drawingml/2006/main">
                  <a:graphicData uri="http://schemas.microsoft.com/office/word/2010/wordprocessingGroup">
                    <wpg:wgp>
                      <wpg:cNvGrpSpPr/>
                      <wpg:grpSpPr>
                        <a:xfrm>
                          <a:off x="0" y="0"/>
                          <a:ext cx="466712" cy="90591"/>
                          <a:chOff x="0" y="0"/>
                          <a:chExt cx="532130" cy="105410"/>
                        </a:xfrm>
                      </wpg:grpSpPr>
                      <wps:wsp>
                        <wps:cNvPr id="85" name="Straight Connector 85"/>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4" o:spid="_x0000_s1026" style="position:absolute;margin-left:138.35pt;margin-top:9.8pt;width:36.75pt;height:7.15pt;z-index:251679744;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">
                <v:line id="Straight Connector 85"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O39cMAAADbAAAADwAAAGRycy9kb3ducmV2LnhtbESP0WrCQBRE3wv+w3IF35qNBSVNXUVK&#10;SwWxYPQDLtlrNpq9G7JbE//eFYQ+DjNzhlmsBtuIK3W+dqxgmqQgiEuna64UHA/frxkIH5A1No5J&#10;wY08rJajlwXm2vW8p2sRKhEh7HNUYEJocyl9aciiT1xLHL2T6yyGKLtK6g77CLeNfEvTubRYc1ww&#10;2NKnofJS/FkF7+F4Nl+Xn2xbzA7979zsqvNJKzUZD+sPEIGG8B9+tjdaQTaDx5f4A+Ty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Tt/XDAAAA2wAAAA8AAAAAAAAAAAAA&#10;AAAAoQIAAGRycy9kb3ducmV2LnhtbFBLBQYAAAAABAAEAPkAAACRAwAAAAA=&#10;" strokecolor="black [3213]" strokeweight="2pt"/>
                <v:line id="Straight Connector 86"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EpgsQAAADbAAAADwAAAGRycy9kb3ducmV2LnhtbESP0WrCQBRE3wv9h+UKfasbC4aYupFS&#10;KhZKBaMfcMneZKPZuyG7mvTvu4WCj8PMnGHWm8l24kaDbx0rWMwTEMSV0y03Ck7H7XMGwgdkjZ1j&#10;UvBDHjbF48Mac+1GPtCtDI2IEPY5KjAh9LmUvjJk0c9dTxy92g0WQ5RDI/WAY4TbTr4kSSotthwX&#10;DPb0bqi6lFerYBVOZ/Nx2WVf5fI47lPz3ZxrrdTTbHp7BRFoCvfwf/tTK8hS+PsSf4As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ASmCxAAAANsAAAAPAAAAAAAAAAAA&#10;AAAAAKECAABkcnMvZG93bnJldi54bWxQSwUGAAAAAAQABAD5AAAAkgMAAAAA&#10;" strokecolor="black [3213]" strokeweight="2pt"/>
                <v:line id="Straight Connector 87"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lg88QAAADbAAAADwAAAGRycy9kb3ducmV2LnhtbESPwU7DMBBE70j8g7VIvVEHDm0IdStA&#10;LeqhSBDKfYmXJCK7Tm3TpH9fIyFxHM3MG81iNXKnjuRD68TAzTQDRVI520ptYP++uc5BhYhisXNC&#10;Bk4UYLW8vFhgYd0gb3QsY60SREKBBpoY+0LrUDXEGKauJ0nel/OMMUlfa+txSHDu9G2WzTRjK2mh&#10;wZ6eGqq+yx82sK5m+f6wu3t+5eHjhbfhk8tHb8zkany4BxVpjP/hv/bWGsjn8Psl/QC9P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OWDzxAAAANsAAAAPAAAAAAAAAAAA&#10;AAAAAKECAABkcnMvZG93bnJldi54bWxQSwUGAAAAAAQABAD5AAAAkgMAAAAA&#10;" strokecolor="black [3213]" strokeweight="2pt"/>
              </v:group>
            </w:pict>
          </mc:Fallback>
        </mc:AlternateContent>
      </w:r>
      <w:r w:rsidR="008E674E">
        <w:rPr>
          <w:rFonts w:cs="Arial"/>
          <w:noProof/>
          <w:szCs w:val="20"/>
        </w:rPr>
        <mc:AlternateContent>
          <mc:Choice Requires="wpg">
            <w:drawing>
              <wp:anchor distT="0" distB="0" distL="114300" distR="114300" simplePos="0" relativeHeight="251677696" behindDoc="0" locked="0" layoutInCell="1" allowOverlap="1" wp14:anchorId="488D6929" wp14:editId="43DEAA99">
                <wp:simplePos x="0" y="0"/>
                <wp:positionH relativeFrom="column">
                  <wp:posOffset>1776743</wp:posOffset>
                </wp:positionH>
                <wp:positionV relativeFrom="paragraph">
                  <wp:posOffset>-635</wp:posOffset>
                </wp:positionV>
                <wp:extent cx="466712" cy="90591"/>
                <wp:effectExtent l="0" t="0" r="16510" b="36830"/>
                <wp:wrapNone/>
                <wp:docPr id="79" name="Group 79"/>
                <wp:cNvGraphicFramePr/>
                <a:graphic xmlns:a="http://schemas.openxmlformats.org/drawingml/2006/main">
                  <a:graphicData uri="http://schemas.microsoft.com/office/word/2010/wordprocessingGroup">
                    <wpg:wgp>
                      <wpg:cNvGrpSpPr/>
                      <wpg:grpSpPr>
                        <a:xfrm>
                          <a:off x="0" y="0"/>
                          <a:ext cx="466712" cy="90591"/>
                          <a:chOff x="0" y="0"/>
                          <a:chExt cx="532130" cy="105410"/>
                        </a:xfrm>
                      </wpg:grpSpPr>
                      <wps:wsp>
                        <wps:cNvPr id="76" name="Straight Connector 76"/>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139.9pt;margin-top:0;width:36.75pt;height:7.15pt;z-index:251677696;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">
                <v:line id="Straight Connector 76"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RZpcMAAADbAAAADwAAAGRycy9kb3ducmV2LnhtbESP0WrCQBRE3wv+w3KFvtWNQlONriKi&#10;tCAVjH7AJXvNRrN3Q3Y16d93hUIfh5k5wyxWva3Fg1pfOVYwHiUgiAunKy4VnE+7tykIH5A11o5J&#10;wQ95WC0HLwvMtOv4SI88lCJC2GeowITQZFL6wpBFP3INcfQurrUYomxLqVvsItzWcpIkqbRYcVww&#10;2NDGUHHL71bBLJyvZnv7nO7z91N3SM13eb1opV6H/XoOIlAf/sN/7S+t4COF55f4A+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UWaXDAAAA2wAAAA8AAAAAAAAAAAAA&#10;AAAAoQIAAGRycy9kb3ducmV2LnhtbFBLBQYAAAAABAAEAPkAAACRAwAAAAA=&#10;" strokecolor="black [3213]" strokeweight="2pt"/>
                <v:line id="Straight Connector 77"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j8PsQAAADbAAAADwAAAGRycy9kb3ducmV2LnhtbESP0WrCQBRE34X+w3KFvulGoRqjqxRp&#10;aUEUjH7AJXvNRrN3Q3Zr0r93CwUfh5k5w6w2va3FnVpfOVYwGScgiAunKy4VnE+foxSED8gaa8ek&#10;4Jc8bNYvgxVm2nV8pHseShEh7DNUYEJoMil9YciiH7uGOHoX11oMUbal1C12EW5rOU2SmbRYcVww&#10;2NDWUHHLf6yCRThfzcftK93lb6fuMDP78nrRSr0O+/cliEB9eIb/299awXwOf1/iD5Dr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mPw+xAAAANsAAAAPAAAAAAAAAAAA&#10;AAAAAKECAABkcnMvZG93bnJldi54bWxQSwUGAAAAAAQABAD5AAAAkgMAAAAA&#10;" strokecolor="black [3213]" strokeweight="2pt"/>
                <v:line id="Straight Connector 78"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3OEpsEAAADbAAAADwAAAGRycy9kb3ducmV2LnhtbERPTU/CQBC9k/gfNmPiDbZyQCwsRI0a&#10;DpJgxfvQHdvGzmzZXWn99+yBhOPL+16uB27ViXxonBi4n2SgSEpnG6kM7L/exnNQIaJYbJ2QgX8K&#10;sF7djJaYW9fLJ52KWKkUIiFHA3WMXa51KGtiDBPXkSTux3nGmKCvtPXYp3Bu9TTLZpqxkdRQY0cv&#10;NZW/xR8beC1n8/3x4/F9x/33ljfhwMWzN+budnhagIo0xKv44t5YAw9pbPqSfoBen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bc4SmwQAAANsAAAAPAAAAAAAAAAAAAAAA&#10;AKECAABkcnMvZG93bnJldi54bWxQSwUGAAAAAAQABAD5AAAAjwMAAAAA&#10;" strokecolor="black [3213]" strokeweight="2pt"/>
              </v:group>
            </w:pict>
          </mc:Fallback>
        </mc:AlternateContent>
      </w:r>
    </w:p>
    <w:p w14:paraId="712D7D08" w14:textId="45BD333F" w:rsidR="00C718E4" w:rsidRDefault="00251197" w:rsidP="003D2CF1">
      <w:pPr>
        <w:rPr>
          <w:rFonts w:cs="Arial"/>
          <w:szCs w:val="20"/>
        </w:rPr>
      </w:pPr>
      <w:r>
        <w:rPr>
          <w:rFonts w:cs="Arial"/>
          <w:noProof/>
          <w:szCs w:val="20"/>
        </w:rPr>
        <mc:AlternateContent>
          <mc:Choice Requires="wps">
            <w:drawing>
              <wp:anchor distT="0" distB="0" distL="114300" distR="114300" simplePos="0" relativeHeight="251718656" behindDoc="0" locked="0" layoutInCell="1" allowOverlap="1" wp14:anchorId="004819C1" wp14:editId="5043848D">
                <wp:simplePos x="0" y="0"/>
                <wp:positionH relativeFrom="column">
                  <wp:posOffset>2216150</wp:posOffset>
                </wp:positionH>
                <wp:positionV relativeFrom="paragraph">
                  <wp:posOffset>57785</wp:posOffset>
                </wp:positionV>
                <wp:extent cx="1172109" cy="827682"/>
                <wp:effectExtent l="0" t="0" r="22225" b="36195"/>
                <wp:wrapNone/>
                <wp:docPr id="168" name="Straight Connector 168"/>
                <wp:cNvGraphicFramePr/>
                <a:graphic xmlns:a="http://schemas.openxmlformats.org/drawingml/2006/main">
                  <a:graphicData uri="http://schemas.microsoft.com/office/word/2010/wordprocessingShape">
                    <wps:wsp>
                      <wps:cNvCnPr/>
                      <wps:spPr>
                        <a:xfrm>
                          <a:off x="0" y="0"/>
                          <a:ext cx="1172109" cy="827682"/>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4.55pt" to="266.8pt,6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" strokecolor="red" strokeweight="2pt"/>
            </w:pict>
          </mc:Fallback>
        </mc:AlternateContent>
      </w:r>
      <w:r w:rsidR="00E0756F">
        <w:rPr>
          <w:rFonts w:cs="Arial"/>
          <w:noProof/>
          <w:szCs w:val="20"/>
        </w:rPr>
        <mc:AlternateContent>
          <mc:Choice Requires="wps">
            <w:drawing>
              <wp:anchor distT="0" distB="0" distL="114300" distR="114300" simplePos="0" relativeHeight="251712512" behindDoc="0" locked="0" layoutInCell="1" allowOverlap="1" wp14:anchorId="28EA9AAF" wp14:editId="4940EE50">
                <wp:simplePos x="0" y="0"/>
                <wp:positionH relativeFrom="column">
                  <wp:posOffset>2236470</wp:posOffset>
                </wp:positionH>
                <wp:positionV relativeFrom="paragraph">
                  <wp:posOffset>79375</wp:posOffset>
                </wp:positionV>
                <wp:extent cx="1133475" cy="785495"/>
                <wp:effectExtent l="0" t="0" r="34925" b="27305"/>
                <wp:wrapNone/>
                <wp:docPr id="165" name="Straight Connector 165"/>
                <wp:cNvGraphicFramePr/>
                <a:graphic xmlns:a="http://schemas.openxmlformats.org/drawingml/2006/main">
                  <a:graphicData uri="http://schemas.microsoft.com/office/word/2010/wordprocessingShape">
                    <wps:wsp>
                      <wps:cNvCnPr/>
                      <wps:spPr>
                        <a:xfrm flipV="1">
                          <a:off x="0" y="0"/>
                          <a:ext cx="1133475" cy="785495"/>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1pt,6.25pt" to="265.35pt,6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" strokecolor="blue" strokeweight="2pt"/>
            </w:pict>
          </mc:Fallback>
        </mc:AlternateContent>
      </w:r>
    </w:p>
    <w:p w14:paraId="792291FD" w14:textId="7DF15F3F" w:rsidR="00C718E4" w:rsidRDefault="00C718E4" w:rsidP="003D2CF1">
      <w:pPr>
        <w:rPr>
          <w:rFonts w:cs="Arial"/>
          <w:szCs w:val="20"/>
        </w:rPr>
      </w:pPr>
    </w:p>
    <w:p w14:paraId="2A7F6E6C" w14:textId="4945F4D3" w:rsidR="00C718E4" w:rsidRDefault="00C718E4" w:rsidP="003D2CF1">
      <w:pPr>
        <w:rPr>
          <w:rFonts w:cs="Arial"/>
          <w:szCs w:val="20"/>
        </w:rPr>
      </w:pPr>
    </w:p>
    <w:p w14:paraId="75BBE392" w14:textId="62C49F76" w:rsidR="00C718E4" w:rsidRDefault="00A71359" w:rsidP="003D2CF1">
      <w:pPr>
        <w:rPr>
          <w:rFonts w:cs="Arial"/>
          <w:szCs w:val="20"/>
        </w:rPr>
      </w:pPr>
      <w:r>
        <w:rPr>
          <w:rFonts w:cs="Arial"/>
          <w:noProof/>
          <w:szCs w:val="20"/>
        </w:rPr>
        <mc:AlternateContent>
          <mc:Choice Requires="wpg">
            <w:drawing>
              <wp:anchor distT="0" distB="0" distL="114300" distR="114300" simplePos="0" relativeHeight="251666432" behindDoc="0" locked="0" layoutInCell="1" allowOverlap="1" wp14:anchorId="11C8267B" wp14:editId="5B034BC7">
                <wp:simplePos x="0" y="0"/>
                <wp:positionH relativeFrom="column">
                  <wp:posOffset>3309620</wp:posOffset>
                </wp:positionH>
                <wp:positionV relativeFrom="paragraph">
                  <wp:posOffset>120650</wp:posOffset>
                </wp:positionV>
                <wp:extent cx="659765" cy="598170"/>
                <wp:effectExtent l="0" t="0" r="635" b="36830"/>
                <wp:wrapThrough wrapText="bothSides">
                  <wp:wrapPolygon edited="0">
                    <wp:start x="4158" y="0"/>
                    <wp:lineTo x="0" y="4586"/>
                    <wp:lineTo x="0" y="17427"/>
                    <wp:lineTo x="4158" y="22013"/>
                    <wp:lineTo x="15800" y="22013"/>
                    <wp:lineTo x="16631" y="22013"/>
                    <wp:lineTo x="20789" y="15592"/>
                    <wp:lineTo x="20789" y="6420"/>
                    <wp:lineTo x="19126" y="917"/>
                    <wp:lineTo x="15800" y="0"/>
                    <wp:lineTo x="4158" y="0"/>
                  </wp:wrapPolygon>
                </wp:wrapThrough>
                <wp:docPr id="64" name="Group 64"/>
                <wp:cNvGraphicFramePr/>
                <a:graphic xmlns:a="http://schemas.openxmlformats.org/drawingml/2006/main">
                  <a:graphicData uri="http://schemas.microsoft.com/office/word/2010/wordprocessingGroup">
                    <wpg:wgp>
                      <wpg:cNvGrpSpPr/>
                      <wpg:grpSpPr>
                        <a:xfrm>
                          <a:off x="0" y="0"/>
                          <a:ext cx="659765" cy="598170"/>
                          <a:chOff x="0" y="0"/>
                          <a:chExt cx="659765" cy="598742"/>
                        </a:xfrm>
                      </wpg:grpSpPr>
                      <wps:wsp>
                        <wps:cNvPr id="65" name="Oval 65"/>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66" name="Text Box 66"/>
                        <wps:cNvSpPr txBox="1"/>
                        <wps:spPr>
                          <a:xfrm>
                            <a:off x="135255" y="0"/>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9A36B" w14:textId="515B02C1" w:rsidR="00D40F63" w:rsidRDefault="00D40F63" w:rsidP="00A71359">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4" o:spid="_x0000_s1038" style="position:absolute;margin-left:260.6pt;margin-top:9.5pt;width:51.95pt;height:47.1pt;z-index:251666432" coordsize="659765,598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">
                <v:oval id="Oval 65" o:spid="_x0000_s1039"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gUrMwgAA&#10;ANsAAAAPAAAAZHJzL2Rvd25yZXYueG1sRI9BawIxFITvgv8hvEJvmq3FpW6NIgVRvGm9eHtunpul&#10;yct2E9f13xuh0OMwM98w82XvrOioDbVnBW/jDARx6XXNlYLj93r0ASJEZI3WMym4U4DlYjiYY6H9&#10;jffUHWIlEoRDgQpMjE0hZSgNOQxj3xAn7+JbhzHJtpK6xVuCOysnWZZLhzWnBYMNfRkqfw5Xp+BE&#10;tt+9yx3nbnY0v+fNxZ5tp9TrS7/6BBGpj//hv/ZWK8in8PySf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BSszCAAAA2wAAAA8AAAAAAAAAAAAAAAAAlwIAAGRycy9kb3du&#10;cmV2LnhtbFBLBQYAAAAABAAEAPUAAACGAwAAAAA=&#10;" filled="f" strokecolor="black [3213]"/>
                <v:shape id="Text Box 66" o:spid="_x0000_s1040" type="#_x0000_t202" style="position:absolute;left:13525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29D9A36B" w14:textId="515B02C1" w:rsidR="00D40F63" w:rsidRDefault="00D40F63" w:rsidP="00A71359">
                        <w:r>
                          <w:t>P2</w:t>
                        </w:r>
                      </w:p>
                    </w:txbxContent>
                  </v:textbox>
                </v:shape>
                <w10:wrap type="through"/>
              </v:group>
            </w:pict>
          </mc:Fallback>
        </mc:AlternateContent>
      </w:r>
      <w:r>
        <w:rPr>
          <w:rFonts w:cs="Arial"/>
          <w:noProof/>
          <w:szCs w:val="20"/>
        </w:rPr>
        <mc:AlternateContent>
          <mc:Choice Requires="wpg">
            <w:drawing>
              <wp:anchor distT="0" distB="0" distL="114300" distR="114300" simplePos="0" relativeHeight="251665408" behindDoc="0" locked="0" layoutInCell="1" allowOverlap="1" wp14:anchorId="6419B069" wp14:editId="287EED88">
                <wp:simplePos x="0" y="0"/>
                <wp:positionH relativeFrom="column">
                  <wp:posOffset>1694815</wp:posOffset>
                </wp:positionH>
                <wp:positionV relativeFrom="paragraph">
                  <wp:posOffset>120650</wp:posOffset>
                </wp:positionV>
                <wp:extent cx="659765" cy="598170"/>
                <wp:effectExtent l="0" t="0" r="635" b="36830"/>
                <wp:wrapThrough wrapText="bothSides">
                  <wp:wrapPolygon edited="0">
                    <wp:start x="4158" y="0"/>
                    <wp:lineTo x="0" y="4586"/>
                    <wp:lineTo x="0" y="17427"/>
                    <wp:lineTo x="4158" y="22013"/>
                    <wp:lineTo x="15800" y="22013"/>
                    <wp:lineTo x="16631" y="22013"/>
                    <wp:lineTo x="20789" y="15592"/>
                    <wp:lineTo x="20789" y="6420"/>
                    <wp:lineTo x="19126" y="917"/>
                    <wp:lineTo x="15800" y="0"/>
                    <wp:lineTo x="4158" y="0"/>
                  </wp:wrapPolygon>
                </wp:wrapThrough>
                <wp:docPr id="61" name="Group 61"/>
                <wp:cNvGraphicFramePr/>
                <a:graphic xmlns:a="http://schemas.openxmlformats.org/drawingml/2006/main">
                  <a:graphicData uri="http://schemas.microsoft.com/office/word/2010/wordprocessingGroup">
                    <wpg:wgp>
                      <wpg:cNvGrpSpPr/>
                      <wpg:grpSpPr>
                        <a:xfrm>
                          <a:off x="0" y="0"/>
                          <a:ext cx="659765" cy="598170"/>
                          <a:chOff x="0" y="0"/>
                          <a:chExt cx="659765" cy="598742"/>
                        </a:xfrm>
                      </wpg:grpSpPr>
                      <wps:wsp>
                        <wps:cNvPr id="62" name="Oval 62"/>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63" name="Text Box 63"/>
                        <wps:cNvSpPr txBox="1"/>
                        <wps:spPr>
                          <a:xfrm>
                            <a:off x="135255" y="0"/>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070863" w14:textId="0519B147" w:rsidR="00D40F63" w:rsidRDefault="00D40F63" w:rsidP="00A71359">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1" o:spid="_x0000_s1041" style="position:absolute;margin-left:133.45pt;margin-top:9.5pt;width:51.95pt;height:47.1pt;z-index:251665408" coordsize="659765,598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">
                <v:oval id="Oval 62" o:spid="_x0000_s1042"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aNK4wwAA&#10;ANsAAAAPAAAAZHJzL2Rvd25yZXYueG1sRI/NasMwEITvhb6D2EJujZwETOpENqEQWnLLz6W3jbWx&#10;TKSVaymO+/ZVoNDjMDPfMOtqdFYM1IfWs4LZNANBXHvdcqPgdNy+LkGEiKzReiYFPxSgKp+f1lho&#10;f+c9DYfYiAThUKACE2NXSBlqQw7D1HfEybv43mFMsm+k7vGe4M7KeZbl0mHLacFgR++G6uvh5hR8&#10;kR13C7nj3L2dzPf542LPdlBq8jJuViAijfE//Nf+1AryOTy+pB8g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aNK4wwAAANsAAAAPAAAAAAAAAAAAAAAAAJcCAABkcnMvZG93&#10;bnJldi54bWxQSwUGAAAAAAQABAD1AAAAhwMAAAAA&#10;" filled="f" strokecolor="black [3213]"/>
                <v:shape id="Text Box 63" o:spid="_x0000_s1043" type="#_x0000_t202" style="position:absolute;left:13525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DjzwwAA&#10;ANsAAAAPAAAAZHJzL2Rvd25yZXYueG1sRI9Ba8JAFITvgv9heUJvumutoqmrSKXQk9JUBW+P7DMJ&#10;zb4N2a1J/70rCB6HmfmGWa47W4krNb50rGE8UiCIM2dKzjUcfj6HcxA+IBusHJOGf/KwXvV7S0yM&#10;a/mbrmnIRYSwT1BDEUKdSOmzgiz6kauJo3dxjcUQZZNL02Ab4baSr0rNpMWS40KBNX0UlP2mf1bD&#10;cXc5n97UPt/aad26Tkm2C6n1y6DbvIMI1IVn+NH+MhpmE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VDjzwwAAANsAAAAPAAAAAAAAAAAAAAAAAJcCAABkcnMvZG93&#10;bnJldi54bWxQSwUGAAAAAAQABAD1AAAAhwMAAAAA&#10;" filled="f" stroked="f">
                  <v:textbox>
                    <w:txbxContent>
                      <w:p w14:paraId="75070863" w14:textId="0519B147" w:rsidR="00D40F63" w:rsidRDefault="00D40F63" w:rsidP="00A71359">
                        <w:r>
                          <w:t>P1</w:t>
                        </w:r>
                      </w:p>
                    </w:txbxContent>
                  </v:textbox>
                </v:shape>
                <w10:wrap type="through"/>
              </v:group>
            </w:pict>
          </mc:Fallback>
        </mc:AlternateContent>
      </w:r>
    </w:p>
    <w:p w14:paraId="44165D09" w14:textId="62385386" w:rsidR="00C718E4" w:rsidRDefault="00C718E4" w:rsidP="003D2CF1">
      <w:pPr>
        <w:rPr>
          <w:rFonts w:cs="Arial"/>
          <w:szCs w:val="20"/>
        </w:rPr>
      </w:pPr>
    </w:p>
    <w:p w14:paraId="28FC0BFF" w14:textId="3667849F" w:rsidR="00C718E4" w:rsidRDefault="008E674E" w:rsidP="003D2CF1">
      <w:pPr>
        <w:rPr>
          <w:rFonts w:cs="Arial"/>
          <w:szCs w:val="20"/>
        </w:rPr>
      </w:pPr>
      <w:r>
        <w:rPr>
          <w:rFonts w:cs="Arial"/>
          <w:noProof/>
          <w:szCs w:val="20"/>
        </w:rPr>
        <mc:AlternateContent>
          <mc:Choice Requires="wpg">
            <w:drawing>
              <wp:anchor distT="0" distB="0" distL="114300" distR="114300" simplePos="0" relativeHeight="251687936" behindDoc="0" locked="0" layoutInCell="1" allowOverlap="1" wp14:anchorId="2CCCDF79" wp14:editId="286B44E3">
                <wp:simplePos x="0" y="0"/>
                <wp:positionH relativeFrom="column">
                  <wp:posOffset>3377565</wp:posOffset>
                </wp:positionH>
                <wp:positionV relativeFrom="paragraph">
                  <wp:posOffset>62393</wp:posOffset>
                </wp:positionV>
                <wp:extent cx="466712" cy="90591"/>
                <wp:effectExtent l="0" t="0" r="16510" b="36830"/>
                <wp:wrapNone/>
                <wp:docPr id="104" name="Group 104"/>
                <wp:cNvGraphicFramePr/>
                <a:graphic xmlns:a="http://schemas.openxmlformats.org/drawingml/2006/main">
                  <a:graphicData uri="http://schemas.microsoft.com/office/word/2010/wordprocessingGroup">
                    <wpg:wgp>
                      <wpg:cNvGrpSpPr/>
                      <wpg:grpSpPr>
                        <a:xfrm>
                          <a:off x="0" y="0"/>
                          <a:ext cx="466712" cy="90591"/>
                          <a:chOff x="0" y="0"/>
                          <a:chExt cx="532130" cy="105410"/>
                        </a:xfrm>
                      </wpg:grpSpPr>
                      <wps:wsp>
                        <wps:cNvPr id="105" name="Straight Connector 105"/>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265.95pt;margin-top:4.9pt;width:36.75pt;height:7.15pt;z-index:251687936;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">
                <v:line id="Straight Connector 105"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l+1sEAAADcAAAADwAAAGRycy9kb3ducmV2LnhtbERP24rCMBB9F/yHMMK+aaqguF2jyLKy&#10;C6Jg9QOGZmyqzaQ0WVv/3giCb3M411msOluJGzW+dKxgPEpAEOdOl1woOB03wzkIH5A1Vo5JwZ08&#10;rJb93gJT7Vo+0C0LhYgh7FNUYEKoUyl9bsiiH7maOHJn11gMETaF1A22MdxWcpIkM2mx5NhgsKZv&#10;Q/k1+7cKPsPpYn6uv/NtNj22+5nZFZezVupj0K2/QATqwlv8cv/pOD+ZwvOZeIFcP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GX7WwQAAANwAAAAPAAAAAAAAAAAAAAAA&#10;AKECAABkcnMvZG93bnJldi54bWxQSwUGAAAAAAQABAD5AAAAjwMAAAAA&#10;" strokecolor="black [3213]" strokeweight="2pt"/>
                <v:line id="Straight Connector 106"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vgocIAAADcAAAADwAAAGRycy9kb3ducmV2LnhtbERP3WrCMBS+F/YO4Qi7s6nCiqtGkeHY&#10;QBRWfYBDc2yqzUlpMtu9/SII3p2P7/cs14NtxI06XztWME1SEMSl0zVXCk7Hz8kchA/IGhvHpOCP&#10;PKxXL6Ml5tr1/EO3IlQihrDPUYEJoc2l9KUhiz5xLXHkzq6zGCLsKqk77GO4beQsTTNpsebYYLCl&#10;D0Pltfi1Ct7D6WK216/5rng79ofM7KvLWSv1Oh42CxCBhvAUP9zfOs5PM7g/Ey+Qq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MvgocIAAADcAAAADwAAAAAAAAAAAAAA&#10;AAChAgAAZHJzL2Rvd25yZXYueG1sUEsFBgAAAAAEAAQA+QAAAJADAAAAAA==&#10;" strokecolor="black [3213]" strokeweight="2pt"/>
                <v:line id="Straight Connector 107"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V9qMIAAADcAAAADwAAAGRycy9kb3ducmV2LnhtbERPTU/CQBC9m/AfNkPCTbZ4QKgsRIwY&#10;DppowfvQHdrGzmzdXWn9966Jibd5eZ+z2gzcqgv50DgxMJtmoEhKZxupDBwPu+sFqBBRLLZOyMA3&#10;BdisR1crzK3r5Y0uRaxUCpGQo4E6xi7XOpQ1MYap60gSd3aeMSboK2099imcW32TZXPN2EhqqLGj&#10;h5rKj+KLDTyW88Xx83n59Mr9+wvvw4mLrTdmMh7u70BFGuK/+M+9t2l+dgu/z6QL9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OV9qMIAAADcAAAADwAAAAAAAAAAAAAA&#10;AAChAgAAZHJzL2Rvd25yZXYueG1sUEsFBgAAAAAEAAQA+QAAAJADAAAAAA==&#10;" strokecolor="black [3213]" strokeweight="2pt"/>
              </v:group>
            </w:pict>
          </mc:Fallback>
        </mc:AlternateContent>
      </w:r>
      <w:r>
        <w:rPr>
          <w:rFonts w:cs="Arial"/>
          <w:noProof/>
          <w:szCs w:val="20"/>
        </w:rPr>
        <mc:AlternateContent>
          <mc:Choice Requires="wpg">
            <w:drawing>
              <wp:anchor distT="0" distB="0" distL="114300" distR="114300" simplePos="0" relativeHeight="251685888" behindDoc="0" locked="0" layoutInCell="1" allowOverlap="1" wp14:anchorId="3B811301" wp14:editId="363E8112">
                <wp:simplePos x="0" y="0"/>
                <wp:positionH relativeFrom="column">
                  <wp:posOffset>1755140</wp:posOffset>
                </wp:positionH>
                <wp:positionV relativeFrom="paragraph">
                  <wp:posOffset>187960</wp:posOffset>
                </wp:positionV>
                <wp:extent cx="466090" cy="90170"/>
                <wp:effectExtent l="0" t="0" r="16510" b="36830"/>
                <wp:wrapNone/>
                <wp:docPr id="100" name="Group 100"/>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101" name="Straight Connector 101"/>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3" name="Straight Connector 103"/>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0" o:spid="_x0000_s1026" style="position:absolute;margin-left:138.2pt;margin-top:14.8pt;width:36.7pt;height:7.1pt;z-index:251685888;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">
                <v:line id="Straight Connector 101"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J41cEAAADcAAAADwAAAGRycy9kb3ducmV2LnhtbERP24rCMBB9F/Yfwgi+aaqwotUosigr&#10;LApWP2BoxqbaTEoTbffvNwuCb3M411muO1uJJzW+dKxgPEpAEOdOl1wouJx3wxkIH5A1Vo5JwS95&#10;WK8+ektMtWv5RM8sFCKGsE9RgQmhTqX0uSGLfuRq4shdXWMxRNgUUjfYxnBbyUmSTKXFkmODwZq+&#10;DOX37GEVzMPlZrb379lP9nluj1NzKG5XrdSg320WIAJ14S1+ufc6zk/G8P9MvECu/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nInjVwQAAANwAAAAPAAAAAAAAAAAAAAAA&#10;AKECAABkcnMvZG93bnJldi54bWxQSwUGAAAAAAQABAD5AAAAjwMAAAAA&#10;" strokecolor="black [3213]" strokeweight="2pt"/>
                <v:line id="Straight Connector 102"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mosIAAADcAAAADwAAAGRycy9kb3ducmV2LnhtbERP22rCQBB9L/Qflin4VjcVDBpdpYhF&#10;obRg9AOG7JjNZWdDdpukf98tFPo2h3Od7X6yrRio95VjBS/zBARx4XTFpYLb9e15BcIHZI2tY1Lw&#10;TR72u8eHLWbajXyhIQ+liCHsM1RgQugyKX1hyKKfu444cnfXWwwR9qXUPY4x3LZykSSptFhxbDDY&#10;0cFQ0eRfVsE63GpzbE6r93x5HT9T81HWd63U7Gl63YAINIV/8Z/7rOP8ZAG/z8QL5O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DmosIAAADcAAAADwAAAAAAAAAAAAAA&#10;AAChAgAAZHJzL2Rvd25yZXYueG1sUEsFBgAAAAAEAAQA+QAAAJADAAAAAA==&#10;" strokecolor="black [3213]" strokeweight="2pt"/>
                <v:line id="Straight Connector 103"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57q8MAAADcAAAADwAAAGRycy9kb3ducmV2LnhtbERPTUvDQBC9F/wPywje2o0VSo3dFi0q&#10;PVRoY72P2TEJZmbj7trEf98VCr3N433OYjVwq47kQ+PEwO0kA0VSOttIZeDw/jKegwoRxWLrhAz8&#10;UYDV8mq0wNy6XvZ0LGKlUoiEHA3UMXa51qGsiTFMXEeSuC/nGWOCvtLWY5/CudXTLJtpxkZSQ40d&#10;rWsqv4tfNvBczuaHn+396477jzfehE8unrwxN9fD4wOoSEO8iM/ujU3zszv4fyZdoJc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fee6vDAAAA3AAAAA8AAAAAAAAAAAAA&#10;AAAAoQIAAGRycy9kb3ducmV2LnhtbFBLBQYAAAAABAAEAPkAAACRAwAAAAA=&#10;" strokecolor="black [3213]" strokeweight="2pt"/>
              </v:group>
            </w:pict>
          </mc:Fallback>
        </mc:AlternateContent>
      </w:r>
      <w:r>
        <w:rPr>
          <w:rFonts w:cs="Arial"/>
          <w:noProof/>
          <w:szCs w:val="20"/>
        </w:rPr>
        <mc:AlternateContent>
          <mc:Choice Requires="wpg">
            <w:drawing>
              <wp:anchor distT="0" distB="0" distL="114300" distR="114300" simplePos="0" relativeHeight="251684864" behindDoc="0" locked="0" layoutInCell="1" allowOverlap="1" wp14:anchorId="1D9A009A" wp14:editId="16EA69C1">
                <wp:simplePos x="0" y="0"/>
                <wp:positionH relativeFrom="column">
                  <wp:posOffset>1774825</wp:posOffset>
                </wp:positionH>
                <wp:positionV relativeFrom="paragraph">
                  <wp:posOffset>62865</wp:posOffset>
                </wp:positionV>
                <wp:extent cx="466090" cy="90170"/>
                <wp:effectExtent l="0" t="0" r="16510" b="36830"/>
                <wp:wrapNone/>
                <wp:docPr id="96" name="Group 96"/>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97" name="Straight Connector 97"/>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8" name="Straight Connector 98"/>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6" o:spid="_x0000_s1026" style="position:absolute;margin-left:139.75pt;margin-top:4.95pt;width:36.7pt;height:7.1pt;z-index:251684864;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">
                <v:line id="Straight Connector 97"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QaxMQAAADbAAAADwAAAGRycy9kb3ducmV2LnhtbESP0WrCQBRE3wX/YblC33RjoZpG11BK&#10;SwtFodEPuGSv2Wj2bshuk/TvuwXBx2HmzDDbfLSN6KnztWMFy0UCgrh0uuZKwen4Pk9B+ICssXFM&#10;Cn7JQ76bTraYaTfwN/VFqEQsYZ+hAhNCm0npS0MW/cK1xNE7u85iiLKrpO5wiOW2kY9JspIWa44L&#10;Blt6NVReix+r4DmcLubt+pF+FU/H4bAy++py1ko9zMaXDYhAY7iHb/Snjtwa/r/EHyB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lBrExAAAANsAAAAPAAAAAAAAAAAA&#10;AAAAAKECAABkcnMvZG93bnJldi54bWxQSwUGAAAAAAQABAD5AAAAkgMAAAAA&#10;" strokecolor="black [3213]" strokeweight="2pt"/>
                <v:line id="Straight Connector 98"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uOtsAAAADbAAAADwAAAGRycy9kb3ducmV2LnhtbERPzWrCQBC+C32HZQq96UahYlNXkVJp&#10;oSgYfYAhO2aj2dmQ3Zr07TsHwePH979cD75RN+piHdjAdJKBIi6DrbkycDpuxwtQMSFbbAKTgT+K&#10;sF49jZaY29DzgW5FqpSEcMzRgEupzbWOpSOPcRJaYuHOofOYBHaVth32Eu4bPcuyufZYszQ4bOnD&#10;UXktfr2Bt3S6uM/r1+KneD32+7nbVZezNebledi8g0o0pIf47v624pOx8kV+gF79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cLjrbAAAAA2wAAAA8AAAAAAAAAAAAAAAAA&#10;oQIAAGRycy9kb3ducmV2LnhtbFBLBQYAAAAABAAEAPkAAACOAwAAAAA=&#10;" strokecolor="black [3213]" strokeweight="2pt"/>
                <v:line id="Straight Connector 99"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PHx8QAAADbAAAADwAAAGRycy9kb3ducmV2LnhtbESPQUvDQBSE70L/w/IKvdlNPZQmdlu0&#10;2NKDgsZ6f2afSTDvbbq7NvHfu4LgcZiZb5j1duROXciH1omBxTwDRVI520pt4PS6v16BChHFYueE&#10;DHxTgO1mcrXGwrpBXuhSxloliIQCDTQx9oXWoWqIMcxdT5K8D+cZY5K+1tbjkODc6ZssW2rGVtJC&#10;gz3tGqo+yy828FAtV6fzY3545uHtiY/hnct7b8xsOt7dgoo0xv/wX/toDeQ5/H5JP0Bv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M8fHxAAAANsAAAAPAAAAAAAAAAAA&#10;AAAAAKECAABkcnMvZG93bnJldi54bWxQSwUGAAAAAAQABAD5AAAAkgMAAAAA&#10;" strokecolor="black [3213]" strokeweight="2pt"/>
              </v:group>
            </w:pict>
          </mc:Fallback>
        </mc:AlternateContent>
      </w:r>
    </w:p>
    <w:p w14:paraId="6864F46D" w14:textId="0663D64D" w:rsidR="00C718E4" w:rsidRDefault="00251197" w:rsidP="003D2CF1">
      <w:pPr>
        <w:rPr>
          <w:rFonts w:cs="Arial"/>
          <w:szCs w:val="20"/>
        </w:rPr>
      </w:pPr>
      <w:r>
        <w:rPr>
          <w:rFonts w:cs="Arial"/>
          <w:noProof/>
          <w:szCs w:val="20"/>
        </w:rPr>
        <mc:AlternateContent>
          <mc:Choice Requires="wps">
            <w:drawing>
              <wp:anchor distT="0" distB="0" distL="114300" distR="114300" simplePos="0" relativeHeight="251720704" behindDoc="0" locked="0" layoutInCell="1" allowOverlap="1" wp14:anchorId="5684A2CE" wp14:editId="39E7DF44">
                <wp:simplePos x="0" y="0"/>
                <wp:positionH relativeFrom="column">
                  <wp:posOffset>2216150</wp:posOffset>
                </wp:positionH>
                <wp:positionV relativeFrom="paragraph">
                  <wp:posOffset>123190</wp:posOffset>
                </wp:positionV>
                <wp:extent cx="1172109" cy="764163"/>
                <wp:effectExtent l="0" t="0" r="22225" b="23495"/>
                <wp:wrapNone/>
                <wp:docPr id="169" name="Straight Connector 169"/>
                <wp:cNvGraphicFramePr/>
                <a:graphic xmlns:a="http://schemas.openxmlformats.org/drawingml/2006/main">
                  <a:graphicData uri="http://schemas.microsoft.com/office/word/2010/wordprocessingShape">
                    <wps:wsp>
                      <wps:cNvCnPr/>
                      <wps:spPr>
                        <a:xfrm>
                          <a:off x="0" y="0"/>
                          <a:ext cx="1172109" cy="764163"/>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9.7pt" to="266.8pt,6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" strokecolor="red" strokeweight="2pt"/>
            </w:pict>
          </mc:Fallback>
        </mc:AlternateContent>
      </w:r>
      <w:r w:rsidR="00E0756F">
        <w:rPr>
          <w:rFonts w:cs="Arial"/>
          <w:noProof/>
          <w:szCs w:val="20"/>
        </w:rPr>
        <mc:AlternateContent>
          <mc:Choice Requires="wps">
            <w:drawing>
              <wp:anchor distT="0" distB="0" distL="114300" distR="114300" simplePos="0" relativeHeight="251714560" behindDoc="0" locked="0" layoutInCell="1" allowOverlap="1" wp14:anchorId="4FFCDD73" wp14:editId="0F6CF87E">
                <wp:simplePos x="0" y="0"/>
                <wp:positionH relativeFrom="column">
                  <wp:posOffset>2217420</wp:posOffset>
                </wp:positionH>
                <wp:positionV relativeFrom="paragraph">
                  <wp:posOffset>126862</wp:posOffset>
                </wp:positionV>
                <wp:extent cx="1125572" cy="748803"/>
                <wp:effectExtent l="0" t="0" r="43180" b="38735"/>
                <wp:wrapNone/>
                <wp:docPr id="166" name="Straight Connector 166"/>
                <wp:cNvGraphicFramePr/>
                <a:graphic xmlns:a="http://schemas.openxmlformats.org/drawingml/2006/main">
                  <a:graphicData uri="http://schemas.microsoft.com/office/word/2010/wordprocessingShape">
                    <wps:wsp>
                      <wps:cNvCnPr/>
                      <wps:spPr>
                        <a:xfrm flipV="1">
                          <a:off x="0" y="0"/>
                          <a:ext cx="1125572" cy="748803"/>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6"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6pt,10pt" to="263.25pt,6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" strokecolor="blue" strokeweight="2pt"/>
            </w:pict>
          </mc:Fallback>
        </mc:AlternateContent>
      </w:r>
      <w:r w:rsidR="008E674E">
        <w:rPr>
          <w:rFonts w:cs="Arial"/>
          <w:noProof/>
          <w:szCs w:val="20"/>
        </w:rPr>
        <mc:AlternateContent>
          <mc:Choice Requires="wpg">
            <w:drawing>
              <wp:anchor distT="0" distB="0" distL="114300" distR="114300" simplePos="0" relativeHeight="251688960" behindDoc="0" locked="0" layoutInCell="1" allowOverlap="1" wp14:anchorId="5C6652B4" wp14:editId="6285A382">
                <wp:simplePos x="0" y="0"/>
                <wp:positionH relativeFrom="column">
                  <wp:posOffset>3357880</wp:posOffset>
                </wp:positionH>
                <wp:positionV relativeFrom="paragraph">
                  <wp:posOffset>23495</wp:posOffset>
                </wp:positionV>
                <wp:extent cx="466090" cy="90170"/>
                <wp:effectExtent l="0" t="0" r="16510" b="36830"/>
                <wp:wrapNone/>
                <wp:docPr id="108" name="Group 108"/>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109" name="Straight Connector 109"/>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0" name="Straight Connector 110"/>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1" name="Straight Connector 111"/>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8" o:spid="_x0000_s1026" style="position:absolute;margin-left:264.4pt;margin-top:1.85pt;width:36.7pt;height:7.1pt;z-index:251688960;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">
                <v:line id="Straight Connector 109"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R008MAAADcAAAADwAAAGRycy9kb3ducmV2LnhtbERP3WrCMBS+H+wdwhnsbk03UGw1Fhkb&#10;DmQDqw9waI5NbXNSmszWtzfCYHfn4/s9q2KynbjQ4BvHCl6TFARx5XTDtYLj4fNlAcIHZI2dY1Jw&#10;JQ/F+vFhhbl2I+/pUoZaxBD2OSowIfS5lL4yZNEnrieO3MkNFkOEQy31gGMMt518S9O5tNhwbDDY&#10;07uhqi1/rYIsHM/mo90uduXsMP7MzXd9Pmmlnp+mzRJEoCn8i//cXzrOTzO4PxMvkOs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UdNPDAAAA3AAAAA8AAAAAAAAAAAAA&#10;AAAAoQIAAGRycy9kb3ducmV2LnhtbFBLBQYAAAAABAAEAPkAAACRAwAAAAA=&#10;" strokecolor="black [3213]" strokeweight="2pt"/>
                <v:line id="Straight Connector 110"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dLk8UAAADcAAAADwAAAGRycy9kb3ducmV2LnhtbESP0WrCQBBF3wv+wzKCb3WjoNjUVUqp&#10;tFAUGv2AITtmo9nZkN2a9O87D4JvM9w7955ZbwffqBt1sQ5sYDbNQBGXwdZcGTgdd88rUDEhW2wC&#10;k4E/irDdjJ7WmNvQ8w/dilQpCeGYowGXUptrHUtHHuM0tMSinUPnMcnaVdp22Eu4b/Q8y5baY83S&#10;4LCld0fltfj1Bl7S6eI+rp+r72Jx7A9Lt68uZ2vMZDy8vYJKNKSH+X79ZQV/JvjyjEyg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dLk8UAAADcAAAADwAAAAAAAAAA&#10;AAAAAAChAgAAZHJzL2Rvd25yZXYueG1sUEsFBgAAAAAEAAQA+QAAAJMDAAAAAA==&#10;" strokecolor="black [3213]" strokeweight="2pt"/>
                <v:line id="Straight Connector 111"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ZnWmsIAAADcAAAADwAAAGRycy9kb3ducmV2LnhtbERPTUvDQBC9C/0PyxS82U16KDV2W1Rs&#10;6cGCxnofs2MSzMymu2sT/31XELzN433OajNyp87kQ+vEQD7LQJFUzrZSGzi+bW+WoEJEsdg5IQM/&#10;FGCznlytsLBukFc6l7FWKURCgQaaGPtC61A1xBhmridJ3KfzjDFBX2vrcUjh3Ol5li00YyupocGe&#10;HhuqvspvNvBULZbH0/Pt7oWH9wPvwweXD96Y6+l4fwcq0hj/xX/uvU3z8xx+n0kX6PU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ZnWmsIAAADcAAAADwAAAAAAAAAAAAAA&#10;AAChAgAAZHJzL2Rvd25yZXYueG1sUEsFBgAAAAAEAAQA+QAAAJADAAAAAA==&#10;" strokecolor="black [3213]" strokeweight="2pt"/>
              </v:group>
            </w:pict>
          </mc:Fallback>
        </mc:AlternateContent>
      </w:r>
    </w:p>
    <w:p w14:paraId="0401DBAF" w14:textId="77777777" w:rsidR="00C718E4" w:rsidRDefault="00C718E4" w:rsidP="003D2CF1">
      <w:pPr>
        <w:rPr>
          <w:rFonts w:cs="Arial"/>
          <w:szCs w:val="20"/>
        </w:rPr>
      </w:pPr>
    </w:p>
    <w:p w14:paraId="56557322" w14:textId="3DF43A51" w:rsidR="00C718E4" w:rsidRDefault="00C718E4" w:rsidP="003D2CF1">
      <w:pPr>
        <w:rPr>
          <w:rFonts w:cs="Arial"/>
          <w:szCs w:val="20"/>
        </w:rPr>
      </w:pPr>
    </w:p>
    <w:p w14:paraId="272EBFC9" w14:textId="0DBB98AE" w:rsidR="00C718E4" w:rsidRDefault="00A71359" w:rsidP="003D2CF1">
      <w:pPr>
        <w:rPr>
          <w:rFonts w:cs="Arial"/>
          <w:szCs w:val="20"/>
        </w:rPr>
      </w:pPr>
      <w:r>
        <w:rPr>
          <w:rFonts w:cs="Arial"/>
          <w:noProof/>
          <w:szCs w:val="20"/>
        </w:rPr>
        <mc:AlternateContent>
          <mc:Choice Requires="wpg">
            <w:drawing>
              <wp:anchor distT="0" distB="0" distL="114300" distR="114300" simplePos="0" relativeHeight="251668480" behindDoc="0" locked="0" layoutInCell="1" allowOverlap="1" wp14:anchorId="6ED70F04" wp14:editId="3BDE92BC">
                <wp:simplePos x="0" y="0"/>
                <wp:positionH relativeFrom="column">
                  <wp:posOffset>1694815</wp:posOffset>
                </wp:positionH>
                <wp:positionV relativeFrom="paragraph">
                  <wp:posOffset>144145</wp:posOffset>
                </wp:positionV>
                <wp:extent cx="659765" cy="598170"/>
                <wp:effectExtent l="0" t="0" r="635" b="36830"/>
                <wp:wrapThrough wrapText="bothSides">
                  <wp:wrapPolygon edited="0">
                    <wp:start x="4158" y="0"/>
                    <wp:lineTo x="0" y="4586"/>
                    <wp:lineTo x="0" y="17427"/>
                    <wp:lineTo x="4158" y="22013"/>
                    <wp:lineTo x="15800" y="22013"/>
                    <wp:lineTo x="16631" y="22013"/>
                    <wp:lineTo x="20789" y="15592"/>
                    <wp:lineTo x="20789" y="6420"/>
                    <wp:lineTo x="19126" y="917"/>
                    <wp:lineTo x="15800" y="0"/>
                    <wp:lineTo x="4158" y="0"/>
                  </wp:wrapPolygon>
                </wp:wrapThrough>
                <wp:docPr id="67" name="Group 67"/>
                <wp:cNvGraphicFramePr/>
                <a:graphic xmlns:a="http://schemas.openxmlformats.org/drawingml/2006/main">
                  <a:graphicData uri="http://schemas.microsoft.com/office/word/2010/wordprocessingGroup">
                    <wpg:wgp>
                      <wpg:cNvGrpSpPr/>
                      <wpg:grpSpPr>
                        <a:xfrm>
                          <a:off x="0" y="0"/>
                          <a:ext cx="659765" cy="598170"/>
                          <a:chOff x="0" y="0"/>
                          <a:chExt cx="659765" cy="598742"/>
                        </a:xfrm>
                      </wpg:grpSpPr>
                      <wps:wsp>
                        <wps:cNvPr id="68" name="Oval 68"/>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69" name="Text Box 69"/>
                        <wps:cNvSpPr txBox="1"/>
                        <wps:spPr>
                          <a:xfrm>
                            <a:off x="135255" y="0"/>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C6F684" w14:textId="6EE77CB0" w:rsidR="00D40F63" w:rsidRDefault="00D40F63" w:rsidP="00A71359">
                              <w: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 o:spid="_x0000_s1044" style="position:absolute;margin-left:133.45pt;margin-top:11.35pt;width:51.95pt;height:47.1pt;z-index:251668480" coordsize="659765,598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">
                <v:oval id="Oval 68" o:spid="_x0000_s1045"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gOVSwAAA&#10;ANsAAAAPAAAAZHJzL2Rvd25yZXYueG1sRE89a8MwEN0L+Q/iAt1qOS2Y1oliQqCkZGvqpdvFulgm&#10;0smxFNv999VQ6Ph435tqdlaMNITOs4JVloMgbrzuuFVQf70/vYIIEVmj9UwKfihAtV08bLDUfuJP&#10;Gk+xFSmEQ4kKTIx9KWVoDDkMme+JE3fxg8OY4NBKPeCUwp2Vz3leSIcdpwaDPe0NNdfT3Sn4Jjsf&#10;X+SRC/dWm9v5cLFnOyr1uJx3axCR5vgv/nN/aAVFGpu+pB8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2gOVSwAAAANsAAAAPAAAAAAAAAAAAAAAAAJcCAABkcnMvZG93bnJl&#10;di54bWxQSwUGAAAAAAQABAD1AAAAhAMAAAAA&#10;" filled="f" strokecolor="black [3213]"/>
                <v:shape id="Text Box 69" o:spid="_x0000_s1046" type="#_x0000_t202" style="position:absolute;left:13525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A8ZwgAA&#10;ANsAAAAPAAAAZHJzL2Rvd25yZXYueG1sRI9Bi8IwFITvgv8hPMGbJsoqa9cooix4UnR3BW+P5tmW&#10;bV5KE23990YQPA4z8w0zX7a2FDeqfeFYw2ioQBCnzhScafj9+R58gvAB2WDpmDTcycNy0e3MMTGu&#10;4QPdjiETEcI+QQ15CFUipU9zsuiHriKO3sXVFkOUdSZNjU2E21KOlZpKiwXHhRwrWueU/h+vVsPf&#10;7nI+fah9trGTqnGtkmxnUut+r119gQjUhnf41d4aDdMZ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8DxnCAAAA2wAAAA8AAAAAAAAAAAAAAAAAlwIAAGRycy9kb3du&#10;cmV2LnhtbFBLBQYAAAAABAAEAPUAAACGAwAAAAA=&#10;" filled="f" stroked="f">
                  <v:textbox>
                    <w:txbxContent>
                      <w:p w14:paraId="4DC6F684" w14:textId="6EE77CB0" w:rsidR="00D40F63" w:rsidRDefault="00D40F63" w:rsidP="00A71359">
                        <w:r>
                          <w:t>S1</w:t>
                        </w:r>
                      </w:p>
                    </w:txbxContent>
                  </v:textbox>
                </v:shape>
                <w10:wrap type="through"/>
              </v:group>
            </w:pict>
          </mc:Fallback>
        </mc:AlternateContent>
      </w:r>
      <w:r>
        <w:rPr>
          <w:rFonts w:cs="Arial"/>
          <w:noProof/>
          <w:szCs w:val="20"/>
        </w:rPr>
        <mc:AlternateContent>
          <mc:Choice Requires="wpg">
            <w:drawing>
              <wp:anchor distT="0" distB="0" distL="114300" distR="114300" simplePos="0" relativeHeight="251669504" behindDoc="0" locked="0" layoutInCell="1" allowOverlap="1" wp14:anchorId="6E5EE15E" wp14:editId="64B00E56">
                <wp:simplePos x="0" y="0"/>
                <wp:positionH relativeFrom="column">
                  <wp:posOffset>3309620</wp:posOffset>
                </wp:positionH>
                <wp:positionV relativeFrom="paragraph">
                  <wp:posOffset>144145</wp:posOffset>
                </wp:positionV>
                <wp:extent cx="659765" cy="598170"/>
                <wp:effectExtent l="0" t="0" r="635" b="36830"/>
                <wp:wrapThrough wrapText="bothSides">
                  <wp:wrapPolygon edited="0">
                    <wp:start x="4158" y="0"/>
                    <wp:lineTo x="0" y="4586"/>
                    <wp:lineTo x="0" y="17427"/>
                    <wp:lineTo x="4158" y="22013"/>
                    <wp:lineTo x="15800" y="22013"/>
                    <wp:lineTo x="16631" y="22013"/>
                    <wp:lineTo x="20789" y="15592"/>
                    <wp:lineTo x="20789" y="6420"/>
                    <wp:lineTo x="19126" y="917"/>
                    <wp:lineTo x="15800" y="0"/>
                    <wp:lineTo x="4158" y="0"/>
                  </wp:wrapPolygon>
                </wp:wrapThrough>
                <wp:docPr id="70" name="Group 70"/>
                <wp:cNvGraphicFramePr/>
                <a:graphic xmlns:a="http://schemas.openxmlformats.org/drawingml/2006/main">
                  <a:graphicData uri="http://schemas.microsoft.com/office/word/2010/wordprocessingGroup">
                    <wpg:wgp>
                      <wpg:cNvGrpSpPr/>
                      <wpg:grpSpPr>
                        <a:xfrm>
                          <a:off x="0" y="0"/>
                          <a:ext cx="659765" cy="598170"/>
                          <a:chOff x="0" y="0"/>
                          <a:chExt cx="659765" cy="598742"/>
                        </a:xfrm>
                      </wpg:grpSpPr>
                      <wps:wsp>
                        <wps:cNvPr id="71" name="Oval 71"/>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72" name="Text Box 72"/>
                        <wps:cNvSpPr txBox="1"/>
                        <wps:spPr>
                          <a:xfrm>
                            <a:off x="135255" y="0"/>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EC0CFA" w14:textId="3C39DD6D" w:rsidR="00D40F63" w:rsidRDefault="00D40F63" w:rsidP="00A71359">
                              <w: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0" o:spid="_x0000_s1047" style="position:absolute;margin-left:260.6pt;margin-top:11.35pt;width:51.95pt;height:47.1pt;z-index:251669504" coordsize="659765,598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">
                <v:oval id="Oval 71" o:spid="_x0000_s1048"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9oSwwAA&#10;ANsAAAAPAAAAZHJzL2Rvd25yZXYueG1sRI9Ba8JAFITvhf6H5Qm91Y0WbI1ZpRSk4q2aS2/P7Es2&#10;uPs2zW5j/PeuUOhxmJlvmGIzOisG6kPrWcFsmoEgrrxuuVFQHrfPbyBCRNZoPZOCKwXYrB8fCsy1&#10;v/AXDYfYiAThkKMCE2OXSxkqQw7D1HfEyat97zAm2TdS93hJcGflPMsW0mHLacFgRx+GqvPh1yn4&#10;JjvuX+SeF25Zmp/TZ21PdlDqaTK+r0BEGuN/+K+90wpeZ3D/kn6AX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Y9oSwwAAANsAAAAPAAAAAAAAAAAAAAAAAJcCAABkcnMvZG93&#10;bnJldi54bWxQSwUGAAAAAAQABAD1AAAAhwMAAAAA&#10;" filled="f" strokecolor="black [3213]"/>
                <v:shape id="Text Box 72" o:spid="_x0000_s1049" type="#_x0000_t202" style="position:absolute;left:13525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Qu1xAAA&#10;ANsAAAAPAAAAZHJzL2Rvd25yZXYueG1sRI9Ba8JAFITvBf/D8gRvuqvYVtNsRJRCTy2mKnh7ZJ9J&#10;aPZtyG5N+u+7BaHHYWa+YdLNYBtxo87XjjXMZwoEceFMzaWG4+frdAXCB2SDjWPS8EMeNtnoIcXE&#10;uJ4PdMtDKSKEfYIaqhDaREpfVGTRz1xLHL2r6yyGKLtSmg77CLeNXCj1JC3WHBcqbGlXUfGVf1sN&#10;p/fr5bxUH+XePra9G5Rku5ZaT8bD9gVEoCH8h+/tN6PheQ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sELtcQAAADbAAAADwAAAAAAAAAAAAAAAACXAgAAZHJzL2Rv&#10;d25yZXYueG1sUEsFBgAAAAAEAAQA9QAAAIgDAAAAAA==&#10;" filled="f" stroked="f">
                  <v:textbox>
                    <w:txbxContent>
                      <w:p w14:paraId="64EC0CFA" w14:textId="3C39DD6D" w:rsidR="00D40F63" w:rsidRDefault="00D40F63" w:rsidP="00A71359">
                        <w:r>
                          <w:t>S2</w:t>
                        </w:r>
                      </w:p>
                    </w:txbxContent>
                  </v:textbox>
                </v:shape>
                <w10:wrap type="through"/>
              </v:group>
            </w:pict>
          </mc:Fallback>
        </mc:AlternateContent>
      </w:r>
    </w:p>
    <w:p w14:paraId="0771FBA0" w14:textId="4CC3C724" w:rsidR="00C718E4" w:rsidRDefault="00C718E4" w:rsidP="003D2CF1">
      <w:pPr>
        <w:rPr>
          <w:rFonts w:cs="Arial"/>
          <w:szCs w:val="20"/>
        </w:rPr>
      </w:pPr>
    </w:p>
    <w:p w14:paraId="3ACEEEA9" w14:textId="2B423774" w:rsidR="00C718E4" w:rsidRDefault="008E674E" w:rsidP="003D2CF1">
      <w:pPr>
        <w:rPr>
          <w:rFonts w:cs="Arial"/>
          <w:szCs w:val="20"/>
        </w:rPr>
      </w:pPr>
      <w:r>
        <w:rPr>
          <w:rFonts w:cs="Arial"/>
          <w:noProof/>
          <w:szCs w:val="20"/>
        </w:rPr>
        <mc:AlternateContent>
          <mc:Choice Requires="wpg">
            <w:drawing>
              <wp:anchor distT="0" distB="0" distL="114300" distR="114300" simplePos="0" relativeHeight="251695104" behindDoc="0" locked="0" layoutInCell="1" allowOverlap="1" wp14:anchorId="5DE6EC85" wp14:editId="5122E37D">
                <wp:simplePos x="0" y="0"/>
                <wp:positionH relativeFrom="column">
                  <wp:posOffset>3357880</wp:posOffset>
                </wp:positionH>
                <wp:positionV relativeFrom="paragraph">
                  <wp:posOffset>190500</wp:posOffset>
                </wp:positionV>
                <wp:extent cx="466090" cy="90170"/>
                <wp:effectExtent l="0" t="0" r="16510" b="36830"/>
                <wp:wrapNone/>
                <wp:docPr id="132" name="Group 132"/>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133" name="Straight Connector 133"/>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4" name="Straight Connector 134"/>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5" name="Straight Connector 135"/>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32" o:spid="_x0000_s1026" style="position:absolute;margin-left:264.4pt;margin-top:15pt;width:36.7pt;height:7.1pt;z-index:251695104;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">
                <v:line id="Straight Connector 133"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CJhMMAAADcAAAADwAAAGRycy9kb3ducmV2LnhtbERP3WrCMBS+H+wdwhnsTtNNlK4zyhgO&#10;haFg7QMcmtOm2pyUJtr69stgsLvz8f2e5Xq0rbhR7xvHCl6mCQji0umGawXF6WuSgvABWWPrmBTc&#10;ycN69fiwxEy7gY90y0MtYgj7DBWYELpMSl8asuinriOOXOV6iyHCvpa6xyGG21a+JslCWmw4Nhjs&#10;6NNQecmvVsFbKM5mc9mm3/n8NBwWZl+fK63U89P48Q4i0Bj+xX/unY7zZzP4fSZeIF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QiYTDAAAA3AAAAA8AAAAAAAAAAAAA&#10;AAAAoQIAAGRycy9kb3ducmV2LnhtbFBLBQYAAAAABAAEAPkAAACRAwAAAAA=&#10;" strokecolor="black [3213]" strokeweight="2pt"/>
                <v:line id="Straight Connector 134"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kR8MIAAADcAAAADwAAAGRycy9kb3ducmV2LnhtbERP3WrCMBS+H/gO4QjezVTdRKtRRBwT&#10;xgZWH+DQHJtqc1KazNa3N8Jgd+fj+z3LdWcrcaPGl44VjIYJCOLc6ZILBafjx+sMhA/IGivHpOBO&#10;Htar3ssSU+1aPtAtC4WIIexTVGBCqFMpfW7Ioh+6mjhyZ9dYDBE2hdQNtjHcVnKcJFNpseTYYLCm&#10;raH8mv1aBfNwupjd9XP2lb0f25+p+S4uZ63UoN9tFiACdeFf/Ofe6zh/8gbPZ+IFcvU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kR8MIAAADcAAAADwAAAAAAAAAAAAAA&#10;AAChAgAAZHJzL2Rvd25yZXYueG1sUEsFBgAAAAAEAAQA+QAAAJADAAAAAA==&#10;" strokecolor="black [3213]" strokeweight="2pt"/>
                <v:line id="Straight Connector 135"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eM+cMAAADcAAAADwAAAGRycy9kb3ducmV2LnhtbERPTUvDQBC9C/6HZQRvdmOlpcZuiy0q&#10;PViosd7H7JgEM7Pp7tqk/94VhN7m8T5nvhy4VUfyoXFi4HaUgSIpnW2kMrB/f76ZgQoRxWLrhAyc&#10;KMBycXkxx9y6Xt7oWMRKpRAJORqoY+xyrUNZE2MYuY4kcV/OM8YEfaWtxz6Fc6vHWTbVjI2khho7&#10;WtdUfhc/bOCpnM72h9f7lx33H1vehE8uVt6Y66vh8QFUpCGexf/ujU3z7ybw90y6QC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kXjPnDAAAA3AAAAA8AAAAAAAAAAAAA&#10;AAAAoQIAAGRycy9kb3ducmV2LnhtbFBLBQYAAAAABAAEAPkAAACRAwAAAAA=&#10;" strokecolor="black [3213]" strokeweight="2pt"/>
              </v:group>
            </w:pict>
          </mc:Fallback>
        </mc:AlternateContent>
      </w:r>
      <w:r>
        <w:rPr>
          <w:rFonts w:cs="Arial"/>
          <w:noProof/>
          <w:szCs w:val="20"/>
        </w:rPr>
        <mc:AlternateContent>
          <mc:Choice Requires="wpg">
            <w:drawing>
              <wp:anchor distT="0" distB="0" distL="114300" distR="114300" simplePos="0" relativeHeight="251694080" behindDoc="0" locked="0" layoutInCell="1" allowOverlap="1" wp14:anchorId="7BAB4115" wp14:editId="427E21FB">
                <wp:simplePos x="0" y="0"/>
                <wp:positionH relativeFrom="column">
                  <wp:posOffset>3377565</wp:posOffset>
                </wp:positionH>
                <wp:positionV relativeFrom="paragraph">
                  <wp:posOffset>65405</wp:posOffset>
                </wp:positionV>
                <wp:extent cx="466090" cy="90170"/>
                <wp:effectExtent l="0" t="0" r="16510" b="36830"/>
                <wp:wrapNone/>
                <wp:docPr id="128" name="Group 128"/>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129" name="Straight Connector 129"/>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0" name="Straight Connector 130"/>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31" name="Straight Connector 131"/>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265.95pt;margin-top:5.15pt;width:36.7pt;height:7.1pt;z-index:251694080;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">
                <v:line id="Straight Connector 129"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Eos8EAAADcAAAADwAAAGRycy9kb3ducmV2LnhtbERP24rCMBB9F/yHMIJvmiqsaDWKLLus&#10;sChY/YChGZtqMylN1ta/NwuCb3M411ltOluJOzW+dKxgMk5AEOdOl1woOJ++R3MQPiBrrByTggd5&#10;2Kz7vRWm2rV8pHsWChFD2KeowIRQp1L63JBFP3Y1ceQurrEYImwKqRtsY7it5DRJZtJiybHBYE2f&#10;hvJb9mcVLML5ar5uP/Pf7OPUHmZmX1wvWqnhoNsuQQTqwlv8cu90nD9dwP8z8QK5f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4SizwQAAANwAAAAPAAAAAAAAAAAAAAAA&#10;AKECAABkcnMvZG93bnJldi54bWxQSwUGAAAAAAQABAD5AAAAjwMAAAAA&#10;" strokecolor="black [3213]" strokeweight="2pt"/>
                <v:line id="Straight Connector 130"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IX88UAAADcAAAADwAAAGRycy9kb3ducmV2LnhtbESP0WrCQBBF3wv9h2UE3+rGFsWmrlJK&#10;i4K00OgHDNkxG83OhuzWxL93HoS+zXDv3HtmuR58oy7UxTqwgekkA0VcBltzZeCw/3pagIoJ2WIT&#10;mAxcKcJ69fiwxNyGnn/pUqRKSQjHHA24lNpc61g68hgnoSUW7Rg6j0nWrtK2w17CfaOfs2yuPdYs&#10;DQ5b+nBUnos/b+A1HU7u87xZ7IrZvv+Zu+/qdLTGjEfD+xuoREP6N9+vt1bwXwRfnpEJ9Oo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gIX88UAAADcAAAADwAAAAAAAAAA&#10;AAAAAAChAgAAZHJzL2Rvd25yZXYueG1sUEsFBgAAAAAEAAQA+QAAAJMDAAAAAA==&#10;" strokecolor="black [3213]" strokeweight="2pt"/>
                <v:line id="Straight Connector 131"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yK+sMAAADcAAAADwAAAGRycy9kb3ducmV2LnhtbERPTUvDQBC9C/6HZYTe2k0rlBq7LVqq&#10;9KBQY72P2TEJZmbT3W0T/70rFLzN433Ocj1wq87kQ+PEwHSSgSIpnW2kMnB4fxovQIWIYrF1QgZ+&#10;KMB6dX21xNy6Xt7oXMRKpRAJORqoY+xyrUNZE2OYuI4kcV/OM8YEfaWtxz6Fc6tnWTbXjI2khho7&#10;2tRUfhcnNrAt54vD8eXuec/9xyvvwicXj96Y0c3wcA8q0hD/xRf3zqb5t1P4eyZdoF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YsivrDAAAA3AAAAA8AAAAAAAAAAAAA&#10;AAAAoQIAAGRycy9kb3ducmV2LnhtbFBLBQYAAAAABAAEAPkAAACRAwAAAAA=&#10;" strokecolor="black [3213]" strokeweight="2pt"/>
              </v:group>
            </w:pict>
          </mc:Fallback>
        </mc:AlternateContent>
      </w:r>
      <w:r>
        <w:rPr>
          <w:rFonts w:cs="Arial"/>
          <w:noProof/>
          <w:szCs w:val="20"/>
        </w:rPr>
        <mc:AlternateContent>
          <mc:Choice Requires="wpg">
            <w:drawing>
              <wp:anchor distT="0" distB="0" distL="114300" distR="114300" simplePos="0" relativeHeight="251692032" behindDoc="0" locked="0" layoutInCell="1" allowOverlap="1" wp14:anchorId="46AD7936" wp14:editId="7BEA5F6A">
                <wp:simplePos x="0" y="0"/>
                <wp:positionH relativeFrom="column">
                  <wp:posOffset>1746250</wp:posOffset>
                </wp:positionH>
                <wp:positionV relativeFrom="paragraph">
                  <wp:posOffset>190500</wp:posOffset>
                </wp:positionV>
                <wp:extent cx="466090" cy="90170"/>
                <wp:effectExtent l="0" t="0" r="16510" b="36830"/>
                <wp:wrapNone/>
                <wp:docPr id="124" name="Group 124"/>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125" name="Straight Connector 125"/>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6" name="Straight Connector 126"/>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7" name="Straight Connector 127"/>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4" o:spid="_x0000_s1026" style="position:absolute;margin-left:137.5pt;margin-top:15pt;width:36.7pt;height:7.1pt;z-index:251692032;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">
                <v:line id="Straight Connector 125"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6witsEAAADcAAAADwAAAGRycy9kb3ducmV2LnhtbERP24rCMBB9X/Afwgi+ramC4lajiCgK&#10;sgtb/YChGZtqMylNtPXvjbCwb3M411msOluJBzW+dKxgNExAEOdOl1woOJ92nzMQPiBrrByTgid5&#10;WC17HwtMtWv5lx5ZKEQMYZ+iAhNCnUrpc0MW/dDVxJG7uMZiiLAppG6wjeG2kuMkmUqLJccGgzVt&#10;DOW37G4VfIXz1Wxv+9kxm5zan6n5Lq4XrdSg363nIAJ14V/85z7oOH88gfcz8QK5f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TrCK2wQAAANwAAAAPAAAAAAAAAAAAAAAA&#10;AKECAABkcnMvZG93bnJldi54bWxQSwUGAAAAAAQABAD5AAAAjwMAAAAA&#10;" strokecolor="black [3213]" strokeweight="2pt"/>
                <v:line id="Straight Connector 126"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68wcIAAADcAAAADwAAAGRycy9kb3ducmV2LnhtbERP3WrCMBS+H/gO4QjezVRhRaupyNiY&#10;MDaw+gCH5ti0NielyWx9ezMY7O58fL9nuxttK27U+9qxgsU8AUFcOl1zpeB8en9egfABWWPrmBTc&#10;ycMunzxtMdNu4CPdilCJGMI+QwUmhC6T0peGLPq564gjd3G9xRBhX0nd4xDDbSuXSZJKizXHBoMd&#10;vRoqr8WPVbAO58a8XT9Wn8XLafhOzVfVXLRSs+m434AINIZ/8Z/7oOP8ZQq/z8QL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368wcIAAADcAAAADwAAAAAAAAAAAAAA&#10;AAChAgAAZHJzL2Rvd25yZXYueG1sUEsFBgAAAAAEAAQA+QAAAJADAAAAAA==&#10;" strokecolor="black [3213]" strokeweight="2pt"/>
                <v:line id="Straight Connector 127"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AhyMMAAADcAAAADwAAAGRycy9kb3ducmV2LnhtbERPTU/CQBC9m/gfNmPCTbZwQKwsBIgQ&#10;DppgxfvYHdvGzmzdXWj9966Jibd5eZ+zWA3cqgv50DgxMBlnoEhKZxupDJxed7dzUCGiWGydkIFv&#10;CrBaXl8tMLeulxe6FLFSKURCjgbqGLtc61DWxBjGriNJ3IfzjDFBX2nrsU/h3Oppls00YyOpocaO&#10;tjWVn8WZDTyWs/np6+l+f+T+7ZkP4Z2LjTdmdDOsH0BFGuK/+M99sGn+9A5+n0kX6O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NQIcjDAAAA3AAAAA8AAAAAAAAAAAAA&#10;AAAAoQIAAGRycy9kb3ducmV2LnhtbFBLBQYAAAAABAAEAPkAAACRAwAAAAA=&#10;" strokecolor="black [3213]" strokeweight="2pt"/>
              </v:group>
            </w:pict>
          </mc:Fallback>
        </mc:AlternateContent>
      </w:r>
      <w:r>
        <w:rPr>
          <w:rFonts w:cs="Arial"/>
          <w:noProof/>
          <w:szCs w:val="20"/>
        </w:rPr>
        <mc:AlternateContent>
          <mc:Choice Requires="wpg">
            <w:drawing>
              <wp:anchor distT="0" distB="0" distL="114300" distR="114300" simplePos="0" relativeHeight="251691008" behindDoc="0" locked="0" layoutInCell="1" allowOverlap="1" wp14:anchorId="1878767B" wp14:editId="695B5F6A">
                <wp:simplePos x="0" y="0"/>
                <wp:positionH relativeFrom="column">
                  <wp:posOffset>1765935</wp:posOffset>
                </wp:positionH>
                <wp:positionV relativeFrom="paragraph">
                  <wp:posOffset>65405</wp:posOffset>
                </wp:positionV>
                <wp:extent cx="466090" cy="90170"/>
                <wp:effectExtent l="0" t="0" r="16510" b="36830"/>
                <wp:wrapNone/>
                <wp:docPr id="120" name="Group 120"/>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121" name="Straight Connector 121"/>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2" name="Straight Connector 122"/>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3" name="Straight Connector 123"/>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0" o:spid="_x0000_s1026" style="position:absolute;margin-left:139.05pt;margin-top:5.15pt;width:36.7pt;height:7.1pt;z-index:251691008;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">
                <v:line id="Straight Connector 121"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cktcEAAADcAAAADwAAAGRycy9kb3ducmV2LnhtbERP24rCMBB9X/Afwgi+ramC4lajiCgK&#10;sgtb/YChGZtqMylNtPXvjbCwb3M411msOluJBzW+dKxgNExAEOdOl1woOJ92nzMQPiBrrByTgid5&#10;WC17HwtMtWv5lx5ZKEQMYZ+iAhNCnUrpc0MW/dDVxJG7uMZiiLAppG6wjeG2kuMkmUqLJccGgzVt&#10;DOW37G4VfIXz1Wxv+9kxm5zan6n5Lq4XrdSg363nIAJ14V/85z7oOH88gvcz8QK5f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lyS1wQAAANwAAAAPAAAAAAAAAAAAAAAA&#10;AKECAABkcnMvZG93bnJldi54bWxQSwUGAAAAAAQABAD5AAAAjwMAAAAA&#10;" strokecolor="black [3213]" strokeweight="2pt"/>
                <v:line id="Straight Connector 122"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W6wsIAAADcAAAADwAAAGRycy9kb3ducmV2LnhtbERP3WrCMBS+H/gO4QjezdTCRKupyNiY&#10;MDaw+gCH5ti0NielyWx9ezMY7O58fL9nuxttK27U+9qxgsU8AUFcOl1zpeB8en9egfABWWPrmBTc&#10;ycMunzxtMdNu4CPdilCJGMI+QwUmhC6T0peGLPq564gjd3G9xRBhX0nd4xDDbSvTJFlKizXHBoMd&#10;vRoqr8WPVbAO58a8XT9Wn8XLafhemq+quWilZtNxvwERaAz/4j/3Qcf5aQq/z8QL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EW6wsIAAADcAAAADwAAAAAAAAAAAAAA&#10;AAChAgAAZHJzL2Rvd25yZXYueG1sUEsFBgAAAAAEAAQA+QAAAJADAAAAAA==&#10;" strokecolor="black [3213]" strokeweight="2pt"/>
                <v:line id="Straight Connector 123"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Gsny8MAAADcAAAADwAAAGRycy9kb3ducmV2LnhtbERPTUvDQBC9C/6HZQRvdtMWSo3dlra0&#10;0oNCjfU+ZsckmJlNd9cm/ntXELzN433OYjVwqy7kQ+PEwHiUgSIpnW2kMnB63d/NQYWIYrF1Qga+&#10;KcBqeX21wNy6Xl7oUsRKpRAJORqoY+xyrUNZE2MYuY4kcR/OM8YEfaWtxz6Fc6snWTbTjI2khho7&#10;2tZUfhZfbGBXzuan89P945H7t2c+hHcuNt6Y25th/QAq0hD/xX/ug03zJ1P4fSZdo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xrJ8vDAAAA3AAAAA8AAAAAAAAAAAAA&#10;AAAAoQIAAGRycy9kb3ducmV2LnhtbFBLBQYAAAAABAAEAPkAAACRAwAAAAA=&#10;" strokecolor="black [3213]" strokeweight="2pt"/>
              </v:group>
            </w:pict>
          </mc:Fallback>
        </mc:AlternateContent>
      </w:r>
    </w:p>
    <w:p w14:paraId="2FA69273" w14:textId="2268CFE6" w:rsidR="00C718E4" w:rsidRDefault="00C718E4" w:rsidP="003D2CF1">
      <w:pPr>
        <w:rPr>
          <w:rFonts w:cs="Arial"/>
          <w:szCs w:val="20"/>
        </w:rPr>
      </w:pPr>
    </w:p>
    <w:p w14:paraId="244D2371" w14:textId="40E1579E" w:rsidR="00C718E4" w:rsidRDefault="00C718E4" w:rsidP="003D2CF1">
      <w:pPr>
        <w:rPr>
          <w:rFonts w:cs="Arial"/>
          <w:szCs w:val="20"/>
        </w:rPr>
      </w:pPr>
    </w:p>
    <w:p w14:paraId="66B722E4" w14:textId="51F75D81" w:rsidR="00A71359" w:rsidRDefault="00A71359" w:rsidP="00C718E4">
      <w:pPr>
        <w:rPr>
          <w:rFonts w:cs="Arial"/>
          <w:i/>
          <w:szCs w:val="20"/>
        </w:rPr>
      </w:pPr>
      <w:r>
        <w:rPr>
          <w:noProof/>
        </w:rPr>
        <mc:AlternateContent>
          <mc:Choice Requires="wps">
            <w:drawing>
              <wp:anchor distT="0" distB="0" distL="114300" distR="114300" simplePos="0" relativeHeight="251653120" behindDoc="0" locked="0" layoutInCell="1" allowOverlap="1" wp14:anchorId="4F531F32" wp14:editId="716853BA">
                <wp:simplePos x="0" y="0"/>
                <wp:positionH relativeFrom="column">
                  <wp:posOffset>2526665</wp:posOffset>
                </wp:positionH>
                <wp:positionV relativeFrom="paragraph">
                  <wp:posOffset>114935</wp:posOffset>
                </wp:positionV>
                <wp:extent cx="464820" cy="438150"/>
                <wp:effectExtent l="0" t="0" r="17780" b="19050"/>
                <wp:wrapNone/>
                <wp:docPr id="3" name="Lightning Bolt 3"/>
                <wp:cNvGraphicFramePr/>
                <a:graphic xmlns:a="http://schemas.openxmlformats.org/drawingml/2006/main">
                  <a:graphicData uri="http://schemas.microsoft.com/office/word/2010/wordprocessingShape">
                    <wps:wsp>
                      <wps:cNvSpPr/>
                      <wps:spPr>
                        <a:xfrm>
                          <a:off x="0" y="0"/>
                          <a:ext cx="464820" cy="438150"/>
                        </a:xfrm>
                        <a:prstGeom prst="lightningBol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id="_x0000_t73" coordsize="21600,21600" o:spt="73" path="m8472,0l0,3890,7602,8382,5022,9705,12222,13897,10012,14915,21600,21600,14767,12877,16577,12007,11050,6797,12860,6080xe">
                <v:stroke joinstyle="miter"/>
                <v:path o:connecttype="custom" o:connectlocs="8472,0;0,3890;5022,9705;10012,14915;21600,21600;16577,12007;12860,6080" o:connectangles="270,270,180,180,90,0,0" textboxrect="8757,7437,13917,14277"/>
              </v:shapetype>
              <v:shape id="Lightning Bolt 1" o:spid="_x0000_s1026" type="#_x0000_t73" style="position:absolute;margin-left:198.95pt;margin-top:9.05pt;width:36.6pt;height:3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" filled="f" strokecolor="black [3213]"/>
            </w:pict>
          </mc:Fallback>
        </mc:AlternateContent>
      </w:r>
    </w:p>
    <w:p w14:paraId="1AC27E37" w14:textId="77777777" w:rsidR="00A71359" w:rsidRDefault="00A71359" w:rsidP="00C718E4">
      <w:pPr>
        <w:rPr>
          <w:rFonts w:cs="Arial"/>
          <w:i/>
          <w:szCs w:val="20"/>
        </w:rPr>
      </w:pPr>
    </w:p>
    <w:p w14:paraId="3270C159" w14:textId="77777777" w:rsidR="00A71359" w:rsidRDefault="00A71359" w:rsidP="00C718E4">
      <w:pPr>
        <w:rPr>
          <w:rFonts w:cs="Arial"/>
          <w:i/>
          <w:szCs w:val="20"/>
        </w:rPr>
      </w:pPr>
    </w:p>
    <w:p w14:paraId="2AB6441B" w14:textId="77777777" w:rsidR="00A71359" w:rsidRDefault="00A71359" w:rsidP="00C718E4">
      <w:pPr>
        <w:rPr>
          <w:rFonts w:cs="Arial"/>
          <w:i/>
          <w:szCs w:val="20"/>
        </w:rPr>
      </w:pPr>
    </w:p>
    <w:p w14:paraId="2D5F924E" w14:textId="77777777" w:rsidR="00A71359" w:rsidRDefault="00A71359" w:rsidP="00C718E4">
      <w:pPr>
        <w:rPr>
          <w:rFonts w:cs="Arial"/>
          <w:i/>
          <w:szCs w:val="20"/>
        </w:rPr>
      </w:pPr>
    </w:p>
    <w:p w14:paraId="467C93A7" w14:textId="77777777" w:rsidR="00A71359" w:rsidRDefault="00A71359" w:rsidP="00C718E4">
      <w:pPr>
        <w:rPr>
          <w:rFonts w:cs="Arial"/>
          <w:i/>
          <w:szCs w:val="20"/>
        </w:rPr>
      </w:pPr>
    </w:p>
    <w:p w14:paraId="63A1A661" w14:textId="022B8BA0" w:rsidR="009942D4" w:rsidRDefault="009942D4">
      <w:pPr>
        <w:rPr>
          <w:rFonts w:cs="Arial"/>
          <w:i/>
          <w:szCs w:val="20"/>
        </w:rPr>
      </w:pPr>
      <w:r>
        <w:rPr>
          <w:rFonts w:cs="Arial"/>
          <w:i/>
          <w:szCs w:val="20"/>
        </w:rPr>
        <w:br w:type="page"/>
      </w:r>
    </w:p>
    <w:p w14:paraId="6BA31E5A" w14:textId="5530D10A" w:rsidR="00C718E4" w:rsidRPr="00C718E4" w:rsidRDefault="00C718E4" w:rsidP="00C718E4">
      <w:pPr>
        <w:rPr>
          <w:rFonts w:cs="Arial"/>
          <w:szCs w:val="20"/>
        </w:rPr>
      </w:pPr>
      <w:r>
        <w:rPr>
          <w:rFonts w:cs="Arial"/>
          <w:i/>
          <w:szCs w:val="20"/>
        </w:rPr>
        <w:lastRenderedPageBreak/>
        <w:t xml:space="preserve">Solution </w:t>
      </w:r>
      <w:r w:rsidR="00213E8E">
        <w:rPr>
          <w:rFonts w:cs="Arial"/>
          <w:i/>
          <w:szCs w:val="20"/>
        </w:rPr>
        <w:t>2</w:t>
      </w:r>
    </w:p>
    <w:p w14:paraId="3E555B7A" w14:textId="2F64E190" w:rsidR="00C718E4" w:rsidRDefault="004B7F3B" w:rsidP="003D2CF1">
      <w:pPr>
        <w:rPr>
          <w:rFonts w:cs="Arial"/>
          <w:szCs w:val="20"/>
        </w:rPr>
      </w:pPr>
      <w:r>
        <w:rPr>
          <w:rFonts w:cs="Arial"/>
          <w:szCs w:val="20"/>
        </w:rPr>
        <w:t>Note on this that I have included an extra switch in each set of Player 2 Buttons. These are not necessary, but can be used to implement “ties” with an extra light bulb (see “Extra Credit” on the assignment sheet).</w:t>
      </w:r>
    </w:p>
    <w:p w14:paraId="47805318" w14:textId="77777777" w:rsidR="00C718E4" w:rsidRDefault="00C718E4" w:rsidP="003D2CF1">
      <w:pPr>
        <w:rPr>
          <w:rFonts w:cs="Arial"/>
          <w:szCs w:val="20"/>
        </w:rPr>
      </w:pPr>
    </w:p>
    <w:p w14:paraId="210087BA" w14:textId="156C884B" w:rsidR="00C718E4" w:rsidRDefault="00C718E4" w:rsidP="003D2CF1">
      <w:pPr>
        <w:rPr>
          <w:rFonts w:cs="Arial"/>
          <w:szCs w:val="20"/>
        </w:rPr>
      </w:pPr>
    </w:p>
    <w:p w14:paraId="5995E60D" w14:textId="77777777" w:rsidR="00C718E4" w:rsidRDefault="00C718E4" w:rsidP="003D2CF1">
      <w:pPr>
        <w:rPr>
          <w:rFonts w:cs="Arial"/>
          <w:b/>
          <w:szCs w:val="20"/>
        </w:rPr>
      </w:pPr>
    </w:p>
    <w:p w14:paraId="66A76B58" w14:textId="77777777" w:rsidR="00C718E4" w:rsidRDefault="00C718E4" w:rsidP="003D2CF1">
      <w:pPr>
        <w:rPr>
          <w:rFonts w:cs="Arial"/>
          <w:b/>
          <w:szCs w:val="20"/>
        </w:rPr>
      </w:pPr>
    </w:p>
    <w:p w14:paraId="4B78D438" w14:textId="1DCE9FFE" w:rsidR="009942D4" w:rsidRDefault="007B7570" w:rsidP="003D2CF1">
      <w:pPr>
        <w:rPr>
          <w:rFonts w:cs="Arial"/>
          <w:b/>
          <w:szCs w:val="20"/>
        </w:rPr>
      </w:pPr>
      <w:r>
        <w:rPr>
          <w:rFonts w:cs="Arial"/>
          <w:b/>
          <w:noProof/>
          <w:szCs w:val="20"/>
        </w:rPr>
        <mc:AlternateContent>
          <mc:Choice Requires="wps">
            <w:drawing>
              <wp:anchor distT="0" distB="0" distL="114300" distR="114300" simplePos="0" relativeHeight="251650045" behindDoc="0" locked="0" layoutInCell="1" allowOverlap="1" wp14:anchorId="1ADC9823" wp14:editId="4A60E7D4">
                <wp:simplePos x="0" y="0"/>
                <wp:positionH relativeFrom="column">
                  <wp:posOffset>138065</wp:posOffset>
                </wp:positionH>
                <wp:positionV relativeFrom="paragraph">
                  <wp:posOffset>86360</wp:posOffset>
                </wp:positionV>
                <wp:extent cx="5612495" cy="4318503"/>
                <wp:effectExtent l="0" t="0" r="26670" b="25400"/>
                <wp:wrapNone/>
                <wp:docPr id="6" name="Freeform 6"/>
                <wp:cNvGraphicFramePr/>
                <a:graphic xmlns:a="http://schemas.openxmlformats.org/drawingml/2006/main">
                  <a:graphicData uri="http://schemas.microsoft.com/office/word/2010/wordprocessingShape">
                    <wps:wsp>
                      <wps:cNvSpPr/>
                      <wps:spPr>
                        <a:xfrm>
                          <a:off x="0" y="0"/>
                          <a:ext cx="5612495" cy="4318503"/>
                        </a:xfrm>
                        <a:custGeom>
                          <a:avLst/>
                          <a:gdLst>
                            <a:gd name="connsiteX0" fmla="*/ 5368705 w 5377759"/>
                            <a:gd name="connsiteY0" fmla="*/ 1041148 h 4318503"/>
                            <a:gd name="connsiteX1" fmla="*/ 5368705 w 5377759"/>
                            <a:gd name="connsiteY1" fmla="*/ 0 h 4318503"/>
                            <a:gd name="connsiteX2" fmla="*/ 36214 w 5377759"/>
                            <a:gd name="connsiteY2" fmla="*/ 27160 h 4318503"/>
                            <a:gd name="connsiteX3" fmla="*/ 0 w 5377759"/>
                            <a:gd name="connsiteY3" fmla="*/ 4318503 h 4318503"/>
                            <a:gd name="connsiteX4" fmla="*/ 5377759 w 5377759"/>
                            <a:gd name="connsiteY4" fmla="*/ 4309449 h 4318503"/>
                            <a:gd name="connsiteX5" fmla="*/ 5377759 w 5377759"/>
                            <a:gd name="connsiteY5" fmla="*/ 3358835 h 431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77759" h="4318503">
                              <a:moveTo>
                                <a:pt x="5368705" y="1041148"/>
                              </a:moveTo>
                              <a:lnTo>
                                <a:pt x="5368705" y="0"/>
                              </a:lnTo>
                              <a:lnTo>
                                <a:pt x="36214" y="27160"/>
                              </a:lnTo>
                              <a:lnTo>
                                <a:pt x="0" y="4318503"/>
                              </a:lnTo>
                              <a:lnTo>
                                <a:pt x="5377759" y="4309449"/>
                              </a:lnTo>
                              <a:lnTo>
                                <a:pt x="5377759" y="3358835"/>
                              </a:lnTo>
                            </a:path>
                          </a:pathLst>
                        </a:custGeom>
                        <a:ln>
                          <a:solidFill>
                            <a:srgbClr val="8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267" o:spid="_x0000_s1026" style="position:absolute;margin-left:10.85pt;margin-top:6.8pt;width:441.95pt;height:340.05pt;z-index:2516500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377759,4318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" path="m5368705,1041148l5368705,,36214,27160,,4318503,5377759,4309449,5377759,3358835e" filled="f" strokecolor="maroon" strokeweight="2pt">
                <v:path arrowok="t" o:connecttype="custom" o:connectlocs="5603046,1041148;5603046,0;37795,27160;0,4318503;5612495,4309449;5612495,3358835" o:connectangles="0,0,0,0,0,0"/>
              </v:shape>
            </w:pict>
          </mc:Fallback>
        </mc:AlternateContent>
      </w:r>
    </w:p>
    <w:p w14:paraId="75724148" w14:textId="1F1C339D" w:rsidR="009942D4" w:rsidRDefault="00213E8E" w:rsidP="003D2CF1">
      <w:pPr>
        <w:rPr>
          <w:rFonts w:cs="Arial"/>
          <w:b/>
          <w:szCs w:val="20"/>
        </w:rPr>
      </w:pPr>
      <w:r>
        <w:rPr>
          <w:rFonts w:cs="Arial"/>
          <w:b/>
          <w:noProof/>
          <w:szCs w:val="20"/>
        </w:rPr>
        <mc:AlternateContent>
          <mc:Choice Requires="wpg">
            <w:drawing>
              <wp:anchor distT="0" distB="0" distL="114300" distR="114300" simplePos="0" relativeHeight="251744256" behindDoc="0" locked="0" layoutInCell="1" allowOverlap="1" wp14:anchorId="17F4C81B" wp14:editId="02AA812B">
                <wp:simplePos x="0" y="0"/>
                <wp:positionH relativeFrom="column">
                  <wp:posOffset>3753485</wp:posOffset>
                </wp:positionH>
                <wp:positionV relativeFrom="paragraph">
                  <wp:posOffset>88900</wp:posOffset>
                </wp:positionV>
                <wp:extent cx="1323975" cy="1040130"/>
                <wp:effectExtent l="0" t="0" r="0" b="26670"/>
                <wp:wrapNone/>
                <wp:docPr id="218" name="Group 218"/>
                <wp:cNvGraphicFramePr/>
                <a:graphic xmlns:a="http://schemas.openxmlformats.org/drawingml/2006/main">
                  <a:graphicData uri="http://schemas.microsoft.com/office/word/2010/wordprocessingGroup">
                    <wpg:wgp>
                      <wpg:cNvGrpSpPr/>
                      <wpg:grpSpPr>
                        <a:xfrm>
                          <a:off x="0" y="0"/>
                          <a:ext cx="1323975" cy="1040130"/>
                          <a:chOff x="0" y="0"/>
                          <a:chExt cx="1323975" cy="1040130"/>
                        </a:xfrm>
                      </wpg:grpSpPr>
                      <wpg:grpSp>
                        <wpg:cNvPr id="191" name="Group 191"/>
                        <wpg:cNvGrpSpPr/>
                        <wpg:grpSpPr>
                          <a:xfrm>
                            <a:off x="0" y="0"/>
                            <a:ext cx="1323975" cy="1040130"/>
                            <a:chOff x="0" y="5165"/>
                            <a:chExt cx="724128" cy="593577"/>
                          </a:xfrm>
                          <a:extLst>
                            <a:ext uri="{0CCBE362-F206-4b92-989A-16890622DB6E}">
                              <ma14:wrappingTextBoxFlag xmlns:ma14="http://schemas.microsoft.com/office/mac/drawingml/2011/main"/>
                            </a:ext>
                          </a:extLst>
                        </wpg:grpSpPr>
                        <wps:wsp>
                          <wps:cNvPr id="192" name="Oval 192"/>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193" name="Text Box 193"/>
                          <wps:cNvSpPr txBox="1"/>
                          <wps:spPr>
                            <a:xfrm>
                              <a:off x="199618" y="5165"/>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A4F6C" w14:textId="613FA1D7" w:rsidR="00D40F63" w:rsidRDefault="00D40F63" w:rsidP="00B51BA4">
                                <w: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6" name="Group 206"/>
                        <wpg:cNvGrpSpPr/>
                        <wpg:grpSpPr>
                          <a:xfrm>
                            <a:off x="278765" y="286385"/>
                            <a:ext cx="466090" cy="90170"/>
                            <a:chOff x="0" y="0"/>
                            <a:chExt cx="532130" cy="105410"/>
                          </a:xfrm>
                        </wpg:grpSpPr>
                        <wps:wsp>
                          <wps:cNvPr id="207" name="Straight Connector 207"/>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08" name="Straight Connector 208"/>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09" name="Straight Connector 209"/>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10" name="Group 210"/>
                        <wpg:cNvGrpSpPr/>
                        <wpg:grpSpPr>
                          <a:xfrm>
                            <a:off x="278765" y="503555"/>
                            <a:ext cx="466090" cy="90170"/>
                            <a:chOff x="0" y="0"/>
                            <a:chExt cx="532130" cy="105410"/>
                          </a:xfrm>
                        </wpg:grpSpPr>
                        <wps:wsp>
                          <wps:cNvPr id="211" name="Straight Connector 211"/>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12" name="Straight Connector 212"/>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13" name="Straight Connector 213"/>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14" name="Group 214"/>
                        <wpg:cNvGrpSpPr/>
                        <wpg:grpSpPr>
                          <a:xfrm>
                            <a:off x="278765" y="711835"/>
                            <a:ext cx="466090" cy="90170"/>
                            <a:chOff x="0" y="0"/>
                            <a:chExt cx="532130" cy="105410"/>
                          </a:xfrm>
                        </wpg:grpSpPr>
                        <wps:wsp>
                          <wps:cNvPr id="215" name="Straight Connector 215"/>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17" name="Straight Connector 217"/>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218" o:spid="_x0000_s1050" style="position:absolute;margin-left:295.55pt;margin-top:7pt;width:104.25pt;height:81.9pt;z-index:251744256" coordsize="1323975,10401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">
                <v:group id="Group 191" o:spid="_x0000_s1051" style="position:absolute;width:1323975;height:1040130" coordorigin=",5165" coordsize="724128,5935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oval id="Oval 192" o:spid="_x0000_s1052"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hgv0wAAA&#10;ANwAAAAPAAAAZHJzL2Rvd25yZXYueG1sRE9Li8IwEL4L+x/CLOxN03VBtBplEUTx5uPibWzGpphM&#10;ahNr/fdGWNjbfHzPmS06Z0VLTag8K/geZCCIC68rLhUcD6v+GESIyBqtZ1LwpACL+Udvhrn2D95R&#10;u4+lSCEcclRgYqxzKUNhyGEY+Jo4cRffOIwJNqXUDT5SuLNymGUj6bDi1GCwpqWh4rq/OwUnst32&#10;R2555CZHczuvL/ZsW6W+PrvfKYhIXfwX/7k3Os2fDOH9TLpAz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hgv0wAAAANwAAAAPAAAAAAAAAAAAAAAAAJcCAABkcnMvZG93bnJl&#10;di54bWxQSwUGAAAAAAQABAD1AAAAhAMAAAAA&#10;" filled="f" strokecolor="black [3213]"/>
                  <v:shape id="Text Box 193" o:spid="_x0000_s1053" type="#_x0000_t202" style="position:absolute;left:199618;top:516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BQQwQAA&#10;ANwAAAAPAAAAZHJzL2Rvd25yZXYueG1sRE9Ni8IwEL0L/ocwgrc1cdVl7RplUQRPiu4q7G1oxrbY&#10;TEoTbf33RljwNo/3ObNFa0txo9oXjjUMBwoEcepMwZmG35/12ycIH5ANlo5Jw508LObdzgwT4xre&#10;0+0QMhFD2CeoIQ+hSqT0aU4W/cBVxJE7u9piiLDOpKmxieG2lO9KfUiLBceGHCta5pReDler4bg9&#10;/53Gapet7KRqXKsk26nUut9rv79ABGrDS/zv3pg4fzqC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IgUEMEAAADcAAAADwAAAAAAAAAAAAAAAACXAgAAZHJzL2Rvd25y&#10;ZXYueG1sUEsFBgAAAAAEAAQA9QAAAIUDAAAAAA==&#10;" filled="f" stroked="f">
                    <v:textbox>
                      <w:txbxContent>
                        <w:p w14:paraId="539A4F6C" w14:textId="613FA1D7" w:rsidR="00D40F63" w:rsidRDefault="00D40F63" w:rsidP="00B51BA4">
                          <w:r>
                            <w:t>R2</w:t>
                          </w:r>
                        </w:p>
                      </w:txbxContent>
                    </v:textbox>
                  </v:shape>
                </v:group>
                <v:group id="Group 206" o:spid="_x0000_s1054" style="position:absolute;left:278765;top:286385;width:466090;height:90170" coordsize="532130,105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BExs/GAAAA3AAA&#10;AA8AAAAAAAAAAAAAAAAAqQIAAGRycy9kb3ducmV2LnhtbFBLBQYAAAAABAAEAPoAAACcAwAAAAA=&#10;">
                  <v:line id="Straight Connector 207" o:spid="_x0000_s1055"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IkRsQAAADcAAAADwAAAGRycy9kb3ducmV2LnhtbESP0WrCQBRE34X+w3KFvulGoRqjqxSx&#10;tFAUjH7AJXvNRrN3Q3Zr0r/vFgQfh5k5w6w2va3FnVpfOVYwGScgiAunKy4VnE8foxSED8gaa8ek&#10;4Jc8bNYvgxVm2nV8pHseShEh7DNUYEJoMil9YciiH7uGOHoX11oMUbal1C12EW5rOU2SmbRYcVww&#10;2NDWUHHLf6yCRThfze72mX7nb6fuMDP78nrRSr0O+/cliEB9eIYf7S+tYJrM4f9MPAJ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oiRGxAAAANwAAAAPAAAAAAAAAAAA&#10;AAAAAKECAABkcnMvZG93bnJldi54bWxQSwUGAAAAAAQABAD5AAAAkgMAAAAA&#10;" strokecolor="black [3213]" strokeweight="2pt"/>
                  <v:line id="Straight Connector 208" o:spid="_x0000_s1056"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2wNMIAAADcAAAADwAAAGRycy9kb3ducmV2LnhtbERP3WrCMBS+H/gO4QjezVTB0lVjEdlw&#10;MDZY9QEOzbGpbU5KE2339svFYJcf3/+umGwnHjT4xrGC1TIBQVw53XCt4HJ+e85A+ICssXNMCn7I&#10;Q7GfPe0w127kb3qUoRYxhH2OCkwIfS6lrwxZ9EvXE0fu6gaLIcKhlnrAMYbbTq6TJJUWG44NBns6&#10;Gqra8m4VvITLzby2p+yj3JzHr9R81rerVmoxnw5bEIGm8C/+c79rBeskro1n4hGQ+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T2wNMIAAADcAAAADwAAAAAAAAAAAAAA&#10;AAChAgAAZHJzL2Rvd25yZXYueG1sUEsFBgAAAAAEAAQA+QAAAJADAAAAAA==&#10;" strokecolor="black [3213]" strokeweight="2pt"/>
                  <v:line id="Straight Connector 209" o:spid="_x0000_s1057"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MtPcUAAADcAAAADwAAAGRycy9kb3ducmV2LnhtbESPQU/CQBSE7yb+h80z4SZbORCoLEQJ&#10;Eg6QaMX7s/tsG/ve1t2F1n/vkphwnMzMN5nFauBWncmHxomBh3EGiqR0tpHKwPH95X4GKkQUi60T&#10;MvBLAVbL25sF5tb18kbnIlYqQSTkaKCOscu1DmVNjGHsOpLkfTnPGJP0lbYe+wTnVk+ybKoZG0kL&#10;NXa0rqn8Lk5sYFNOZ8ef/Xz7yv3HgXfhk4tnb8zobnh6BBVpiNfwf3tnDUyyOVzOpCO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MtPcUAAADcAAAADwAAAAAAAAAA&#10;AAAAAAChAgAAZHJzL2Rvd25yZXYueG1sUEsFBgAAAAAEAAQA+QAAAJMDAAAAAA==&#10;" strokecolor="black [3213]" strokeweight="2pt"/>
                </v:group>
                <v:group id="Group 210" o:spid="_x0000_s1058" style="position:absolute;left:278765;top:503555;width:466090;height:90170" coordsize="532130,105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OG39wQAAANwAAAAPAAAAZHJzL2Rvd25yZXYueG1sRE/LisIwFN0L/kO4wuw0&#10;rYMi1SgiKrMQwQeIu0tzbYvNTWliW/9+shBcHs57sepMKRqqXWFZQTyKQBCnVhecKbhedsMZCOeR&#10;NZaWScGbHKyW/d4CE21bPlFz9pkIIewSVJB7XyVSujQng25kK+LAPWxt0AdYZ1LX2IZwU8pxFE2l&#10;wYJDQ44VbXJKn+eXUbBvsV3/xtvm8Hxs3vfL5Hg7xKTUz6Bbz0F46vxX/HH/aQXjOMwP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VOG39wQAAANwAAAAPAAAA&#10;AAAAAAAAAAAAAKkCAABkcnMvZG93bnJldi54bWxQSwUGAAAAAAQABAD6AAAAlwMAAAAA&#10;">
                  <v:line id="Straight Connector 211" o:spid="_x0000_s1059"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6PdMQAAADcAAAADwAAAGRycy9kb3ducmV2LnhtbESP0WrCQBRE3wv+w3IF3+omgmKjq4go&#10;CqWFRj/gkr1mo9m7Ibua+PduodDHYWbOMMt1b2vxoNZXjhWk4wQEceF0xaWC82n/PgfhA7LG2jEp&#10;eJKH9WrwtsRMu45/6JGHUkQI+wwVmBCaTEpfGLLox64hjt7FtRZDlG0pdYtdhNtaTpJkJi1WHBcM&#10;NrQ1VNzyu1XwEc5Xs7sd5p/59NR9z8xXeb1opUbDfrMAEagP/+G/9lErmKQp/J6JR0CuX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3o90xAAAANwAAAAPAAAAAAAAAAAA&#10;AAAAAKECAABkcnMvZG93bnJldi54bWxQSwUGAAAAAAQABAD5AAAAkgMAAAAA&#10;" strokecolor="black [3213]" strokeweight="2pt"/>
                  <v:line id="Straight Connector 212" o:spid="_x0000_s1060"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wRA8QAAADcAAAADwAAAGRycy9kb3ducmV2LnhtbESP0WrCQBRE3wv+w3IF3+rGgGKjq4go&#10;CqWFRj/gkr1mo9m7Ibua+PduodDHYWbOMMt1b2vxoNZXjhVMxgkI4sLpiksF59P+fQ7CB2SNtWNS&#10;8CQP69XgbYmZdh3/0CMPpYgQ9hkqMCE0mZS+MGTRj11DHL2Lay2GKNtS6ha7CLe1TJNkJi1WHBcM&#10;NrQ1VNzyu1XwEc5Xs7sd5p/59NR9z8xXeb1opUbDfrMAEagP/+G/9lErSCcp/J6JR0CuX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DBEDxAAAANwAAAAPAAAAAAAAAAAA&#10;AAAAAKECAABkcnMvZG93bnJldi54bWxQSwUGAAAAAAQABAD5AAAAkgMAAAAA&#10;" strokecolor="black [3213]" strokeweight="2pt"/>
                  <v:line id="Straight Connector 213" o:spid="_x0000_s1061"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KMCsUAAADcAAAADwAAAGRycy9kb3ducmV2LnhtbESPQUvDQBSE7wX/w/IEb3bTCqXGbksV&#10;LT0otLHen9lnEpr3Nu6uTfrvXUHocZiZb5jFauBWnciHxomByTgDRVI620hl4PD+cjsHFSKKxdYJ&#10;GThTgNXyarTA3Lpe9nQqYqUSREKOBuoYu1zrUNbEGMauI0nel/OMMUlfaeuxT3Bu9TTLZpqxkbRQ&#10;Y0dPNZXH4ocNPJez+eH79X6z4/7jjbfhk4tHb8zN9bB+ABVpiJfwf3trDUwnd/B3Jh0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SKMCsUAAADcAAAADwAAAAAAAAAA&#10;AAAAAAChAgAAZHJzL2Rvd25yZXYueG1sUEsFBgAAAAAEAAQA+QAAAJMDAAAAAA==&#10;" strokecolor="black [3213]" strokeweight="2pt"/>
                </v:group>
                <v:group id="Group 214" o:spid="_x0000_s1062" style="position:absolute;left:278765;top:711835;width:466090;height:90170" coordsize="532130,105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line id="Straight Connector 215" o:spid="_x0000_s1063"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WJd8MAAADcAAAADwAAAGRycy9kb3ducmV2LnhtbESP0YrCMBRE3wX/IVzBN00VFK1GEVEU&#10;ll2w+gGX5tpUm5vSRNv9+83Cwj4OM3OGWW87W4k3Nb50rGAyTkAQ506XXCi4XY+jBQgfkDVWjknB&#10;N3nYbvq9NabatXyhdxYKESHsU1RgQqhTKX1uyKIfu5o4enfXWAxRNoXUDbYRbis5TZK5tFhyXDBY&#10;095Q/sxeVsEy3B7m8DwtPrLZtf2am8/icddKDQfdbgUiUBf+w3/ts1Ywnczg90w8AnL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bliXfDAAAA3AAAAA8AAAAAAAAAAAAA&#10;AAAAoQIAAGRycy9kb3ducmV2LnhtbFBLBQYAAAAABAAEAPkAAACRAwAAAAA=&#10;" strokecolor="black [3213]" strokeweight="2pt"/>
                  <v:line id="Straight Connector 216" o:spid="_x0000_s1064"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cXAMQAAADcAAAADwAAAGRycy9kb3ducmV2LnhtbESP0WrCQBRE3wv+w3KFvtWNgkGjq4go&#10;FooFox9wyV6z0ezdkF1N+vfdgtDHYWbOMMt1b2vxpNZXjhWMRwkI4sLpiksFl/P+YwbCB2SNtWNS&#10;8EMe1qvB2xIz7To+0TMPpYgQ9hkqMCE0mZS+MGTRj1xDHL2ray2GKNtS6ha7CLe1nCRJKi1WHBcM&#10;NrQ1VNzzh1UwD5eb2d0Ps698eu6+U3Msb1et1Puw3yxABOrDf/jV/tQKJuMU/s7EIy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NxcAxAAAANwAAAAPAAAAAAAAAAAA&#10;AAAAAKECAABkcnMvZG93bnJldi54bWxQSwUGAAAAAAQABAD5AAAAkgMAAAAA&#10;" strokecolor="black [3213]" strokeweight="2pt"/>
                  <v:line id="Straight Connector 217" o:spid="_x0000_s1065"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mKCcUAAADcAAAADwAAAGRycy9kb3ducmV2LnhtbESPQU/CQBSE7yb+h80z4SZbOCBWFiIE&#10;CAdNtOL92X22jX1vy+5C6793TUw8Tmbmm8xiNXCrLuRD48TAZJyBIimdbaQycHzb3c5BhYhisXVC&#10;Br4pwGp5fbXA3LpeXulSxEoliIQcDdQxdrnWoayJMYxdR5K8T+cZY5K+0tZjn+Dc6mmWzTRjI2mh&#10;xo42NZVfxZkNbMvZ/Hh6ut+/cP/+zIfwwcXaGzO6GR4fQEUa4n/4r32wBqaTO/g9k46AX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hmKCcUAAADcAAAADwAAAAAAAAAA&#10;AAAAAAChAgAAZHJzL2Rvd25yZXYueG1sUEsFBgAAAAAEAAQA+QAAAJMDAAAAAA==&#10;" strokecolor="black [3213]" strokeweight="2pt"/>
                </v:group>
              </v:group>
            </w:pict>
          </mc:Fallback>
        </mc:AlternateContent>
      </w:r>
    </w:p>
    <w:p w14:paraId="3B3F584C" w14:textId="4FC21C12" w:rsidR="009942D4" w:rsidRDefault="00B51BA4" w:rsidP="003D2CF1">
      <w:pPr>
        <w:rPr>
          <w:rFonts w:cs="Arial"/>
          <w:b/>
          <w:szCs w:val="20"/>
        </w:rPr>
      </w:pPr>
      <w:r>
        <w:rPr>
          <w:rFonts w:cs="Arial"/>
          <w:noProof/>
          <w:szCs w:val="20"/>
        </w:rPr>
        <mc:AlternateContent>
          <mc:Choice Requires="wpg">
            <w:drawing>
              <wp:anchor distT="0" distB="0" distL="114300" distR="114300" simplePos="0" relativeHeight="251725824" behindDoc="0" locked="0" layoutInCell="1" allowOverlap="1" wp14:anchorId="643A4608" wp14:editId="6229F73B">
                <wp:simplePos x="0" y="0"/>
                <wp:positionH relativeFrom="column">
                  <wp:posOffset>1584325</wp:posOffset>
                </wp:positionH>
                <wp:positionV relativeFrom="paragraph">
                  <wp:posOffset>106680</wp:posOffset>
                </wp:positionV>
                <wp:extent cx="659765" cy="598170"/>
                <wp:effectExtent l="0" t="0" r="635" b="36830"/>
                <wp:wrapNone/>
                <wp:docPr id="177" name="Group 177"/>
                <wp:cNvGraphicFramePr/>
                <a:graphic xmlns:a="http://schemas.openxmlformats.org/drawingml/2006/main">
                  <a:graphicData uri="http://schemas.microsoft.com/office/word/2010/wordprocessingGroup">
                    <wpg:wgp>
                      <wpg:cNvGrpSpPr/>
                      <wpg:grpSpPr>
                        <a:xfrm>
                          <a:off x="0" y="0"/>
                          <a:ext cx="659765" cy="598170"/>
                          <a:chOff x="0" y="0"/>
                          <a:chExt cx="659765" cy="598742"/>
                        </a:xfrm>
                        <a:extLst>
                          <a:ext uri="{0CCBE362-F206-4b92-989A-16890622DB6E}">
                            <ma14:wrappingTextBoxFlag xmlns:ma14="http://schemas.microsoft.com/office/mac/drawingml/2011/main"/>
                          </a:ext>
                        </a:extLst>
                      </wpg:grpSpPr>
                      <wps:wsp>
                        <wps:cNvPr id="178" name="Oval 178"/>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179" name="Text Box 179"/>
                        <wps:cNvSpPr txBox="1"/>
                        <wps:spPr>
                          <a:xfrm>
                            <a:off x="135255" y="0"/>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D88739" w14:textId="77777777" w:rsidR="00D40F63" w:rsidRDefault="00D40F63" w:rsidP="003C6C71">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7" o:spid="_x0000_s1066" style="position:absolute;margin-left:124.75pt;margin-top:8.4pt;width:51.95pt;height:47.1pt;z-index:251725824;mso-width-relative:margin;mso-height-relative:margin" coordsize="659765,598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">
                <v:oval id="Oval 178" o:spid="_x0000_s1067"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trkxAAA&#10;ANwAAAAPAAAAZHJzL2Rvd25yZXYueG1sRI9Pb8IwDMXvk/YdIk/abaSAxLaOgCYkxMSNP5fdTGOa&#10;isTpmlC6bz8fkHaz9Z7f+3m+HIJXPXWpiWxgPCpAEVfRNlwbOB7WL2+gUka26COTgV9KsFw8Psyx&#10;tPHGO+r3uVYSwqlEAy7nttQ6VY4CplFsiUU7xy5glrWrte3wJuHB60lRzHTAhqXBYUsrR9Vlfw0G&#10;vskP26ne8iy8H93PaXP2J98b8/w0fH6AyjTkf/P9+ssK/qvQyjMygV7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La5MQAAADcAAAADwAAAAAAAAAAAAAAAACXAgAAZHJzL2Rv&#10;d25yZXYueG1sUEsFBgAAAAAEAAQA9QAAAIgDAAAAAA==&#10;" filled="f" strokecolor="black [3213]"/>
                <v:shape id="Text Box 179" o:spid="_x0000_s1068" type="#_x0000_t202" style="position:absolute;left:13525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MUAwQAA&#10;ANwAAAAPAAAAZHJzL2Rvd25yZXYueG1sRE9Ni8IwEL0L/ocwgrc1cVF37RplUQRPiu4q7G1oxrbY&#10;TEoTbf33RljwNo/3ObNFa0txo9oXjjUMBwoEcepMwZmG35/12ycIH5ANlo5Jw508LObdzgwT4xre&#10;0+0QMhFD2CeoIQ+hSqT0aU4W/cBVxJE7u9piiLDOpKmxieG2lO9KTaTFgmNDjhUtc0ovh6vVcNye&#10;/04jtctWdlw1rlWS7VRq3e+1318gArXhJf53b0yc/zG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zFAMEAAADcAAAADwAAAAAAAAAAAAAAAACXAgAAZHJzL2Rvd25y&#10;ZXYueG1sUEsFBgAAAAAEAAQA9QAAAIUDAAAAAA==&#10;" filled="f" stroked="f">
                  <v:textbox>
                    <w:txbxContent>
                      <w:p w14:paraId="1BD88739" w14:textId="77777777" w:rsidR="00D40F63" w:rsidRDefault="00D40F63" w:rsidP="003C6C71">
                        <w:r>
                          <w:t>R1</w:t>
                        </w:r>
                      </w:p>
                    </w:txbxContent>
                  </v:textbox>
                </v:shape>
              </v:group>
            </w:pict>
          </mc:Fallback>
        </mc:AlternateContent>
      </w:r>
    </w:p>
    <w:p w14:paraId="082B403E" w14:textId="665698D5" w:rsidR="009942D4" w:rsidRDefault="009942D4" w:rsidP="003D2CF1">
      <w:pPr>
        <w:rPr>
          <w:rFonts w:cs="Arial"/>
          <w:b/>
          <w:szCs w:val="20"/>
        </w:rPr>
      </w:pPr>
    </w:p>
    <w:p w14:paraId="7E4C3BD3" w14:textId="5A8B3DE5" w:rsidR="009942D4" w:rsidRDefault="00F721D7" w:rsidP="003D2CF1">
      <w:pPr>
        <w:rPr>
          <w:rFonts w:cs="Arial"/>
          <w:b/>
          <w:szCs w:val="20"/>
        </w:rPr>
      </w:pPr>
      <w:r>
        <w:rPr>
          <w:rFonts w:cs="Arial"/>
          <w:noProof/>
          <w:szCs w:val="20"/>
        </w:rPr>
        <mc:AlternateContent>
          <mc:Choice Requires="wps">
            <w:drawing>
              <wp:anchor distT="0" distB="0" distL="114300" distR="114300" simplePos="0" relativeHeight="251764736" behindDoc="0" locked="0" layoutInCell="1" allowOverlap="1" wp14:anchorId="183B6D3A" wp14:editId="7EFE7D81">
                <wp:simplePos x="0" y="0"/>
                <wp:positionH relativeFrom="column">
                  <wp:posOffset>4500245</wp:posOffset>
                </wp:positionH>
                <wp:positionV relativeFrom="paragraph">
                  <wp:posOffset>17780</wp:posOffset>
                </wp:positionV>
                <wp:extent cx="988418" cy="698060"/>
                <wp:effectExtent l="0" t="0" r="27940" b="38735"/>
                <wp:wrapNone/>
                <wp:docPr id="259" name="Straight Connector 259"/>
                <wp:cNvGraphicFramePr/>
                <a:graphic xmlns:a="http://schemas.openxmlformats.org/drawingml/2006/main">
                  <a:graphicData uri="http://schemas.microsoft.com/office/word/2010/wordprocessingShape">
                    <wps:wsp>
                      <wps:cNvCnPr/>
                      <wps:spPr>
                        <a:xfrm flipH="1" flipV="1">
                          <a:off x="0" y="0"/>
                          <a:ext cx="988418" cy="69806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35pt,1.4pt" to="432.2pt,5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" strokecolor="blue" strokeweight="2pt"/>
            </w:pict>
          </mc:Fallback>
        </mc:AlternateContent>
      </w:r>
      <w:r w:rsidR="004B7F3B">
        <w:rPr>
          <w:rFonts w:cs="Arial"/>
          <w:noProof/>
          <w:szCs w:val="20"/>
        </w:rPr>
        <mc:AlternateContent>
          <mc:Choice Requires="wps">
            <w:drawing>
              <wp:anchor distT="0" distB="0" distL="114300" distR="114300" simplePos="0" relativeHeight="251758592" behindDoc="0" locked="0" layoutInCell="1" allowOverlap="1" wp14:anchorId="6F5D637C" wp14:editId="0421C45D">
                <wp:simplePos x="0" y="0"/>
                <wp:positionH relativeFrom="column">
                  <wp:posOffset>2106930</wp:posOffset>
                </wp:positionH>
                <wp:positionV relativeFrom="paragraph">
                  <wp:posOffset>28575</wp:posOffset>
                </wp:positionV>
                <wp:extent cx="1924050" cy="1661160"/>
                <wp:effectExtent l="0" t="0" r="31750" b="40640"/>
                <wp:wrapNone/>
                <wp:docPr id="256" name="Straight Connector 256"/>
                <wp:cNvGraphicFramePr/>
                <a:graphic xmlns:a="http://schemas.openxmlformats.org/drawingml/2006/main">
                  <a:graphicData uri="http://schemas.microsoft.com/office/word/2010/wordprocessingShape">
                    <wps:wsp>
                      <wps:cNvCnPr/>
                      <wps:spPr>
                        <a:xfrm flipV="1">
                          <a:off x="0" y="0"/>
                          <a:ext cx="1924050" cy="166116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6"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2.25pt" to="317.4pt,1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" strokecolor="blue" strokeweight="2pt"/>
            </w:pict>
          </mc:Fallback>
        </mc:AlternateContent>
      </w:r>
      <w:r w:rsidR="00213E8E">
        <w:rPr>
          <w:rFonts w:cs="Arial"/>
          <w:noProof/>
          <w:szCs w:val="20"/>
        </w:rPr>
        <mc:AlternateContent>
          <mc:Choice Requires="wpg">
            <w:drawing>
              <wp:anchor distT="0" distB="0" distL="114300" distR="114300" simplePos="0" relativeHeight="251734016" behindDoc="0" locked="0" layoutInCell="1" allowOverlap="1" wp14:anchorId="56955DF2" wp14:editId="1E76D910">
                <wp:simplePos x="0" y="0"/>
                <wp:positionH relativeFrom="column">
                  <wp:posOffset>1634962</wp:posOffset>
                </wp:positionH>
                <wp:positionV relativeFrom="paragraph">
                  <wp:posOffset>64135</wp:posOffset>
                </wp:positionV>
                <wp:extent cx="466090" cy="90170"/>
                <wp:effectExtent l="0" t="0" r="16510" b="36830"/>
                <wp:wrapNone/>
                <wp:docPr id="194" name="Group 194"/>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195" name="Straight Connector 195"/>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6" name="Straight Connector 196"/>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7" name="Straight Connector 197"/>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94" o:spid="_x0000_s1026" style="position:absolute;margin-left:128.75pt;margin-top:5.05pt;width:36.7pt;height:7.1pt;z-index:251734016;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">
                <v:line id="Straight Connector 195"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PrUcMAAADcAAAADwAAAGRycy9kb3ducmV2LnhtbERP3WrCMBS+F/YO4Qx2p+kGllqNZYyN&#10;DYaC1Qc4NMemtjkpTWa7t18Ggnfn4/s9m2KynbjS4BvHCp4XCQjiyumGawWn48c8A+EDssbOMSn4&#10;JQ/F9mG2wVy7kQ90LUMtYgj7HBWYEPpcSl8ZsugXrieO3NkNFkOEQy31gGMMt518SZJUWmw4Nhjs&#10;6c1Q1ZY/VsEqnC7mvf3MvsvlcdynZldfzlqpp8fpdQ0i0BTu4pv7S8f5qyX8PxMvkN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AT61HDAAAA3AAAAA8AAAAAAAAAAAAA&#10;AAAAoQIAAGRycy9kb3ducmV2LnhtbFBLBQYAAAAABAAEAPkAAACRAwAAAAA=&#10;" strokecolor="black [3213]" strokeweight="2pt"/>
                <v:line id="Straight Connector 196"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F1JsEAAADcAAAADwAAAGRycy9kb3ducmV2LnhtbERP3WrCMBS+H/gO4Qi7m6kDi1ajiEwc&#10;iAOrD3Bojk21OSlNtN3bL4Kwu/Px/Z7Fqre1eFDrK8cKxqMEBHHhdMWlgvNp+zEF4QOyxtoxKfgl&#10;D6vl4G2BmXYdH+mRh1LEEPYZKjAhNJmUvjBk0Y9cQxy5i2sthgjbUuoWuxhua/mZJKm0WHFsMNjQ&#10;xlBxy+9WwSycr+brtpvu88mp+0nNobxetFLvw349BxGoD//il/tbx/mzFJ7PxAvk8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wXUmwQAAANwAAAAPAAAAAAAAAAAAAAAA&#10;AKECAABkcnMvZG93bnJldi54bWxQSwUGAAAAAAQABAD5AAAAjwMAAAAA&#10;" strokecolor="black [3213]" strokeweight="2pt"/>
                <v:line id="Straight Connector 197"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O/oL8MAAADcAAAADwAAAGRycy9kb3ducmV2LnhtbERPTU/CQBC9m/gfNmPiTbZwQKgsBA0Y&#10;DppgxfvYHdvGzmzZXWn99yyJibd5eZ+zWA3cqhP50DgxMB5loEhKZxupDBzet3czUCGiWGydkIFf&#10;CrBaXl8tMLeulzc6FbFSKURCjgbqGLtc61DWxBhGriNJ3JfzjDFBX2nrsU/h3OpJlk01YyOpocaO&#10;nmoqv4sfNrApp7PD8WX+vOf+45V34ZOLR2/M7c2wfgAVaYj/4j/3zqb583u4PJMu0Ms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v6C/DAAAA3AAAAA8AAAAAAAAAAAAA&#10;AAAAoQIAAGRycy9kb3ducmV2LnhtbFBLBQYAAAAABAAEAPkAAACRAwAAAAA=&#10;" strokecolor="black [3213]" strokeweight="2pt"/>
              </v:group>
            </w:pict>
          </mc:Fallback>
        </mc:AlternateContent>
      </w:r>
    </w:p>
    <w:p w14:paraId="4D9FFB6C" w14:textId="1B4E93DB" w:rsidR="009942D4" w:rsidRDefault="007E2F2A" w:rsidP="003D2CF1">
      <w:pPr>
        <w:rPr>
          <w:rFonts w:cs="Arial"/>
          <w:b/>
          <w:szCs w:val="20"/>
        </w:rPr>
      </w:pPr>
      <w:r>
        <w:rPr>
          <w:rFonts w:cs="Arial"/>
          <w:noProof/>
          <w:szCs w:val="20"/>
        </w:rPr>
        <mc:AlternateContent>
          <mc:Choice Requires="wps">
            <w:drawing>
              <wp:anchor distT="0" distB="0" distL="114300" distR="114300" simplePos="0" relativeHeight="251752448" behindDoc="0" locked="0" layoutInCell="1" allowOverlap="1" wp14:anchorId="3CC75B82" wp14:editId="5071F3E8">
                <wp:simplePos x="0" y="0"/>
                <wp:positionH relativeFrom="column">
                  <wp:posOffset>2091055</wp:posOffset>
                </wp:positionH>
                <wp:positionV relativeFrom="paragraph">
                  <wp:posOffset>6985</wp:posOffset>
                </wp:positionV>
                <wp:extent cx="1940000" cy="2854526"/>
                <wp:effectExtent l="0" t="0" r="41275" b="41275"/>
                <wp:wrapNone/>
                <wp:docPr id="253" name="Straight Connector 253"/>
                <wp:cNvGraphicFramePr/>
                <a:graphic xmlns:a="http://schemas.openxmlformats.org/drawingml/2006/main">
                  <a:graphicData uri="http://schemas.microsoft.com/office/word/2010/wordprocessingShape">
                    <wps:wsp>
                      <wps:cNvCnPr/>
                      <wps:spPr>
                        <a:xfrm>
                          <a:off x="0" y="0"/>
                          <a:ext cx="1940000" cy="2854526"/>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65pt,.55pt" to="317.4pt,22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" strokecolor="red" strokeweight="2pt"/>
            </w:pict>
          </mc:Fallback>
        </mc:AlternateContent>
      </w:r>
      <w:r>
        <w:rPr>
          <w:rFonts w:cs="Arial"/>
          <w:noProof/>
          <w:szCs w:val="20"/>
        </w:rPr>
        <mc:AlternateContent>
          <mc:Choice Requires="wps">
            <w:drawing>
              <wp:anchor distT="0" distB="0" distL="114300" distR="114300" simplePos="0" relativeHeight="251750400" behindDoc="0" locked="0" layoutInCell="1" allowOverlap="1" wp14:anchorId="67FBF5AF" wp14:editId="3EA6F4DB">
                <wp:simplePos x="0" y="0"/>
                <wp:positionH relativeFrom="column">
                  <wp:posOffset>2084070</wp:posOffset>
                </wp:positionH>
                <wp:positionV relativeFrom="paragraph">
                  <wp:posOffset>0</wp:posOffset>
                </wp:positionV>
                <wp:extent cx="1974146" cy="1376743"/>
                <wp:effectExtent l="0" t="0" r="33020" b="45720"/>
                <wp:wrapNone/>
                <wp:docPr id="252" name="Straight Connector 252"/>
                <wp:cNvGraphicFramePr/>
                <a:graphic xmlns:a="http://schemas.openxmlformats.org/drawingml/2006/main">
                  <a:graphicData uri="http://schemas.microsoft.com/office/word/2010/wordprocessingShape">
                    <wps:wsp>
                      <wps:cNvCnPr/>
                      <wps:spPr>
                        <a:xfrm>
                          <a:off x="0" y="0"/>
                          <a:ext cx="1974146" cy="1376743"/>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1pt,0" to="319.55pt,10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" strokecolor="red" strokeweight="2pt"/>
            </w:pict>
          </mc:Fallback>
        </mc:AlternateContent>
      </w:r>
      <w:r>
        <w:rPr>
          <w:rFonts w:cs="Arial"/>
          <w:noProof/>
          <w:szCs w:val="20"/>
        </w:rPr>
        <mc:AlternateContent>
          <mc:Choice Requires="wps">
            <w:drawing>
              <wp:anchor distT="0" distB="0" distL="114300" distR="114300" simplePos="0" relativeHeight="251749376" behindDoc="0" locked="0" layoutInCell="1" allowOverlap="1" wp14:anchorId="0BC74D1B" wp14:editId="260C4CC7">
                <wp:simplePos x="0" y="0"/>
                <wp:positionH relativeFrom="column">
                  <wp:posOffset>653578</wp:posOffset>
                </wp:positionH>
                <wp:positionV relativeFrom="paragraph">
                  <wp:posOffset>0</wp:posOffset>
                </wp:positionV>
                <wp:extent cx="1004570" cy="1267460"/>
                <wp:effectExtent l="0" t="0" r="36830" b="27940"/>
                <wp:wrapNone/>
                <wp:docPr id="7" name="Freeform 7"/>
                <wp:cNvGraphicFramePr/>
                <a:graphic xmlns:a="http://schemas.openxmlformats.org/drawingml/2006/main">
                  <a:graphicData uri="http://schemas.microsoft.com/office/word/2010/wordprocessingShape">
                    <wps:wsp>
                      <wps:cNvSpPr/>
                      <wps:spPr>
                        <a:xfrm>
                          <a:off x="0" y="0"/>
                          <a:ext cx="1004570" cy="1267460"/>
                        </a:xfrm>
                        <a:custGeom>
                          <a:avLst/>
                          <a:gdLst>
                            <a:gd name="connsiteX0" fmla="*/ 0 w 1004935"/>
                            <a:gd name="connsiteY0" fmla="*/ 1267485 h 1267485"/>
                            <a:gd name="connsiteX1" fmla="*/ 18107 w 1004935"/>
                            <a:gd name="connsiteY1" fmla="*/ 0 h 1267485"/>
                            <a:gd name="connsiteX2" fmla="*/ 1004935 w 1004935"/>
                            <a:gd name="connsiteY2" fmla="*/ 0 h 1267485"/>
                          </a:gdLst>
                          <a:ahLst/>
                          <a:cxnLst>
                            <a:cxn ang="0">
                              <a:pos x="connsiteX0" y="connsiteY0"/>
                            </a:cxn>
                            <a:cxn ang="0">
                              <a:pos x="connsiteX1" y="connsiteY1"/>
                            </a:cxn>
                            <a:cxn ang="0">
                              <a:pos x="connsiteX2" y="connsiteY2"/>
                            </a:cxn>
                          </a:cxnLst>
                          <a:rect l="l" t="t" r="r" b="b"/>
                          <a:pathLst>
                            <a:path w="1004935" h="1267485">
                              <a:moveTo>
                                <a:pt x="0" y="1267485"/>
                              </a:moveTo>
                              <a:lnTo>
                                <a:pt x="18107" y="0"/>
                              </a:lnTo>
                              <a:lnTo>
                                <a:pt x="1004935" y="0"/>
                              </a:lnTo>
                            </a:path>
                          </a:pathLst>
                        </a:cu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51" o:spid="_x0000_s1026" style="position:absolute;margin-left:51.45pt;margin-top:0;width:79.1pt;height:99.8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1004935,1267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" path="m0,1267485l18107,,1004935,0e" filled="f" strokecolor="red" strokeweight="2pt">
                <v:path arrowok="t" o:connecttype="custom" o:connectlocs="0,1267460;18100,0;1004570,0" o:connectangles="0,0,0"/>
              </v:shape>
            </w:pict>
          </mc:Fallback>
        </mc:AlternateContent>
      </w:r>
    </w:p>
    <w:p w14:paraId="0D7D3C1F" w14:textId="54A96449" w:rsidR="009942D4" w:rsidRDefault="009942D4" w:rsidP="003D2CF1">
      <w:pPr>
        <w:rPr>
          <w:rFonts w:cs="Arial"/>
          <w:b/>
          <w:szCs w:val="20"/>
        </w:rPr>
      </w:pPr>
    </w:p>
    <w:p w14:paraId="18783B98" w14:textId="1908097D" w:rsidR="009942D4" w:rsidRDefault="00E22071" w:rsidP="003D2CF1">
      <w:pPr>
        <w:rPr>
          <w:rFonts w:cs="Arial"/>
          <w:b/>
          <w:szCs w:val="20"/>
        </w:rPr>
      </w:pPr>
      <w:r>
        <w:rPr>
          <w:rFonts w:cs="Arial"/>
          <w:noProof/>
          <w:szCs w:val="20"/>
        </w:rPr>
        <mc:AlternateContent>
          <mc:Choice Requires="wps">
            <w:drawing>
              <wp:anchor distT="0" distB="0" distL="114300" distR="114300" simplePos="0" relativeHeight="251774976" behindDoc="0" locked="0" layoutInCell="1" allowOverlap="1" wp14:anchorId="07688B3F" wp14:editId="40EA3241">
                <wp:simplePos x="0" y="0"/>
                <wp:positionH relativeFrom="column">
                  <wp:posOffset>4490086</wp:posOffset>
                </wp:positionH>
                <wp:positionV relativeFrom="paragraph">
                  <wp:posOffset>3810</wp:posOffset>
                </wp:positionV>
                <wp:extent cx="1233967" cy="1604739"/>
                <wp:effectExtent l="0" t="0" r="36195" b="20955"/>
                <wp:wrapNone/>
                <wp:docPr id="265" name="Straight Connector 265"/>
                <wp:cNvGraphicFramePr/>
                <a:graphic xmlns:a="http://schemas.openxmlformats.org/drawingml/2006/main">
                  <a:graphicData uri="http://schemas.microsoft.com/office/word/2010/wordprocessingShape">
                    <wps:wsp>
                      <wps:cNvCnPr/>
                      <wps:spPr>
                        <a:xfrm>
                          <a:off x="0" y="0"/>
                          <a:ext cx="1233967" cy="1604739"/>
                        </a:xfrm>
                        <a:prstGeom prst="line">
                          <a:avLst/>
                        </a:prstGeom>
                        <a:ln>
                          <a:solidFill>
                            <a:srgbClr val="008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5"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5pt,.3pt" to="450.7pt,12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" strokecolor="green" strokeweight="2pt"/>
            </w:pict>
          </mc:Fallback>
        </mc:AlternateContent>
      </w:r>
      <w:r>
        <w:rPr>
          <w:rFonts w:cs="Arial"/>
          <w:noProof/>
          <w:szCs w:val="20"/>
        </w:rPr>
        <mc:AlternateContent>
          <mc:Choice Requires="wps">
            <w:drawing>
              <wp:anchor distT="0" distB="0" distL="114300" distR="114300" simplePos="0" relativeHeight="251770880" behindDoc="0" locked="0" layoutInCell="1" allowOverlap="1" wp14:anchorId="0443D4E3" wp14:editId="7396B7C9">
                <wp:simplePos x="0" y="0"/>
                <wp:positionH relativeFrom="column">
                  <wp:posOffset>2072803</wp:posOffset>
                </wp:positionH>
                <wp:positionV relativeFrom="paragraph">
                  <wp:posOffset>5715</wp:posOffset>
                </wp:positionV>
                <wp:extent cx="1967230" cy="2803525"/>
                <wp:effectExtent l="0" t="0" r="39370" b="41275"/>
                <wp:wrapNone/>
                <wp:docPr id="262" name="Straight Connector 262"/>
                <wp:cNvGraphicFramePr/>
                <a:graphic xmlns:a="http://schemas.openxmlformats.org/drawingml/2006/main">
                  <a:graphicData uri="http://schemas.microsoft.com/office/word/2010/wordprocessingShape">
                    <wps:wsp>
                      <wps:cNvCnPr/>
                      <wps:spPr>
                        <a:xfrm flipH="1">
                          <a:off x="0" y="0"/>
                          <a:ext cx="1967230" cy="2803525"/>
                        </a:xfrm>
                        <a:prstGeom prst="line">
                          <a:avLst/>
                        </a:prstGeom>
                        <a:ln>
                          <a:solidFill>
                            <a:srgbClr val="008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2"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45pt" to="318.1pt,2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" strokecolor="green" strokeweight="2pt"/>
            </w:pict>
          </mc:Fallback>
        </mc:AlternateContent>
      </w:r>
    </w:p>
    <w:p w14:paraId="5792F0E3" w14:textId="18625B89" w:rsidR="009942D4" w:rsidRDefault="00B51BA4" w:rsidP="003D2CF1">
      <w:pPr>
        <w:rPr>
          <w:rFonts w:cs="Arial"/>
          <w:b/>
          <w:szCs w:val="20"/>
        </w:rPr>
      </w:pPr>
      <w:r>
        <w:rPr>
          <w:rFonts w:cs="Arial"/>
          <w:noProof/>
          <w:szCs w:val="20"/>
        </w:rPr>
        <mc:AlternateContent>
          <mc:Choice Requires="wpg">
            <w:drawing>
              <wp:anchor distT="0" distB="0" distL="114300" distR="114300" simplePos="0" relativeHeight="251723776" behindDoc="0" locked="0" layoutInCell="1" allowOverlap="1" wp14:anchorId="04A57767" wp14:editId="7815817E">
                <wp:simplePos x="0" y="0"/>
                <wp:positionH relativeFrom="column">
                  <wp:posOffset>5404485</wp:posOffset>
                </wp:positionH>
                <wp:positionV relativeFrom="paragraph">
                  <wp:posOffset>58420</wp:posOffset>
                </wp:positionV>
                <wp:extent cx="699135" cy="678180"/>
                <wp:effectExtent l="0" t="0" r="37465" b="33020"/>
                <wp:wrapNone/>
                <wp:docPr id="171" name="Group 171"/>
                <wp:cNvGraphicFramePr/>
                <a:graphic xmlns:a="http://schemas.openxmlformats.org/drawingml/2006/main">
                  <a:graphicData uri="http://schemas.microsoft.com/office/word/2010/wordprocessingGroup">
                    <wpg:wgp>
                      <wpg:cNvGrpSpPr/>
                      <wpg:grpSpPr>
                        <a:xfrm>
                          <a:off x="0" y="0"/>
                          <a:ext cx="699135" cy="678180"/>
                          <a:chOff x="0" y="0"/>
                          <a:chExt cx="637031" cy="692728"/>
                        </a:xfrm>
                        <a:extLst>
                          <a:ext uri="{0CCBE362-F206-4b92-989A-16890622DB6E}">
                            <ma14:wrappingTextBoxFlag xmlns:ma14="http://schemas.microsoft.com/office/mac/drawingml/2011/main"/>
                          </a:ext>
                        </a:extLst>
                      </wpg:grpSpPr>
                      <wps:wsp>
                        <wps:cNvPr id="172" name="Sun 172"/>
                        <wps:cNvSpPr/>
                        <wps:spPr>
                          <a:xfrm>
                            <a:off x="0" y="0"/>
                            <a:ext cx="637031" cy="692728"/>
                          </a:xfrm>
                          <a:prstGeom prst="sun">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173" name="Text Box 173"/>
                        <wps:cNvSpPr txBox="1"/>
                        <wps:spPr>
                          <a:xfrm>
                            <a:off x="189865" y="230505"/>
                            <a:ext cx="316865" cy="3346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FE2FA3" w14:textId="77777777" w:rsidR="00D40F63" w:rsidRDefault="00D40F63" w:rsidP="003C6C7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1" o:spid="_x0000_s1069" style="position:absolute;margin-left:425.55pt;margin-top:4.6pt;width:55.05pt;height:53.4pt;z-index:251723776;mso-width-relative:margin;mso-height-relative:margin" coordsize="637031,6927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">
                <v:shape id="Sun 172" o:spid="_x0000_s1070" type="#_x0000_t183" style="position:absolute;width:637031;height:692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oP79wQAA&#10;ANwAAAAPAAAAZHJzL2Rvd25yZXYueG1sRE9LawIxEL4L/Q9hCr1p1kVUtkYphUK9CL6Kx2EzJoub&#10;ybKJuvXXG0HwNh/fc2aLztXiQm2oPCsYDjIQxKXXFRsFu+1PfwoiRGSNtWdS8E8BFvO33gwL7a+8&#10;pssmGpFCOBSowMbYFFKG0pLDMPANceKOvnUYE2yN1C1eU7irZZ5lY+mw4tRgsaFvS+Vpc3YKVkta&#10;VecD7YO9mb88Gr8djg5Kfbx3X58gInXxJX66f3WaP8nh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KD+/cEAAADcAAAADwAAAAAAAAAAAAAAAACXAgAAZHJzL2Rvd25y&#10;ZXYueG1sUEsFBgAAAAAEAAQA9QAAAIUDAAAAAA==&#10;" filled="f" strokecolor="black [3213]"/>
                <v:shape id="Text Box 173" o:spid="_x0000_s1071" type="#_x0000_t202" style="position:absolute;left:189865;top:230505;width:316865;height:3346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PLqwgAA&#10;ANwAAAAPAAAAZHJzL2Rvd25yZXYueG1sRE9NawIxEL0L/ocwgjdNqq1tt0YRpeBJ0Wqht2Ez7i5u&#10;Jssmuuu/NwXB2zze50znrS3FlWpfONbwMlQgiFNnCs40HH6+Bx8gfEA2WDomDTfyMJ91O1NMjGt4&#10;R9d9yEQMYZ+ghjyEKpHSpzlZ9ENXEUfu5GqLIcI6k6bGJobbUo6UmkiLBceGHCta5pSe9xer4bg5&#10;/f2+qm22sm9V41ol2X5Krfu9dvEFIlAbnuKHe23i/Pcx/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E8urCAAAA3AAAAA8AAAAAAAAAAAAAAAAAlwIAAGRycy9kb3du&#10;cmV2LnhtbFBLBQYAAAAABAAEAPUAAACGAwAAAAA=&#10;" filled="f" stroked="f">
                  <v:textbox>
                    <w:txbxContent>
                      <w:p w14:paraId="7BFE2FA3" w14:textId="77777777" w:rsidR="00D40F63" w:rsidRDefault="00D40F63" w:rsidP="003C6C71">
                        <w:r>
                          <w:t>1</w:t>
                        </w:r>
                      </w:p>
                    </w:txbxContent>
                  </v:textbox>
                </v:shape>
              </v:group>
            </w:pict>
          </mc:Fallback>
        </mc:AlternateContent>
      </w:r>
    </w:p>
    <w:p w14:paraId="3B3016EC" w14:textId="7B982E72" w:rsidR="009942D4" w:rsidRDefault="009942D4" w:rsidP="003D2CF1">
      <w:pPr>
        <w:rPr>
          <w:rFonts w:cs="Arial"/>
          <w:b/>
          <w:szCs w:val="20"/>
        </w:rPr>
      </w:pPr>
    </w:p>
    <w:p w14:paraId="3EEC2923" w14:textId="40F05A1D" w:rsidR="009942D4" w:rsidRDefault="00E22071" w:rsidP="003D2CF1">
      <w:pPr>
        <w:rPr>
          <w:rFonts w:cs="Arial"/>
          <w:b/>
          <w:szCs w:val="20"/>
        </w:rPr>
      </w:pPr>
      <w:r>
        <w:rPr>
          <w:rFonts w:cs="Arial"/>
          <w:noProof/>
          <w:szCs w:val="20"/>
        </w:rPr>
        <mc:AlternateContent>
          <mc:Choice Requires="wps">
            <w:drawing>
              <wp:anchor distT="0" distB="0" distL="114300" distR="114300" simplePos="0" relativeHeight="251777024" behindDoc="0" locked="0" layoutInCell="1" allowOverlap="1" wp14:anchorId="25E95D05" wp14:editId="6C15B921">
                <wp:simplePos x="0" y="0"/>
                <wp:positionH relativeFrom="column">
                  <wp:posOffset>4488180</wp:posOffset>
                </wp:positionH>
                <wp:positionV relativeFrom="paragraph">
                  <wp:posOffset>137795</wp:posOffset>
                </wp:positionV>
                <wp:extent cx="864235" cy="919480"/>
                <wp:effectExtent l="0" t="0" r="24765" b="45720"/>
                <wp:wrapNone/>
                <wp:docPr id="266" name="Straight Connector 266"/>
                <wp:cNvGraphicFramePr/>
                <a:graphic xmlns:a="http://schemas.openxmlformats.org/drawingml/2006/main">
                  <a:graphicData uri="http://schemas.microsoft.com/office/word/2010/wordprocessingShape">
                    <wps:wsp>
                      <wps:cNvCnPr/>
                      <wps:spPr>
                        <a:xfrm flipV="1">
                          <a:off x="0" y="0"/>
                          <a:ext cx="864235" cy="919480"/>
                        </a:xfrm>
                        <a:prstGeom prst="line">
                          <a:avLst/>
                        </a:prstGeom>
                        <a:ln>
                          <a:solidFill>
                            <a:srgbClr val="008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6"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4pt,10.85pt" to="421.45pt,8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" strokecolor="green" strokeweight="2pt"/>
            </w:pict>
          </mc:Fallback>
        </mc:AlternateContent>
      </w:r>
    </w:p>
    <w:p w14:paraId="04F2EF8C" w14:textId="35EF7D5F" w:rsidR="009942D4" w:rsidRDefault="00213E8E" w:rsidP="003D2CF1">
      <w:pPr>
        <w:rPr>
          <w:rFonts w:cs="Arial"/>
          <w:b/>
          <w:szCs w:val="20"/>
        </w:rPr>
      </w:pPr>
      <w:r>
        <w:rPr>
          <w:rFonts w:cs="Arial"/>
          <w:b/>
          <w:noProof/>
          <w:szCs w:val="20"/>
        </w:rPr>
        <mc:AlternateContent>
          <mc:Choice Requires="wpg">
            <w:drawing>
              <wp:anchor distT="0" distB="0" distL="114300" distR="114300" simplePos="0" relativeHeight="251746304" behindDoc="0" locked="0" layoutInCell="1" allowOverlap="1" wp14:anchorId="3D558D54" wp14:editId="186C18A8">
                <wp:simplePos x="0" y="0"/>
                <wp:positionH relativeFrom="column">
                  <wp:posOffset>3753485</wp:posOffset>
                </wp:positionH>
                <wp:positionV relativeFrom="paragraph">
                  <wp:posOffset>120650</wp:posOffset>
                </wp:positionV>
                <wp:extent cx="1323975" cy="1040130"/>
                <wp:effectExtent l="0" t="0" r="0" b="26670"/>
                <wp:wrapNone/>
                <wp:docPr id="219" name="Group 219"/>
                <wp:cNvGraphicFramePr/>
                <a:graphic xmlns:a="http://schemas.openxmlformats.org/drawingml/2006/main">
                  <a:graphicData uri="http://schemas.microsoft.com/office/word/2010/wordprocessingGroup">
                    <wpg:wgp>
                      <wpg:cNvGrpSpPr/>
                      <wpg:grpSpPr>
                        <a:xfrm>
                          <a:off x="0" y="0"/>
                          <a:ext cx="1323975" cy="1040130"/>
                          <a:chOff x="0" y="0"/>
                          <a:chExt cx="1323975" cy="1040130"/>
                        </a:xfrm>
                      </wpg:grpSpPr>
                      <wpg:grpSp>
                        <wpg:cNvPr id="220" name="Group 220"/>
                        <wpg:cNvGrpSpPr/>
                        <wpg:grpSpPr>
                          <a:xfrm>
                            <a:off x="0" y="0"/>
                            <a:ext cx="1323975" cy="1040130"/>
                            <a:chOff x="0" y="5165"/>
                            <a:chExt cx="724128" cy="593577"/>
                          </a:xfrm>
                          <a:extLst>
                            <a:ext uri="{0CCBE362-F206-4b92-989A-16890622DB6E}">
                              <ma14:wrappingTextBoxFlag xmlns:ma14="http://schemas.microsoft.com/office/mac/drawingml/2011/main"/>
                            </a:ext>
                          </a:extLst>
                        </wpg:grpSpPr>
                        <wps:wsp>
                          <wps:cNvPr id="221" name="Oval 221"/>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222" name="Text Box 222"/>
                          <wps:cNvSpPr txBox="1"/>
                          <wps:spPr>
                            <a:xfrm>
                              <a:off x="199618" y="5165"/>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2C26D5" w14:textId="0857A154" w:rsidR="00D40F63" w:rsidRDefault="00D40F63" w:rsidP="00213E8E">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3" name="Group 223"/>
                        <wpg:cNvGrpSpPr/>
                        <wpg:grpSpPr>
                          <a:xfrm>
                            <a:off x="278765" y="286385"/>
                            <a:ext cx="466090" cy="90170"/>
                            <a:chOff x="0" y="0"/>
                            <a:chExt cx="532130" cy="105410"/>
                          </a:xfrm>
                        </wpg:grpSpPr>
                        <wps:wsp>
                          <wps:cNvPr id="224" name="Straight Connector 224"/>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25" name="Straight Connector 225"/>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26" name="Straight Connector 226"/>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27" name="Group 227"/>
                        <wpg:cNvGrpSpPr/>
                        <wpg:grpSpPr>
                          <a:xfrm>
                            <a:off x="278765" y="503555"/>
                            <a:ext cx="466090" cy="90170"/>
                            <a:chOff x="0" y="0"/>
                            <a:chExt cx="532130" cy="105410"/>
                          </a:xfrm>
                        </wpg:grpSpPr>
                        <wps:wsp>
                          <wps:cNvPr id="228" name="Straight Connector 228"/>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229"/>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30" name="Straight Connector 230"/>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278765" y="711835"/>
                            <a:ext cx="466090" cy="90170"/>
                            <a:chOff x="0" y="0"/>
                            <a:chExt cx="532130" cy="105410"/>
                          </a:xfrm>
                        </wpg:grpSpPr>
                        <wps:wsp>
                          <wps:cNvPr id="232" name="Straight Connector 232"/>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219" o:spid="_x0000_s1072" style="position:absolute;margin-left:295.55pt;margin-top:9.5pt;width:104.25pt;height:81.9pt;z-index:251746304" coordsize="1323975,10401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">
                <v:group id="Group 220" o:spid="_x0000_s1073" style="position:absolute;width:1323975;height:1040130" coordorigin=",5165" coordsize="724128,5935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VKdAwgAAANwAAAAPAAAAZHJzL2Rvd25yZXYueG1sRE9Ni8IwEL0L/ocwgjdN&#10;W1GkGkVkd9mDCNaFxdvQjG2xmZQm29Z/vzkIHh/ve7sfTC06al1lWUE8j0AQ51ZXXCj4uX7O1iCc&#10;R9ZYWyYFT3Kw341HW0y17flCXeYLEULYpaig9L5JpXR5SQbd3DbEgbvb1qAPsC2kbrEP4aaWSRSt&#10;pMGKQ0OJDR1Lyh/Zn1Hw1WN/WMQf3elxPz5v1+X59xSTUtPJcNiA8DT4t/jl/tYKkiTMD2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1SnQMIAAADcAAAADwAA&#10;AAAAAAAAAAAAAACpAgAAZHJzL2Rvd25yZXYueG1sUEsFBgAAAAAEAAQA+gAAAJgDAAAAAA==&#10;">
                  <v:oval id="Oval 221" o:spid="_x0000_s1074"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j0YwgAA&#10;ANwAAAAPAAAAZHJzL2Rvd25yZXYueG1sRI9BawIxFITvBf9DeEJvNesWpK5GEaEo3mq9eHtunpvF&#10;5GXdpOv6701B8DjMzDfMfNk7KzpqQ+1ZwXiUgSAuva65UnD4/f74AhEiskbrmRTcKcByMXibY6H9&#10;jX+o28dKJAiHAhWYGJtCylAachhGviFO3tm3DmOSbSV1i7cEd1bmWTaRDmtOCwYbWhsqL/s/p+BI&#10;tt99yh1P3PRgrqfN2Z5sp9T7sF/NQETq4yv8bG+1gjwfw/+ZdAT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OPRjCAAAA3AAAAA8AAAAAAAAAAAAAAAAAlwIAAGRycy9kb3du&#10;cmV2LnhtbFBLBQYAAAAABAAEAPUAAACGAwAAAAA=&#10;" filled="f" strokecolor="black [3213]"/>
                  <v:shape id="Text Box 222" o:spid="_x0000_s1075" type="#_x0000_t202" style="position:absolute;left:199618;top:516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hkQxAAA&#10;ANwAAAAPAAAAZHJzL2Rvd25yZXYueG1sRI/NasMwEITvhbyD2EBvtRTTlsSJEkJLoKeWOj+Q22Jt&#10;bBNrZSzFdt++KhRyHGbmG2a1GW0jeup87VjDLFEgiAtnai41HPa7pzkIH5ANNo5Jww952KwnDyvM&#10;jBv4m/o8lCJC2GeooQqhzaT0RUUWfeJa4uhdXGcxRNmV0nQ4RLhtZKrUq7RYc1yosKW3ioprfrMa&#10;jp+X8+lZfZXv9qUd3Kgk24XU+nE6bpcgAo3hHv5vfxgNaZrC35l4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14ZEMQAAADcAAAADwAAAAAAAAAAAAAAAACXAgAAZHJzL2Rv&#10;d25yZXYueG1sUEsFBgAAAAAEAAQA9QAAAIgDAAAAAA==&#10;" filled="f" stroked="f">
                    <v:textbox>
                      <w:txbxContent>
                        <w:p w14:paraId="102C26D5" w14:textId="0857A154" w:rsidR="00D40F63" w:rsidRDefault="00D40F63" w:rsidP="00213E8E">
                          <w:r>
                            <w:t>P2</w:t>
                          </w:r>
                        </w:p>
                      </w:txbxContent>
                    </v:textbox>
                  </v:shape>
                </v:group>
                <v:group id="Group 223" o:spid="_x0000_s1076" style="position:absolute;left:278765;top:286385;width:466090;height:90170" coordsize="532130,105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line id="Straight Connector 224" o:spid="_x0000_s107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XmUcQAAADcAAAADwAAAGRycy9kb3ducmV2LnhtbESP0WrCQBRE3wv9h+UKvtWNQcWmrlJK&#10;RUEqGP2AS/aajWbvhuxq4t+7hUIfh5k5wyxWva3FnVpfOVYwHiUgiAunKy4VnI7rtzkIH5A11o5J&#10;wYM8rJavLwvMtOv4QPc8lCJC2GeowITQZFL6wpBFP3INcfTOrrUYomxLqVvsItzWMk2SmbRYcVww&#10;2NCXoeKa36yC93C6mO/rZr7Lp8duPzM/5eWslRoO+s8PEIH68B/+a2+1gjSdwO+ZeATk8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xeZRxAAAANwAAAAPAAAAAAAAAAAA&#10;AAAAAKECAABkcnMvZG93bnJldi54bWxQSwUGAAAAAAQABAD5AAAAkgMAAAAA&#10;" strokecolor="black [3213]" strokeweight="2pt"/>
                  <v:line id="Straight Connector 225" o:spid="_x0000_s107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IlDysQAAADcAAAADwAAAGRycy9kb3ducmV2LnhtbESP0WrCQBRE3wX/YbmCb7oxoNjoKiKK&#10;Qmmh0Q+4ZK/ZaPZuyK4m/ftuodDHYWbOMOttb2vxotZXjhXMpgkI4sLpiksF18txsgThA7LG2jEp&#10;+CYP281wsMZMu46/6JWHUkQI+wwVmBCaTEpfGLLop64hjt7NtRZDlG0pdYtdhNtapkmykBYrjgsG&#10;G9obKh750yp4C9e7OTxOy/d8fuk+F+ajvN+0UuNRv1uBCNSH//Bf+6wVpOkcfs/EIyA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iUPKxAAAANwAAAAPAAAAAAAAAAAA&#10;AAAAAKECAABkcnMvZG93bnJldi54bWxQSwUGAAAAAAQABAD5AAAAkgMAAAAA&#10;" strokecolor="black [3213]" strokeweight="2pt"/>
                  <v:line id="Straight Connector 226" o:spid="_x0000_s107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nlL8QAAADcAAAADwAAAGRycy9kb3ducmV2LnhtbESPQUvDQBSE70L/w/IEb3ZjDqHGbost&#10;Kj0oaGzvr9lnEpr3Nu6uTfz3riB4HGbmG2a5nrhXZ/Khc2LgZp6BIqmd7aQxsH9/vF6AChHFYu+E&#10;DHxTgPVqdrHE0rpR3uhcxUYliIQSDbQxDqXWoW6JMczdQJK8D+cZY5K+0dbjmODc6zzLCs3YSVpo&#10;caBtS/Wp+mIDD3Wx2H8+3z698nh44V04crXxxlxdTvd3oCJN8T/8195ZA3lewO+ZdAT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OeUvxAAAANwAAAAPAAAAAAAAAAAA&#10;AAAAAKECAABkcnMvZG93bnJldi54bWxQSwUGAAAAAAQABAD5AAAAkgMAAAAA&#10;" strokecolor="black [3213]" strokeweight="2pt"/>
                </v:group>
                <v:group id="Group 227" o:spid="_x0000_s1080" style="position:absolute;left:278765;top:503555;width:466090;height:90170" coordsize="532130,105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line id="Straight Connector 228" o:spid="_x0000_s1081"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jsVMEAAADcAAAADwAAAGRycy9kb3ducmV2LnhtbERPzYrCMBC+C75DGGFvmlpY0WoUEcUF&#10;2QWrDzA0Y1NtJqWJtvv25rCwx4/vf7XpbS1e1PrKsYLpJAFBXDhdcangejmM5yB8QNZYOyYFv+Rh&#10;sx4OVphp1/GZXnkoRQxhn6ECE0KTSekLQxb9xDXEkbu51mKIsC2lbrGL4baWaZLMpMWKY4PBhnaG&#10;ikf+tAoW4Xo3+8dxfso/L93PzHyX95tW6mPUb5cgAvXhX/zn/tIK0jSujWfiEZDr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iOxUwQAAANwAAAAPAAAAAAAAAAAAAAAA&#10;AKECAABkcnMvZG93bnJldi54bWxQSwUGAAAAAAQABAD5AAAAjwMAAAAA&#10;" strokecolor="black [3213]" strokeweight="2pt"/>
                  <v:line id="Straight Connector 229" o:spid="_x0000_s1082"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RJz8QAAADcAAAADwAAAGRycy9kb3ducmV2LnhtbESP0WrCQBRE3wv+w3IF3+rGgKKpq4go&#10;CqWFRj/gkr1mo9m7Ibua+PduodDHYWbOMMt1b2vxoNZXjhVMxgkI4sLpiksF59P+fQ7CB2SNtWNS&#10;8CQP69XgbYmZdh3/0CMPpYgQ9hkqMCE0mZS+MGTRj11DHL2Lay2GKNtS6ha7CLe1TJNkJi1WHBcM&#10;NrQ1VNzyu1WwCOer2d0O8898euq+Z+arvF60UqNhv/kAEagP/+G/9lErSNMF/J6JR0CuX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EnPxAAAANwAAAAPAAAAAAAAAAAA&#10;AAAAAKECAABkcnMvZG93bnJldi54bWxQSwUGAAAAAAQABAD5AAAAkgMAAAAA&#10;" strokecolor="black [3213]" strokeweight="2pt"/>
                  <v:line id="Straight Connector 230" o:spid="_x0000_s1083"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VOHcIAAADcAAAADwAAAGRycy9kb3ducmV2LnhtbERPTU/CQBC9m/gfNmPiTbZiQrCwEDRA&#10;OGiiFe5Dd2gbOrN1d6H137sHE48v73u+HLhVV/KhcWLgcZSBIimdbaQysP/aPExBhYhisXVCBn4o&#10;wHJxezPH3LpePulaxEqlEAk5Gqhj7HKtQ1kTYxi5jiRxJ+cZY4K+0tZjn8K51eMsm2jGRlJDjR29&#10;1lSeiwsbWJeT6f777Xn7wf3hnXfhyMWLN+b+bljNQEUa4r/4z72zBsZPaX46k46AXv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VOHcIAAADcAAAADwAAAAAAAAAAAAAA&#10;AAChAgAAZHJzL2Rvd25yZXYueG1sUEsFBgAAAAAEAAQA+QAAAJADAAAAAA==&#10;" strokecolor="black [3213]" strokeweight="2pt"/>
                </v:group>
                <v:group id="Group 231" o:spid="_x0000_s1084" style="position:absolute;left:278765;top:711835;width:466090;height:90170" coordsize="532130,105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wZQGxAAAANwAAAAPAAAAZHJzL2Rvd25yZXYueG1sRI9Bi8IwFITvwv6H8Ba8&#10;aVplF6lGEVHxIMJWQbw9mmdbbF5KE9v67zfCwh6HmfmGWax6U4mWGldaVhCPIxDEmdUl5wou591o&#10;BsJ5ZI2VZVLwIger5cdggYm2Hf9Qm/pcBAi7BBUU3teJlC4ryKAb25o4eHfbGPRBNrnUDXYBbio5&#10;iaJvabDksFBgTZuCskf6NAr2HXbrabxtj4/75nU7f52ux5iUGn726zkIT73/D/+1D1rBZBrD+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wZQGxAAAANwAAAAP&#10;AAAAAAAAAAAAAAAAAKkCAABkcnMvZG93bnJldi54bWxQSwUGAAAAAAQABAD6AAAAmgMAAAAA&#10;">
                  <v:line id="Straight Connector 232" o:spid="_x0000_s1085"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lNY8QAAADcAAAADwAAAGRycy9kb3ducmV2LnhtbESP0WrCQBRE3wv9h+UKvtWNEcWmrlJK&#10;RUEqGP2AS/aajWbvhuxq4t+7hUIfh5k5wyxWva3FnVpfOVYwHiUgiAunKy4VnI7rtzkIH5A11o5J&#10;wYM8rJavLwvMtOv4QPc8lCJC2GeowITQZFL6wpBFP3INcfTOrrUYomxLqVvsItzWMk2SmbRYcVww&#10;2NCXoeKa36yC93C6mO/rZr7Lp8duPzM/5eWslRoO+s8PEIH68B/+a2+1gnSSwu+ZeATk8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uU1jxAAAANwAAAAPAAAAAAAAAAAA&#10;AAAAAKECAABkcnMvZG93bnJldi54bWxQSwUGAAAAAAQABAD5AAAAkgMAAAAA&#10;" strokecolor="black [3213]" strokeweight="2pt"/>
                  <v:line id="Straight Connector 233" o:spid="_x0000_s1086"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Xo+MQAAADcAAAADwAAAGRycy9kb3ducmV2LnhtbESP0WrCQBRE3wX/YbmCb3WjUtHoKiKV&#10;FkoFox9wyV6z0ezdkN2a9O+7guDjMDNnmNWms5W4U+NLxwrGowQEce50yYWC82n/NgfhA7LGyjEp&#10;+CMPm3W/t8JUu5aPdM9CISKEfYoKTAh1KqXPDVn0I1cTR+/iGoshyqaQusE2wm0lJ0kykxZLjgsG&#10;a9oZym/Zr1WwCOer+bh9zr+z91N7mJmf4nrRSg0H3XYJIlAXXuFn+0srmEyn8DgTj4B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9ej4xAAAANwAAAAPAAAAAAAAAAAA&#10;AAAAAKECAABkcnMvZG93bnJldi54bWxQSwUGAAAAAAQABAD5AAAAkgMAAAAA&#10;" strokecolor="black [3213]" strokeweight="2pt"/>
                  <v:line id="Straight Connector 234" o:spid="_x0000_s1087"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5IHsUAAADcAAAADwAAAGRycy9kb3ducmV2LnhtbESPQUvDQBSE70L/w/KE3uzGVkqN3RaV&#10;tvSgoLHen9lnEpr3Nu5um/jvXUHwOMzMN8xyPXCrzuRD48TA9SQDRVI620hl4PC2vVqAChHFYuuE&#10;DHxTgPVqdLHE3LpeXulcxEoliIQcDdQxdrnWoayJMUxcR5K8T+cZY5K+0tZjn+Dc6mmWzTVjI2mh&#10;xo4eayqPxYkNbMr54vD1dLt74f79mffhg4sHb8z4cri/AxVpiP/hv/beGpjObuD3TDoCev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X5IHsUAAADcAAAADwAAAAAAAAAA&#10;AAAAAAChAgAAZHJzL2Rvd25yZXYueG1sUEsFBgAAAAAEAAQA+QAAAJMDAAAAAA==&#10;" strokecolor="black [3213]" strokeweight="2pt"/>
                </v:group>
              </v:group>
            </w:pict>
          </mc:Fallback>
        </mc:AlternateContent>
      </w:r>
    </w:p>
    <w:p w14:paraId="3FCDFB04" w14:textId="750B61C5" w:rsidR="00C718E4" w:rsidRDefault="004B7F3B" w:rsidP="003D2CF1">
      <w:pPr>
        <w:rPr>
          <w:rFonts w:cs="Arial"/>
          <w:b/>
          <w:szCs w:val="20"/>
        </w:rPr>
      </w:pPr>
      <w:r>
        <w:rPr>
          <w:rFonts w:cs="Arial"/>
          <w:noProof/>
          <w:szCs w:val="20"/>
        </w:rPr>
        <mc:AlternateContent>
          <mc:Choice Requires="wps">
            <w:drawing>
              <wp:anchor distT="0" distB="0" distL="114300" distR="114300" simplePos="0" relativeHeight="251756544" behindDoc="0" locked="0" layoutInCell="1" allowOverlap="1" wp14:anchorId="0C5BA56A" wp14:editId="05FAADA4">
                <wp:simplePos x="0" y="0"/>
                <wp:positionH relativeFrom="column">
                  <wp:posOffset>4488815</wp:posOffset>
                </wp:positionH>
                <wp:positionV relativeFrom="paragraph">
                  <wp:posOffset>73660</wp:posOffset>
                </wp:positionV>
                <wp:extent cx="1008380" cy="1751330"/>
                <wp:effectExtent l="0" t="0" r="33020" b="26670"/>
                <wp:wrapNone/>
                <wp:docPr id="255" name="Straight Connector 255"/>
                <wp:cNvGraphicFramePr/>
                <a:graphic xmlns:a="http://schemas.openxmlformats.org/drawingml/2006/main">
                  <a:graphicData uri="http://schemas.microsoft.com/office/word/2010/wordprocessingShape">
                    <wps:wsp>
                      <wps:cNvCnPr/>
                      <wps:spPr>
                        <a:xfrm flipV="1">
                          <a:off x="0" y="0"/>
                          <a:ext cx="1008380" cy="175133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5"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45pt,5.8pt" to="432.85pt,14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" strokecolor="red" strokeweight="2pt"/>
            </w:pict>
          </mc:Fallback>
        </mc:AlternateContent>
      </w:r>
    </w:p>
    <w:p w14:paraId="5C239F72" w14:textId="04C6C3FF" w:rsidR="00C718E4" w:rsidRDefault="00B51BA4" w:rsidP="003D2CF1">
      <w:pPr>
        <w:rPr>
          <w:rFonts w:cs="Arial"/>
          <w:b/>
          <w:szCs w:val="20"/>
        </w:rPr>
      </w:pPr>
      <w:r>
        <w:rPr>
          <w:noProof/>
        </w:rPr>
        <mc:AlternateContent>
          <mc:Choice Requires="wps">
            <w:drawing>
              <wp:anchor distT="0" distB="0" distL="114300" distR="114300" simplePos="0" relativeHeight="251722752" behindDoc="0" locked="0" layoutInCell="1" allowOverlap="1" wp14:anchorId="0AFFBE00" wp14:editId="7CE4206D">
                <wp:simplePos x="0" y="0"/>
                <wp:positionH relativeFrom="column">
                  <wp:posOffset>461149</wp:posOffset>
                </wp:positionH>
                <wp:positionV relativeFrom="paragraph">
                  <wp:posOffset>140825</wp:posOffset>
                </wp:positionV>
                <wp:extent cx="464820" cy="438150"/>
                <wp:effectExtent l="0" t="0" r="17780" b="19050"/>
                <wp:wrapNone/>
                <wp:docPr id="170" name="Lightning Bolt 170"/>
                <wp:cNvGraphicFramePr/>
                <a:graphic xmlns:a="http://schemas.openxmlformats.org/drawingml/2006/main">
                  <a:graphicData uri="http://schemas.microsoft.com/office/word/2010/wordprocessingShape">
                    <wps:wsp>
                      <wps:cNvSpPr/>
                      <wps:spPr>
                        <a:xfrm>
                          <a:off x="0" y="0"/>
                          <a:ext cx="464820" cy="438150"/>
                        </a:xfrm>
                        <a:prstGeom prst="lightningBol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Lightning Bolt 170" o:spid="_x0000_s1026" type="#_x0000_t73" style="position:absolute;margin-left:36.3pt;margin-top:11.1pt;width:36.6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" filled="f" strokecolor="black [3213]"/>
            </w:pict>
          </mc:Fallback>
        </mc:AlternateContent>
      </w:r>
      <w:r>
        <w:rPr>
          <w:rFonts w:cs="Arial"/>
          <w:noProof/>
          <w:szCs w:val="20"/>
        </w:rPr>
        <mc:AlternateContent>
          <mc:Choice Requires="wpg">
            <w:drawing>
              <wp:anchor distT="0" distB="0" distL="114300" distR="114300" simplePos="0" relativeHeight="251727872" behindDoc="0" locked="0" layoutInCell="1" allowOverlap="1" wp14:anchorId="2F66B99E" wp14:editId="56BCEA1C">
                <wp:simplePos x="0" y="0"/>
                <wp:positionH relativeFrom="column">
                  <wp:posOffset>1584325</wp:posOffset>
                </wp:positionH>
                <wp:positionV relativeFrom="paragraph">
                  <wp:posOffset>22860</wp:posOffset>
                </wp:positionV>
                <wp:extent cx="659765" cy="598170"/>
                <wp:effectExtent l="0" t="0" r="635" b="36830"/>
                <wp:wrapNone/>
                <wp:docPr id="185" name="Group 185"/>
                <wp:cNvGraphicFramePr/>
                <a:graphic xmlns:a="http://schemas.openxmlformats.org/drawingml/2006/main">
                  <a:graphicData uri="http://schemas.microsoft.com/office/word/2010/wordprocessingGroup">
                    <wpg:wgp>
                      <wpg:cNvGrpSpPr/>
                      <wpg:grpSpPr>
                        <a:xfrm>
                          <a:off x="0" y="0"/>
                          <a:ext cx="659765" cy="598170"/>
                          <a:chOff x="0" y="0"/>
                          <a:chExt cx="659765" cy="598742"/>
                        </a:xfrm>
                        <a:extLst>
                          <a:ext uri="{0CCBE362-F206-4b92-989A-16890622DB6E}">
                            <ma14:wrappingTextBoxFlag xmlns:ma14="http://schemas.microsoft.com/office/mac/drawingml/2011/main"/>
                          </a:ext>
                        </a:extLst>
                      </wpg:grpSpPr>
                      <wps:wsp>
                        <wps:cNvPr id="186" name="Oval 186"/>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187" name="Text Box 187"/>
                        <wps:cNvSpPr txBox="1"/>
                        <wps:spPr>
                          <a:xfrm>
                            <a:off x="135255" y="0"/>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E998A2" w14:textId="528A2489" w:rsidR="00D40F63" w:rsidRDefault="00D40F63" w:rsidP="003C6C71">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5" o:spid="_x0000_s1088" style="position:absolute;margin-left:124.75pt;margin-top:1.8pt;width:51.95pt;height:47.1pt;z-index:251727872;mso-width-relative:margin;mso-height-relative:margin" coordsize="659765,598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">
                <v:oval id="Oval 186" o:spid="_x0000_s1089"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ZJsqwQAA&#10;ANwAAAAPAAAAZHJzL2Rvd25yZXYueG1sRE9NawIxEL0L/ocwQm+abYVFt0YpQlG8VffibdyMm6XJ&#10;ZN3Edfvvm0LB2zze56w2g7Oipy40nhW8zjIQxJXXDdcKytPndAEiRGSN1jMp+KEAm/V4tMJC+wd/&#10;UX+MtUghHApUYGJsCylDZchhmPmWOHFX3zmMCXa11B0+Uriz8i3Lcumw4dRgsKWtoer7eHcKzmSH&#10;w1weOHfL0twuu6u92F6pl8nw8Q4i0hCf4n/3Xqf5ixz+nkkXyP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mSbKsEAAADcAAAADwAAAAAAAAAAAAAAAACXAgAAZHJzL2Rvd25y&#10;ZXYueG1sUEsFBgAAAAAEAAQA9QAAAIUDAAAAAA==&#10;" filled="f" strokecolor="black [3213]"/>
                <v:shape id="Text Box 187" o:spid="_x0000_s1090" type="#_x0000_t202" style="position:absolute;left:13525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oTOwQAA&#10;ANwAAAAPAAAAZHJzL2Rvd25yZXYueG1sRE9Li8IwEL4v+B/CCN7WRNFVq1FEWfDk4hO8Dc3YFptJ&#10;abK2++83wsLe5uN7zmLV2lI8qfaFYw2DvgJBnDpTcKbhfPp8n4LwAdlg6Zg0/JCH1bLztsDEuIYP&#10;9DyGTMQQ9glqyEOoEil9mpNF33cVceTurrYYIqwzaWpsYrgt5VCpD2mx4NiQY0WbnNLH8dtquOzv&#10;t+tIfWVbO64a1yrJdia17nXb9RxEoDb8i//cOxPnTyfweiZe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qEzsEAAADcAAAADwAAAAAAAAAAAAAAAACXAgAAZHJzL2Rvd25y&#10;ZXYueG1sUEsFBgAAAAAEAAQA9QAAAIUDAAAAAA==&#10;" filled="f" stroked="f">
                  <v:textbox>
                    <w:txbxContent>
                      <w:p w14:paraId="04E998A2" w14:textId="528A2489" w:rsidR="00D40F63" w:rsidRDefault="00D40F63" w:rsidP="003C6C71">
                        <w:r>
                          <w:t>P1</w:t>
                        </w:r>
                      </w:p>
                    </w:txbxContent>
                  </v:textbox>
                </v:shape>
              </v:group>
            </w:pict>
          </mc:Fallback>
        </mc:AlternateContent>
      </w:r>
    </w:p>
    <w:p w14:paraId="5DA8ADD5" w14:textId="512D3BFE" w:rsidR="00C718E4" w:rsidRDefault="004B7F3B" w:rsidP="003D2CF1">
      <w:pPr>
        <w:rPr>
          <w:rFonts w:cs="Arial"/>
          <w:b/>
          <w:szCs w:val="20"/>
        </w:rPr>
      </w:pPr>
      <w:r>
        <w:rPr>
          <w:rFonts w:cs="Arial"/>
          <w:noProof/>
          <w:szCs w:val="20"/>
        </w:rPr>
        <mc:AlternateContent>
          <mc:Choice Requires="wps">
            <w:drawing>
              <wp:anchor distT="0" distB="0" distL="114300" distR="114300" simplePos="0" relativeHeight="251754496" behindDoc="0" locked="0" layoutInCell="1" allowOverlap="1" wp14:anchorId="047D4CD3" wp14:editId="286E1F65">
                <wp:simplePos x="0" y="0"/>
                <wp:positionH relativeFrom="column">
                  <wp:posOffset>4490720</wp:posOffset>
                </wp:positionH>
                <wp:positionV relativeFrom="paragraph">
                  <wp:posOffset>50963</wp:posOffset>
                </wp:positionV>
                <wp:extent cx="988890" cy="690339"/>
                <wp:effectExtent l="0" t="0" r="27305" b="46355"/>
                <wp:wrapNone/>
                <wp:docPr id="254" name="Straight Connector 254"/>
                <wp:cNvGraphicFramePr/>
                <a:graphic xmlns:a="http://schemas.openxmlformats.org/drawingml/2006/main">
                  <a:graphicData uri="http://schemas.microsoft.com/office/word/2010/wordprocessingShape">
                    <wps:wsp>
                      <wps:cNvCnPr/>
                      <wps:spPr>
                        <a:xfrm>
                          <a:off x="0" y="0"/>
                          <a:ext cx="988890" cy="690339"/>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4pt" to="431.45pt,5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" strokecolor="red" strokeweight="2pt"/>
            </w:pict>
          </mc:Fallback>
        </mc:AlternateContent>
      </w:r>
    </w:p>
    <w:p w14:paraId="2B21A0EB" w14:textId="503800F1" w:rsidR="00C718E4" w:rsidRDefault="007B7570" w:rsidP="003D2CF1">
      <w:pPr>
        <w:rPr>
          <w:rFonts w:cs="Arial"/>
          <w:b/>
          <w:szCs w:val="20"/>
        </w:rPr>
      </w:pPr>
      <w:r>
        <w:rPr>
          <w:rFonts w:cs="Arial"/>
          <w:noProof/>
          <w:szCs w:val="20"/>
        </w:rPr>
        <mc:AlternateContent>
          <mc:Choice Requires="wps">
            <w:drawing>
              <wp:anchor distT="0" distB="0" distL="114300" distR="114300" simplePos="0" relativeHeight="251779072" behindDoc="0" locked="0" layoutInCell="1" allowOverlap="1" wp14:anchorId="0F88F898" wp14:editId="23B73CC3">
                <wp:simplePos x="0" y="0"/>
                <wp:positionH relativeFrom="column">
                  <wp:posOffset>144780</wp:posOffset>
                </wp:positionH>
                <wp:positionV relativeFrom="paragraph">
                  <wp:posOffset>-4444</wp:posOffset>
                </wp:positionV>
                <wp:extent cx="292050" cy="1609"/>
                <wp:effectExtent l="0" t="0" r="13335" b="49530"/>
                <wp:wrapNone/>
                <wp:docPr id="268" name="Straight Connector 268"/>
                <wp:cNvGraphicFramePr/>
                <a:graphic xmlns:a="http://schemas.openxmlformats.org/drawingml/2006/main">
                  <a:graphicData uri="http://schemas.microsoft.com/office/word/2010/wordprocessingShape">
                    <wps:wsp>
                      <wps:cNvCnPr/>
                      <wps:spPr>
                        <a:xfrm flipH="1" flipV="1">
                          <a:off x="0" y="0"/>
                          <a:ext cx="292050" cy="1609"/>
                        </a:xfrm>
                        <a:prstGeom prst="line">
                          <a:avLst/>
                        </a:prstGeom>
                        <a:ln>
                          <a:solidFill>
                            <a:srgbClr val="8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8"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pt" to="34.4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" strokecolor="maroon" strokeweight="2pt"/>
            </w:pict>
          </mc:Fallback>
        </mc:AlternateContent>
      </w:r>
      <w:r w:rsidR="00F721D7">
        <w:rPr>
          <w:rFonts w:cs="Arial"/>
          <w:noProof/>
          <w:szCs w:val="20"/>
        </w:rPr>
        <mc:AlternateContent>
          <mc:Choice Requires="wps">
            <w:drawing>
              <wp:anchor distT="0" distB="0" distL="114300" distR="114300" simplePos="0" relativeHeight="251762688" behindDoc="0" locked="0" layoutInCell="1" allowOverlap="1" wp14:anchorId="6619358E" wp14:editId="47A2BADD">
                <wp:simplePos x="0" y="0"/>
                <wp:positionH relativeFrom="column">
                  <wp:posOffset>861858</wp:posOffset>
                </wp:positionH>
                <wp:positionV relativeFrom="paragraph">
                  <wp:posOffset>77470</wp:posOffset>
                </wp:positionV>
                <wp:extent cx="798830" cy="3175"/>
                <wp:effectExtent l="0" t="0" r="13970" b="47625"/>
                <wp:wrapNone/>
                <wp:docPr id="258" name="Straight Connector 258"/>
                <wp:cNvGraphicFramePr/>
                <a:graphic xmlns:a="http://schemas.openxmlformats.org/drawingml/2006/main">
                  <a:graphicData uri="http://schemas.microsoft.com/office/word/2010/wordprocessingShape">
                    <wps:wsp>
                      <wps:cNvCnPr/>
                      <wps:spPr>
                        <a:xfrm flipH="1" flipV="1">
                          <a:off x="0" y="0"/>
                          <a:ext cx="798830" cy="3175"/>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8"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5pt,6.1pt" to="130.75pt,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" strokecolor="blue" strokeweight="2pt"/>
            </w:pict>
          </mc:Fallback>
        </mc:AlternateContent>
      </w:r>
      <w:r w:rsidR="00E20D46">
        <w:rPr>
          <w:rFonts w:cs="Arial"/>
          <w:noProof/>
          <w:szCs w:val="20"/>
        </w:rPr>
        <mc:AlternateContent>
          <mc:Choice Requires="wps">
            <w:drawing>
              <wp:anchor distT="0" distB="0" distL="114300" distR="114300" simplePos="0" relativeHeight="251760640" behindDoc="0" locked="0" layoutInCell="1" allowOverlap="1" wp14:anchorId="4B4AF736" wp14:editId="48E788B3">
                <wp:simplePos x="0" y="0"/>
                <wp:positionH relativeFrom="column">
                  <wp:posOffset>2102485</wp:posOffset>
                </wp:positionH>
                <wp:positionV relativeFrom="paragraph">
                  <wp:posOffset>87630</wp:posOffset>
                </wp:positionV>
                <wp:extent cx="1930400" cy="1741170"/>
                <wp:effectExtent l="0" t="0" r="25400" b="36830"/>
                <wp:wrapNone/>
                <wp:docPr id="257" name="Straight Connector 257"/>
                <wp:cNvGraphicFramePr/>
                <a:graphic xmlns:a="http://schemas.openxmlformats.org/drawingml/2006/main">
                  <a:graphicData uri="http://schemas.microsoft.com/office/word/2010/wordprocessingShape">
                    <wps:wsp>
                      <wps:cNvCnPr/>
                      <wps:spPr>
                        <a:xfrm flipH="1" flipV="1">
                          <a:off x="0" y="0"/>
                          <a:ext cx="1930400" cy="174117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7"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5pt,6.9pt" to="317.55pt,2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" strokecolor="blue" strokeweight="2pt"/>
            </w:pict>
          </mc:Fallback>
        </mc:AlternateContent>
      </w:r>
      <w:r w:rsidR="00213E8E">
        <w:rPr>
          <w:rFonts w:cs="Arial"/>
          <w:noProof/>
          <w:szCs w:val="20"/>
        </w:rPr>
        <mc:AlternateContent>
          <mc:Choice Requires="wpg">
            <w:drawing>
              <wp:anchor distT="0" distB="0" distL="114300" distR="114300" simplePos="0" relativeHeight="251736064" behindDoc="0" locked="0" layoutInCell="1" allowOverlap="1" wp14:anchorId="246C68C3" wp14:editId="757421C0">
                <wp:simplePos x="0" y="0"/>
                <wp:positionH relativeFrom="column">
                  <wp:posOffset>1645285</wp:posOffset>
                </wp:positionH>
                <wp:positionV relativeFrom="paragraph">
                  <wp:posOffset>-3810</wp:posOffset>
                </wp:positionV>
                <wp:extent cx="466090" cy="90170"/>
                <wp:effectExtent l="0" t="0" r="16510" b="36830"/>
                <wp:wrapNone/>
                <wp:docPr id="198" name="Group 198"/>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199" name="Straight Connector 199"/>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00" name="Straight Connector 200"/>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01" name="Straight Connector 201"/>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margin-left:129.55pt;margin-top:-.25pt;width:36.7pt;height:7.1pt;z-index:251736064;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">
                <v:line id="Straight Connector 199"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7hVMIAAADcAAAADwAAAGRycy9kb3ducmV2LnhtbERP3WrCMBS+F3yHcITdaepgYqupiGxs&#10;MCZYfYBDc2xam5PSZLZ7+2Uw8O58fL9nuxttK+7U+9qxguUiAUFcOl1zpeByfpuvQfiArLF1TAp+&#10;yMMun062mGk38InuRahEDGGfoQITQpdJ6UtDFv3CdcSRu7reYoiwr6TucYjhtpXPSbKSFmuODQY7&#10;Ohgqb8W3VZCGS2Neb+/rz+LlPBxX5qtqrlqpp9m434AINIaH+N/9oeP8NIW/Z+IFMv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V7hVMIAAADcAAAADwAAAAAAAAAAAAAA&#10;AAChAgAAZHJzL2Rvd25yZXYueG1sUEsFBgAAAAAEAAQA+QAAAJADAAAAAA==&#10;" strokecolor="black [3213]" strokeweight="2pt"/>
                <v:line id="Straight Connector 200"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0u8MsQAAADcAAAADwAAAGRycy9kb3ducmV2LnhtbESP3WrCQBSE7wu+w3KE3tWNBcVG1yBS&#10;sVBaaPQBDtljNj97NmTXJH37bqHQy2FmvmF22WRbMVDvK8cKlosEBHHhdMWlguvl9LQB4QOyxtYx&#10;KfgmD9l+9rDDVLuRv2jIQykihH2KCkwIXSqlLwxZ9AvXEUfv5nqLIcq+lLrHMcJtK5+TZC0tVhwX&#10;DHZ0NFQ0+d0qeAnX2rw25817vrqMn2vzUdY3rdTjfDpsQQSawn/4r/2mFUQi/J6JR0D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S7wyxAAAANwAAAAPAAAAAAAAAAAA&#10;AAAAAKECAABkcnMvZG93bnJldi54bWxQSwUGAAAAAAQABAD5AAAAkgMAAAAA&#10;" strokecolor="black [3213]" strokeweight="2pt"/>
                <v:line id="Straight Connector 201"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UhO8UAAADcAAAADwAAAGRycy9kb3ducmV2LnhtbESPQU/CQBSE7yb8h80z8SZbOBCsLEQJ&#10;EA6SaMX7s/tsG/velt2V1n/PmphwnMzMN5nFauBWncmHxomByTgDRVI620hl4Pi+vZ+DChHFYuuE&#10;DPxSgNVydLPA3Lpe3uhcxEoliIQcDdQxdrnWoayJMYxdR5K8L+cZY5K+0tZjn+Dc6mmWzTRjI2mh&#10;xo7WNZXfxQ8b2JSz+fH08rB75f7jwPvwycWzN+budnh6BBVpiNfwf3tvDUyzCfydSUdALy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2UhO8UAAADcAAAADwAAAAAAAAAA&#10;AAAAAAChAgAAZHJzL2Rvd25yZXYueG1sUEsFBgAAAAAEAAQA+QAAAJMDAAAAAA==&#10;" strokecolor="black [3213]" strokeweight="2pt"/>
              </v:group>
            </w:pict>
          </mc:Fallback>
        </mc:AlternateContent>
      </w:r>
    </w:p>
    <w:p w14:paraId="4427175C" w14:textId="667A4FC1" w:rsidR="00C718E4" w:rsidRDefault="00C718E4" w:rsidP="003D2CF1">
      <w:pPr>
        <w:rPr>
          <w:rFonts w:cs="Arial"/>
          <w:b/>
          <w:szCs w:val="20"/>
        </w:rPr>
      </w:pPr>
    </w:p>
    <w:p w14:paraId="2AB802E8" w14:textId="24753EA1" w:rsidR="00C718E4" w:rsidRDefault="00E22071" w:rsidP="003D2CF1">
      <w:pPr>
        <w:rPr>
          <w:rFonts w:cs="Arial"/>
          <w:b/>
          <w:szCs w:val="20"/>
        </w:rPr>
      </w:pPr>
      <w:r>
        <w:rPr>
          <w:rFonts w:cs="Arial"/>
          <w:noProof/>
          <w:szCs w:val="20"/>
        </w:rPr>
        <mc:AlternateContent>
          <mc:Choice Requires="wps">
            <w:drawing>
              <wp:anchor distT="0" distB="0" distL="114300" distR="114300" simplePos="0" relativeHeight="251772928" behindDoc="0" locked="0" layoutInCell="1" allowOverlap="1" wp14:anchorId="518C4C03" wp14:editId="033FC415">
                <wp:simplePos x="0" y="0"/>
                <wp:positionH relativeFrom="column">
                  <wp:posOffset>2075507</wp:posOffset>
                </wp:positionH>
                <wp:positionV relativeFrom="paragraph">
                  <wp:posOffset>39370</wp:posOffset>
                </wp:positionV>
                <wp:extent cx="1964363" cy="1304372"/>
                <wp:effectExtent l="0" t="0" r="42545" b="41910"/>
                <wp:wrapNone/>
                <wp:docPr id="264" name="Straight Connector 264"/>
                <wp:cNvGraphicFramePr/>
                <a:graphic xmlns:a="http://schemas.openxmlformats.org/drawingml/2006/main">
                  <a:graphicData uri="http://schemas.microsoft.com/office/word/2010/wordprocessingShape">
                    <wps:wsp>
                      <wps:cNvCnPr/>
                      <wps:spPr>
                        <a:xfrm flipH="1">
                          <a:off x="0" y="0"/>
                          <a:ext cx="1964363" cy="1304372"/>
                        </a:xfrm>
                        <a:prstGeom prst="line">
                          <a:avLst/>
                        </a:prstGeom>
                        <a:ln>
                          <a:solidFill>
                            <a:srgbClr val="008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4"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5pt,3.1pt" to="318.1pt,10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" strokecolor="green" strokeweight="2pt"/>
            </w:pict>
          </mc:Fallback>
        </mc:AlternateContent>
      </w:r>
      <w:r>
        <w:rPr>
          <w:rFonts w:cs="Arial"/>
          <w:noProof/>
          <w:szCs w:val="20"/>
        </w:rPr>
        <mc:AlternateContent>
          <mc:Choice Requires="wps">
            <w:drawing>
              <wp:anchor distT="0" distB="0" distL="114300" distR="114300" simplePos="0" relativeHeight="251768832" behindDoc="0" locked="0" layoutInCell="1" allowOverlap="1" wp14:anchorId="383BC0DF" wp14:editId="4051FA86">
                <wp:simplePos x="0" y="0"/>
                <wp:positionH relativeFrom="column">
                  <wp:posOffset>422595</wp:posOffset>
                </wp:positionH>
                <wp:positionV relativeFrom="paragraph">
                  <wp:posOffset>90491</wp:posOffset>
                </wp:positionV>
                <wp:extent cx="1451013" cy="1060406"/>
                <wp:effectExtent l="0" t="7620" r="14605" b="14605"/>
                <wp:wrapNone/>
                <wp:docPr id="8" name="Freeform 8"/>
                <wp:cNvGraphicFramePr/>
                <a:graphic xmlns:a="http://schemas.openxmlformats.org/drawingml/2006/main">
                  <a:graphicData uri="http://schemas.microsoft.com/office/word/2010/wordprocessingShape">
                    <wps:wsp>
                      <wps:cNvSpPr/>
                      <wps:spPr>
                        <a:xfrm rot="16200000">
                          <a:off x="0" y="0"/>
                          <a:ext cx="1451013" cy="1060406"/>
                        </a:xfrm>
                        <a:custGeom>
                          <a:avLst/>
                          <a:gdLst>
                            <a:gd name="connsiteX0" fmla="*/ 0 w 1004935"/>
                            <a:gd name="connsiteY0" fmla="*/ 1267485 h 1267485"/>
                            <a:gd name="connsiteX1" fmla="*/ 18107 w 1004935"/>
                            <a:gd name="connsiteY1" fmla="*/ 0 h 1267485"/>
                            <a:gd name="connsiteX2" fmla="*/ 1004935 w 1004935"/>
                            <a:gd name="connsiteY2" fmla="*/ 0 h 1267485"/>
                          </a:gdLst>
                          <a:ahLst/>
                          <a:cxnLst>
                            <a:cxn ang="0">
                              <a:pos x="connsiteX0" y="connsiteY0"/>
                            </a:cxn>
                            <a:cxn ang="0">
                              <a:pos x="connsiteX1" y="connsiteY1"/>
                            </a:cxn>
                            <a:cxn ang="0">
                              <a:pos x="connsiteX2" y="connsiteY2"/>
                            </a:cxn>
                          </a:cxnLst>
                          <a:rect l="l" t="t" r="r" b="b"/>
                          <a:pathLst>
                            <a:path w="1004935" h="1267485">
                              <a:moveTo>
                                <a:pt x="0" y="1267485"/>
                              </a:moveTo>
                              <a:lnTo>
                                <a:pt x="18107" y="0"/>
                              </a:lnTo>
                              <a:lnTo>
                                <a:pt x="1004935" y="0"/>
                              </a:lnTo>
                            </a:path>
                          </a:pathLst>
                        </a:custGeom>
                        <a:ln>
                          <a:solidFill>
                            <a:srgbClr val="008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61" o:spid="_x0000_s1026" style="position:absolute;margin-left:33.3pt;margin-top:7.15pt;width:114.25pt;height:83.5pt;rotation:-9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4935,1267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" path="m0,1267485l18107,,1004935,0e" filled="f" strokecolor="green" strokeweight="2pt">
                <v:path arrowok="t" o:connecttype="custom" o:connectlocs="0,1060406;26144,0;1451013,0" o:connectangles="0,0,0"/>
              </v:shape>
            </w:pict>
          </mc:Fallback>
        </mc:AlternateContent>
      </w:r>
    </w:p>
    <w:p w14:paraId="705459FE" w14:textId="59C70F3F" w:rsidR="00C718E4" w:rsidRDefault="00B51BA4" w:rsidP="003D2CF1">
      <w:pPr>
        <w:rPr>
          <w:rFonts w:cs="Arial"/>
          <w:b/>
          <w:szCs w:val="20"/>
        </w:rPr>
      </w:pPr>
      <w:r>
        <w:rPr>
          <w:rFonts w:cs="Arial"/>
          <w:noProof/>
          <w:szCs w:val="20"/>
        </w:rPr>
        <mc:AlternateContent>
          <mc:Choice Requires="wpg">
            <w:drawing>
              <wp:anchor distT="0" distB="0" distL="114300" distR="114300" simplePos="0" relativeHeight="251724800" behindDoc="0" locked="0" layoutInCell="1" allowOverlap="1" wp14:anchorId="390DCDCE" wp14:editId="2404B68F">
                <wp:simplePos x="0" y="0"/>
                <wp:positionH relativeFrom="column">
                  <wp:posOffset>5404485</wp:posOffset>
                </wp:positionH>
                <wp:positionV relativeFrom="paragraph">
                  <wp:posOffset>57785</wp:posOffset>
                </wp:positionV>
                <wp:extent cx="699135" cy="678180"/>
                <wp:effectExtent l="0" t="0" r="37465" b="33020"/>
                <wp:wrapNone/>
                <wp:docPr id="174" name="Group 174"/>
                <wp:cNvGraphicFramePr/>
                <a:graphic xmlns:a="http://schemas.openxmlformats.org/drawingml/2006/main">
                  <a:graphicData uri="http://schemas.microsoft.com/office/word/2010/wordprocessingGroup">
                    <wpg:wgp>
                      <wpg:cNvGrpSpPr/>
                      <wpg:grpSpPr>
                        <a:xfrm>
                          <a:off x="0" y="0"/>
                          <a:ext cx="699135" cy="678180"/>
                          <a:chOff x="0" y="0"/>
                          <a:chExt cx="637031" cy="692728"/>
                        </a:xfrm>
                        <a:extLst>
                          <a:ext uri="{0CCBE362-F206-4b92-989A-16890622DB6E}">
                            <ma14:wrappingTextBoxFlag xmlns:ma14="http://schemas.microsoft.com/office/mac/drawingml/2011/main"/>
                          </a:ext>
                        </a:extLst>
                      </wpg:grpSpPr>
                      <wps:wsp>
                        <wps:cNvPr id="175" name="Sun 175"/>
                        <wps:cNvSpPr/>
                        <wps:spPr>
                          <a:xfrm>
                            <a:off x="0" y="0"/>
                            <a:ext cx="637031" cy="692728"/>
                          </a:xfrm>
                          <a:prstGeom prst="sun">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176" name="Text Box 176"/>
                        <wps:cNvSpPr txBox="1"/>
                        <wps:spPr>
                          <a:xfrm>
                            <a:off x="189865" y="230505"/>
                            <a:ext cx="316865" cy="3346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768BA8" w14:textId="77777777" w:rsidR="00D40F63" w:rsidRDefault="00D40F63" w:rsidP="003C6C7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4" o:spid="_x0000_s1091" style="position:absolute;margin-left:425.55pt;margin-top:4.55pt;width:55.05pt;height:53.4pt;z-index:251724800;mso-width-relative:margin;mso-height-relative:margin" coordsize="637031,6927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">
                <v:shape id="Sun 175" o:spid="_x0000_s1092" type="#_x0000_t183" style="position:absolute;width:637031;height:692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SWaJwgAA&#10;ANwAAAAPAAAAZHJzL2Rvd25yZXYueG1sRE9NawIxEL0X/A9hCt5qdsXWspoVKRT0Iqi1eBw2Y7J0&#10;M1k2UVd/fSMUepvH+5z5oneNuFAXas8K8lEGgrjyumaj4Gv/+fIOIkRkjY1nUnCjAIty8DTHQvsr&#10;b+myi0akEA4FKrAxtoWUobLkMIx8S5y4k+8cxgQ7I3WH1xTuGjnOsjfpsObUYLGlD0vVz+7sFGzW&#10;tKnPRzoEezff42j8Pp8clRo+98sZiEh9/Bf/uVc6zZ++wuOZdIEs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ZonCAAAA3AAAAA8AAAAAAAAAAAAAAAAAlwIAAGRycy9kb3du&#10;cmV2LnhtbFBLBQYAAAAABAAEAPUAAACGAwAAAAA=&#10;" filled="f" strokecolor="black [3213]"/>
                <v:shape id="Text Box 176" o:spid="_x0000_s1093" type="#_x0000_t202" style="position:absolute;left:189865;top:230505;width:316865;height:3346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81FywgAA&#10;ANwAAAAPAAAAZHJzL2Rvd25yZXYueG1sRE9La8JAEL4L/Q/LFHrT3YqPNrpKUQo9KcYq9DZkxySY&#10;nQ3ZrYn/3hUEb/PxPWe+7GwlLtT40rGG94ECQZw5U3Ku4Xf/3f8A4QOywcoxabiSh+XipTfHxLiW&#10;d3RJQy5iCPsENRQh1ImUPivIoh+4mjhyJ9dYDBE2uTQNtjHcVnKo1ERaLDk2FFjTqqDsnP5bDYfN&#10;6e84Utt8bcd16zol2X5Krd9eu68ZiEBdeIof7h8T508ncH8mXiA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TzUXLCAAAA3AAAAA8AAAAAAAAAAAAAAAAAlwIAAGRycy9kb3du&#10;cmV2LnhtbFBLBQYAAAAABAAEAPUAAACGAwAAAAA=&#10;" filled="f" stroked="f">
                  <v:textbox>
                    <w:txbxContent>
                      <w:p w14:paraId="61768BA8" w14:textId="77777777" w:rsidR="00D40F63" w:rsidRDefault="00D40F63" w:rsidP="003C6C71">
                        <w:r>
                          <w:t>2</w:t>
                        </w:r>
                      </w:p>
                    </w:txbxContent>
                  </v:textbox>
                </v:shape>
              </v:group>
            </w:pict>
          </mc:Fallback>
        </mc:AlternateContent>
      </w:r>
    </w:p>
    <w:p w14:paraId="6F0D4BB3" w14:textId="1564E3FE" w:rsidR="00C718E4" w:rsidRDefault="00C718E4" w:rsidP="003D2CF1">
      <w:pPr>
        <w:rPr>
          <w:rFonts w:cs="Arial"/>
          <w:b/>
          <w:szCs w:val="20"/>
        </w:rPr>
      </w:pPr>
    </w:p>
    <w:p w14:paraId="6C1DF78E" w14:textId="27627A29" w:rsidR="00C718E4" w:rsidRDefault="00C718E4" w:rsidP="003D2CF1">
      <w:pPr>
        <w:rPr>
          <w:rFonts w:cs="Arial"/>
          <w:b/>
          <w:szCs w:val="20"/>
        </w:rPr>
      </w:pPr>
    </w:p>
    <w:p w14:paraId="54AEE138" w14:textId="4E0E4CC5" w:rsidR="00C718E4" w:rsidRDefault="00C718E4" w:rsidP="003D2CF1">
      <w:pPr>
        <w:rPr>
          <w:rFonts w:cs="Arial"/>
          <w:b/>
          <w:szCs w:val="20"/>
        </w:rPr>
      </w:pPr>
    </w:p>
    <w:p w14:paraId="54030B11" w14:textId="3406BECC" w:rsidR="00C718E4" w:rsidRDefault="00F721D7" w:rsidP="003D2CF1">
      <w:pPr>
        <w:rPr>
          <w:rFonts w:cs="Arial"/>
          <w:b/>
          <w:szCs w:val="20"/>
        </w:rPr>
      </w:pPr>
      <w:r>
        <w:rPr>
          <w:rFonts w:cs="Arial"/>
          <w:noProof/>
          <w:szCs w:val="20"/>
        </w:rPr>
        <mc:AlternateContent>
          <mc:Choice Requires="wps">
            <w:drawing>
              <wp:anchor distT="0" distB="0" distL="114300" distR="114300" simplePos="0" relativeHeight="251766784" behindDoc="0" locked="0" layoutInCell="1" allowOverlap="1" wp14:anchorId="052D4A8F" wp14:editId="63DC4831">
                <wp:simplePos x="0" y="0"/>
                <wp:positionH relativeFrom="column">
                  <wp:posOffset>4486275</wp:posOffset>
                </wp:positionH>
                <wp:positionV relativeFrom="paragraph">
                  <wp:posOffset>69850</wp:posOffset>
                </wp:positionV>
                <wp:extent cx="974725" cy="727710"/>
                <wp:effectExtent l="0" t="0" r="41275" b="34290"/>
                <wp:wrapNone/>
                <wp:docPr id="260" name="Straight Connector 260"/>
                <wp:cNvGraphicFramePr/>
                <a:graphic xmlns:a="http://schemas.openxmlformats.org/drawingml/2006/main">
                  <a:graphicData uri="http://schemas.microsoft.com/office/word/2010/wordprocessingShape">
                    <wps:wsp>
                      <wps:cNvCnPr/>
                      <wps:spPr>
                        <a:xfrm flipV="1">
                          <a:off x="0" y="0"/>
                          <a:ext cx="974725" cy="727710"/>
                        </a:xfrm>
                        <a:prstGeom prst="line">
                          <a:avLst/>
                        </a:prstGeom>
                        <a:ln>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0"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5pt,5.5pt" to="430pt,6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" strokecolor="blue" strokeweight="2pt"/>
            </w:pict>
          </mc:Fallback>
        </mc:AlternateContent>
      </w:r>
      <w:r w:rsidR="00213E8E">
        <w:rPr>
          <w:rFonts w:cs="Arial"/>
          <w:b/>
          <w:noProof/>
          <w:szCs w:val="20"/>
        </w:rPr>
        <mc:AlternateContent>
          <mc:Choice Requires="wpg">
            <w:drawing>
              <wp:anchor distT="0" distB="0" distL="114300" distR="114300" simplePos="0" relativeHeight="251748352" behindDoc="0" locked="0" layoutInCell="1" allowOverlap="1" wp14:anchorId="17235AA2" wp14:editId="14CA5B24">
                <wp:simplePos x="0" y="0"/>
                <wp:positionH relativeFrom="column">
                  <wp:posOffset>3753485</wp:posOffset>
                </wp:positionH>
                <wp:positionV relativeFrom="paragraph">
                  <wp:posOffset>-635</wp:posOffset>
                </wp:positionV>
                <wp:extent cx="1323975" cy="1040130"/>
                <wp:effectExtent l="0" t="0" r="0" b="26670"/>
                <wp:wrapNone/>
                <wp:docPr id="235" name="Group 235"/>
                <wp:cNvGraphicFramePr/>
                <a:graphic xmlns:a="http://schemas.openxmlformats.org/drawingml/2006/main">
                  <a:graphicData uri="http://schemas.microsoft.com/office/word/2010/wordprocessingGroup">
                    <wpg:wgp>
                      <wpg:cNvGrpSpPr/>
                      <wpg:grpSpPr>
                        <a:xfrm>
                          <a:off x="0" y="0"/>
                          <a:ext cx="1323975" cy="1040130"/>
                          <a:chOff x="0" y="0"/>
                          <a:chExt cx="1323975" cy="1040130"/>
                        </a:xfrm>
                      </wpg:grpSpPr>
                      <wpg:grpSp>
                        <wpg:cNvPr id="236" name="Group 236"/>
                        <wpg:cNvGrpSpPr/>
                        <wpg:grpSpPr>
                          <a:xfrm>
                            <a:off x="0" y="0"/>
                            <a:ext cx="1323975" cy="1040130"/>
                            <a:chOff x="0" y="5165"/>
                            <a:chExt cx="724128" cy="593577"/>
                          </a:xfrm>
                          <a:extLst>
                            <a:ext uri="{0CCBE362-F206-4b92-989A-16890622DB6E}">
                              <ma14:wrappingTextBoxFlag xmlns:ma14="http://schemas.microsoft.com/office/mac/drawingml/2011/main"/>
                            </a:ext>
                          </a:extLst>
                        </wpg:grpSpPr>
                        <wps:wsp>
                          <wps:cNvPr id="237" name="Oval 237"/>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238" name="Text Box 238"/>
                          <wps:cNvSpPr txBox="1"/>
                          <wps:spPr>
                            <a:xfrm>
                              <a:off x="199618" y="5165"/>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77DFF" w14:textId="0FDA875B" w:rsidR="00D40F63" w:rsidRDefault="00D40F63" w:rsidP="00213E8E">
                                <w: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9" name="Group 239"/>
                        <wpg:cNvGrpSpPr/>
                        <wpg:grpSpPr>
                          <a:xfrm>
                            <a:off x="278765" y="286385"/>
                            <a:ext cx="466090" cy="90170"/>
                            <a:chOff x="0" y="0"/>
                            <a:chExt cx="532130" cy="105410"/>
                          </a:xfrm>
                        </wpg:grpSpPr>
                        <wps:wsp>
                          <wps:cNvPr id="240" name="Straight Connector 240"/>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41" name="Straight Connector 241"/>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42" name="Straight Connector 242"/>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43" name="Group 243"/>
                        <wpg:cNvGrpSpPr/>
                        <wpg:grpSpPr>
                          <a:xfrm>
                            <a:off x="278765" y="503555"/>
                            <a:ext cx="466090" cy="90170"/>
                            <a:chOff x="0" y="0"/>
                            <a:chExt cx="532130" cy="105410"/>
                          </a:xfrm>
                        </wpg:grpSpPr>
                        <wps:wsp>
                          <wps:cNvPr id="244" name="Straight Connector 244"/>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47" name="Group 247"/>
                        <wpg:cNvGrpSpPr/>
                        <wpg:grpSpPr>
                          <a:xfrm>
                            <a:off x="278765" y="711835"/>
                            <a:ext cx="466090" cy="90170"/>
                            <a:chOff x="0" y="0"/>
                            <a:chExt cx="532130" cy="105410"/>
                          </a:xfrm>
                        </wpg:grpSpPr>
                        <wps:wsp>
                          <wps:cNvPr id="248" name="Straight Connector 248"/>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235" o:spid="_x0000_s1094" style="position:absolute;margin-left:295.55pt;margin-top:0;width:104.25pt;height:81.9pt;z-index:251748352" coordsize="1323975,10401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">
                <v:group id="Group 236" o:spid="_x0000_s1095" style="position:absolute;width:1323975;height:1040130" coordorigin=",5165" coordsize="724128,5935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AxyxAAAANwAAAAPAAAAZHJzL2Rvd25yZXYueG1sRI9Bi8IwFITvwv6H8Bb2&#10;pmkVRbpGEVkXDyJYhWVvj+bZFpuX0sS2/nsjCB6HmfmGWax6U4mWGldaVhCPIhDEmdUl5wrOp+1w&#10;DsJ5ZI2VZVJwJwer5cdggYm2HR+pTX0uAoRdggoK7+tESpcVZNCNbE0cvIttDPogm1zqBrsAN5Uc&#10;R9FMGiw5LBRY06ag7JrejILfDrv1JP5p99fL5v5/mh7+9jEp9fXZr79BeOr9O/xq77SC8WQG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AxyxAAAANwAAAAP&#10;AAAAAAAAAAAAAAAAAKkCAABkcnMvZG93bnJldi54bWxQSwUGAAAAAAQABAD6AAAAmgMAAAAA&#10;">
                  <v:oval id="Oval 237" o:spid="_x0000_s1096"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spYqwwAA&#10;ANwAAAAPAAAAZHJzL2Rvd25yZXYueG1sRI9BawIxFITvBf9DeAVvNVsFW7dGEUEUb7V78fbcPDdL&#10;k5d1E9f13xuh0OMwM98w82XvrOioDbVnBe+jDARx6XXNlYLiZ/P2CSJEZI3WMym4U4DlYvAyx1z7&#10;G39Td4iVSBAOOSowMTa5lKE05DCMfEOcvLNvHcYk20rqFm8J7qwcZ9lUOqw5LRhsaG2o/D1cnYIj&#10;2X4/kXueullhLqft2Z5sp9TwtV99gYjUx//wX3unFYwnH/A8k46AX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spYqwwAAANwAAAAPAAAAAAAAAAAAAAAAAJcCAABkcnMvZG93&#10;bnJldi54bWxQSwUGAAAAAAQABAD1AAAAhwMAAAAA&#10;" filled="f" strokecolor="black [3213]"/>
                  <v:shape id="Text Box 238" o:spid="_x0000_s1097" type="#_x0000_t202" style="position:absolute;left:199618;top:516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7gnwAAA&#10;ANwAAAAPAAAAZHJzL2Rvd25yZXYueG1sRE9Ni8IwEL0L/ocwgrc1UXdlrUYRRfCk6O4K3oZmbIvN&#10;pDTRdv+9OQgeH+97vmxtKR5U+8KxhuFAgSBOnSk40/D7s/34BuEDssHSMWn4Jw/LRbczx8S4ho/0&#10;OIVMxBD2CWrIQ6gSKX2ak0U/cBVx5K6uthgirDNpamxiuC3lSKmJtFhwbMixonVO6e10txr+9tfL&#10;+VMdso39qhrXKsl2KrXu99rVDESgNrzFL/fOaBiN49p4Jh4BuXg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b7gnwAAAANwAAAAPAAAAAAAAAAAAAAAAAJcCAABkcnMvZG93bnJl&#10;di54bWxQSwUGAAAAAAQABAD1AAAAhAMAAAAA&#10;" filled="f" stroked="f">
                    <v:textbox>
                      <w:txbxContent>
                        <w:p w14:paraId="37777DFF" w14:textId="0FDA875B" w:rsidR="00D40F63" w:rsidRDefault="00D40F63" w:rsidP="00213E8E">
                          <w:r>
                            <w:t>S2</w:t>
                          </w:r>
                        </w:p>
                      </w:txbxContent>
                    </v:textbox>
                  </v:shape>
                </v:group>
                <v:group id="Group 239" o:spid="_x0000_s1098" style="position:absolute;left:278765;top:286385;width:466090;height:90170" coordsize="532130,105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t5g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SL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3mADGAAAA3AAA&#10;AA8AAAAAAAAAAAAAAAAAqQIAAGRycy9kb3ducmV2LnhtbFBLBQYAAAAABAAEAPoAAACcAwAAAAA=&#10;">
                  <v:line id="Straight Connector 240" o:spid="_x0000_s1099"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EF8sEAAADcAAAADwAAAGRycy9kb3ducmV2LnhtbERPzYrCMBC+L/gOYYS9ramiotUoIsou&#10;yApWH2BoxqbaTEoTbfftzUHY48f3v1x3thJPanzpWMFwkIAgzp0uuVBwOe+/ZiB8QNZYOSYFf+Rh&#10;vep9LDHVruUTPbNQiBjCPkUFJoQ6ldLnhiz6gauJI3d1jcUQYVNI3WAbw20lR0kylRZLjg0Ga9oa&#10;yu/ZwyqYh8vN7O7fs0M2ObfHqfktblet1Ge/2yxABOrCv/jt/tEKRuM4P56JR0Cu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FIQXywQAAANwAAAAPAAAAAAAAAAAAAAAA&#10;AKECAABkcnMvZG93bnJldi54bWxQSwUGAAAAAAQABAD5AAAAjwMAAAAA&#10;" strokecolor="black [3213]" strokeweight="2pt"/>
                  <v:line id="Straight Connector 241" o:spid="_x0000_s1100"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2gacQAAADcAAAADwAAAGRycy9kb3ducmV2LnhtbESP0WrCQBRE3wv+w3ILvtWNopKmriKl&#10;oiAVGv2AS/aajWbvhuxq4t+7hUIfh5k5wyxWva3FnVpfOVYwHiUgiAunKy4VnI6btxSED8gaa8ek&#10;4EEeVsvBywIz7Tr+oXseShEh7DNUYEJoMil9YciiH7mGOHpn11oMUbal1C12EW5rOUmSubRYcVww&#10;2NCnoeKa36yC93C6mK/rNt3ns2N3mJvv8nLWSg1f+/UHiEB9+A//tXdawWQ6ht8z8QjI5R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baBpxAAAANwAAAAPAAAAAAAAAAAA&#10;AAAAAKECAABkcnMvZG93bnJldi54bWxQSwUGAAAAAAQABAD5AAAAkgMAAAAA&#10;" strokecolor="black [3213]" strokeweight="2pt"/>
                  <v:line id="Straight Connector 242" o:spid="_x0000_s1101"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0GjMUAAADcAAAADwAAAGRycy9kb3ducmV2LnhtbESPQUvDQBSE70L/w/IK3uzGIKWm3RZb&#10;VHpQqLHeX7PPJJj3Nu6uTfz3riB4HGbmG2a1GblTZ/KhdWLgepaBIqmcbaU2cHx9uFqAChHFYueE&#10;DHxTgM16crHCwrpBXuhcxloliIQCDTQx9oXWoWqIMcxcT5K8d+cZY5K+1tbjkODc6TzL5pqxlbTQ&#10;YE+7hqqP8osN3FfzxfHz6fbxwMPbM+/DicutN+ZyOt4tQUUa43/4r723BvKbHH7PpCOg1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0GjMUAAADcAAAADwAAAAAAAAAA&#10;AAAAAAChAgAAZHJzL2Rvd25yZXYueG1sUEsFBgAAAAAEAAQA+QAAAJMDAAAAAA==&#10;" strokecolor="black [3213]" strokeweight="2pt"/>
                </v:group>
                <v:group id="Group 243" o:spid="_x0000_s1102" style="position:absolute;left:278765;top:503555;width:466090;height:90170" coordsize="532130,105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WdyX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yS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Z3JfGAAAA3AAA&#10;AA8AAAAAAAAAAAAAAAAAqQIAAGRycy9kb3ducmV2LnhtbFBLBQYAAAAABAAEAPoAAACcAwAAAAA=&#10;">
                  <v:line id="Straight Connector 244" o:spid="_x0000_s1103"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oD8cQAAADcAAAADwAAAGRycy9kb3ducmV2LnhtbESP0WrCQBRE3wX/YbmCb3WjWNHoKiKV&#10;FkoFox9wyV6z0ezdkN2a9O+7guDjMDNnmNWms5W4U+NLxwrGowQEce50yYWC82n/NgfhA7LGyjEp&#10;+CMPm3W/t8JUu5aPdM9CISKEfYoKTAh1KqXPDVn0I1cTR+/iGoshyqaQusE2wm0lJ0kykxZLjgsG&#10;a9oZym/Zr1WwCOer+bh9zr+z91N7mJmf4nrRSg0H3XYJIlAXXuFn+0srmEyn8DgTj4B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6GgPxxAAAANwAAAAPAAAAAAAAAAAA&#10;AAAAAKECAABkcnMvZG93bnJldi54bWxQSwUGAAAAAAQABAD5AAAAkgMAAAAA&#10;" strokecolor="black [3213]" strokeweight="2pt"/>
                  <v:line id="Straight Connector 245" o:spid="_x0000_s1104"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VamasQAAADcAAAADwAAAGRycy9kb3ducmV2LnhtbESP0WrCQBRE3wv+w3IF33RTUbGpq4go&#10;FkSh0Q+4ZK/ZaPZuyK4m/Xu3UOjjMDNnmMWqs5V4UuNLxwreRwkI4tzpkgsFl/NuOAfhA7LGyjEp&#10;+CEPq2XvbYGpdi1/0zMLhYgQ9ikqMCHUqZQ+N2TRj1xNHL2rayyGKJtC6gbbCLeVHCfJTFosOS4Y&#10;rGljKL9nD6vgI1xuZnvfzw/Z9NyeZuZY3K5aqUG/W3+CCNSF//Bf+0srGE+m8HsmHgG5f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VqZqxAAAANwAAAAPAAAAAAAAAAAA&#10;AAAAAKECAABkcnMvZG93bnJldi54bWxQSwUGAAAAAAQABAD5AAAAkgMAAAAA&#10;" strokecolor="black [3213]" strokeweight="2pt"/>
                  <v:line id="Straight Connector 246" o:spid="_x0000_s1105"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YAj8UAAADcAAAADwAAAGRycy9kb3ducmV2LnhtbESPQUvDQBSE70L/w/IK3uzGIqGm3RZb&#10;VHpQqLHeX7PPJJj3Nu6uTfz3riB4HGbmG2a1GblTZ/KhdWLgepaBIqmcbaU2cHx9uFqAChHFYueE&#10;DHxTgM16crHCwrpBXuhcxloliIQCDTQx9oXWoWqIMcxcT5K8d+cZY5K+1tbjkODc6XmW5ZqxlbTQ&#10;YE+7hqqP8osN3Ff54vj5dPt44OHtmffhxOXWG3M5He+WoCKN8T/8195bA/ObHH7PpCOg1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uYAj8UAAADcAAAADwAAAAAAAAAA&#10;AAAAAAChAgAAZHJzL2Rvd25yZXYueG1sUEsFBgAAAAAEAAQA+QAAAJMDAAAAAA==&#10;" strokecolor="black [3213]" strokeweight="2pt"/>
                </v:group>
                <v:group id="Group 247" o:spid="_x0000_s1106" style="position:absolute;left:278765;top:711835;width:466090;height:90170" coordsize="532130,105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YtqUxQAAANwAAAAPAAAAZHJzL2Rvd25yZXYueG1sRI9Pa8JAFMTvgt9heYK3&#10;uol/S3QVEZUepFAtlN4e2WcSzL4N2TWJ374rFDwOM/MbZrXpTCkaql1hWUE8ikAQp1YXnCn4vhze&#10;3kE4j6yxtEwKHuRgs+73Vpho2/IXNWefiQBhl6CC3PsqkdKlORl0I1sRB+9qa4M+yDqTusY2wE0p&#10;x1E0lwYLDgs5VrTLKb2d70bBscV2O4n3zel23T1+L7PPn1NMSg0H3XYJwlPnX+H/9odWMJ4u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WLalMUAAADcAAAA&#10;DwAAAAAAAAAAAAAAAACpAgAAZHJzL2Rvd25yZXYueG1sUEsFBgAAAAAEAAQA+gAAAJsDAAAAAA==&#10;">
                  <v:line id="Straight Connector 248" o:spid="_x0000_s110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cJ9MEAAADcAAAADwAAAGRycy9kb3ducmV2LnhtbERPzYrCMBC+L/gOYYS9ramiotUoIsou&#10;yApWH2BoxqbaTEoTbfftzUHY48f3v1x3thJPanzpWMFwkIAgzp0uuVBwOe+/ZiB8QNZYOSYFf+Rh&#10;vep9LDHVruUTPbNQiBjCPkUFJoQ6ldLnhiz6gauJI3d1jcUQYVNI3WAbw20lR0kylRZLjg0Ga9oa&#10;yu/ZwyqYh8vN7O7fs0M2ObfHqfktblet1Ge/2yxABOrCv/jt/tEKRuO4Np6JR0Cu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Vwn0wQAAANwAAAAPAAAAAAAAAAAAAAAA&#10;AKECAABkcnMvZG93bnJldi54bWxQSwUGAAAAAAQABAD5AAAAjwMAAAAA&#10;" strokecolor="black [3213]" strokeweight="2pt"/>
                  <v:line id="Straight Connector 249" o:spid="_x0000_s110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usb8QAAADcAAAADwAAAGRycy9kb3ducmV2LnhtbESP0WrCQBRE3wv+w3KFvtWNoqLRVUQq&#10;FUoFox9wyV6z0ezdkN2a+PduoeDjMDNnmOW6s5W4U+NLxwqGgwQEce50yYWC82n3MQPhA7LGyjEp&#10;eJCH9ar3tsRUu5aPdM9CISKEfYoKTAh1KqXPDVn0A1cTR+/iGoshyqaQusE2wm0lR0kylRZLjgsG&#10;a9oaym/Zr1UwD+er+bx9zb6zyak9TM1Pcb1opd773WYBIlAXXuH/9l4rGI3n8HcmHgG5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G6xvxAAAANwAAAAPAAAAAAAAAAAA&#10;AAAAAKECAABkcnMvZG93bnJldi54bWxQSwUGAAAAAAQABAD5AAAAkgMAAAAA&#10;" strokecolor="black [3213]" strokeweight="2pt"/>
                  <v:line id="Straight Connector 250" o:spid="_x0000_s110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qrvcIAAADcAAAADwAAAGRycy9kb3ducmV2LnhtbERPTU/CQBC9m/gfNmPiTbaSSLCwEDRA&#10;OGiiFe5Dd2gbOrN1d6H137sHE48v73u+HLhVV/KhcWLgcZSBIimdbaQysP/aPExBhYhisXVCBn4o&#10;wHJxezPH3LpePulaxEqlEAk5Gqhj7HKtQ1kTYxi5jiRxJ+cZY4K+0tZjn8K51eMsm2jGRlJDjR29&#10;1lSeiwsbWJeT6f777Xn7wf3hnXfhyMWLN+b+bljNQEUa4r/4z72zBsZPaX46k46AXv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5qrvcIAAADcAAAADwAAAAAAAAAAAAAA&#10;AAChAgAAZHJzL2Rvd25yZXYueG1sUEsFBgAAAAAEAAQA+QAAAJADAAAAAA==&#10;" strokecolor="black [3213]" strokeweight="2pt"/>
                </v:group>
              </v:group>
            </w:pict>
          </mc:Fallback>
        </mc:AlternateContent>
      </w:r>
    </w:p>
    <w:p w14:paraId="13CC7055" w14:textId="77777777" w:rsidR="00C718E4" w:rsidRDefault="00C718E4" w:rsidP="003D2CF1">
      <w:pPr>
        <w:rPr>
          <w:rFonts w:cs="Arial"/>
          <w:b/>
          <w:szCs w:val="20"/>
        </w:rPr>
      </w:pPr>
    </w:p>
    <w:p w14:paraId="24FE2899" w14:textId="31E9E538" w:rsidR="00C718E4" w:rsidRDefault="00B51BA4" w:rsidP="003D2CF1">
      <w:pPr>
        <w:rPr>
          <w:rFonts w:cs="Arial"/>
          <w:b/>
          <w:szCs w:val="20"/>
        </w:rPr>
      </w:pPr>
      <w:r>
        <w:rPr>
          <w:rFonts w:cs="Arial"/>
          <w:noProof/>
          <w:szCs w:val="20"/>
        </w:rPr>
        <mc:AlternateContent>
          <mc:Choice Requires="wpg">
            <w:drawing>
              <wp:anchor distT="0" distB="0" distL="114300" distR="114300" simplePos="0" relativeHeight="251729920" behindDoc="0" locked="0" layoutInCell="1" allowOverlap="1" wp14:anchorId="24B7CA92" wp14:editId="321737AA">
                <wp:simplePos x="0" y="0"/>
                <wp:positionH relativeFrom="column">
                  <wp:posOffset>1584325</wp:posOffset>
                </wp:positionH>
                <wp:positionV relativeFrom="paragraph">
                  <wp:posOffset>-6985</wp:posOffset>
                </wp:positionV>
                <wp:extent cx="659765" cy="598170"/>
                <wp:effectExtent l="0" t="0" r="635" b="36830"/>
                <wp:wrapNone/>
                <wp:docPr id="188" name="Group 188"/>
                <wp:cNvGraphicFramePr/>
                <a:graphic xmlns:a="http://schemas.openxmlformats.org/drawingml/2006/main">
                  <a:graphicData uri="http://schemas.microsoft.com/office/word/2010/wordprocessingGroup">
                    <wpg:wgp>
                      <wpg:cNvGrpSpPr/>
                      <wpg:grpSpPr>
                        <a:xfrm>
                          <a:off x="0" y="0"/>
                          <a:ext cx="659765" cy="598170"/>
                          <a:chOff x="0" y="0"/>
                          <a:chExt cx="659765" cy="598742"/>
                        </a:xfrm>
                        <a:extLst>
                          <a:ext uri="{0CCBE362-F206-4b92-989A-16890622DB6E}">
                            <ma14:wrappingTextBoxFlag xmlns:ma14="http://schemas.microsoft.com/office/mac/drawingml/2011/main"/>
                          </a:ext>
                        </a:extLst>
                      </wpg:grpSpPr>
                      <wps:wsp>
                        <wps:cNvPr id="189" name="Oval 189"/>
                        <wps:cNvSpPr/>
                        <wps:spPr>
                          <a:xfrm>
                            <a:off x="0" y="5715"/>
                            <a:ext cx="600974" cy="593027"/>
                          </a:xfrm>
                          <a:prstGeom prst="ellipse">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190" name="Text Box 190"/>
                        <wps:cNvSpPr txBox="1"/>
                        <wps:spPr>
                          <a:xfrm>
                            <a:off x="135255" y="0"/>
                            <a:ext cx="524510" cy="47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87D231" w14:textId="10926069" w:rsidR="00D40F63" w:rsidRDefault="00D40F63" w:rsidP="003C6C71">
                              <w: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8" o:spid="_x0000_s1110" style="position:absolute;margin-left:124.75pt;margin-top:-.5pt;width:51.95pt;height:47.1pt;z-index:251729920;mso-width-relative:margin;mso-height-relative:margin" coordsize="659765,598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">
                <v:oval id="Oval 189" o:spid="_x0000_s1111" style="position:absolute;top:5715;width:600974;height:5930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9YwQAA&#10;ANwAAAAPAAAAZHJzL2Rvd25yZXYueG1sRE9Na8JAEL0X/A/LCN7qxgrBpK4ihVLx1jQXb2N2zIbu&#10;zqbZbYz/vlso9DaP9znb/eSsGGkInWcFq2UGgrjxuuNWQf3x+rgBESKyRuuZFNwpwH43e9hiqf2N&#10;32msYitSCIcSFZgY+1LK0BhyGJa+J07c1Q8OY4JDK/WAtxTurHzKslw67Dg1GOzpxVDzWX07BWey&#10;02ktT5y7ojZfl7ervdhRqcV8OjyDiDTFf/Gf+6jT/E0Bv8+kC+Tu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sPWMEAAADcAAAADwAAAAAAAAAAAAAAAACXAgAAZHJzL2Rvd25y&#10;ZXYueG1sUEsFBgAAAAAEAAQA9QAAAIUDAAAAAA==&#10;" filled="f" strokecolor="black [3213]"/>
                <v:shape id="Text Box 190" o:spid="_x0000_s1112" type="#_x0000_t202" style="position:absolute;left:135255;width:524510;height:47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opnxAAA&#10;ANwAAAAPAAAAZHJzL2Rvd25yZXYueG1sRI9Ba8JAEIXvQv/DMoXedLelSo2uUloETxZjFbwN2TEJ&#10;zc6G7Griv+8cCr3N8N68981yPfhG3aiLdWALzxMDirgIrubSwvdhM34DFROywyYwWbhThPXqYbTE&#10;zIWe93TLU6kkhGOGFqqU2kzrWFTkMU5CSyzaJXQek6xdqV2HvYT7Rr8YM9Mea5aGClv6qKj4ya/e&#10;wnF3OZ9ezVf56adtHwaj2c+1tU+Pw/sCVKIh/Zv/rrdO8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qKZ8QAAADcAAAADwAAAAAAAAAAAAAAAACXAgAAZHJzL2Rv&#10;d25yZXYueG1sUEsFBgAAAAAEAAQA9QAAAIgDAAAAAA==&#10;" filled="f" stroked="f">
                  <v:textbox>
                    <w:txbxContent>
                      <w:p w14:paraId="0A87D231" w14:textId="10926069" w:rsidR="00D40F63" w:rsidRDefault="00D40F63" w:rsidP="003C6C71">
                        <w:r>
                          <w:t>S1</w:t>
                        </w:r>
                      </w:p>
                    </w:txbxContent>
                  </v:textbox>
                </v:shape>
              </v:group>
            </w:pict>
          </mc:Fallback>
        </mc:AlternateContent>
      </w:r>
    </w:p>
    <w:p w14:paraId="72366BAE" w14:textId="3B8EDCE0" w:rsidR="00C718E4" w:rsidRDefault="00213E8E" w:rsidP="003D2CF1">
      <w:pPr>
        <w:rPr>
          <w:rFonts w:cs="Arial"/>
          <w:b/>
          <w:szCs w:val="20"/>
        </w:rPr>
      </w:pPr>
      <w:r>
        <w:rPr>
          <w:rFonts w:cs="Arial"/>
          <w:noProof/>
          <w:szCs w:val="20"/>
        </w:rPr>
        <mc:AlternateContent>
          <mc:Choice Requires="wpg">
            <w:drawing>
              <wp:anchor distT="0" distB="0" distL="114300" distR="114300" simplePos="0" relativeHeight="251738112" behindDoc="0" locked="0" layoutInCell="1" allowOverlap="1" wp14:anchorId="15BF9397" wp14:editId="3FBF4874">
                <wp:simplePos x="0" y="0"/>
                <wp:positionH relativeFrom="column">
                  <wp:posOffset>1626870</wp:posOffset>
                </wp:positionH>
                <wp:positionV relativeFrom="paragraph">
                  <wp:posOffset>93980</wp:posOffset>
                </wp:positionV>
                <wp:extent cx="466090" cy="90170"/>
                <wp:effectExtent l="0" t="0" r="16510" b="36830"/>
                <wp:wrapNone/>
                <wp:docPr id="202" name="Group 202"/>
                <wp:cNvGraphicFramePr/>
                <a:graphic xmlns:a="http://schemas.openxmlformats.org/drawingml/2006/main">
                  <a:graphicData uri="http://schemas.microsoft.com/office/word/2010/wordprocessingGroup">
                    <wpg:wgp>
                      <wpg:cNvGrpSpPr/>
                      <wpg:grpSpPr>
                        <a:xfrm>
                          <a:off x="0" y="0"/>
                          <a:ext cx="466090" cy="90170"/>
                          <a:chOff x="0" y="0"/>
                          <a:chExt cx="532130" cy="105410"/>
                        </a:xfrm>
                      </wpg:grpSpPr>
                      <wps:wsp>
                        <wps:cNvPr id="203" name="Straight Connector 203"/>
                        <wps:cNvCnPr/>
                        <wps:spPr>
                          <a:xfrm>
                            <a:off x="0"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04" name="Straight Connector 204"/>
                        <wps:cNvCnPr/>
                        <wps:spPr>
                          <a:xfrm>
                            <a:off x="333375" y="99060"/>
                            <a:ext cx="1987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05" name="Straight Connector 205"/>
                        <wps:cNvCnPr/>
                        <wps:spPr>
                          <a:xfrm flipV="1">
                            <a:off x="187960" y="0"/>
                            <a:ext cx="128270" cy="10541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02" o:spid="_x0000_s1026" style="position:absolute;margin-left:128.1pt;margin-top:7.4pt;width:36.7pt;height:7.1pt;z-index:251738112;mso-width-relative:margin;mso-height-relative:margin" coordsize="532130,1054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">
                <v:line id="Straight Connector 203" o:spid="_x0000_s1027" style="position:absolute;visibility:visible;mso-wrap-style:square" from="0,99060" to="198755,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kiRcQAAADcAAAADwAAAGRycy9kb3ducmV2LnhtbESP0WrCQBRE3wX/YbmCb3WjUtHoKiJK&#10;C6WFRj/gkr1mo9m7Ibua9O+7guDjMDNnmNWms5W4U+NLxwrGowQEce50yYWC0/HwNgfhA7LGyjEp&#10;+CMPm3W/t8JUu5Z/6Z6FQkQI+xQVmBDqVEqfG7LoR64mjt7ZNRZDlE0hdYNthNtKTpJkJi2WHBcM&#10;1rQzlF+zm1WwCKeL2V8/5l/Z+7H9mZnv4nLWSg0H3XYJIlAXXuFn+1MrmCRTeJyJR0C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mSJFxAAAANwAAAAPAAAAAAAAAAAA&#10;AAAAAKECAABkcnMvZG93bnJldi54bWxQSwUGAAAAAAQABAD5AAAAkgMAAAAA&#10;" strokecolor="black [3213]" strokeweight="2pt"/>
                <v:line id="Straight Connector 204" o:spid="_x0000_s1028" style="position:absolute;visibility:visible;mso-wrap-style:square" from="333375,99060" to="532130,99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C6McQAAADcAAAADwAAAGRycy9kb3ducmV2LnhtbESP0WrCQBRE3wX/YbmCb3WjWNHoKiJK&#10;C6WFRj/gkr1mo9m7Ibua9O+7guDjMDNnmNWms5W4U+NLxwrGowQEce50yYWC0/HwNgfhA7LGyjEp&#10;+CMPm3W/t8JUu5Z/6Z6FQkQI+xQVmBDqVEqfG7LoR64mjt7ZNRZDlE0hdYNthNtKTpJkJi2WHBcM&#10;1rQzlF+zm1WwCKeL2V8/5l/Z+7H9mZnv4nLWSg0H3XYJIlAXXuFn+1MrmCRTeJyJR0C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cLoxxAAAANwAAAAPAAAAAAAAAAAA&#10;AAAAAKECAABkcnMvZG93bnJldi54bWxQSwUGAAAAAAQABAD5AAAAkgMAAAAA&#10;" strokecolor="black [3213]" strokeweight="2pt"/>
                <v:line id="Straight Connector 205" o:spid="_x0000_s1029" style="position:absolute;flip:y;visibility:visible;mso-wrap-style:square" from="187960,0" to="316230,105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4nOMUAAADcAAAADwAAAGRycy9kb3ducmV2LnhtbESPQUvDQBSE74L/YXmCN7tpoaXGbktb&#10;WulBocZ6f2afSTDvbbq7NvHfu4LgcZiZb5jFauBWXciHxomB8SgDRVI620hl4PS6v5uDChHFYuuE&#10;DHxTgNXy+mqBuXW9vNCliJVKEAk5Gqhj7HKtQ1kTYxi5jiR5H84zxiR9pa3HPsG51ZMsm2nGRtJC&#10;jR1tayo/iy82sCtn89P56f7xyP3bMx/COxcbb8ztzbB+ABVpiP/hv/bBGphkU/g9k46AX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F4nOMUAAADcAAAADwAAAAAAAAAA&#10;AAAAAAChAgAAZHJzL2Rvd25yZXYueG1sUEsFBgAAAAAEAAQA+QAAAJMDAAAAAA==&#10;" strokecolor="black [3213]" strokeweight="2pt"/>
              </v:group>
            </w:pict>
          </mc:Fallback>
        </mc:AlternateContent>
      </w:r>
    </w:p>
    <w:p w14:paraId="63106A7E" w14:textId="5F1F32BB" w:rsidR="003C6C71" w:rsidRDefault="003C6C71" w:rsidP="003D2CF1">
      <w:pPr>
        <w:rPr>
          <w:rFonts w:cs="Arial"/>
          <w:b/>
          <w:szCs w:val="20"/>
        </w:rPr>
      </w:pPr>
    </w:p>
    <w:p w14:paraId="07D25239" w14:textId="77777777" w:rsidR="003C6C71" w:rsidRDefault="003C6C71" w:rsidP="003D2CF1">
      <w:pPr>
        <w:rPr>
          <w:rFonts w:cs="Arial"/>
          <w:b/>
          <w:szCs w:val="20"/>
        </w:rPr>
      </w:pPr>
    </w:p>
    <w:p w14:paraId="2AA8FE25" w14:textId="77777777" w:rsidR="003C6C71" w:rsidRDefault="003C6C71" w:rsidP="003D2CF1">
      <w:pPr>
        <w:rPr>
          <w:rFonts w:cs="Arial"/>
          <w:b/>
          <w:szCs w:val="20"/>
        </w:rPr>
      </w:pPr>
    </w:p>
    <w:p w14:paraId="302A9614" w14:textId="77777777" w:rsidR="003C6C71" w:rsidRDefault="003C6C71" w:rsidP="003D2CF1">
      <w:pPr>
        <w:rPr>
          <w:rFonts w:cs="Arial"/>
          <w:b/>
          <w:szCs w:val="20"/>
        </w:rPr>
      </w:pPr>
    </w:p>
    <w:p w14:paraId="6CCC3F6D" w14:textId="77777777" w:rsidR="003C6C71" w:rsidRDefault="003C6C71" w:rsidP="003D2CF1">
      <w:pPr>
        <w:rPr>
          <w:rFonts w:cs="Arial"/>
          <w:b/>
          <w:szCs w:val="20"/>
        </w:rPr>
      </w:pPr>
    </w:p>
    <w:p w14:paraId="72AA2158" w14:textId="77777777" w:rsidR="003C6C71" w:rsidRDefault="003C6C71" w:rsidP="003D2CF1">
      <w:pPr>
        <w:rPr>
          <w:rFonts w:cs="Arial"/>
          <w:b/>
          <w:szCs w:val="20"/>
        </w:rPr>
      </w:pPr>
    </w:p>
    <w:p w14:paraId="03CE2AC7" w14:textId="77777777" w:rsidR="003C6C71" w:rsidRDefault="003C6C71" w:rsidP="003D2CF1">
      <w:pPr>
        <w:rPr>
          <w:rFonts w:cs="Arial"/>
          <w:b/>
          <w:szCs w:val="20"/>
        </w:rPr>
      </w:pPr>
    </w:p>
    <w:p w14:paraId="4C2E1413" w14:textId="77777777" w:rsidR="004B7F3B" w:rsidRDefault="004B7F3B" w:rsidP="003D2CF1">
      <w:pPr>
        <w:rPr>
          <w:rFonts w:cs="Arial"/>
          <w:b/>
          <w:szCs w:val="20"/>
        </w:rPr>
      </w:pPr>
    </w:p>
    <w:p w14:paraId="3421F590" w14:textId="77777777" w:rsidR="00A36728" w:rsidRDefault="00A36728" w:rsidP="003D2CF1">
      <w:pPr>
        <w:rPr>
          <w:rFonts w:cs="Arial"/>
          <w:b/>
          <w:szCs w:val="20"/>
        </w:rPr>
      </w:pPr>
    </w:p>
    <w:p w14:paraId="15D66471" w14:textId="77777777" w:rsidR="00A36728" w:rsidRDefault="00A36728" w:rsidP="003D2CF1">
      <w:pPr>
        <w:rPr>
          <w:rFonts w:cs="Arial"/>
          <w:b/>
          <w:szCs w:val="20"/>
        </w:rPr>
      </w:pPr>
    </w:p>
    <w:p w14:paraId="5CD7EF55" w14:textId="77777777" w:rsidR="00A36728" w:rsidRDefault="00A36728" w:rsidP="003D2CF1">
      <w:pPr>
        <w:rPr>
          <w:rFonts w:cs="Arial"/>
          <w:b/>
          <w:szCs w:val="20"/>
        </w:rPr>
      </w:pPr>
    </w:p>
    <w:p w14:paraId="47CDACFF" w14:textId="77777777" w:rsidR="00D55F00" w:rsidRDefault="00A104D2" w:rsidP="003D2CF1">
      <w:r>
        <w:rPr>
          <w:rFonts w:cs="Arial"/>
          <w:b/>
          <w:szCs w:val="20"/>
        </w:rPr>
        <w:t>Homework</w:t>
      </w:r>
      <w:r w:rsidR="00D55F00">
        <w:rPr>
          <w:rFonts w:cs="Arial"/>
          <w:b/>
          <w:szCs w:val="20"/>
        </w:rPr>
        <w:t xml:space="preserve"> (Day 1)</w:t>
      </w:r>
      <w:r>
        <w:rPr>
          <w:rFonts w:cs="Arial"/>
          <w:b/>
          <w:szCs w:val="20"/>
        </w:rPr>
        <w:t xml:space="preserve">: </w:t>
      </w:r>
      <w:r w:rsidR="00D55F00">
        <w:t>Complete the wiring diagram</w:t>
      </w:r>
    </w:p>
    <w:p w14:paraId="18E77E38" w14:textId="77777777" w:rsidR="00D55F00" w:rsidRDefault="00D55F00" w:rsidP="003D2CF1">
      <w:r>
        <w:rPr>
          <w:b/>
        </w:rPr>
        <w:t xml:space="preserve">Homework (Day 2): </w:t>
      </w:r>
      <w:r>
        <w:t>Read Hillis, Chapter 2</w:t>
      </w:r>
    </w:p>
    <w:p w14:paraId="7B2121D2" w14:textId="03E1F575" w:rsidR="00976D87" w:rsidRDefault="00976D87" w:rsidP="003D2CF1">
      <w:pPr>
        <w:rPr>
          <w:rFonts w:cs="Arial"/>
          <w:szCs w:val="20"/>
        </w:rPr>
      </w:pPr>
      <w:r>
        <w:rPr>
          <w:rFonts w:cs="Arial"/>
          <w:szCs w:val="20"/>
        </w:rPr>
        <w:br w:type="page"/>
      </w:r>
    </w:p>
    <w:p w14:paraId="02DF7809" w14:textId="77777777" w:rsidR="003A06F9" w:rsidRPr="003A06F9" w:rsidRDefault="003A06F9" w:rsidP="003A06F9">
      <w:pPr>
        <w:rPr>
          <w:rFonts w:cs="Arial"/>
          <w:szCs w:val="20"/>
        </w:rPr>
      </w:pPr>
    </w:p>
    <w:p w14:paraId="33206579" w14:textId="1C8B0ACF" w:rsidR="0034623D" w:rsidRPr="00A012DF" w:rsidRDefault="0034623D" w:rsidP="0034623D">
      <w:pPr>
        <w:rPr>
          <w:rFonts w:cs="Arial"/>
          <w:b/>
          <w:sz w:val="24"/>
        </w:rPr>
      </w:pPr>
      <w:r>
        <w:rPr>
          <w:rFonts w:cs="Arial"/>
          <w:b/>
          <w:sz w:val="24"/>
        </w:rPr>
        <w:t>Lab Assignment: Circuits and Rock Paper Scissors</w:t>
      </w:r>
    </w:p>
    <w:p w14:paraId="7CE1A8BF" w14:textId="77777777" w:rsidR="0034623D" w:rsidRDefault="0034623D" w:rsidP="0034623D">
      <w:pPr>
        <w:rPr>
          <w:rFonts w:cs="Arial"/>
          <w:b/>
        </w:rPr>
      </w:pPr>
    </w:p>
    <w:p w14:paraId="7813A6C3" w14:textId="77777777" w:rsidR="0034623D" w:rsidRDefault="0034623D" w:rsidP="0034623D">
      <w:pPr>
        <w:rPr>
          <w:rFonts w:cs="Arial"/>
        </w:rPr>
      </w:pPr>
    </w:p>
    <w:p w14:paraId="24F17EF4" w14:textId="77777777" w:rsidR="0034623D" w:rsidRPr="004D22C9" w:rsidRDefault="0034623D" w:rsidP="0034623D">
      <w:pPr>
        <w:rPr>
          <w:rFonts w:cs="Arial"/>
          <w:b/>
        </w:rPr>
      </w:pPr>
      <w:r>
        <w:rPr>
          <w:rFonts w:cs="Arial"/>
          <w:b/>
        </w:rPr>
        <w:t>Lab Purpose</w:t>
      </w:r>
    </w:p>
    <w:p w14:paraId="1D2A7008" w14:textId="1321D73F" w:rsidR="0034623D" w:rsidRDefault="00E701A8" w:rsidP="0034623D">
      <w:pPr>
        <w:rPr>
          <w:rFonts w:cs="Arial"/>
          <w:szCs w:val="20"/>
        </w:rPr>
      </w:pPr>
      <w:r>
        <w:rPr>
          <w:rFonts w:cs="Arial"/>
          <w:szCs w:val="20"/>
        </w:rPr>
        <w:t>The goal is to model the game Rock, Paper, Scissors using parallel and series circuits.</w:t>
      </w:r>
    </w:p>
    <w:p w14:paraId="14120A4D" w14:textId="77777777" w:rsidR="00E701A8" w:rsidRDefault="00E701A8" w:rsidP="0034623D">
      <w:pPr>
        <w:rPr>
          <w:rFonts w:cs="Arial"/>
          <w:szCs w:val="20"/>
        </w:rPr>
      </w:pPr>
    </w:p>
    <w:p w14:paraId="144B4E9D" w14:textId="0364CAE4" w:rsidR="00E701A8" w:rsidRPr="00E701A8" w:rsidRDefault="00E701A8" w:rsidP="00E701A8">
      <w:pPr>
        <w:pStyle w:val="ListParagraph"/>
        <w:numPr>
          <w:ilvl w:val="0"/>
          <w:numId w:val="10"/>
        </w:numPr>
        <w:rPr>
          <w:rFonts w:cs="Arial"/>
          <w:szCs w:val="20"/>
        </w:rPr>
      </w:pPr>
      <w:r w:rsidRPr="00E701A8">
        <w:rPr>
          <w:rFonts w:cs="Arial"/>
          <w:szCs w:val="20"/>
        </w:rPr>
        <w:t>There are two light bulbs that represented “Win” for the two players.</w:t>
      </w:r>
    </w:p>
    <w:p w14:paraId="6089A7B8" w14:textId="711DFB6F" w:rsidR="00E701A8" w:rsidRDefault="00E701A8" w:rsidP="00E701A8">
      <w:pPr>
        <w:pStyle w:val="ListParagraph"/>
        <w:numPr>
          <w:ilvl w:val="0"/>
          <w:numId w:val="10"/>
        </w:numPr>
        <w:rPr>
          <w:rFonts w:cs="Arial"/>
          <w:szCs w:val="20"/>
        </w:rPr>
      </w:pPr>
      <w:r>
        <w:rPr>
          <w:rFonts w:cs="Arial"/>
          <w:szCs w:val="20"/>
        </w:rPr>
        <w:t>There is one battery.</w:t>
      </w:r>
    </w:p>
    <w:p w14:paraId="38E2D54F" w14:textId="3654C091" w:rsidR="00E701A8" w:rsidRDefault="00E701A8" w:rsidP="00E701A8">
      <w:pPr>
        <w:pStyle w:val="ListParagraph"/>
        <w:numPr>
          <w:ilvl w:val="0"/>
          <w:numId w:val="10"/>
        </w:numPr>
        <w:rPr>
          <w:rFonts w:cs="Arial"/>
          <w:szCs w:val="20"/>
        </w:rPr>
      </w:pPr>
      <w:r>
        <w:rPr>
          <w:rFonts w:cs="Arial"/>
          <w:szCs w:val="20"/>
        </w:rPr>
        <w:t>There are six buttons (R1, P1, S2, R2, P2, and S2), three for each player representing the three moves (Rock, Paper, Scissors).</w:t>
      </w:r>
    </w:p>
    <w:p w14:paraId="441D6266" w14:textId="5F71A17A" w:rsidR="00E701A8" w:rsidRPr="00E701A8" w:rsidRDefault="00E701A8" w:rsidP="00E701A8">
      <w:pPr>
        <w:pStyle w:val="ListParagraph"/>
        <w:numPr>
          <w:ilvl w:val="0"/>
          <w:numId w:val="10"/>
        </w:numPr>
        <w:rPr>
          <w:rFonts w:cs="Arial"/>
          <w:szCs w:val="20"/>
        </w:rPr>
      </w:pPr>
      <w:r>
        <w:rPr>
          <w:rFonts w:cs="Arial"/>
          <w:szCs w:val="20"/>
        </w:rPr>
        <w:t>You may use more than one switch under a single button. In other words, the single press of the R1 button might close two separate switches simultaneously.</w:t>
      </w:r>
    </w:p>
    <w:p w14:paraId="4D7E5A8B" w14:textId="77777777" w:rsidR="0034623D" w:rsidRDefault="0034623D" w:rsidP="0034623D">
      <w:pPr>
        <w:rPr>
          <w:rFonts w:cs="Arial"/>
          <w:szCs w:val="20"/>
        </w:rPr>
      </w:pPr>
    </w:p>
    <w:p w14:paraId="254CA335" w14:textId="1B0CB6AC" w:rsidR="00E701A8" w:rsidRDefault="00E701A8" w:rsidP="0034623D">
      <w:pPr>
        <w:rPr>
          <w:rFonts w:cs="Arial"/>
          <w:szCs w:val="20"/>
        </w:rPr>
      </w:pPr>
      <w:r>
        <w:rPr>
          <w:rFonts w:cs="Arial"/>
          <w:szCs w:val="20"/>
        </w:rPr>
        <w:t>The light bulbs should light up as follows (unless noted, the bulb is “off”):</w:t>
      </w:r>
    </w:p>
    <w:p w14:paraId="06A346A8" w14:textId="77777777" w:rsidR="00E701A8" w:rsidRDefault="00E701A8" w:rsidP="0034623D">
      <w:pPr>
        <w:rPr>
          <w:rFonts w:cs="Arial"/>
          <w:szCs w:val="20"/>
        </w:rPr>
      </w:pPr>
    </w:p>
    <w:p w14:paraId="0FBDFD07" w14:textId="77777777" w:rsidR="00E701A8" w:rsidRDefault="00E701A8" w:rsidP="0034623D">
      <w:pPr>
        <w:rPr>
          <w:rFonts w:cs="Arial"/>
          <w:szCs w:val="20"/>
        </w:rPr>
      </w:pPr>
    </w:p>
    <w:tbl>
      <w:tblPr>
        <w:tblStyle w:val="TableGrid"/>
        <w:tblW w:w="0" w:type="auto"/>
        <w:jc w:val="center"/>
        <w:tblLook w:val="04A0" w:firstRow="1" w:lastRow="0" w:firstColumn="1" w:lastColumn="0" w:noHBand="0" w:noVBand="1"/>
      </w:tblPr>
      <w:tblGrid>
        <w:gridCol w:w="1561"/>
        <w:gridCol w:w="1561"/>
        <w:gridCol w:w="1561"/>
        <w:gridCol w:w="1561"/>
      </w:tblGrid>
      <w:tr w:rsidR="00E701A8" w14:paraId="1023DF6C" w14:textId="77777777" w:rsidTr="008A7C27">
        <w:trPr>
          <w:trHeight w:val="691"/>
          <w:jc w:val="center"/>
        </w:trPr>
        <w:tc>
          <w:tcPr>
            <w:tcW w:w="1561" w:type="dxa"/>
            <w:tcBorders>
              <w:top w:val="nil"/>
              <w:left w:val="nil"/>
            </w:tcBorders>
          </w:tcPr>
          <w:p w14:paraId="62B449AD" w14:textId="77777777" w:rsidR="00E701A8" w:rsidRDefault="00E701A8" w:rsidP="008A7C27">
            <w:pPr>
              <w:jc w:val="center"/>
              <w:rPr>
                <w:rFonts w:cs="Arial"/>
                <w:szCs w:val="20"/>
              </w:rPr>
            </w:pPr>
          </w:p>
        </w:tc>
        <w:tc>
          <w:tcPr>
            <w:tcW w:w="1561" w:type="dxa"/>
          </w:tcPr>
          <w:p w14:paraId="397B60E4" w14:textId="51C89603" w:rsidR="00E701A8" w:rsidRPr="008A7C27" w:rsidRDefault="00E701A8" w:rsidP="008A7C27">
            <w:pPr>
              <w:jc w:val="center"/>
              <w:rPr>
                <w:rFonts w:cs="Arial"/>
                <w:b/>
                <w:szCs w:val="20"/>
              </w:rPr>
            </w:pPr>
            <w:r w:rsidRPr="008A7C27">
              <w:rPr>
                <w:rFonts w:cs="Arial"/>
                <w:b/>
                <w:szCs w:val="20"/>
              </w:rPr>
              <w:t>R1 Pushed</w:t>
            </w:r>
          </w:p>
        </w:tc>
        <w:tc>
          <w:tcPr>
            <w:tcW w:w="1561" w:type="dxa"/>
          </w:tcPr>
          <w:p w14:paraId="4D40EC02" w14:textId="172FCD68" w:rsidR="00E701A8" w:rsidRPr="008A7C27" w:rsidRDefault="00E701A8" w:rsidP="008A7C27">
            <w:pPr>
              <w:jc w:val="center"/>
              <w:rPr>
                <w:rFonts w:cs="Arial"/>
                <w:b/>
                <w:szCs w:val="20"/>
              </w:rPr>
            </w:pPr>
            <w:r w:rsidRPr="008A7C27">
              <w:rPr>
                <w:rFonts w:cs="Arial"/>
                <w:b/>
                <w:szCs w:val="20"/>
              </w:rPr>
              <w:t>P1 Pushed</w:t>
            </w:r>
          </w:p>
        </w:tc>
        <w:tc>
          <w:tcPr>
            <w:tcW w:w="1561" w:type="dxa"/>
          </w:tcPr>
          <w:p w14:paraId="4EAAF91E" w14:textId="2E4A6514" w:rsidR="00E701A8" w:rsidRPr="008A7C27" w:rsidRDefault="008A7C27" w:rsidP="008A7C27">
            <w:pPr>
              <w:jc w:val="center"/>
              <w:rPr>
                <w:rFonts w:cs="Arial"/>
                <w:b/>
                <w:szCs w:val="20"/>
              </w:rPr>
            </w:pPr>
            <w:r w:rsidRPr="008A7C27">
              <w:rPr>
                <w:rFonts w:cs="Arial"/>
                <w:b/>
                <w:szCs w:val="20"/>
              </w:rPr>
              <w:t>S1</w:t>
            </w:r>
            <w:r w:rsidR="00E701A8" w:rsidRPr="008A7C27">
              <w:rPr>
                <w:rFonts w:cs="Arial"/>
                <w:b/>
                <w:szCs w:val="20"/>
              </w:rPr>
              <w:t xml:space="preserve"> Pushed</w:t>
            </w:r>
          </w:p>
        </w:tc>
      </w:tr>
      <w:tr w:rsidR="00E701A8" w14:paraId="2B53E6E6" w14:textId="77777777" w:rsidTr="008A7C27">
        <w:trPr>
          <w:trHeight w:val="738"/>
          <w:jc w:val="center"/>
        </w:trPr>
        <w:tc>
          <w:tcPr>
            <w:tcW w:w="1561" w:type="dxa"/>
          </w:tcPr>
          <w:p w14:paraId="4B3EFED0" w14:textId="17D23E23" w:rsidR="00E701A8" w:rsidRPr="008A7C27" w:rsidRDefault="00E701A8" w:rsidP="008A7C27">
            <w:pPr>
              <w:jc w:val="center"/>
              <w:rPr>
                <w:rFonts w:cs="Arial"/>
                <w:b/>
                <w:szCs w:val="20"/>
              </w:rPr>
            </w:pPr>
            <w:r w:rsidRPr="008A7C27">
              <w:rPr>
                <w:rFonts w:cs="Arial"/>
                <w:b/>
                <w:szCs w:val="20"/>
              </w:rPr>
              <w:t>R2 Pushed</w:t>
            </w:r>
          </w:p>
        </w:tc>
        <w:tc>
          <w:tcPr>
            <w:tcW w:w="1561" w:type="dxa"/>
          </w:tcPr>
          <w:p w14:paraId="4AC23D77" w14:textId="77777777" w:rsidR="00E701A8" w:rsidRDefault="00E701A8" w:rsidP="008A7C27">
            <w:pPr>
              <w:jc w:val="center"/>
              <w:rPr>
                <w:rFonts w:cs="Arial"/>
                <w:szCs w:val="20"/>
              </w:rPr>
            </w:pPr>
          </w:p>
        </w:tc>
        <w:tc>
          <w:tcPr>
            <w:tcW w:w="1561" w:type="dxa"/>
          </w:tcPr>
          <w:p w14:paraId="34C2E020" w14:textId="77777777" w:rsidR="008A7C27" w:rsidRDefault="008A7C27" w:rsidP="008A7C27">
            <w:pPr>
              <w:jc w:val="center"/>
              <w:rPr>
                <w:rFonts w:cs="Arial"/>
                <w:szCs w:val="20"/>
              </w:rPr>
            </w:pPr>
            <w:r>
              <w:rPr>
                <w:rFonts w:cs="Arial"/>
                <w:szCs w:val="20"/>
              </w:rPr>
              <w:t>Player 1</w:t>
            </w:r>
          </w:p>
          <w:p w14:paraId="50B57D66" w14:textId="6B72F8E2" w:rsidR="00E701A8" w:rsidRDefault="00E701A8" w:rsidP="008A7C27">
            <w:pPr>
              <w:jc w:val="center"/>
              <w:rPr>
                <w:rFonts w:cs="Arial"/>
                <w:szCs w:val="20"/>
              </w:rPr>
            </w:pPr>
            <w:r>
              <w:rPr>
                <w:rFonts w:cs="Arial"/>
                <w:szCs w:val="20"/>
              </w:rPr>
              <w:t>Light Bulb</w:t>
            </w:r>
          </w:p>
          <w:p w14:paraId="18BCD826" w14:textId="76AC729A" w:rsidR="00E701A8" w:rsidRDefault="00E701A8" w:rsidP="008A7C27">
            <w:pPr>
              <w:jc w:val="center"/>
              <w:rPr>
                <w:rFonts w:cs="Arial"/>
                <w:szCs w:val="20"/>
              </w:rPr>
            </w:pPr>
            <w:r>
              <w:rPr>
                <w:rFonts w:cs="Arial"/>
                <w:szCs w:val="20"/>
              </w:rPr>
              <w:t>On</w:t>
            </w:r>
          </w:p>
        </w:tc>
        <w:tc>
          <w:tcPr>
            <w:tcW w:w="1561" w:type="dxa"/>
          </w:tcPr>
          <w:p w14:paraId="76BCA8FE" w14:textId="77777777" w:rsidR="008A7C27" w:rsidRDefault="008A7C27" w:rsidP="008A7C27">
            <w:pPr>
              <w:jc w:val="center"/>
              <w:rPr>
                <w:rFonts w:cs="Arial"/>
                <w:szCs w:val="20"/>
              </w:rPr>
            </w:pPr>
            <w:r>
              <w:rPr>
                <w:rFonts w:cs="Arial"/>
                <w:szCs w:val="20"/>
              </w:rPr>
              <w:t>Player 2</w:t>
            </w:r>
          </w:p>
          <w:p w14:paraId="42E3AA35" w14:textId="7B89F659" w:rsidR="00E701A8" w:rsidRDefault="00E701A8" w:rsidP="008A7C27">
            <w:pPr>
              <w:jc w:val="center"/>
              <w:rPr>
                <w:rFonts w:cs="Arial"/>
                <w:szCs w:val="20"/>
              </w:rPr>
            </w:pPr>
            <w:r>
              <w:rPr>
                <w:rFonts w:cs="Arial"/>
                <w:szCs w:val="20"/>
              </w:rPr>
              <w:t>Light Bulb</w:t>
            </w:r>
          </w:p>
          <w:p w14:paraId="1FBCDC15" w14:textId="401363AD" w:rsidR="00E701A8" w:rsidRDefault="00E701A8" w:rsidP="008A7C27">
            <w:pPr>
              <w:jc w:val="center"/>
              <w:rPr>
                <w:rFonts w:cs="Arial"/>
                <w:szCs w:val="20"/>
              </w:rPr>
            </w:pPr>
            <w:r>
              <w:rPr>
                <w:rFonts w:cs="Arial"/>
                <w:szCs w:val="20"/>
              </w:rPr>
              <w:t>On</w:t>
            </w:r>
          </w:p>
        </w:tc>
      </w:tr>
      <w:tr w:rsidR="00E701A8" w14:paraId="5E2B21CE" w14:textId="77777777" w:rsidTr="008A7C27">
        <w:trPr>
          <w:trHeight w:val="691"/>
          <w:jc w:val="center"/>
        </w:trPr>
        <w:tc>
          <w:tcPr>
            <w:tcW w:w="1561" w:type="dxa"/>
          </w:tcPr>
          <w:p w14:paraId="4CCDD427" w14:textId="3EAC116F" w:rsidR="00E701A8" w:rsidRPr="008A7C27" w:rsidRDefault="00E701A8" w:rsidP="008A7C27">
            <w:pPr>
              <w:jc w:val="center"/>
              <w:rPr>
                <w:rFonts w:cs="Arial"/>
                <w:b/>
                <w:szCs w:val="20"/>
              </w:rPr>
            </w:pPr>
            <w:r w:rsidRPr="008A7C27">
              <w:rPr>
                <w:rFonts w:cs="Arial"/>
                <w:b/>
                <w:szCs w:val="20"/>
              </w:rPr>
              <w:t>P2 Pushed</w:t>
            </w:r>
          </w:p>
        </w:tc>
        <w:tc>
          <w:tcPr>
            <w:tcW w:w="1561" w:type="dxa"/>
          </w:tcPr>
          <w:p w14:paraId="70A81A33" w14:textId="77777777" w:rsidR="008A7C27" w:rsidRDefault="008A7C27" w:rsidP="008A7C27">
            <w:pPr>
              <w:jc w:val="center"/>
              <w:rPr>
                <w:rFonts w:cs="Arial"/>
                <w:szCs w:val="20"/>
              </w:rPr>
            </w:pPr>
            <w:r>
              <w:rPr>
                <w:rFonts w:cs="Arial"/>
                <w:szCs w:val="20"/>
              </w:rPr>
              <w:t>Player 2</w:t>
            </w:r>
          </w:p>
          <w:p w14:paraId="4F5FFB51" w14:textId="6F537B25" w:rsidR="00E701A8" w:rsidRDefault="00E701A8" w:rsidP="008A7C27">
            <w:pPr>
              <w:jc w:val="center"/>
              <w:rPr>
                <w:rFonts w:cs="Arial"/>
                <w:szCs w:val="20"/>
              </w:rPr>
            </w:pPr>
            <w:r>
              <w:rPr>
                <w:rFonts w:cs="Arial"/>
                <w:szCs w:val="20"/>
              </w:rPr>
              <w:t>Light Bulb</w:t>
            </w:r>
          </w:p>
          <w:p w14:paraId="0F50CAC4" w14:textId="747BE07C" w:rsidR="00E701A8" w:rsidRDefault="00E701A8" w:rsidP="008A7C27">
            <w:pPr>
              <w:jc w:val="center"/>
              <w:rPr>
                <w:rFonts w:cs="Arial"/>
                <w:szCs w:val="20"/>
              </w:rPr>
            </w:pPr>
            <w:r>
              <w:rPr>
                <w:rFonts w:cs="Arial"/>
                <w:szCs w:val="20"/>
              </w:rPr>
              <w:t>On</w:t>
            </w:r>
          </w:p>
        </w:tc>
        <w:tc>
          <w:tcPr>
            <w:tcW w:w="1561" w:type="dxa"/>
          </w:tcPr>
          <w:p w14:paraId="297F7894" w14:textId="77777777" w:rsidR="00E701A8" w:rsidRDefault="00E701A8" w:rsidP="008A7C27">
            <w:pPr>
              <w:jc w:val="center"/>
              <w:rPr>
                <w:rFonts w:cs="Arial"/>
                <w:szCs w:val="20"/>
              </w:rPr>
            </w:pPr>
          </w:p>
        </w:tc>
        <w:tc>
          <w:tcPr>
            <w:tcW w:w="1561" w:type="dxa"/>
          </w:tcPr>
          <w:p w14:paraId="4033D4D0" w14:textId="69E640C5" w:rsidR="008A7C27" w:rsidRDefault="008A7C27" w:rsidP="008A7C27">
            <w:pPr>
              <w:jc w:val="center"/>
              <w:rPr>
                <w:rFonts w:cs="Arial"/>
                <w:szCs w:val="20"/>
              </w:rPr>
            </w:pPr>
            <w:r>
              <w:rPr>
                <w:rFonts w:cs="Arial"/>
                <w:szCs w:val="20"/>
              </w:rPr>
              <w:t>Player 1</w:t>
            </w:r>
          </w:p>
          <w:p w14:paraId="3518C958" w14:textId="1F77FCD1" w:rsidR="00EF00FA" w:rsidRDefault="00EF00FA" w:rsidP="008A7C27">
            <w:pPr>
              <w:jc w:val="center"/>
              <w:rPr>
                <w:rFonts w:cs="Arial"/>
                <w:szCs w:val="20"/>
              </w:rPr>
            </w:pPr>
            <w:r>
              <w:rPr>
                <w:rFonts w:cs="Arial"/>
                <w:szCs w:val="20"/>
              </w:rPr>
              <w:t>Light Bulb</w:t>
            </w:r>
          </w:p>
          <w:p w14:paraId="1A418229" w14:textId="12F0F8EF" w:rsidR="00E701A8" w:rsidRDefault="00EF00FA" w:rsidP="008A7C27">
            <w:pPr>
              <w:jc w:val="center"/>
              <w:rPr>
                <w:rFonts w:cs="Arial"/>
                <w:szCs w:val="20"/>
              </w:rPr>
            </w:pPr>
            <w:r>
              <w:rPr>
                <w:rFonts w:cs="Arial"/>
                <w:szCs w:val="20"/>
              </w:rPr>
              <w:t>On</w:t>
            </w:r>
          </w:p>
        </w:tc>
      </w:tr>
      <w:tr w:rsidR="00E701A8" w14:paraId="0A9591AF" w14:textId="77777777" w:rsidTr="008A7C27">
        <w:trPr>
          <w:trHeight w:val="738"/>
          <w:jc w:val="center"/>
        </w:trPr>
        <w:tc>
          <w:tcPr>
            <w:tcW w:w="1561" w:type="dxa"/>
          </w:tcPr>
          <w:p w14:paraId="37BCBD8B" w14:textId="7C020CB0" w:rsidR="00E701A8" w:rsidRPr="008A7C27" w:rsidRDefault="00E701A8" w:rsidP="008A7C27">
            <w:pPr>
              <w:jc w:val="center"/>
              <w:rPr>
                <w:rFonts w:cs="Arial"/>
                <w:b/>
                <w:szCs w:val="20"/>
              </w:rPr>
            </w:pPr>
            <w:r w:rsidRPr="008A7C27">
              <w:rPr>
                <w:rFonts w:cs="Arial"/>
                <w:b/>
                <w:szCs w:val="20"/>
              </w:rPr>
              <w:t>S2 Pushed</w:t>
            </w:r>
          </w:p>
        </w:tc>
        <w:tc>
          <w:tcPr>
            <w:tcW w:w="1561" w:type="dxa"/>
          </w:tcPr>
          <w:p w14:paraId="21ECE74C" w14:textId="77777777" w:rsidR="008A7C27" w:rsidRDefault="008A7C27" w:rsidP="008A7C27">
            <w:pPr>
              <w:jc w:val="center"/>
              <w:rPr>
                <w:rFonts w:cs="Arial"/>
                <w:szCs w:val="20"/>
              </w:rPr>
            </w:pPr>
            <w:r>
              <w:rPr>
                <w:rFonts w:cs="Arial"/>
                <w:szCs w:val="20"/>
              </w:rPr>
              <w:t>Player 1</w:t>
            </w:r>
          </w:p>
          <w:p w14:paraId="78745DF5" w14:textId="75ADA702" w:rsidR="008A7C27" w:rsidRDefault="008A7C27" w:rsidP="008A7C27">
            <w:pPr>
              <w:jc w:val="center"/>
              <w:rPr>
                <w:rFonts w:cs="Arial"/>
                <w:szCs w:val="20"/>
              </w:rPr>
            </w:pPr>
            <w:r>
              <w:rPr>
                <w:rFonts w:cs="Arial"/>
                <w:szCs w:val="20"/>
              </w:rPr>
              <w:t>Light Bulb</w:t>
            </w:r>
          </w:p>
          <w:p w14:paraId="5EC051F0" w14:textId="23457D5C" w:rsidR="00E701A8" w:rsidRDefault="008A7C27" w:rsidP="008A7C27">
            <w:pPr>
              <w:jc w:val="center"/>
              <w:rPr>
                <w:rFonts w:cs="Arial"/>
                <w:szCs w:val="20"/>
              </w:rPr>
            </w:pPr>
            <w:r>
              <w:rPr>
                <w:rFonts w:cs="Arial"/>
                <w:szCs w:val="20"/>
              </w:rPr>
              <w:t>On</w:t>
            </w:r>
          </w:p>
        </w:tc>
        <w:tc>
          <w:tcPr>
            <w:tcW w:w="1561" w:type="dxa"/>
          </w:tcPr>
          <w:p w14:paraId="52A87C1D" w14:textId="77777777" w:rsidR="008A7C27" w:rsidRDefault="008A7C27" w:rsidP="008A7C27">
            <w:pPr>
              <w:jc w:val="center"/>
              <w:rPr>
                <w:rFonts w:cs="Arial"/>
                <w:szCs w:val="20"/>
              </w:rPr>
            </w:pPr>
            <w:r>
              <w:rPr>
                <w:rFonts w:cs="Arial"/>
                <w:szCs w:val="20"/>
              </w:rPr>
              <w:t>Player 2</w:t>
            </w:r>
          </w:p>
          <w:p w14:paraId="3BE707EA" w14:textId="24AE408D" w:rsidR="008A7C27" w:rsidRDefault="008A7C27" w:rsidP="008A7C27">
            <w:pPr>
              <w:jc w:val="center"/>
              <w:rPr>
                <w:rFonts w:cs="Arial"/>
                <w:szCs w:val="20"/>
              </w:rPr>
            </w:pPr>
            <w:r>
              <w:rPr>
                <w:rFonts w:cs="Arial"/>
                <w:szCs w:val="20"/>
              </w:rPr>
              <w:t>Light Bulb</w:t>
            </w:r>
          </w:p>
          <w:p w14:paraId="1314593B" w14:textId="29277F84" w:rsidR="00E701A8" w:rsidRDefault="008A7C27" w:rsidP="008A7C27">
            <w:pPr>
              <w:jc w:val="center"/>
              <w:rPr>
                <w:rFonts w:cs="Arial"/>
                <w:szCs w:val="20"/>
              </w:rPr>
            </w:pPr>
            <w:r>
              <w:rPr>
                <w:rFonts w:cs="Arial"/>
                <w:szCs w:val="20"/>
              </w:rPr>
              <w:t>On</w:t>
            </w:r>
          </w:p>
        </w:tc>
        <w:tc>
          <w:tcPr>
            <w:tcW w:w="1561" w:type="dxa"/>
          </w:tcPr>
          <w:p w14:paraId="0EAFD546" w14:textId="77777777" w:rsidR="00E701A8" w:rsidRDefault="00E701A8" w:rsidP="008A7C27">
            <w:pPr>
              <w:jc w:val="center"/>
              <w:rPr>
                <w:rFonts w:cs="Arial"/>
                <w:szCs w:val="20"/>
              </w:rPr>
            </w:pPr>
          </w:p>
        </w:tc>
      </w:tr>
    </w:tbl>
    <w:p w14:paraId="06A09D09" w14:textId="187213EC" w:rsidR="00E701A8" w:rsidRDefault="00E701A8" w:rsidP="0034623D">
      <w:pPr>
        <w:rPr>
          <w:rFonts w:cs="Arial"/>
          <w:szCs w:val="20"/>
        </w:rPr>
      </w:pPr>
    </w:p>
    <w:p w14:paraId="081DF296" w14:textId="77777777" w:rsidR="00E701A8" w:rsidRDefault="00E701A8" w:rsidP="0034623D">
      <w:pPr>
        <w:rPr>
          <w:rFonts w:cs="Arial"/>
          <w:szCs w:val="20"/>
        </w:rPr>
      </w:pPr>
    </w:p>
    <w:p w14:paraId="036472C6" w14:textId="77777777" w:rsidR="0034623D" w:rsidRDefault="0034623D" w:rsidP="0034623D">
      <w:pPr>
        <w:rPr>
          <w:rFonts w:cs="Arial"/>
          <w:b/>
          <w:szCs w:val="20"/>
        </w:rPr>
      </w:pPr>
      <w:r>
        <w:rPr>
          <w:rFonts w:cs="Arial"/>
          <w:b/>
          <w:szCs w:val="20"/>
        </w:rPr>
        <w:t>Stage 1</w:t>
      </w:r>
    </w:p>
    <w:p w14:paraId="27388C8B" w14:textId="54BAEAC8" w:rsidR="0034623D" w:rsidRPr="008A7C27" w:rsidRDefault="0034623D" w:rsidP="0034623D">
      <w:pPr>
        <w:rPr>
          <w:rFonts w:cs="Arial"/>
          <w:szCs w:val="20"/>
        </w:rPr>
      </w:pPr>
      <w:r>
        <w:rPr>
          <w:rFonts w:cs="Arial"/>
          <w:szCs w:val="20"/>
        </w:rPr>
        <w:t xml:space="preserve">On the first day, you are responsible for working in pairs to produce a wiring diagram that correctly </w:t>
      </w:r>
      <w:r w:rsidR="008A7C27">
        <w:rPr>
          <w:rFonts w:cs="Arial"/>
          <w:szCs w:val="20"/>
        </w:rPr>
        <w:t xml:space="preserve">models the logic necessary to light the correct bulbs given the correct input.  </w:t>
      </w:r>
      <w:r w:rsidR="008A7C27">
        <w:rPr>
          <w:rFonts w:cs="Arial"/>
          <w:i/>
          <w:szCs w:val="20"/>
        </w:rPr>
        <w:t>You may assume that only legal situations are being played, e.g. Player 1 will not press both R1 and P1, nor will the player fail to press any button.</w:t>
      </w:r>
    </w:p>
    <w:p w14:paraId="73004D07" w14:textId="77777777" w:rsidR="0034623D" w:rsidRDefault="0034623D" w:rsidP="0034623D">
      <w:pPr>
        <w:rPr>
          <w:rFonts w:cs="Arial"/>
          <w:szCs w:val="20"/>
        </w:rPr>
      </w:pPr>
    </w:p>
    <w:p w14:paraId="2CB229AB" w14:textId="0DC45065" w:rsidR="008A7C27" w:rsidRDefault="008A7C27" w:rsidP="0034623D">
      <w:pPr>
        <w:rPr>
          <w:rFonts w:cs="Arial"/>
          <w:szCs w:val="20"/>
        </w:rPr>
      </w:pPr>
      <w:r>
        <w:rPr>
          <w:rFonts w:cs="Arial"/>
          <w:szCs w:val="20"/>
        </w:rPr>
        <w:t>For extra credit, include a third bulb that lights in the case of a “Tie”. For extra, extra credit, wire a fourth bulb for “Error” to deal with a player that presses more than one button.</w:t>
      </w:r>
    </w:p>
    <w:p w14:paraId="42B751A7" w14:textId="77777777" w:rsidR="008A7C27" w:rsidRDefault="008A7C27" w:rsidP="0034623D">
      <w:pPr>
        <w:rPr>
          <w:rFonts w:cs="Arial"/>
          <w:szCs w:val="20"/>
        </w:rPr>
      </w:pPr>
    </w:p>
    <w:p w14:paraId="6D97ED17" w14:textId="77777777" w:rsidR="0034623D" w:rsidRDefault="0034623D" w:rsidP="0034623D">
      <w:pPr>
        <w:rPr>
          <w:rFonts w:cs="Arial"/>
          <w:szCs w:val="20"/>
        </w:rPr>
      </w:pPr>
    </w:p>
    <w:p w14:paraId="6B9C06B2" w14:textId="17404819" w:rsidR="0034623D" w:rsidRDefault="0034623D" w:rsidP="0034623D">
      <w:pPr>
        <w:rPr>
          <w:rFonts w:cs="Arial"/>
          <w:b/>
          <w:szCs w:val="20"/>
        </w:rPr>
      </w:pPr>
      <w:r>
        <w:rPr>
          <w:rFonts w:cs="Arial"/>
          <w:b/>
          <w:szCs w:val="20"/>
        </w:rPr>
        <w:t>Stage 2</w:t>
      </w:r>
    </w:p>
    <w:p w14:paraId="21CDCD3B" w14:textId="77777777" w:rsidR="008A7C27" w:rsidRDefault="0034623D" w:rsidP="0034623D">
      <w:pPr>
        <w:rPr>
          <w:rFonts w:cs="Arial"/>
          <w:szCs w:val="20"/>
        </w:rPr>
      </w:pPr>
      <w:r>
        <w:rPr>
          <w:rFonts w:cs="Arial"/>
          <w:szCs w:val="20"/>
        </w:rPr>
        <w:t>You will be given the materials necessary to actual wire and test your circuit. You have until the end of the period to make it work.</w:t>
      </w:r>
    </w:p>
    <w:p w14:paraId="31968616" w14:textId="0F8998A8" w:rsidR="009965E8" w:rsidRPr="0034623D" w:rsidRDefault="009965E8" w:rsidP="0034623D">
      <w:pPr>
        <w:rPr>
          <w:rFonts w:cs="Arial"/>
          <w:b/>
          <w:szCs w:val="20"/>
        </w:rPr>
      </w:pPr>
      <w:r>
        <w:rPr>
          <w:rFonts w:cs="Arial"/>
          <w:b/>
          <w:sz w:val="24"/>
        </w:rPr>
        <w:br w:type="page"/>
      </w:r>
    </w:p>
    <w:p w14:paraId="5C276B80" w14:textId="3F851463" w:rsidR="00CC54F3" w:rsidRPr="00A012DF" w:rsidRDefault="00CC54F3" w:rsidP="00CC54F3">
      <w:pPr>
        <w:rPr>
          <w:rFonts w:cs="Arial"/>
          <w:b/>
          <w:sz w:val="24"/>
        </w:rPr>
      </w:pPr>
      <w:r w:rsidRPr="00A012DF">
        <w:rPr>
          <w:rFonts w:cs="Arial"/>
          <w:b/>
          <w:sz w:val="24"/>
        </w:rPr>
        <w:lastRenderedPageBreak/>
        <w:t xml:space="preserve">Lecture Notes: </w:t>
      </w:r>
      <w:r w:rsidR="0034623D">
        <w:rPr>
          <w:rFonts w:cs="Arial"/>
          <w:b/>
          <w:sz w:val="24"/>
        </w:rPr>
        <w:t>Logic Gates</w:t>
      </w:r>
    </w:p>
    <w:p w14:paraId="6F53E71D" w14:textId="77777777" w:rsidR="00CC54F3" w:rsidRDefault="00CC54F3" w:rsidP="00CC54F3">
      <w:pPr>
        <w:rPr>
          <w:rFonts w:cs="Arial"/>
          <w:b/>
        </w:rPr>
      </w:pPr>
    </w:p>
    <w:p w14:paraId="00D626AB" w14:textId="12F9DADE" w:rsidR="00CC54F3" w:rsidRDefault="001A6521" w:rsidP="00CC54F3">
      <w:pPr>
        <w:rPr>
          <w:rFonts w:cs="Arial"/>
          <w:b/>
        </w:rPr>
      </w:pPr>
      <w:r>
        <w:rPr>
          <w:rFonts w:cs="Arial"/>
          <w:b/>
        </w:rPr>
        <w:t>Bell Work (5</w:t>
      </w:r>
      <w:r w:rsidR="00CC54F3" w:rsidRPr="00A012DF">
        <w:rPr>
          <w:rFonts w:cs="Arial"/>
          <w:b/>
        </w:rPr>
        <w:t xml:space="preserve"> minutes)</w:t>
      </w:r>
    </w:p>
    <w:p w14:paraId="0687E000" w14:textId="2E0A7CF1" w:rsidR="00CC54F3" w:rsidRDefault="00533368" w:rsidP="00CC54F3">
      <w:pPr>
        <w:rPr>
          <w:rFonts w:cs="Arial"/>
        </w:rPr>
      </w:pPr>
      <w:r>
        <w:rPr>
          <w:rFonts w:cs="Arial"/>
          <w:noProof/>
        </w:rPr>
        <mc:AlternateContent>
          <mc:Choice Requires="wpg">
            <w:drawing>
              <wp:anchor distT="0" distB="0" distL="114300" distR="114300" simplePos="0" relativeHeight="251794432" behindDoc="0" locked="0" layoutInCell="1" allowOverlap="1" wp14:anchorId="6367E232" wp14:editId="284B5FDC">
                <wp:simplePos x="0" y="0"/>
                <wp:positionH relativeFrom="column">
                  <wp:posOffset>943610</wp:posOffset>
                </wp:positionH>
                <wp:positionV relativeFrom="paragraph">
                  <wp:posOffset>269240</wp:posOffset>
                </wp:positionV>
                <wp:extent cx="1562735" cy="1603375"/>
                <wp:effectExtent l="0" t="0" r="37465" b="0"/>
                <wp:wrapThrough wrapText="bothSides">
                  <wp:wrapPolygon edited="0">
                    <wp:start x="8075" y="0"/>
                    <wp:lineTo x="0" y="1369"/>
                    <wp:lineTo x="0" y="7186"/>
                    <wp:lineTo x="351" y="14371"/>
                    <wp:lineTo x="1053" y="16425"/>
                    <wp:lineTo x="9128" y="21215"/>
                    <wp:lineTo x="10181" y="21215"/>
                    <wp:lineTo x="14043" y="21215"/>
                    <wp:lineTo x="15447" y="21215"/>
                    <wp:lineTo x="16852" y="18478"/>
                    <wp:lineTo x="16501" y="16425"/>
                    <wp:lineTo x="19660" y="16425"/>
                    <wp:lineTo x="20714" y="14714"/>
                    <wp:lineTo x="20362" y="10950"/>
                    <wp:lineTo x="21767" y="8212"/>
                    <wp:lineTo x="21767" y="5817"/>
                    <wp:lineTo x="21416" y="2395"/>
                    <wp:lineTo x="19309" y="1369"/>
                    <wp:lineTo x="11937" y="0"/>
                    <wp:lineTo x="8075" y="0"/>
                  </wp:wrapPolygon>
                </wp:wrapThrough>
                <wp:docPr id="287" name="Group 287"/>
                <wp:cNvGraphicFramePr/>
                <a:graphic xmlns:a="http://schemas.openxmlformats.org/drawingml/2006/main">
                  <a:graphicData uri="http://schemas.microsoft.com/office/word/2010/wordprocessingGroup">
                    <wpg:wgp>
                      <wpg:cNvGrpSpPr/>
                      <wpg:grpSpPr>
                        <a:xfrm>
                          <a:off x="0" y="0"/>
                          <a:ext cx="1562735" cy="1603375"/>
                          <a:chOff x="0" y="0"/>
                          <a:chExt cx="2029460" cy="1881505"/>
                        </a:xfrm>
                      </wpg:grpSpPr>
                      <wpg:grpSp>
                        <wpg:cNvPr id="286" name="Group 286"/>
                        <wpg:cNvGrpSpPr/>
                        <wpg:grpSpPr>
                          <a:xfrm>
                            <a:off x="0" y="154940"/>
                            <a:ext cx="2029460" cy="1613535"/>
                            <a:chOff x="0" y="0"/>
                            <a:chExt cx="2029460" cy="1613535"/>
                          </a:xfrm>
                        </wpg:grpSpPr>
                        <wps:wsp>
                          <wps:cNvPr id="269" name="Lightning Bolt 269"/>
                          <wps:cNvSpPr/>
                          <wps:spPr>
                            <a:xfrm>
                              <a:off x="0" y="381000"/>
                              <a:ext cx="257810" cy="231775"/>
                            </a:xfrm>
                            <a:prstGeom prst="lightningBol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271" name="Sun 271"/>
                          <wps:cNvSpPr/>
                          <wps:spPr>
                            <a:xfrm>
                              <a:off x="1651635" y="325755"/>
                              <a:ext cx="377825" cy="337185"/>
                            </a:xfrm>
                            <a:prstGeom prst="sun">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wps:wsp>
                          <wps:cNvPr id="273" name="Freeform 273"/>
                          <wps:cNvSpPr/>
                          <wps:spPr>
                            <a:xfrm>
                              <a:off x="76835" y="0"/>
                              <a:ext cx="1765425" cy="289711"/>
                            </a:xfrm>
                            <a:custGeom>
                              <a:avLst/>
                              <a:gdLst>
                                <a:gd name="connsiteX0" fmla="*/ 0 w 1765425"/>
                                <a:gd name="connsiteY0" fmla="*/ 289711 h 289711"/>
                                <a:gd name="connsiteX1" fmla="*/ 0 w 1765425"/>
                                <a:gd name="connsiteY1" fmla="*/ 0 h 289711"/>
                                <a:gd name="connsiteX2" fmla="*/ 1765425 w 1765425"/>
                                <a:gd name="connsiteY2" fmla="*/ 0 h 289711"/>
                                <a:gd name="connsiteX3" fmla="*/ 1765425 w 1765425"/>
                                <a:gd name="connsiteY3" fmla="*/ 271604 h 289711"/>
                              </a:gdLst>
                              <a:ahLst/>
                              <a:cxnLst>
                                <a:cxn ang="0">
                                  <a:pos x="connsiteX0" y="connsiteY0"/>
                                </a:cxn>
                                <a:cxn ang="0">
                                  <a:pos x="connsiteX1" y="connsiteY1"/>
                                </a:cxn>
                                <a:cxn ang="0">
                                  <a:pos x="connsiteX2" y="connsiteY2"/>
                                </a:cxn>
                                <a:cxn ang="0">
                                  <a:pos x="connsiteX3" y="connsiteY3"/>
                                </a:cxn>
                              </a:cxnLst>
                              <a:rect l="l" t="t" r="r" b="b"/>
                              <a:pathLst>
                                <a:path w="1765425" h="289711">
                                  <a:moveTo>
                                    <a:pt x="0" y="289711"/>
                                  </a:moveTo>
                                  <a:lnTo>
                                    <a:pt x="0" y="0"/>
                                  </a:lnTo>
                                  <a:lnTo>
                                    <a:pt x="1765425" y="0"/>
                                  </a:lnTo>
                                  <a:lnTo>
                                    <a:pt x="1765425" y="271604"/>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Freeform 279"/>
                          <wps:cNvSpPr/>
                          <wps:spPr>
                            <a:xfrm rot="10800000">
                              <a:off x="93345" y="694690"/>
                              <a:ext cx="1765300" cy="527930"/>
                            </a:xfrm>
                            <a:custGeom>
                              <a:avLst/>
                              <a:gdLst>
                                <a:gd name="connsiteX0" fmla="*/ 0 w 1765425"/>
                                <a:gd name="connsiteY0" fmla="*/ 289711 h 289711"/>
                                <a:gd name="connsiteX1" fmla="*/ 0 w 1765425"/>
                                <a:gd name="connsiteY1" fmla="*/ 0 h 289711"/>
                                <a:gd name="connsiteX2" fmla="*/ 1765425 w 1765425"/>
                                <a:gd name="connsiteY2" fmla="*/ 0 h 289711"/>
                                <a:gd name="connsiteX3" fmla="*/ 1765425 w 1765425"/>
                                <a:gd name="connsiteY3" fmla="*/ 271604 h 289711"/>
                              </a:gdLst>
                              <a:ahLst/>
                              <a:cxnLst>
                                <a:cxn ang="0">
                                  <a:pos x="connsiteX0" y="connsiteY0"/>
                                </a:cxn>
                                <a:cxn ang="0">
                                  <a:pos x="connsiteX1" y="connsiteY1"/>
                                </a:cxn>
                                <a:cxn ang="0">
                                  <a:pos x="connsiteX2" y="connsiteY2"/>
                                </a:cxn>
                                <a:cxn ang="0">
                                  <a:pos x="connsiteX3" y="connsiteY3"/>
                                </a:cxn>
                              </a:cxnLst>
                              <a:rect l="l" t="t" r="r" b="b"/>
                              <a:pathLst>
                                <a:path w="1765425" h="289711">
                                  <a:moveTo>
                                    <a:pt x="0" y="289711"/>
                                  </a:moveTo>
                                  <a:lnTo>
                                    <a:pt x="0" y="0"/>
                                  </a:lnTo>
                                  <a:lnTo>
                                    <a:pt x="1765425" y="0"/>
                                  </a:lnTo>
                                  <a:lnTo>
                                    <a:pt x="1765425" y="271604"/>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827405" y="781050"/>
                              <a:ext cx="642620" cy="832485"/>
                            </a:xfrm>
                            <a:prstGeom prst="rect">
                              <a:avLst/>
                            </a:prstGeom>
                            <a:solidFill>
                              <a:schemeClr val="bg1"/>
                            </a:solid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3" name="Text Box 283"/>
                        <wps:cNvSpPr txBox="1"/>
                        <wps:spPr>
                          <a:xfrm>
                            <a:off x="1007110" y="795020"/>
                            <a:ext cx="262890" cy="27178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E7154C" w14:textId="1D44EAB6" w:rsidR="00D40F63" w:rsidRPr="00533368" w:rsidRDefault="00D40F63" w:rsidP="00533368">
                              <w:pPr>
                                <w:rPr>
                                  <w:i/>
                                </w:rPr>
                              </w:pPr>
                              <w:r>
                                <w:rPr>
                                  <w:i/>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Text Box 284"/>
                        <wps:cNvSpPr txBox="1"/>
                        <wps:spPr>
                          <a:xfrm>
                            <a:off x="1016000" y="1609725"/>
                            <a:ext cx="262890" cy="27178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A2DE61" w14:textId="30B7041D" w:rsidR="00D40F63" w:rsidRPr="00533368" w:rsidRDefault="00D40F63" w:rsidP="00533368">
                              <w:pPr>
                                <w:rPr>
                                  <w:i/>
                                </w:rPr>
                              </w:pPr>
                              <w:r>
                                <w:rPr>
                                  <w:i/>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282575" y="1238250"/>
                            <a:ext cx="262890" cy="27178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259C1B" w14:textId="76F8AD93" w:rsidR="00D40F63" w:rsidRPr="00533368" w:rsidRDefault="00D40F63" w:rsidP="00533368">
                              <w:pPr>
                                <w:rPr>
                                  <w:i/>
                                </w:rPr>
                              </w:pPr>
                              <w:r>
                                <w:rPr>
                                  <w:i/>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274"/>
                        <wps:cNvSpPr txBox="1"/>
                        <wps:spPr>
                          <a:xfrm>
                            <a:off x="818515" y="0"/>
                            <a:ext cx="262890" cy="27178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C02DB8" w14:textId="4210C1A9" w:rsidR="00D40F63" w:rsidRPr="00533368" w:rsidRDefault="00D40F63">
                              <w:pPr>
                                <w:rPr>
                                  <w:i/>
                                </w:rPr>
                              </w:pPr>
                              <w:r>
                                <w:rPr>
                                  <w:i/>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87" o:spid="_x0000_s1113" style="position:absolute;margin-left:74.3pt;margin-top:21.2pt;width:123.05pt;height:126.25pt;z-index:251794432;mso-width-relative:margin;mso-height-relative:margin" coordsize="2029460,18815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">
                <v:group id="Group 286" o:spid="_x0000_s1114" style="position:absolute;top:154940;width:2029460;height:1613535" coordsize="2029460,161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l8WVxAAAANwAAAAPAAAAZHJzL2Rvd25yZXYueG1sRI9Pi8IwFMTvwn6H8Ba8&#10;aVplRbpGEVHxIIJ/QPb2aJ5tsXkpTWzrtzcLgsdhZn7DzBadKUVDtSssK4iHEQji1OqCMwWX82Yw&#10;BeE8ssbSMil4koPF/Ks3w0Tblo/UnHwmAoRdggpy76tESpfmZNANbUUcvJutDfog60zqGtsAN6Uc&#10;RdFEGiw4LORY0Sqn9H56GAXbFtvlOF43+/tt9fw7/xyu+5iU6n93y18Qnjr/Cb/bO61gNJ3A/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dl8WVxAAAANwAAAAP&#10;AAAAAAAAAAAAAAAAAKkCAABkcnMvZG93bnJldi54bWxQSwUGAAAAAAQABAD6AAAAmgMAAAAA&#10;">
                  <v:shape id="Lightning Bolt 269" o:spid="_x0000_s1115" type="#_x0000_t73" style="position:absolute;top:381000;width:257810;height:2317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vzDtxgAA&#10;ANwAAAAPAAAAZHJzL2Rvd25yZXYueG1sRI9Pa8JAFMTvQr/D8gq96UYPoY2uorYFW0Twz8XbI/vM&#10;BrNv0+w2Jt++KxQ8DjPzG2a26GwlWmp86VjBeJSAIM6dLrlQcDp+Dl9B+ICssXJMCnrysJg/DWaY&#10;aXfjPbWHUIgIYZ+hAhNCnUnpc0MW/cjVxNG7uMZiiLIppG7wFuG2kpMkSaXFkuOCwZrWhvLr4dcq&#10;2IQ0ab/2eb/7OK9/3v232fZupdTLc7ecggjUhUf4v73RCibpG9zPxCMg5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vzDtxgAAANwAAAAPAAAAAAAAAAAAAAAAAJcCAABkcnMv&#10;ZG93bnJldi54bWxQSwUGAAAAAAQABAD1AAAAigMAAAAA&#10;" filled="f" strokecolor="black [3213]"/>
                  <v:shape id="Sun 271" o:spid="_x0000_s1116" type="#_x0000_t183" style="position:absolute;left:1651635;top:325755;width:377825;height:3371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VwH2wwAA&#10;ANwAAAAPAAAAZHJzL2Rvd25yZXYueG1sRI9PawIxFMTvQr9DeAVvmt2lWFmNUgqF9iL4F4+PzTNZ&#10;3Lwsm6hrP30jCD0OM/MbZr7sXSOu1IXas4J8nIEgrryu2SjYbb9GUxAhImtsPJOCOwVYLl4Gcyy1&#10;v/GarptoRIJwKFGBjbEtpQyVJYdh7Fvi5J185zAm2RmpO7wluGtkkWUT6bDmtGCxpU9L1XlzcQpW&#10;P7SqL0faB/trDkU0fpu/HZUavvYfMxCR+vgffra/tYLiPYfHmXQE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VwH2wwAAANwAAAAPAAAAAAAAAAAAAAAAAJcCAABkcnMvZG93&#10;bnJldi54bWxQSwUGAAAAAAQABAD1AAAAhwMAAAAA&#10;" filled="f" strokecolor="black [3213]"/>
                  <v:polyline id="Freeform 273" o:spid="_x0000_s1117" style="position:absolute;visibility:visible;mso-wrap-style:square;v-text-anchor:middle" points="76835,289711,76835,0,1842260,0,1842260,271604" coordsize="1765425,2897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bU7IxgAA&#10;ANwAAAAPAAAAZHJzL2Rvd25yZXYueG1sRI/Na8JAFMTvBf+H5QnedKPSpERXEcGPFi9+9ODtkX1N&#10;QrNvw+6q6X/fLQg9DjPzG2a+7Ewj7uR8bVnBeJSAIC6srrlUcDlvhm8gfEDW2FgmBT/kYbnovcwx&#10;1/bBR7qfQikihH2OCqoQ2lxKX1Rk0I9sSxy9L+sMhihdKbXDR4SbRk6SJJUGa44LFba0rqj4Pt2M&#10;An2R1x1n22z/4dLD523znprdq1KDfreagQjUhf/ws73XCibZFP7OxCM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bU7IxgAAANwAAAAPAAAAAAAAAAAAAAAAAJcCAABkcnMv&#10;ZG93bnJldi54bWxQSwUGAAAAAAQABAD1AAAAigMAAAAA&#10;" filled="f" strokecolor="black [3213]" strokeweight="2pt">
                    <v:path arrowok="t" o:connecttype="custom" o:connectlocs="0,289711;0,0;1765425,0;1765425,271604" o:connectangles="0,0,0,0"/>
                  </v:polyline>
                  <v:shape id="Freeform 279" o:spid="_x0000_s1118" style="position:absolute;left:93345;top:694690;width:1765300;height:527930;rotation:180;visibility:visible;mso-wrap-style:square;v-text-anchor:middle" coordsize="1765425,2897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frVwwAA&#10;ANwAAAAPAAAAZHJzL2Rvd25yZXYueG1sRI9Ba8JAFITvBf/D8gRvdWMgtk2zEQkI9aC0UXp+ZF+T&#10;aPZtyG41/ntXKPQ4zMw3TLYaTScuNLjWsoLFPAJBXFndcq3geNg8v4JwHlljZ5kU3MjBKp88ZZhq&#10;e+UvupS+FgHCLkUFjfd9KqWrGjLo5rYnDt6PHQz6IIda6gGvAW46GUfRUhpsOSw02FPRUHUuf42C&#10;xBYVlTjybpuszf7bxfh5ipWaTcf1OwhPo/8P/7U/tIL45Q0eZ8IRk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UfrVwwAAANwAAAAPAAAAAAAAAAAAAAAAAJcCAABkcnMvZG93&#10;bnJldi54bWxQSwUGAAAAAAQABAD1AAAAhwMAAAAA&#10;" path="m0,289711l0,,1765425,,1765425,271604e" filled="f" strokecolor="black [3213]" strokeweight="2pt">
                    <v:path arrowok="t" o:connecttype="custom" o:connectlocs="0,527930;0,0;1765300,0;1765300,494934" o:connectangles="0,0,0,0"/>
                  </v:shape>
                  <v:rect id="Rectangle 282" o:spid="_x0000_s1119" style="position:absolute;left:827405;top:781050;width:642620;height:8324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L0DxQAA&#10;ANwAAAAPAAAAZHJzL2Rvd25yZXYueG1sRI9Ba8JAFITvhf6H5Qm91Y0pLRJdRVpKSw+CUdDjI/tM&#10;YrJvl+wmpv++KxQ8DjPzDbNcj6YVA3W+tqxgNk1AEBdW11wqOOw/n+cgfEDW2FomBb/kYb16fFhi&#10;pu2VdzTkoRQRwj5DBVUILpPSFxUZ9FPriKN3tp3BEGVXSt3hNcJNK9MkeZMGa44LFTp6r6ho8t4o&#10;eNk2p52ULv/qzeux+bj8lPsclXqajJsFiEBjuIf/299aQTpP4XYmHgG5+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g8vQPFAAAA3AAAAA8AAAAAAAAAAAAAAAAAlwIAAGRycy9k&#10;b3ducmV2LnhtbFBLBQYAAAAABAAEAPUAAACJAwAAAAA=&#10;" fillcolor="white [3212]" strokecolor="black [3213]" strokeweight="2pt"/>
                </v:group>
                <v:shape id="Text Box 283" o:spid="_x0000_s1120" type="#_x0000_t202" style="position:absolute;left:1007110;top:795020;width:262890;height:271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8FyxAAA&#10;ANwAAAAPAAAAZHJzL2Rvd25yZXYueG1sRI9RS8MwFIXfB/6HcAXftsQKWuqyoYIgvshm8fna3DVd&#10;m5uSxLX6640g7PFwzvkOZ72d3SBOFGLnWcP1SoEgbrzpuNVQvz8vSxAxIRscPJOGb4qw3Vws1lgZ&#10;P/GOTvvUigzhWKEGm9JYSRkbSw7jyo/E2Tv44DBlGVppAk4Z7gZZKHUrHXacFyyO9GSp6fdfTsNH&#10;e6TH7jX8qDeppr70u/rzzmp9dTk/3ININKdz+L/9YjQU5Q38nclHQG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J/BcsQAAADcAAAADwAAAAAAAAAAAAAAAACXAgAAZHJzL2Rv&#10;d25yZXYueG1sUEsFBgAAAAAEAAQA9QAAAIgDAAAAAA==&#10;" fillcolor="white [3212]" stroked="f">
                  <v:textbox>
                    <w:txbxContent>
                      <w:p w14:paraId="5BE7154C" w14:textId="1D44EAB6" w:rsidR="00D40F63" w:rsidRPr="00533368" w:rsidRDefault="00D40F63" w:rsidP="00533368">
                        <w:pPr>
                          <w:rPr>
                            <w:i/>
                          </w:rPr>
                        </w:pPr>
                        <w:proofErr w:type="gramStart"/>
                        <w:r>
                          <w:rPr>
                            <w:i/>
                          </w:rPr>
                          <w:t>t</w:t>
                        </w:r>
                        <w:proofErr w:type="gramEnd"/>
                      </w:p>
                    </w:txbxContent>
                  </v:textbox>
                </v:shape>
                <v:shape id="Text Box 284" o:spid="_x0000_s1121" type="#_x0000_t202" style="position:absolute;left:1016000;top:1609725;width:262890;height:271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dlkGxAAA&#10;ANwAAAAPAAAAZHJzL2Rvd25yZXYueG1sRI9RS8MwFIXfB/6HcAXftsQiWuqyoYIgvshm8fna3DVd&#10;m5uSxLX6640g7PFwzvkOZ72d3SBOFGLnWcP1SoEgbrzpuNVQvz8vSxAxIRscPJOGb4qw3Vws1lgZ&#10;P/GOTvvUigzhWKEGm9JYSRkbSw7jyo/E2Tv44DBlGVppAk4Z7gZZKHUrHXacFyyO9GSp6fdfTsNH&#10;e6TH7jX8qDeppr70u/rzzmp9dTk/3ININKdz+L/9YjQU5Q38nclHQG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ZZBsQAAADcAAAADwAAAAAAAAAAAAAAAACXAgAAZHJzL2Rv&#10;d25yZXYueG1sUEsFBgAAAAAEAAQA9QAAAIgDAAAAAA==&#10;" fillcolor="white [3212]" stroked="f">
                  <v:textbox>
                    <w:txbxContent>
                      <w:p w14:paraId="28A2DE61" w14:textId="30B7041D" w:rsidR="00D40F63" w:rsidRPr="00533368" w:rsidRDefault="00D40F63" w:rsidP="00533368">
                        <w:pPr>
                          <w:rPr>
                            <w:i/>
                          </w:rPr>
                        </w:pPr>
                        <w:proofErr w:type="gramStart"/>
                        <w:r>
                          <w:rPr>
                            <w:i/>
                          </w:rPr>
                          <w:t>q</w:t>
                        </w:r>
                        <w:proofErr w:type="gramEnd"/>
                      </w:p>
                    </w:txbxContent>
                  </v:textbox>
                </v:shape>
                <v:shape id="Text Box 285" o:spid="_x0000_s1122" type="#_x0000_t202" style="position:absolute;left:282575;top:1238250;width:262890;height:271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OvydxAAA&#10;ANwAAAAPAAAAZHJzL2Rvd25yZXYueG1sRI9RS8MwFIXfB/6HcAXftsSCWuqyoYIgvshm8fna3DVd&#10;m5uSxLX6640g7PFwzvkOZ72d3SBOFGLnWcP1SoEgbrzpuNVQvz8vSxAxIRscPJOGb4qw3Vws1lgZ&#10;P/GOTvvUigzhWKEGm9JYSRkbSw7jyo/E2Tv44DBlGVppAk4Z7gZZKHUrHXacFyyO9GSp6fdfTsNH&#10;e6TH7jX8qDeppr70u/rzzmp9dTk/3ININKdz+L/9YjQU5Q38nclHQG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r8ncQAAADcAAAADwAAAAAAAAAAAAAAAACXAgAAZHJzL2Rv&#10;d25yZXYueG1sUEsFBgAAAAAEAAQA9QAAAIgDAAAAAA==&#10;" fillcolor="white [3212]" stroked="f">
                  <v:textbox>
                    <w:txbxContent>
                      <w:p w14:paraId="78259C1B" w14:textId="76F8AD93" w:rsidR="00D40F63" w:rsidRPr="00533368" w:rsidRDefault="00D40F63" w:rsidP="00533368">
                        <w:pPr>
                          <w:rPr>
                            <w:i/>
                          </w:rPr>
                        </w:pPr>
                        <w:proofErr w:type="gramStart"/>
                        <w:r>
                          <w:rPr>
                            <w:i/>
                          </w:rPr>
                          <w:t>r</w:t>
                        </w:r>
                        <w:proofErr w:type="gramEnd"/>
                      </w:p>
                    </w:txbxContent>
                  </v:textbox>
                </v:shape>
                <v:shape id="Text Box 274" o:spid="_x0000_s1123" type="#_x0000_t202" style="position:absolute;left:818515;width:262890;height:271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ykhxAAA&#10;ANwAAAAPAAAAZHJzL2Rvd25yZXYueG1sRI9PawIxFMTvBb9DeAVvNamIytYotVAovYh/6Pl187rZ&#10;unlZktTd+umNIHgcZuY3zGLVu0acKMTas4bnkQJBXHpTc6XhsH9/moOICdlg45k0/FOE1XLwsMDC&#10;+I63dNqlSmQIxwI12JTaQspYWnIYR74lzt6PDw5TlqGSJmCX4a6RY6Wm0mHNecFiS2+WyuPuz2n4&#10;qn5pXX+Gs9pI1R3nfnv4nlmth4/96wuIRH26h2/tD6NhPJvA9Uw+AnJ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qMpIcQAAADcAAAADwAAAAAAAAAAAAAAAACXAgAAZHJzL2Rv&#10;d25yZXYueG1sUEsFBgAAAAAEAAQA9QAAAIgDAAAAAA==&#10;" fillcolor="white [3212]" stroked="f">
                  <v:textbox>
                    <w:txbxContent>
                      <w:p w14:paraId="71C02DB8" w14:textId="4210C1A9" w:rsidR="00D40F63" w:rsidRPr="00533368" w:rsidRDefault="00D40F63">
                        <w:pPr>
                          <w:rPr>
                            <w:i/>
                          </w:rPr>
                        </w:pPr>
                        <w:proofErr w:type="gramStart"/>
                        <w:r>
                          <w:rPr>
                            <w:i/>
                          </w:rPr>
                          <w:t>p</w:t>
                        </w:r>
                        <w:proofErr w:type="gramEnd"/>
                      </w:p>
                    </w:txbxContent>
                  </v:textbox>
                </v:shape>
                <w10:wrap type="through"/>
              </v:group>
            </w:pict>
          </mc:Fallback>
        </mc:AlternateContent>
      </w:r>
      <w:r>
        <w:rPr>
          <w:rFonts w:cs="Arial"/>
        </w:rPr>
        <w:t>Write a formal logical statement that represents the following circuit. The lower case letters represent switches.</w:t>
      </w:r>
    </w:p>
    <w:p w14:paraId="1B97F00A" w14:textId="3CE14E83" w:rsidR="00533368" w:rsidRDefault="00533368" w:rsidP="00CC54F3">
      <w:pPr>
        <w:rPr>
          <w:rFonts w:cs="Arial"/>
        </w:rPr>
      </w:pPr>
    </w:p>
    <w:p w14:paraId="6BBFD28A" w14:textId="5AF45F1E" w:rsidR="00533368" w:rsidRDefault="00533368" w:rsidP="00CC54F3">
      <w:pPr>
        <w:rPr>
          <w:rFonts w:cs="Arial"/>
        </w:rPr>
      </w:pPr>
    </w:p>
    <w:p w14:paraId="5B6571D9" w14:textId="75873482" w:rsidR="00533368" w:rsidRDefault="00533368" w:rsidP="00CC54F3">
      <w:pPr>
        <w:rPr>
          <w:rFonts w:cs="Arial"/>
        </w:rPr>
      </w:pPr>
    </w:p>
    <w:p w14:paraId="5DCD782F" w14:textId="0A31420D" w:rsidR="00533368" w:rsidRDefault="00533368" w:rsidP="00CC54F3">
      <w:pPr>
        <w:rPr>
          <w:rFonts w:cs="Arial"/>
        </w:rPr>
      </w:pPr>
    </w:p>
    <w:p w14:paraId="2E88818F" w14:textId="740B75FF" w:rsidR="00533368" w:rsidRPr="004D22C9" w:rsidRDefault="00533368" w:rsidP="00CC54F3">
      <w:pPr>
        <w:rPr>
          <w:rFonts w:cs="Arial"/>
        </w:rPr>
      </w:pPr>
    </w:p>
    <w:p w14:paraId="25A901B8" w14:textId="3A0A50FF" w:rsidR="00CC54F3" w:rsidRDefault="00CC54F3" w:rsidP="00CC54F3">
      <w:pPr>
        <w:rPr>
          <w:rFonts w:cs="Arial"/>
        </w:rPr>
      </w:pPr>
    </w:p>
    <w:p w14:paraId="5FB3BFA4" w14:textId="03F8FA3C" w:rsidR="00CC54F3" w:rsidRDefault="00CC54F3" w:rsidP="00CC54F3">
      <w:pPr>
        <w:rPr>
          <w:rFonts w:cs="Arial"/>
        </w:rPr>
      </w:pPr>
    </w:p>
    <w:p w14:paraId="51AFE78C" w14:textId="3B391EC3" w:rsidR="00533368" w:rsidRDefault="00533368" w:rsidP="00CC54F3">
      <w:pPr>
        <w:rPr>
          <w:rFonts w:cs="Arial"/>
        </w:rPr>
      </w:pPr>
    </w:p>
    <w:p w14:paraId="6452D4C0" w14:textId="260C0A52" w:rsidR="00533368" w:rsidRDefault="00533368" w:rsidP="00CC54F3">
      <w:pPr>
        <w:rPr>
          <w:rFonts w:cs="Arial"/>
        </w:rPr>
      </w:pPr>
    </w:p>
    <w:p w14:paraId="3CD3963F" w14:textId="6681AF8A" w:rsidR="00533368" w:rsidRDefault="00533368" w:rsidP="00CC54F3">
      <w:pPr>
        <w:rPr>
          <w:rFonts w:cs="Arial"/>
          <w:b/>
        </w:rPr>
      </w:pPr>
    </w:p>
    <w:p w14:paraId="769AA8B2" w14:textId="41FAE0D6" w:rsidR="00533368" w:rsidRDefault="00533368" w:rsidP="00CC54F3">
      <w:pPr>
        <w:rPr>
          <w:rFonts w:cs="Arial"/>
          <w:b/>
        </w:rPr>
      </w:pPr>
    </w:p>
    <w:p w14:paraId="58B8C35C" w14:textId="47D455D3" w:rsidR="00533368" w:rsidRPr="00533368" w:rsidRDefault="00533368" w:rsidP="00CC54F3">
      <w:pPr>
        <w:rPr>
          <w:rFonts w:cs="Arial"/>
        </w:rPr>
      </w:pPr>
      <w:r>
        <w:rPr>
          <w:rFonts w:cs="Arial"/>
          <w:b/>
        </w:rPr>
        <w:t xml:space="preserve">Answer:  </w:t>
      </w:r>
      <w:r>
        <w:rPr>
          <w:rFonts w:cs="Arial"/>
          <w:i/>
        </w:rPr>
        <w:t>p</w:t>
      </w:r>
      <w:r>
        <w:rPr>
          <w:rFonts w:cs="Arial"/>
        </w:rPr>
        <w:t xml:space="preserve"> | [</w:t>
      </w:r>
      <w:r>
        <w:rPr>
          <w:rFonts w:cs="Arial"/>
          <w:i/>
        </w:rPr>
        <w:t>r</w:t>
      </w:r>
      <w:r>
        <w:rPr>
          <w:rFonts w:cs="Arial"/>
        </w:rPr>
        <w:t xml:space="preserve"> &amp; (</w:t>
      </w:r>
      <w:r>
        <w:rPr>
          <w:rFonts w:cs="Arial"/>
          <w:i/>
        </w:rPr>
        <w:t>t</w:t>
      </w:r>
      <w:r>
        <w:rPr>
          <w:rFonts w:cs="Arial"/>
        </w:rPr>
        <w:t xml:space="preserve"> | </w:t>
      </w:r>
      <w:r>
        <w:rPr>
          <w:rFonts w:cs="Arial"/>
          <w:i/>
        </w:rPr>
        <w:t>q</w:t>
      </w:r>
      <w:r>
        <w:rPr>
          <w:rFonts w:cs="Arial"/>
        </w:rPr>
        <w:t>)]</w:t>
      </w:r>
      <w:r w:rsidR="00215B26" w:rsidRPr="00215B26">
        <w:rPr>
          <w:noProof/>
        </w:rPr>
        <w:t xml:space="preserve"> </w:t>
      </w:r>
    </w:p>
    <w:p w14:paraId="74DBDB12" w14:textId="77777777" w:rsidR="00533368" w:rsidRDefault="00533368" w:rsidP="00CC54F3">
      <w:pPr>
        <w:rPr>
          <w:rFonts w:cs="Arial"/>
        </w:rPr>
      </w:pPr>
    </w:p>
    <w:p w14:paraId="31703B86" w14:textId="213BCAB0" w:rsidR="00533368" w:rsidRPr="00533368" w:rsidRDefault="00533368" w:rsidP="00CC54F3">
      <w:pPr>
        <w:rPr>
          <w:rFonts w:cs="Arial"/>
        </w:rPr>
      </w:pPr>
    </w:p>
    <w:p w14:paraId="0DCBE194" w14:textId="52A3FD6A" w:rsidR="00CC54F3" w:rsidRPr="004D22C9" w:rsidRDefault="00CC54F3" w:rsidP="00CC54F3">
      <w:pPr>
        <w:rPr>
          <w:rFonts w:cs="Arial"/>
          <w:b/>
        </w:rPr>
      </w:pPr>
      <w:r>
        <w:rPr>
          <w:rFonts w:cs="Arial"/>
          <w:b/>
        </w:rPr>
        <w:t>Main Lecture</w:t>
      </w:r>
      <w:r w:rsidR="00935D21">
        <w:rPr>
          <w:rFonts w:cs="Arial"/>
          <w:b/>
        </w:rPr>
        <w:t xml:space="preserve">: </w:t>
      </w:r>
      <w:r w:rsidR="001A6521">
        <w:rPr>
          <w:rFonts w:cs="Arial"/>
          <w:b/>
        </w:rPr>
        <w:t>(4</w:t>
      </w:r>
      <w:bookmarkStart w:id="1" w:name="_GoBack"/>
      <w:bookmarkEnd w:id="1"/>
      <w:r w:rsidR="00493EF5">
        <w:rPr>
          <w:rFonts w:cs="Arial"/>
          <w:b/>
        </w:rPr>
        <w:t>5</w:t>
      </w:r>
      <w:r>
        <w:rPr>
          <w:rFonts w:cs="Arial"/>
          <w:b/>
        </w:rPr>
        <w:t xml:space="preserve"> minutes)</w:t>
      </w:r>
    </w:p>
    <w:p w14:paraId="02B484C1" w14:textId="381689F3" w:rsidR="001E6AA7" w:rsidRDefault="001E6AA7" w:rsidP="005D7CEA">
      <w:pPr>
        <w:tabs>
          <w:tab w:val="left" w:pos="528"/>
        </w:tabs>
        <w:rPr>
          <w:rFonts w:cs="Arial"/>
          <w:szCs w:val="20"/>
        </w:rPr>
      </w:pPr>
      <w:r>
        <w:rPr>
          <w:rFonts w:cs="Arial"/>
          <w:szCs w:val="20"/>
        </w:rPr>
        <w:t>It is something of a</w:t>
      </w:r>
      <w:r w:rsidR="00365752">
        <w:rPr>
          <w:rFonts w:cs="Arial"/>
          <w:szCs w:val="20"/>
        </w:rPr>
        <w:t>n</w:t>
      </w:r>
      <w:r>
        <w:rPr>
          <w:rFonts w:cs="Arial"/>
          <w:szCs w:val="20"/>
        </w:rPr>
        <w:t xml:space="preserve"> oversimplification to say that the computer consists only of parallel and series circuits. What </w:t>
      </w:r>
      <w:r>
        <w:rPr>
          <w:rFonts w:cs="Arial"/>
          <w:i/>
          <w:szCs w:val="20"/>
        </w:rPr>
        <w:t xml:space="preserve">is </w:t>
      </w:r>
      <w:r>
        <w:rPr>
          <w:rFonts w:cs="Arial"/>
          <w:szCs w:val="20"/>
        </w:rPr>
        <w:t xml:space="preserve">accurate is to say that the computer presents a physical model of the logical system consisting of True, False, </w:t>
      </w:r>
      <w:r>
        <w:rPr>
          <w:rFonts w:cs="Arial"/>
          <w:i/>
          <w:szCs w:val="20"/>
        </w:rPr>
        <w:t>and</w:t>
      </w:r>
      <w:r>
        <w:rPr>
          <w:rFonts w:cs="Arial"/>
          <w:szCs w:val="20"/>
        </w:rPr>
        <w:t xml:space="preserve">, </w:t>
      </w:r>
      <w:r>
        <w:rPr>
          <w:rFonts w:cs="Arial"/>
          <w:i/>
          <w:szCs w:val="20"/>
        </w:rPr>
        <w:t>or</w:t>
      </w:r>
      <w:r>
        <w:rPr>
          <w:rFonts w:cs="Arial"/>
          <w:szCs w:val="20"/>
        </w:rPr>
        <w:t xml:space="preserve">, and </w:t>
      </w:r>
      <w:r>
        <w:rPr>
          <w:rFonts w:cs="Arial"/>
          <w:i/>
          <w:szCs w:val="20"/>
        </w:rPr>
        <w:t>not</w:t>
      </w:r>
      <w:r>
        <w:rPr>
          <w:rFonts w:cs="Arial"/>
          <w:szCs w:val="20"/>
        </w:rPr>
        <w:t>.  We have seen from our Hillis readings that this can be accomplished using electricity, fluid, or even level-like systems. Electricity has the advantage of fast and not suffering nearly as much from signal distortion.</w:t>
      </w:r>
    </w:p>
    <w:p w14:paraId="5235CC39" w14:textId="77777777" w:rsidR="001E6AA7" w:rsidRPr="001E6AA7" w:rsidRDefault="001E6AA7" w:rsidP="005D7CEA">
      <w:pPr>
        <w:tabs>
          <w:tab w:val="left" w:pos="528"/>
        </w:tabs>
        <w:rPr>
          <w:rFonts w:cs="Arial"/>
          <w:szCs w:val="20"/>
        </w:rPr>
      </w:pPr>
    </w:p>
    <w:p w14:paraId="5F9E1C42" w14:textId="20876BCE" w:rsidR="005D7CEA" w:rsidRPr="001E6AA7" w:rsidRDefault="001E6AA7" w:rsidP="005D7CEA">
      <w:pPr>
        <w:tabs>
          <w:tab w:val="left" w:pos="528"/>
        </w:tabs>
        <w:rPr>
          <w:rFonts w:cs="Arial"/>
          <w:szCs w:val="20"/>
        </w:rPr>
      </w:pPr>
      <w:r>
        <w:rPr>
          <w:rFonts w:cs="Arial"/>
          <w:szCs w:val="20"/>
        </w:rPr>
        <w:t xml:space="preserve">While the computer does utilize electricity to model Boolean logic, is more accurate to say that the computer consists of something we call </w:t>
      </w:r>
      <w:r>
        <w:rPr>
          <w:rFonts w:cs="Arial"/>
          <w:i/>
          <w:szCs w:val="20"/>
        </w:rPr>
        <w:t>logic gates</w:t>
      </w:r>
      <w:r>
        <w:rPr>
          <w:rFonts w:cs="Arial"/>
          <w:szCs w:val="20"/>
        </w:rPr>
        <w:t>. Fundamentally, there are three types of logic gates.</w:t>
      </w:r>
      <w:r>
        <w:rPr>
          <w:rStyle w:val="FootnoteReference"/>
          <w:rFonts w:cs="Arial"/>
          <w:szCs w:val="20"/>
        </w:rPr>
        <w:footnoteReference w:id="1"/>
      </w:r>
    </w:p>
    <w:p w14:paraId="27EFE086" w14:textId="18625BB9" w:rsidR="005D7CEA" w:rsidRPr="005D7CEA" w:rsidRDefault="005D7CEA" w:rsidP="005D7CEA">
      <w:pPr>
        <w:tabs>
          <w:tab w:val="left" w:pos="528"/>
        </w:tabs>
        <w:rPr>
          <w:rFonts w:cs="Arial"/>
          <w:szCs w:val="20"/>
        </w:rPr>
      </w:pPr>
    </w:p>
    <w:p w14:paraId="4867123E" w14:textId="509045E3" w:rsidR="00B6586B" w:rsidRDefault="00932A82" w:rsidP="00033974">
      <w:pPr>
        <w:rPr>
          <w:rFonts w:cs="Arial"/>
          <w:b/>
          <w:szCs w:val="20"/>
        </w:rPr>
      </w:pPr>
      <w:r>
        <w:rPr>
          <w:rFonts w:cs="Arial"/>
          <w:noProof/>
        </w:rPr>
        <mc:AlternateContent>
          <mc:Choice Requires="wpg">
            <w:drawing>
              <wp:anchor distT="0" distB="0" distL="114300" distR="114300" simplePos="0" relativeHeight="251822080" behindDoc="0" locked="0" layoutInCell="1" allowOverlap="1" wp14:anchorId="0CF87DF6" wp14:editId="6EA94CF7">
                <wp:simplePos x="0" y="0"/>
                <wp:positionH relativeFrom="column">
                  <wp:posOffset>3938905</wp:posOffset>
                </wp:positionH>
                <wp:positionV relativeFrom="paragraph">
                  <wp:posOffset>111125</wp:posOffset>
                </wp:positionV>
                <wp:extent cx="643890" cy="372745"/>
                <wp:effectExtent l="0" t="0" r="16510" b="33655"/>
                <wp:wrapNone/>
                <wp:docPr id="315" name="Group 315"/>
                <wp:cNvGraphicFramePr/>
                <a:graphic xmlns:a="http://schemas.openxmlformats.org/drawingml/2006/main">
                  <a:graphicData uri="http://schemas.microsoft.com/office/word/2010/wordprocessingGroup">
                    <wpg:wgp>
                      <wpg:cNvGrpSpPr/>
                      <wpg:grpSpPr>
                        <a:xfrm>
                          <a:off x="0" y="0"/>
                          <a:ext cx="643890" cy="372745"/>
                          <a:chOff x="0" y="0"/>
                          <a:chExt cx="782320" cy="373129"/>
                        </a:xfrm>
                      </wpg:grpSpPr>
                      <wps:wsp>
                        <wps:cNvPr id="312" name="Straight Connector 312"/>
                        <wps:cNvCnPr/>
                        <wps:spPr>
                          <a:xfrm flipH="1" flipV="1">
                            <a:off x="622935" y="19431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314" name="Group 314"/>
                        <wpg:cNvGrpSpPr/>
                        <wpg:grpSpPr>
                          <a:xfrm>
                            <a:off x="0" y="0"/>
                            <a:ext cx="622935" cy="373129"/>
                            <a:chOff x="0" y="0"/>
                            <a:chExt cx="622935" cy="373129"/>
                          </a:xfrm>
                        </wpg:grpSpPr>
                        <wpg:grpSp>
                          <wpg:cNvPr id="311" name="Group 311"/>
                          <wpg:cNvGrpSpPr/>
                          <wpg:grpSpPr>
                            <a:xfrm>
                              <a:off x="134620" y="0"/>
                              <a:ext cx="488315" cy="373129"/>
                              <a:chOff x="0" y="0"/>
                              <a:chExt cx="488315" cy="373129"/>
                            </a:xfrm>
                          </wpg:grpSpPr>
                          <wps:wsp>
                            <wps:cNvPr id="307" name="Freeform 307"/>
                            <wps:cNvSpPr/>
                            <wps:spPr>
                              <a:xfrm>
                                <a:off x="0" y="0"/>
                                <a:ext cx="45719" cy="373129"/>
                              </a:xfrm>
                              <a:custGeom>
                                <a:avLst/>
                                <a:gdLst>
                                  <a:gd name="connsiteX0" fmla="*/ 0 w 90623"/>
                                  <a:gd name="connsiteY0" fmla="*/ 0 h 334978"/>
                                  <a:gd name="connsiteX1" fmla="*/ 90535 w 90623"/>
                                  <a:gd name="connsiteY1" fmla="*/ 162962 h 334978"/>
                                  <a:gd name="connsiteX2" fmla="*/ 18107 w 90623"/>
                                  <a:gd name="connsiteY2" fmla="*/ 334978 h 334978"/>
                                </a:gdLst>
                                <a:ahLst/>
                                <a:cxnLst>
                                  <a:cxn ang="0">
                                    <a:pos x="connsiteX0" y="connsiteY0"/>
                                  </a:cxn>
                                  <a:cxn ang="0">
                                    <a:pos x="connsiteX1" y="connsiteY1"/>
                                  </a:cxn>
                                  <a:cxn ang="0">
                                    <a:pos x="connsiteX2" y="connsiteY2"/>
                                  </a:cxn>
                                </a:cxnLst>
                                <a:rect l="l" t="t" r="r" b="b"/>
                                <a:pathLst>
                                  <a:path w="90623" h="334978">
                                    <a:moveTo>
                                      <a:pt x="0" y="0"/>
                                    </a:moveTo>
                                    <a:cubicBezTo>
                                      <a:pt x="43758" y="53566"/>
                                      <a:pt x="87517" y="107132"/>
                                      <a:pt x="90535" y="162962"/>
                                    </a:cubicBezTo>
                                    <a:cubicBezTo>
                                      <a:pt x="93553" y="218792"/>
                                      <a:pt x="18107" y="334978"/>
                                      <a:pt x="18107" y="334978"/>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0" name="Group 310"/>
                            <wpg:cNvGrpSpPr/>
                            <wpg:grpSpPr>
                              <a:xfrm>
                                <a:off x="10160" y="10160"/>
                                <a:ext cx="478155" cy="353695"/>
                                <a:chOff x="0" y="0"/>
                                <a:chExt cx="478155" cy="353695"/>
                              </a:xfrm>
                            </wpg:grpSpPr>
                            <wps:wsp>
                              <wps:cNvPr id="308" name="Freeform 308"/>
                              <wps:cNvSpPr/>
                              <wps:spPr>
                                <a:xfrm>
                                  <a:off x="0" y="0"/>
                                  <a:ext cx="470535" cy="180340"/>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Freeform 309"/>
                              <wps:cNvSpPr/>
                              <wps:spPr>
                                <a:xfrm flipV="1">
                                  <a:off x="7620" y="172720"/>
                                  <a:ext cx="470535" cy="180975"/>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3" name="Straight Connector 313"/>
                          <wps:cNvCnPr/>
                          <wps:spPr>
                            <a:xfrm flipH="1" flipV="1">
                              <a:off x="0" y="11430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2"/>
                          <wps:cNvCnPr/>
                          <wps:spPr>
                            <a:xfrm flipH="1" flipV="1">
                              <a:off x="0" y="25717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anchor>
            </w:drawing>
          </mc:Choice>
          <mc:Fallback>
            <w:pict>
              <v:group id="Group 315" o:spid="_x0000_s1026" style="position:absolute;margin-left:310.15pt;margin-top:8.75pt;width:50.7pt;height:29.35pt;z-index:251822080;mso-width-relative:margin" coordsize="782320,3731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">
                <v:line id="Straight Connector 312" o:spid="_x0000_s1027" style="position:absolute;flip:x y;visibility:visible;mso-wrap-style:square" from="622935,194310" to="782320,194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nLuMMAAADcAAAADwAAAGRycy9kb3ducmV2LnhtbESPQWsCMRSE74L/ITyhN82uLUW2RhFR&#10;sQcP1f6AR/Lc3XbzsmxidvvvG0HwOMzMN8xyPdhGROp87VhBPstAEGtnai4VfF/20wUIH5ANNo5J&#10;wR95WK/GoyUWxvX8RfEcSpEg7AtUUIXQFlJ6XZFFP3MtcfKurrMYkuxKaTrsE9w2cp5l79JizWmh&#10;wpa2Fenf880qWBx2x4N+C/h5jT/+lO+jxj4q9TIZNh8gAg3hGX60j0bBaz6H+5l0BO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K5y7jDAAAA3AAAAA8AAAAAAAAAAAAA&#10;AAAAoQIAAGRycy9kb3ducmV2LnhtbFBLBQYAAAAABAAEAPkAAACRAwAAAAA=&#10;" strokecolor="black [3213]" strokeweight="2pt"/>
                <v:group id="Group 314" o:spid="_x0000_s1028" style="position:absolute;width:622935;height:373129" coordsize="62293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4mRjxgAAANwAAAAPAAAAZHJzL2Rvd25yZXYueG1sRI9Pa8JAFMTvQr/D8gq9&#10;mU2aWkqaVURq6UEKaqH09sg+k2D2bciu+fPtXaHgcZiZ3zD5ajSN6KlztWUFSRSDIC6srrlU8HPc&#10;zt9AOI+ssbFMCiZysFo+zHLMtB14T/3BlyJA2GWooPK+zaR0RUUGXWRb4uCdbGfQB9mVUnc4BLhp&#10;5HMcv0qDNYeFClvaVFScDxej4HPAYZ0mH/3ufNpMf8fF9+8uIaWeHsf1OwhPo7+H/9tfWkGavM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ziZGPGAAAA3AAA&#10;AA8AAAAAAAAAAAAAAAAAqQIAAGRycy9kb3ducmV2LnhtbFBLBQYAAAAABAAEAPoAAACcAwAAAAA=&#10;">
                  <v:group id="Group 311" o:spid="_x0000_s1029" style="position:absolute;left:134620;width:488315;height:373129" coordsize="48831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Mlcf7xAAAANwAAAAP&#10;AAAAAAAAAAAAAAAAAKkCAABkcnMvZG93bnJldi54bWxQSwUGAAAAAAQABAD6AAAAmgMAAAAA&#10;">
                    <v:shape id="Freeform 307" o:spid="_x0000_s1030" style="position:absolute;width:45719;height:373129;visibility:visible;mso-wrap-style:square;v-text-anchor:middle" coordsize="90623,3349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21xKxAAA&#10;ANwAAAAPAAAAZHJzL2Rvd25yZXYueG1sRI9Ba8JAFITvBf/D8gRvdddKq0RXkWJKbqUq4vGRfSbR&#10;7NuQXWPaX98tFDwOM/MNs1z3thYdtb5yrGEyViCIc2cqLjQc9unzHIQPyAZrx6ThmzysV4OnJSbG&#10;3fmLul0oRISwT1BDGUKTSOnzkiz6sWuIo3d2rcUQZVtI0+I9wm0tX5R6kxYrjgslNvReUn7d3ayG&#10;06c5ZplVzc82fb10Mv3I6sJqPRr2mwWIQH14hP/bmdEwVTP4OxOP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9tcSsQAAADcAAAADwAAAAAAAAAAAAAAAACXAgAAZHJzL2Rv&#10;d25yZXYueG1sUEsFBgAAAAAEAAQA9QAAAIgDAAAAAA==&#10;" path="m0,0c43758,53566,87517,107132,90535,162962,93553,218792,18107,334978,18107,334978e" filled="f" strokecolor="black [3213]" strokeweight="2pt">
                      <v:path arrowok="t" o:connecttype="custom" o:connectlocs="0,0;45675,181522;9135,373129" o:connectangles="0,0,0"/>
                    </v:shape>
                    <v:group id="Group 310" o:spid="_x0000_s1031" style="position:absolute;left:10160;top:10160;width:478155;height:353695" coordsize="478155,353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2WJgwgAAANwAAAAPAAAAZHJzL2Rvd25yZXYueG1sRE/LisIwFN0L/kO4wuw0&#10;7YgiHVMRGQcXIqgDw+wuze0Dm5vSxLb+vVkILg/nvd4MphYdta6yrCCeRSCIM6srLhT8XvfTFQjn&#10;kTXWlknBgxxs0vFojYm2PZ+pu/hChBB2CSoovW8SKV1WkkE3sw1x4HLbGvQBtoXULfYh3NTyM4qW&#10;0mDFoaHEhnYlZbfL3Sj46bHfzuPv7njLd4//6+L0d4xJqY/JsP0C4Wnwb/HLfdAK5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Y9liYMIAAADcAAAADwAA&#10;AAAAAAAAAAAAAACpAgAAZHJzL2Rvd25yZXYueG1sUEsFBgAAAAAEAAQA+gAAAJgDAAAAAA==&#10;">
                      <v:shape id="Freeform 308" o:spid="_x0000_s1032" style="position:absolute;width:470535;height:180340;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fUc8wgAA&#10;ANwAAAAPAAAAZHJzL2Rvd25yZXYueG1sRE9NawIxEL0L/ocwQi9Ss1oRWY3SCpYWBdEqeBw24+7i&#10;ZhI3Ubf/3hwEj4/3PZ03phI3qn1pWUG/l4AgzqwuOVew/1u+j0H4gKyxskwK/snDfNZuTTHV9s5b&#10;uu1CLmII+xQVFCG4VEqfFWTQ96wjjtzJ1gZDhHUudY33GG4qOUiSkTRYcmwo0NGioOy8uxoFx6/V&#10;YD0Mp6vv/rr1YfONzh4vSr11ms8JiEBNeImf7h+t4COJa+OZeAT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9RzzCAAAA3AAAAA8AAAAAAAAAAAAAAAAAlwIAAGRycy9kb3du&#10;cmV2LnhtbFBLBQYAAAAABAAEAPUAAACGAwAAAAA=&#10;" path="m0,0c119204,12071,238408,24143,316871,54321,395334,84499,470780,181069,470780,181069e" filled="f" strokecolor="black [3213]" strokeweight="2pt">
                        <v:path arrowok="t" o:connecttype="custom" o:connectlocs="0,0;316706,54102;470535,180340" o:connectangles="0,0,0"/>
                      </v:shape>
                      <v:shape id="Freeform 309" o:spid="_x0000_s1033" style="position:absolute;left:7620;top:172720;width:470535;height:180975;flip:y;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tZhxQAA&#10;ANwAAAAPAAAAZHJzL2Rvd25yZXYueG1sRI/dasJAFITvBd9hOULvdGMLVqOrqCAKQsEfxMtD9phE&#10;s2fT7Camb98tFLwcZuYbZrZoTSEaqlxuWcFwEIEgTqzOOVVwPm36YxDOI2ssLJOCH3KwmHc7M4y1&#10;ffKBmqNPRYCwi1FB5n0ZS+mSjAy6gS2Jg3ezlUEfZJVKXeEzwE0h36NoJA3mHBYyLGmdUfI41kbB&#10;w+3d92ez2taXr2tdX+i+ve1PSr312uUUhKfWv8L/7Z1W8BFN4O9MOA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fK1mHFAAAA3AAAAA8AAAAAAAAAAAAAAAAAlwIAAGRycy9k&#10;b3ducmV2LnhtbFBLBQYAAAAABAAEAPUAAACJAwAAAAA=&#10;" path="m0,0c119204,12071,238408,24143,316871,54321,395334,84499,470780,181069,470780,181069e" filled="f" strokecolor="black [3213]" strokeweight="2pt">
                        <v:path arrowok="t" o:connecttype="custom" o:connectlocs="0,0;316706,54293;470535,180975" o:connectangles="0,0,0"/>
                      </v:shape>
                    </v:group>
                  </v:group>
                  <v:line id="Straight Connector 313" o:spid="_x0000_s1034" style="position:absolute;flip:x y;visibility:visible;mso-wrap-style:square" from="0,114300" to="159385,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VuI8MAAADcAAAADwAAAGRycy9kb3ducmV2LnhtbESPQWsCMRSE74L/ITyhN82uliJbo4io&#10;2IOHan/AI3nubrt5WTZpdvvvG0HwOMzMN8xqM9hGROp87VhBPstAEGtnai4VfF0P0yUIH5ANNo5J&#10;wR952KzHoxUWxvX8SfESSpEg7AtUUIXQFlJ6XZFFP3MtcfJurrMYkuxKaTrsE9w2cp5lb9JizWmh&#10;wpZ2Femfy69VsDzuT0f9GvDjFr/9OT9EjX1U6mUybN9BBBrCM/xon4yCRb6A+5l0BOT6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31biPDAAAA3AAAAA8AAAAAAAAAAAAA&#10;AAAAoQIAAGRycy9kb3ducmV2LnhtbFBLBQYAAAAABAAEAPkAAACRAwAAAAA=&#10;" strokecolor="black [3213]" strokeweight="2pt"/>
                  <v:line id="Straight Connector 2" o:spid="_x0000_s1035" style="position:absolute;flip:x y;visibility:visible;mso-wrap-style:square" from="0,257175" to="159385,257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SXBwsEAAADaAAAADwAAAGRycy9kb3ducmV2LnhtbESP3YrCMBSE74V9h3AW9k5TRUSqUWRZ&#10;xb3wwp8HOCTHttqclCam3bffCIKXw8x8wyzXva1FpNZXjhWMRxkIYu1MxYWCy3k7nIPwAdlg7ZgU&#10;/JGH9epjsMTcuI6PFE+hEAnCPkcFZQhNLqXXJVn0I9cQJ+/qWoshybaQpsUuwW0tJ1k2kxYrTgsl&#10;NvRdkr6fHlbBfPez3+lpwN9rvPnDeBs1dlGpr89+swARqA/v8Ku9Nwom8LySboBc/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JcHCwQAAANoAAAAPAAAAAAAAAAAAAAAA&#10;AKECAABkcnMvZG93bnJldi54bWxQSwUGAAAAAAQABAD5AAAAjwMAAAAA&#10;" strokecolor="black [3213]" strokeweight="2pt"/>
                </v:group>
              </v:group>
            </w:pict>
          </mc:Fallback>
        </mc:AlternateContent>
      </w:r>
      <w:r w:rsidR="00215B26">
        <w:rPr>
          <w:rFonts w:cs="Arial"/>
          <w:noProof/>
        </w:rPr>
        <mc:AlternateContent>
          <mc:Choice Requires="wpg">
            <w:drawing>
              <wp:anchor distT="0" distB="0" distL="114300" distR="114300" simplePos="0" relativeHeight="251802624" behindDoc="0" locked="0" layoutInCell="1" allowOverlap="1" wp14:anchorId="12EB170D" wp14:editId="6FFA9BF6">
                <wp:simplePos x="0" y="0"/>
                <wp:positionH relativeFrom="column">
                  <wp:posOffset>2590410</wp:posOffset>
                </wp:positionH>
                <wp:positionV relativeFrom="paragraph">
                  <wp:posOffset>93980</wp:posOffset>
                </wp:positionV>
                <wp:extent cx="664845" cy="344805"/>
                <wp:effectExtent l="0" t="0" r="20955" b="36195"/>
                <wp:wrapNone/>
                <wp:docPr id="295" name="Group 295"/>
                <wp:cNvGraphicFramePr/>
                <a:graphic xmlns:a="http://schemas.openxmlformats.org/drawingml/2006/main">
                  <a:graphicData uri="http://schemas.microsoft.com/office/word/2010/wordprocessingGroup">
                    <wpg:wgp>
                      <wpg:cNvGrpSpPr/>
                      <wpg:grpSpPr>
                        <a:xfrm>
                          <a:off x="0" y="0"/>
                          <a:ext cx="664845" cy="344805"/>
                          <a:chOff x="0" y="0"/>
                          <a:chExt cx="864870" cy="411291"/>
                        </a:xfrm>
                      </wpg:grpSpPr>
                      <wps:wsp>
                        <wps:cNvPr id="291" name="Isosceles Triangle 291"/>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Straight Connector 292"/>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93" name="Straight Connector 293"/>
                        <wps:cNvCnPr/>
                        <wps:spPr>
                          <a:xfrm flipH="1" flipV="1">
                            <a:off x="657860" y="196919"/>
                            <a:ext cx="20701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94" name="Oval 294"/>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5" o:spid="_x0000_s1026" style="position:absolute;margin-left:203.95pt;margin-top:7.4pt;width:52.35pt;height:27.15pt;z-index:251802624;mso-width-relative:margin;mso-height-relative:margin" coordsize="864870,4112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1" o:spid="_x0000_s1027"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k1xxgAA&#10;ANwAAAAPAAAAZHJzL2Rvd25yZXYueG1sRI9BawIxFITvQv9DeIVepGbXg9jVKFawFD2IafH82Lxu&#10;lm5elk26bv31TUHwOMzMN8xyPbhG9NSF2rOCfJKBIC69qblS8Pmxe56DCBHZYOOZFPxSgPXqYbTE&#10;wvgLn6jXsRIJwqFABTbGtpAylJYcholviZP35TuHMcmukqbDS4K7Rk6zbCYd1pwWLLa0tVR+6x+n&#10;4HWv9d5sDid73PbX3fHwlo/1Wamnx2GzABFpiPfwrf1uFExfcvg/k46AX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3Qk1xxgAAANwAAAAPAAAAAAAAAAAAAAAAAJcCAABkcnMv&#10;ZG93bnJldi54bWxQSwUGAAAAAAQABAD1AAAAigMAAAAA&#10;" filled="f" strokecolor="black [3213]" strokeweight="2pt"/>
                <v:line id="Straight Connector 292" o:spid="_x0000_s1028"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vHf8QAAADcAAAADwAAAGRycy9kb3ducmV2LnhtbESPwWrDMBBE74H8g9hAb4kcU0rqRjYl&#10;JCE99JCkH7BIG9uttTKWKrt/XxUKOQ4z84bZVpPtRKTBt44VrFcZCGLtTMu1go/rYbkB4QOywc4x&#10;KfghD1U5n22xMG7kM8VLqEWCsC9QQRNCX0jpdUMW/cr1xMm7ucFiSHKopRlwTHDbyTzLnqTFltNC&#10;gz3tGtJfl2+rYHPcn476MeDbLX769/UhahyjUg+L6fUFRKAp3MP/7ZNRkD/n8HcmHQF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i8d/xAAAANwAAAAPAAAAAAAAAAAA&#10;AAAAAKECAABkcnMvZG93bnJldi54bWxQSwUGAAAAAAQABAD5AAAAkgMAAAAA&#10;" strokecolor="black [3213]" strokeweight="2pt"/>
                <v:line id="Straight Connector 293" o:spid="_x0000_s1029" style="position:absolute;flip:x y;visibility:visible;mso-wrap-style:square" from="657860,196919" to="864870,196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di5MQAAADcAAAADwAAAGRycy9kb3ducmV2LnhtbESPzW7CMBCE70i8g7WVegMHqBCkGIQQ&#10;IHrgwM8DrOwlSRuvo9g46dvXlSr1OJqZbzSrTW9rEan1lWMFk3EGglg7U3Gh4H47jBYgfEA2WDsm&#10;Bd/kYbMeDlaYG9fxheI1FCJB2OeooAyhyaX0uiSLfuwa4uQ9XGsxJNkW0rTYJbit5TTL5tJixWmh&#10;xIZ2Jemv69MqWBz3p6N+C/jxiJ/+PDlEjV1U6vWl376DCNSH//Bf+2QUTJcz+D2TjoB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x2LkxAAAANwAAAAPAAAAAAAAAAAA&#10;AAAAAKECAABkcnMvZG93bnJldi54bWxQSwUGAAAAAAQABAD5AAAAkgMAAAAA&#10;" strokecolor="black [3213]" strokeweight="2pt"/>
                <v:oval id="Oval 294" o:spid="_x0000_s1030"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X0UtxQAA&#10;ANwAAAAPAAAAZHJzL2Rvd25yZXYueG1sRI9Ba8JAFITvgv9heYKXohuN2Ca6igil6kWq1vMj+0yC&#10;2bchu9X037tCweMwM98w82VrKnGjxpWWFYyGEQjizOqScwWn4+fgA4TzyBory6TgjxwsF93OHFNt&#10;7/xNt4PPRYCwS1FB4X2dSumyggy6oa2Jg3exjUEfZJNL3eA9wE0lx1E0lQZLDgsF1rQuKLsefo2C&#10;ZPNz2snLe/sWf12T7Zni0uxjpfq9djUD4an1r/B/e6MVjJMJ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fRS3FAAAA3AAAAA8AAAAAAAAAAAAAAAAAlwIAAGRycy9k&#10;b3ducmV2LnhtbFBLBQYAAAAABAAEAPUAAACJAwAAAAA=&#10;" filled="f" strokecolor="black [3213]" strokeweight="2pt"/>
              </v:group>
            </w:pict>
          </mc:Fallback>
        </mc:AlternateContent>
      </w:r>
      <w:r w:rsidR="00215B26">
        <w:rPr>
          <w:rFonts w:cs="Arial"/>
          <w:noProof/>
        </w:rPr>
        <mc:AlternateContent>
          <mc:Choice Requires="wpg">
            <w:drawing>
              <wp:anchor distT="0" distB="0" distL="114300" distR="114300" simplePos="0" relativeHeight="251809792" behindDoc="0" locked="0" layoutInCell="1" allowOverlap="1" wp14:anchorId="660165C3" wp14:editId="7C3E0C7F">
                <wp:simplePos x="0" y="0"/>
                <wp:positionH relativeFrom="column">
                  <wp:posOffset>1224104</wp:posOffset>
                </wp:positionH>
                <wp:positionV relativeFrom="paragraph">
                  <wp:posOffset>66675</wp:posOffset>
                </wp:positionV>
                <wp:extent cx="646430" cy="344170"/>
                <wp:effectExtent l="0" t="0" r="13970" b="36830"/>
                <wp:wrapNone/>
                <wp:docPr id="300" name="Group 300"/>
                <wp:cNvGraphicFramePr/>
                <a:graphic xmlns:a="http://schemas.openxmlformats.org/drawingml/2006/main">
                  <a:graphicData uri="http://schemas.microsoft.com/office/word/2010/wordprocessingGroup">
                    <wpg:wgp>
                      <wpg:cNvGrpSpPr/>
                      <wpg:grpSpPr>
                        <a:xfrm>
                          <a:off x="0" y="0"/>
                          <a:ext cx="646430" cy="344170"/>
                          <a:chOff x="0" y="0"/>
                          <a:chExt cx="646430" cy="344170"/>
                        </a:xfrm>
                      </wpg:grpSpPr>
                      <wps:wsp>
                        <wps:cNvPr id="296" name="Delay 296"/>
                        <wps:cNvSpPr/>
                        <wps:spPr>
                          <a:xfrm>
                            <a:off x="162560" y="0"/>
                            <a:ext cx="334645" cy="344170"/>
                          </a:xfrm>
                          <a:prstGeom prst="flowChartDelay">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traight Connector 297"/>
                        <wps:cNvCnPr/>
                        <wps:spPr>
                          <a:xfrm flipH="1" flipV="1">
                            <a:off x="0" y="11303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98" name="Straight Connector 298"/>
                        <wps:cNvCnPr/>
                        <wps:spPr>
                          <a:xfrm flipH="1" flipV="1">
                            <a:off x="0" y="25590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flipH="1" flipV="1">
                            <a:off x="487045" y="17462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300" o:spid="_x0000_s1026" style="position:absolute;margin-left:96.4pt;margin-top:5.25pt;width:50.9pt;height:27.1pt;z-index:251809792" coordsize="646430,3441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">
                <v:shapetype id="_x0000_t135" coordsize="21600,21600" o:spt="135" path="m10800,0qx21600,10800,10800,21600l0,21600,,0xe">
                  <v:stroke joinstyle="miter"/>
                  <v:path gradientshapeok="t" o:connecttype="rect" textboxrect="0,3163,18437,18437"/>
                </v:shapetype>
                <v:shape id="Delay 296" o:spid="_x0000_s1027" type="#_x0000_t135" style="position:absolute;left:162560;width:334645;height:3441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g2VTwgAA&#10;ANwAAAAPAAAAZHJzL2Rvd25yZXYueG1sRI/BqsIwFET3D/yHcAV3r6ku9FmNooIigotX/YBLc22L&#10;zU1toq1/bwTB5TAzZ5j5sjOVeFDjSssKhlEMgjizuuRcwfm0/f0D4TyyxsoyKXiSg+Wi9zPHRNuW&#10;/+mR+lwECLsEFRTe14mULivIoItsTRy8i20M+iCbXOoG2wA3lRzF8VgaLDksFFjTpqDsmt6NgnVG&#10;E5Pu0ttRH65+c6DVNt+3Sg363WoGwlPnv+FPe68VjKZjeJ8JR0A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ODZVPCAAAA3AAAAA8AAAAAAAAAAAAAAAAAlwIAAGRycy9kb3du&#10;cmV2LnhtbFBLBQYAAAAABAAEAPUAAACGAwAAAAA=&#10;" filled="f" strokecolor="black [3213]" strokeweight="2pt"/>
                <v:line id="Straight Connector 297" o:spid="_x0000_s1028" style="position:absolute;flip:x y;visibility:visible;mso-wrap-style:square" from="0,113030" to="159385,113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fxk58QAAADcAAAADwAAAGRycy9kb3ducmV2LnhtbESPzW7CMBCE70i8g7WVegMHhAqkGIQQ&#10;IHrgwM8DrOwlSRuvo9g46dvXlSr1OJqZbzSrTW9rEan1lWMFk3EGglg7U3Gh4H47jBYgfEA2WDsm&#10;Bd/kYbMeDlaYG9fxheI1FCJB2OeooAyhyaX0uiSLfuwa4uQ9XGsxJNkW0rTYJbit5TTL3qTFitNC&#10;iQ3tStJf16dVsDjuT0c9C/jxiJ/+PDlEjV1U6vWl376DCNSH//Bf+2QUTJdz+D2TjoB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GTnxAAAANwAAAAPAAAAAAAAAAAA&#10;AAAAAKECAABkcnMvZG93bnJldi54bWxQSwUGAAAAAAQABAD5AAAAkgMAAAAA&#10;" strokecolor="black [3213]" strokeweight="2pt"/>
                <v:line id="Straight Connector 298" o:spid="_x0000_s1029" style="position:absolute;flip:x y;visibility:visible;mso-wrap-style:square" from="0,255905" to="159385,255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PwlcEAAADcAAAADwAAAGRycy9kb3ducmV2LnhtbERPS2rDMBDdF3IHMYHsGjkhFNe1EkJo&#10;grvoomkPMEjjT2uNjKXKzu2jRaHLx/uXh9n2ItLoO8cKNusMBLF2puNGwdfn+TEH4QOywd4xKbiR&#10;h8N+8VBiYdzEHxSvoREphH2BCtoQhkJKr1uy6NduIE5c7UaLIcGxkWbEKYXbXm6z7Ela7Dg1tDjQ&#10;qSX9c/21CvLLa3XRu4Bvdfz275tz1DhFpVbL+fgCItAc/sV/7soo2D6ntelMOgJyf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oY/CVwQAAANwAAAAPAAAAAAAAAAAAAAAA&#10;AKECAABkcnMvZG93bnJldi54bWxQSwUGAAAAAAQABAD5AAAAjwMAAAAA&#10;" strokecolor="black [3213]" strokeweight="2pt"/>
                <v:line id="Straight Connector 299" o:spid="_x0000_s1030" style="position:absolute;flip:x y;visibility:visible;mso-wrap-style:square" from="487045,174625" to="646430,174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9VDsMAAADcAAAADwAAAGRycy9kb3ducmV2LnhtbESPQWsCMRSE7wX/Q3iCt5pVpOhqFBEV&#10;PfRQ2x/wSJ67q5uXZROz6783hUKPw8x8w6w2va1FpNZXjhVMxhkIYu1MxYWCn+/D+xyED8gGa8ek&#10;4EkeNuvB2wpz4zr+ongJhUgQ9jkqKENocim9LsmiH7uGOHlX11oMSbaFNC12CW5rOc2yD2mx4rRQ&#10;YkO7kvT98rAK5sf96ahnAc/XePOfk0PU2EWlRsN+uwQRqA//4b/2ySiYLhbweyYdAb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vVQ7DAAAA3AAAAA8AAAAAAAAAAAAA&#10;AAAAoQIAAGRycy9kb3ducmV2LnhtbFBLBQYAAAAABAAEAPkAAACRAwAAAAA=&#10;" strokecolor="black [3213]" strokeweight="2pt"/>
              </v:group>
            </w:pict>
          </mc:Fallback>
        </mc:AlternateContent>
      </w:r>
    </w:p>
    <w:p w14:paraId="0EEB9BA0" w14:textId="77777777" w:rsidR="001E6AA7" w:rsidRDefault="001E6AA7" w:rsidP="00033974">
      <w:pPr>
        <w:rPr>
          <w:rFonts w:cs="Arial"/>
          <w:b/>
          <w:szCs w:val="20"/>
        </w:rPr>
      </w:pPr>
    </w:p>
    <w:p w14:paraId="777510BA" w14:textId="77777777" w:rsidR="00215B26" w:rsidRDefault="00215B26" w:rsidP="00033974">
      <w:pPr>
        <w:rPr>
          <w:rFonts w:cs="Arial"/>
          <w:b/>
          <w:szCs w:val="20"/>
        </w:rPr>
      </w:pPr>
    </w:p>
    <w:p w14:paraId="7FBDFCBF" w14:textId="77777777" w:rsidR="001E6AA7" w:rsidRDefault="001E6AA7" w:rsidP="00033974">
      <w:pPr>
        <w:rPr>
          <w:rFonts w:cs="Arial"/>
          <w:b/>
          <w:szCs w:val="20"/>
        </w:rPr>
      </w:pPr>
    </w:p>
    <w:p w14:paraId="787EB7A5" w14:textId="1B4BCD1F" w:rsidR="001E6AA7" w:rsidRDefault="00215B26" w:rsidP="00033974">
      <w:pPr>
        <w:rPr>
          <w:rFonts w:cs="Arial"/>
          <w:b/>
          <w:szCs w:val="20"/>
        </w:rPr>
      </w:pPr>
      <w:r>
        <w:rPr>
          <w:rFonts w:cs="Arial"/>
          <w:b/>
          <w:szCs w:val="20"/>
        </w:rPr>
        <w:tab/>
      </w:r>
      <w:r>
        <w:rPr>
          <w:rFonts w:cs="Arial"/>
          <w:b/>
          <w:szCs w:val="20"/>
        </w:rPr>
        <w:tab/>
      </w:r>
      <w:r>
        <w:rPr>
          <w:rFonts w:cs="Arial"/>
          <w:b/>
          <w:szCs w:val="20"/>
        </w:rPr>
        <w:tab/>
        <w:t>AND</w:t>
      </w:r>
      <w:r>
        <w:rPr>
          <w:rFonts w:cs="Arial"/>
          <w:b/>
          <w:szCs w:val="20"/>
        </w:rPr>
        <w:tab/>
      </w:r>
      <w:r>
        <w:rPr>
          <w:rFonts w:cs="Arial"/>
          <w:b/>
          <w:szCs w:val="20"/>
        </w:rPr>
        <w:tab/>
      </w:r>
      <w:r>
        <w:rPr>
          <w:rFonts w:cs="Arial"/>
          <w:b/>
          <w:szCs w:val="20"/>
        </w:rPr>
        <w:tab/>
        <w:t>NOT</w:t>
      </w:r>
      <w:r>
        <w:rPr>
          <w:rFonts w:cs="Arial"/>
          <w:b/>
          <w:szCs w:val="20"/>
        </w:rPr>
        <w:tab/>
      </w:r>
      <w:r>
        <w:rPr>
          <w:rFonts w:cs="Arial"/>
          <w:b/>
          <w:szCs w:val="20"/>
        </w:rPr>
        <w:tab/>
      </w:r>
      <w:r>
        <w:rPr>
          <w:rFonts w:cs="Arial"/>
          <w:b/>
          <w:szCs w:val="20"/>
        </w:rPr>
        <w:tab/>
        <w:t>OR</w:t>
      </w:r>
    </w:p>
    <w:p w14:paraId="30581D05" w14:textId="77777777" w:rsidR="001E6AA7" w:rsidRDefault="001E6AA7" w:rsidP="00033974">
      <w:pPr>
        <w:rPr>
          <w:rFonts w:cs="Arial"/>
          <w:b/>
          <w:szCs w:val="20"/>
        </w:rPr>
      </w:pPr>
    </w:p>
    <w:p w14:paraId="31E73737" w14:textId="5387D0AB" w:rsidR="001E6AA7" w:rsidRDefault="001E6AA7" w:rsidP="00033974">
      <w:pPr>
        <w:rPr>
          <w:rFonts w:cs="Arial"/>
          <w:szCs w:val="20"/>
        </w:rPr>
      </w:pPr>
      <w:r>
        <w:rPr>
          <w:rFonts w:cs="Arial"/>
          <w:szCs w:val="20"/>
        </w:rPr>
        <w:t xml:space="preserve">The operation of these gates is relatively self-explanatory.  For the AND gate, the current comes out only if current is coming in to both wires.  (Actually, the current in these gates is not really “ON” or “OFF”, but rather “HIGH” or “LOW”.)  Notice that this is a bit different than the series circuit, which pays attention to switches being open and closed.  Similarly, the OR gate has (high) current flowing out of it if one or the other (or both) of the inputs has (high) current flowing in. The NOT gate, known as an “inverter”, </w:t>
      </w:r>
      <w:r w:rsidR="00365752">
        <w:rPr>
          <w:rFonts w:cs="Arial"/>
          <w:szCs w:val="20"/>
        </w:rPr>
        <w:t>take high current and outputs low current, and takes low current and amplifies it to high current.</w:t>
      </w:r>
    </w:p>
    <w:p w14:paraId="1C5D0877" w14:textId="77777777" w:rsidR="00365752" w:rsidRDefault="00365752" w:rsidP="00033974">
      <w:pPr>
        <w:rPr>
          <w:rFonts w:cs="Arial"/>
          <w:szCs w:val="20"/>
        </w:rPr>
      </w:pPr>
    </w:p>
    <w:p w14:paraId="381A76A0" w14:textId="48F1E3D4" w:rsidR="00365752" w:rsidRDefault="00365752" w:rsidP="00033974">
      <w:pPr>
        <w:rPr>
          <w:rFonts w:cs="Arial"/>
          <w:szCs w:val="20"/>
        </w:rPr>
      </w:pPr>
      <w:r>
        <w:rPr>
          <w:rFonts w:cs="Arial"/>
          <w:szCs w:val="20"/>
        </w:rPr>
        <w:t>We will not get into the physics that designs these gates, but the construction can be accomplished in a variety of ways, including using transistors or something called diodes.  Underneath the hood, however, the basic wiring in the gates for AND and OR utilizes series and parallel wiring concepts.  That is why I said that the use of parallel and series circuits is “something of an oversimplification”, but I did not say that it is “inaccurate.”</w:t>
      </w:r>
    </w:p>
    <w:p w14:paraId="02BE0B25" w14:textId="77777777" w:rsidR="00365752" w:rsidRDefault="00365752" w:rsidP="00033974">
      <w:pPr>
        <w:rPr>
          <w:rFonts w:cs="Arial"/>
          <w:szCs w:val="20"/>
        </w:rPr>
      </w:pPr>
    </w:p>
    <w:p w14:paraId="4FBE36B9" w14:textId="3EB33376" w:rsidR="00365752" w:rsidRDefault="00365752" w:rsidP="00033974">
      <w:pPr>
        <w:rPr>
          <w:rFonts w:cs="Arial"/>
          <w:szCs w:val="20"/>
        </w:rPr>
      </w:pPr>
      <w:r>
        <w:rPr>
          <w:rFonts w:cs="Arial"/>
          <w:szCs w:val="20"/>
        </w:rPr>
        <w:t xml:space="preserve">The big missing piece from our logical puzzle is now to wire the concept of “NOT”. Notice that we did not talk about this during the Rock, Paper, Scissors lab, nor was it needed to implement the solution.  It is, however, required for a full picture of a “physical/mechanical logical system.”  In fact, it is </w:t>
      </w:r>
      <w:r>
        <w:rPr>
          <w:rFonts w:cs="Arial"/>
          <w:i/>
          <w:szCs w:val="20"/>
        </w:rPr>
        <w:t xml:space="preserve">more </w:t>
      </w:r>
      <w:r w:rsidR="00215B26">
        <w:rPr>
          <w:rFonts w:cs="Arial"/>
          <w:szCs w:val="20"/>
        </w:rPr>
        <w:t xml:space="preserve">required than having </w:t>
      </w:r>
      <w:r w:rsidR="00215B26">
        <w:rPr>
          <w:rFonts w:cs="Arial"/>
          <w:szCs w:val="20"/>
        </w:rPr>
        <w:lastRenderedPageBreak/>
        <w:t>both an AND and an OR gate.  We have seen DeMorgan’s Laws, so we know that  we could wire up an AND gate using OR and NOT gates:</w:t>
      </w:r>
    </w:p>
    <w:p w14:paraId="6C4F711C" w14:textId="77777777" w:rsidR="00215B26" w:rsidRDefault="00215B26" w:rsidP="00033974">
      <w:pPr>
        <w:rPr>
          <w:rFonts w:cs="Arial"/>
          <w:szCs w:val="20"/>
        </w:rPr>
      </w:pPr>
    </w:p>
    <w:p w14:paraId="7BCA0C1B" w14:textId="0C07C8D7" w:rsidR="00215B26" w:rsidRPr="00365752" w:rsidRDefault="000619E9" w:rsidP="00033974">
      <w:pPr>
        <w:rPr>
          <w:rFonts w:cs="Arial"/>
          <w:szCs w:val="20"/>
        </w:rPr>
      </w:pPr>
      <w:r>
        <w:rPr>
          <w:rFonts w:cs="Arial"/>
          <w:noProof/>
          <w:szCs w:val="20"/>
        </w:rPr>
        <mc:AlternateContent>
          <mc:Choice Requires="wpg">
            <w:drawing>
              <wp:anchor distT="0" distB="0" distL="114300" distR="114300" simplePos="0" relativeHeight="251841536" behindDoc="0" locked="0" layoutInCell="1" allowOverlap="1" wp14:anchorId="5F43ED26" wp14:editId="71029AD6">
                <wp:simplePos x="0" y="0"/>
                <wp:positionH relativeFrom="column">
                  <wp:posOffset>3312160</wp:posOffset>
                </wp:positionH>
                <wp:positionV relativeFrom="paragraph">
                  <wp:posOffset>95250</wp:posOffset>
                </wp:positionV>
                <wp:extent cx="2242185" cy="828675"/>
                <wp:effectExtent l="0" t="0" r="43815" b="34925"/>
                <wp:wrapThrough wrapText="bothSides">
                  <wp:wrapPolygon edited="0">
                    <wp:start x="8809" y="0"/>
                    <wp:lineTo x="0" y="5297"/>
                    <wp:lineTo x="0" y="15228"/>
                    <wp:lineTo x="8809" y="21186"/>
                    <wp:lineTo x="8809" y="21848"/>
                    <wp:lineTo x="10032" y="21848"/>
                    <wp:lineTo x="10277" y="21186"/>
                    <wp:lineTo x="21777" y="13241"/>
                    <wp:lineTo x="21777" y="8607"/>
                    <wp:lineTo x="18107" y="5297"/>
                    <wp:lineTo x="10032" y="0"/>
                    <wp:lineTo x="8809" y="0"/>
                  </wp:wrapPolygon>
                </wp:wrapThrough>
                <wp:docPr id="442" name="Group 442"/>
                <wp:cNvGraphicFramePr/>
                <a:graphic xmlns:a="http://schemas.openxmlformats.org/drawingml/2006/main">
                  <a:graphicData uri="http://schemas.microsoft.com/office/word/2010/wordprocessingGroup">
                    <wpg:wgp>
                      <wpg:cNvGrpSpPr/>
                      <wpg:grpSpPr>
                        <a:xfrm>
                          <a:off x="0" y="0"/>
                          <a:ext cx="2242185" cy="828675"/>
                          <a:chOff x="0" y="0"/>
                          <a:chExt cx="2242185" cy="829290"/>
                        </a:xfrm>
                      </wpg:grpSpPr>
                      <wps:wsp>
                        <wps:cNvPr id="436" name="Straight Connector 436"/>
                        <wps:cNvCnPr/>
                        <wps:spPr>
                          <a:xfrm flipH="1" flipV="1">
                            <a:off x="1339215" y="159385"/>
                            <a:ext cx="79" cy="48757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441" name="Group 441"/>
                        <wpg:cNvGrpSpPr/>
                        <wpg:grpSpPr>
                          <a:xfrm>
                            <a:off x="0" y="0"/>
                            <a:ext cx="2242185" cy="829290"/>
                            <a:chOff x="0" y="0"/>
                            <a:chExt cx="2242185" cy="829290"/>
                          </a:xfrm>
                        </wpg:grpSpPr>
                        <wpg:grpSp>
                          <wpg:cNvPr id="405" name="Group 405"/>
                          <wpg:cNvGrpSpPr/>
                          <wpg:grpSpPr>
                            <a:xfrm>
                              <a:off x="1329055" y="225425"/>
                              <a:ext cx="546100" cy="358140"/>
                              <a:chOff x="0" y="0"/>
                              <a:chExt cx="732009" cy="344170"/>
                            </a:xfrm>
                          </wpg:grpSpPr>
                          <wps:wsp>
                            <wps:cNvPr id="406" name="Delay 406"/>
                            <wps:cNvSpPr/>
                            <wps:spPr>
                              <a:xfrm>
                                <a:off x="162560" y="0"/>
                                <a:ext cx="334645" cy="344170"/>
                              </a:xfrm>
                              <a:prstGeom prst="flowChartDelay">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Connector 407"/>
                            <wps:cNvCnPr/>
                            <wps:spPr>
                              <a:xfrm flipH="1" flipV="1">
                                <a:off x="0" y="11303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08" name="Straight Connector 408"/>
                            <wps:cNvCnPr/>
                            <wps:spPr>
                              <a:xfrm flipH="1" flipV="1">
                                <a:off x="0" y="25590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09" name="Straight Connector 409"/>
                            <wps:cNvCnPr/>
                            <wps:spPr>
                              <a:xfrm flipH="1">
                                <a:off x="487046" y="173118"/>
                                <a:ext cx="244963" cy="1507"/>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11" name="Group 411"/>
                          <wpg:cNvGrpSpPr/>
                          <wpg:grpSpPr>
                            <a:xfrm>
                              <a:off x="1870710" y="236855"/>
                              <a:ext cx="371475" cy="358775"/>
                              <a:chOff x="217874" y="0"/>
                              <a:chExt cx="646996" cy="411291"/>
                            </a:xfrm>
                          </wpg:grpSpPr>
                          <wps:wsp>
                            <wps:cNvPr id="412" name="Isosceles Triangle 412"/>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Connector 414"/>
                            <wps:cNvCnPr/>
                            <wps:spPr>
                              <a:xfrm flipH="1" flipV="1">
                                <a:off x="657860" y="196919"/>
                                <a:ext cx="20701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15" name="Oval 415"/>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6" name="Group 416"/>
                          <wpg:cNvGrpSpPr/>
                          <wpg:grpSpPr>
                            <a:xfrm>
                              <a:off x="0" y="196215"/>
                              <a:ext cx="480695" cy="387985"/>
                              <a:chOff x="0" y="0"/>
                              <a:chExt cx="782320" cy="373129"/>
                            </a:xfrm>
                          </wpg:grpSpPr>
                          <wps:wsp>
                            <wps:cNvPr id="417" name="Straight Connector 417"/>
                            <wps:cNvCnPr/>
                            <wps:spPr>
                              <a:xfrm flipH="1" flipV="1">
                                <a:off x="622935" y="19431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418" name="Group 418"/>
                            <wpg:cNvGrpSpPr/>
                            <wpg:grpSpPr>
                              <a:xfrm>
                                <a:off x="0" y="0"/>
                                <a:ext cx="622935" cy="373129"/>
                                <a:chOff x="0" y="0"/>
                                <a:chExt cx="622935" cy="373129"/>
                              </a:xfrm>
                            </wpg:grpSpPr>
                            <wpg:grpSp>
                              <wpg:cNvPr id="419" name="Group 419"/>
                              <wpg:cNvGrpSpPr/>
                              <wpg:grpSpPr>
                                <a:xfrm>
                                  <a:off x="134620" y="0"/>
                                  <a:ext cx="488315" cy="373129"/>
                                  <a:chOff x="0" y="0"/>
                                  <a:chExt cx="488315" cy="373129"/>
                                </a:xfrm>
                              </wpg:grpSpPr>
                              <wps:wsp>
                                <wps:cNvPr id="420" name="Freeform 420"/>
                                <wps:cNvSpPr/>
                                <wps:spPr>
                                  <a:xfrm>
                                    <a:off x="0" y="0"/>
                                    <a:ext cx="45719" cy="373129"/>
                                  </a:xfrm>
                                  <a:custGeom>
                                    <a:avLst/>
                                    <a:gdLst>
                                      <a:gd name="connsiteX0" fmla="*/ 0 w 90623"/>
                                      <a:gd name="connsiteY0" fmla="*/ 0 h 334978"/>
                                      <a:gd name="connsiteX1" fmla="*/ 90535 w 90623"/>
                                      <a:gd name="connsiteY1" fmla="*/ 162962 h 334978"/>
                                      <a:gd name="connsiteX2" fmla="*/ 18107 w 90623"/>
                                      <a:gd name="connsiteY2" fmla="*/ 334978 h 334978"/>
                                    </a:gdLst>
                                    <a:ahLst/>
                                    <a:cxnLst>
                                      <a:cxn ang="0">
                                        <a:pos x="connsiteX0" y="connsiteY0"/>
                                      </a:cxn>
                                      <a:cxn ang="0">
                                        <a:pos x="connsiteX1" y="connsiteY1"/>
                                      </a:cxn>
                                      <a:cxn ang="0">
                                        <a:pos x="connsiteX2" y="connsiteY2"/>
                                      </a:cxn>
                                    </a:cxnLst>
                                    <a:rect l="l" t="t" r="r" b="b"/>
                                    <a:pathLst>
                                      <a:path w="90623" h="334978">
                                        <a:moveTo>
                                          <a:pt x="0" y="0"/>
                                        </a:moveTo>
                                        <a:cubicBezTo>
                                          <a:pt x="43758" y="53566"/>
                                          <a:pt x="87517" y="107132"/>
                                          <a:pt x="90535" y="162962"/>
                                        </a:cubicBezTo>
                                        <a:cubicBezTo>
                                          <a:pt x="93553" y="218792"/>
                                          <a:pt x="18107" y="334978"/>
                                          <a:pt x="18107" y="334978"/>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1" name="Group 421"/>
                                <wpg:cNvGrpSpPr/>
                                <wpg:grpSpPr>
                                  <a:xfrm>
                                    <a:off x="10160" y="10160"/>
                                    <a:ext cx="478155" cy="353695"/>
                                    <a:chOff x="0" y="0"/>
                                    <a:chExt cx="478155" cy="353695"/>
                                  </a:xfrm>
                                </wpg:grpSpPr>
                                <wps:wsp>
                                  <wps:cNvPr id="422" name="Freeform 422"/>
                                  <wps:cNvSpPr/>
                                  <wps:spPr>
                                    <a:xfrm>
                                      <a:off x="0" y="0"/>
                                      <a:ext cx="470535" cy="180340"/>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Freeform 423"/>
                                  <wps:cNvSpPr/>
                                  <wps:spPr>
                                    <a:xfrm flipV="1">
                                      <a:off x="7620" y="172720"/>
                                      <a:ext cx="470535" cy="180975"/>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24" name="Straight Connector 424"/>
                              <wps:cNvCnPr/>
                              <wps:spPr>
                                <a:xfrm flipH="1" flipV="1">
                                  <a:off x="0" y="11430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25" name="Straight Connector 425"/>
                              <wps:cNvCnPr/>
                              <wps:spPr>
                                <a:xfrm flipH="1" flipV="1">
                                  <a:off x="0" y="25717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cNvPr id="426" name="Group 426"/>
                          <wpg:cNvGrpSpPr/>
                          <wpg:grpSpPr>
                            <a:xfrm>
                              <a:off x="848360" y="469900"/>
                              <a:ext cx="496880" cy="359390"/>
                              <a:chOff x="0" y="0"/>
                              <a:chExt cx="864870" cy="411291"/>
                            </a:xfrm>
                          </wpg:grpSpPr>
                          <wps:wsp>
                            <wps:cNvPr id="427" name="Isosceles Triangle 427"/>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Straight Connector 428"/>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29" name="Straight Connector 429"/>
                            <wps:cNvCnPr/>
                            <wps:spPr>
                              <a:xfrm flipH="1" flipV="1">
                                <a:off x="657860" y="196919"/>
                                <a:ext cx="20701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30" name="Oval 430"/>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1" name="Group 431"/>
                          <wpg:cNvGrpSpPr/>
                          <wpg:grpSpPr>
                            <a:xfrm>
                              <a:off x="848360" y="0"/>
                              <a:ext cx="496880" cy="359390"/>
                              <a:chOff x="0" y="0"/>
                              <a:chExt cx="864870" cy="411291"/>
                            </a:xfrm>
                          </wpg:grpSpPr>
                          <wps:wsp>
                            <wps:cNvPr id="432" name="Isosceles Triangle 432"/>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Straight Connector 433"/>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34" name="Straight Connector 434"/>
                            <wps:cNvCnPr/>
                            <wps:spPr>
                              <a:xfrm flipH="1" flipV="1">
                                <a:off x="657860" y="196919"/>
                                <a:ext cx="20701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35" name="Oval 435"/>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7" name="Equal 437"/>
                          <wps:cNvSpPr/>
                          <wps:spPr>
                            <a:xfrm>
                              <a:off x="575310" y="202565"/>
                              <a:ext cx="162305" cy="386526"/>
                            </a:xfrm>
                            <a:prstGeom prst="mathEqual">
                              <a:avLst>
                                <a:gd name="adj1" fmla="val 4761"/>
                                <a:gd name="adj2" fmla="val 11760"/>
                              </a:avLst>
                            </a:prstGeom>
                            <a:solidFill>
                              <a:schemeClr val="tx1"/>
                            </a:solidFill>
                            <a:ln w="952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442" o:spid="_x0000_s1026" style="position:absolute;margin-left:260.8pt;margin-top:7.5pt;width:176.55pt;height:65.25pt;z-index:251841536" coordsize="2242185,8292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">
                <v:line id="Straight Connector 436" o:spid="_x0000_s1027" style="position:absolute;flip:x y;visibility:visible;mso-wrap-style:square" from="1339215,159385" to="1339294,646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1cvsMAAADcAAAADwAAAGRycy9kb3ducmV2LnhtbESPQWsCMRSE7wX/Q3iCt5q1ishqFBEV&#10;e+ih6g94JM/d1c3Lskmz6783hUKPw8x8w6w2va1FpNZXjhVMxhkIYu1MxYWC6+XwvgDhA7LB2jEp&#10;eJKHzXrwtsLcuI6/KZ5DIRKEfY4KyhCaXEqvS7Lox64hTt7NtRZDkm0hTYtdgttafmTZXFqsOC2U&#10;2NCuJP04/1gFi+P+dNSzgJ+3ePdfk0PU2EWlRsN+uwQRqA//4b/2ySiYTefweyYdAb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dXL7DAAAA3AAAAA8AAAAAAAAAAAAA&#10;AAAAoQIAAGRycy9kb3ducmV2LnhtbFBLBQYAAAAABAAEAPkAAACRAwAAAAA=&#10;" strokecolor="black [3213]" strokeweight="2pt"/>
                <v:group id="Group 441" o:spid="_x0000_s1028" style="position:absolute;width:2242185;height:829290" coordsize="2242185,8292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group id="Group 405" o:spid="_x0000_s1029" style="position:absolute;left:1329055;top:225425;width:546100;height:358140" coordsize="732009,344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3ZpAxgAAANwAAAAPAAAAZHJzL2Rvd25yZXYueG1sRI9Pa8JAFMTvhX6H5RV6&#10;M5u0WiRmFZG29BAEtSDeHtlnEsy+Ddlt/nx7t1DocZiZ3zDZZjSN6KlztWUFSRSDIC6srrlU8H36&#10;mC1BOI+ssbFMCiZysFk/PmSYajvwgfqjL0WAsEtRQeV9m0rpiooMusi2xMG72s6gD7Irpe5wCHDT&#10;yJc4fpMGaw4LFba0q6i4HX+Mgs8Bh+1r8t7nt+tuupwW+3OekFLPT+N2BcLT6P/Df+0vrWAeL+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dmkDGAAAA3AAA&#10;AA8AAAAAAAAAAAAAAAAAqQIAAGRycy9kb3ducmV2LnhtbFBLBQYAAAAABAAEAPoAAACcAwAAAAA=&#10;">
                    <v:shape id="Delay 406" o:spid="_x0000_s1030" type="#_x0000_t135" style="position:absolute;left:162560;width:334645;height:3441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wjIswwAA&#10;ANwAAAAPAAAAZHJzL2Rvd25yZXYueG1sRI/RisIwFETfBf8hXME3myriSjUtKriI4MNWP+DSXNti&#10;c1ObrO3+/WZhwcdhZs4w22wwjXhR52rLCuZRDIK4sLrmUsHtepytQTiPrLGxTAp+yEGWjkdbTLTt&#10;+YteuS9FgLBLUEHlfZtI6YqKDLrItsTBu9vOoA+yK6XusA9w08hFHK+kwZrDQoUtHSoqHvm3UbAv&#10;6MPkn/nzos8PfzjT7lieeqWmk2G3AeFp8O/wf/ukFSzjFfydCUdAp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wjIswwAAANwAAAAPAAAAAAAAAAAAAAAAAJcCAABkcnMvZG93&#10;bnJldi54bWxQSwUGAAAAAAQABAD1AAAAhwMAAAAA&#10;" filled="f" strokecolor="black [3213]" strokeweight="2pt"/>
                    <v:line id="Straight Connector 407" o:spid="_x0000_s1031" style="position:absolute;flip:x y;visibility:visible;mso-wrap-style:square" from="0,113030" to="159385,113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0zmMMAAADcAAAADwAAAGRycy9kb3ducmV2LnhtbESPQWsCMRSE7wX/Q3iCt5q1SCurUUSq&#10;2EMPVX/AI3nurm5elk3Mrv/eCEKPw8x8wyxWva1FpNZXjhVMxhkIYu1MxYWC03H7PgPhA7LB2jEp&#10;uJOH1XLwtsDcuI7/KB5CIRKEfY4KyhCaXEqvS7Lox64hTt7ZtRZDkm0hTYtdgttafmTZp7RYcVoo&#10;saFNSfp6uFkFs933fqenAX/O8eJ/J9uosYtKjYb9eg4iUB/+w6/23iiYZl/wPJOOgF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9M5jDAAAA3AAAAA8AAAAAAAAAAAAA&#10;AAAAoQIAAGRycy9kb3ducmV2LnhtbFBLBQYAAAAABAAEAPkAAACRAwAAAAA=&#10;" strokecolor="black [3213]" strokeweight="2pt"/>
                    <v:line id="Straight Connector 408" o:spid="_x0000_s1032" style="position:absolute;flip:x y;visibility:visible;mso-wrap-style:square" from="0,255905" to="159385,255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Kn6r8AAADcAAAADwAAAGRycy9kb3ducmV2LnhtbERPzYrCMBC+C75DGMGbpoqIdI0iouIe&#10;PKj7AEMytt1tJqWJaX17c1jw+PH9r7e9rUWk1leOFcymGQhi7UzFhYKf+3GyAuEDssHaMSl4kYft&#10;ZjhYY25cx1eKt1CIFMI+RwVlCE0updclWfRT1xAn7uFaiyHBtpCmxS6F21rOs2wpLVacGkpsaF+S&#10;/rs9rYLV6XA+6UXA70f89ZfZMWrsolLjUb/7AhGoDx/xv/tsFCyytDadSUdAbt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iKn6r8AAADcAAAADwAAAAAAAAAAAAAAAACh&#10;AgAAZHJzL2Rvd25yZXYueG1sUEsFBgAAAAAEAAQA+QAAAI0DAAAAAA==&#10;" strokecolor="black [3213]" strokeweight="2pt"/>
                    <v:line id="Straight Connector 409" o:spid="_x0000_s1033" style="position:absolute;flip:x;visibility:visible;mso-wrap-style:square" from="487046,173118" to="732009,174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1jvxcUAAADcAAAADwAAAGRycy9kb3ducmV2LnhtbESPQUvDQBSE74L/YXmCN7upSGljt6Ut&#10;rfSgUGO9P7PPJJj3Nu6uTfz33YLgcZiZb5j5cuBWnciHxomB8SgDRVI620hl4Pi2u5uCChHFYuuE&#10;DPxSgOXi+mqOuXW9vNKpiJVKEAk5Gqhj7HKtQ1kTYxi5jiR5n84zxiR9pa3HPsG51fdZNtGMjaSF&#10;Gjva1FR+FT9sYFtOpsfv59nTgfv3F96HDy7W3pjbm2H1CCrSEP/Df+29NfCQzeByJh0BvT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1jvxcUAAADcAAAADwAAAAAAAAAA&#10;AAAAAAChAgAAZHJzL2Rvd25yZXYueG1sUEsFBgAAAAAEAAQA+QAAAJMDAAAAAA==&#10;" strokecolor="black [3213]" strokeweight="2pt"/>
                  </v:group>
                  <v:group id="Group 411" o:spid="_x0000_s1034" style="position:absolute;left:1870710;top:236855;width:371475;height:358775" coordorigin="217874" coordsize="646996,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D8KnsUAAADcAAAA&#10;DwAAAAAAAAAAAAAAAACpAgAAZHJzL2Rvd25yZXYueG1sUEsFBgAAAAAEAAQA+gAAAJsDAAAAAA==&#10;">
                    <v:shape id="Isosceles Triangle 412" o:spid="_x0000_s1035"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CBKkxgAA&#10;ANwAAAAPAAAAZHJzL2Rvd25yZXYueG1sRI9BawIxFITvQv9DeIVepGZXRMpqFCtYih7EtHh+bF43&#10;SzcvyyZdt/76piB4HGbmG2a5HlwjeupC7VlBPslAEJfe1Fwp+PzYPb+ACBHZYOOZFPxSgPXqYbTE&#10;wvgLn6jXsRIJwqFABTbGtpAylJYcholviZP35TuHMcmukqbDS4K7Rk6zbC4d1pwWLLa0tVR+6x+n&#10;4HWv9d5sDid73PbX3fHwlo/1Wamnx2GzABFpiPfwrf1uFMzyKfyfSUdAr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CBKkxgAAANwAAAAPAAAAAAAAAAAAAAAAAJcCAABkcnMv&#10;ZG93bnJldi54bWxQSwUGAAAAAAQABAD1AAAAigMAAAAA&#10;" filled="f" strokecolor="black [3213]" strokeweight="2pt"/>
                    <v:line id="Straight Connector 414" o:spid="_x0000_s1036" style="position:absolute;flip:x y;visibility:visible;mso-wrap-style:square" from="657860,196919" to="864870,196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Y7MsMAAADcAAAADwAAAGRycy9kb3ducmV2LnhtbESPQWvCQBSE74L/YXlCb7qJhCKpqxRR&#10;sQcPVX/AY/eZpM2+Ddl1k/77rlDocZiZb5j1drStiNT7xrGCfJGBINbONFwpuF0P8xUIH5ANto5J&#10;wQ952G6mkzWWxg38SfESKpEg7EtUUIfQlVJ6XZNFv3AdcfLurrcYkuwraXocEty2cpllr9Jiw2mh&#10;xo52Nenvy8MqWB33p6MuAn7c45c/54eocYhKvczG9zcQgcbwH/5rn4yCIi/geSYdAb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K2OzLDAAAA3AAAAA8AAAAAAAAAAAAA&#10;AAAAoQIAAGRycy9kb3ducmV2LnhtbFBLBQYAAAAABAAEAPkAAACRAwAAAAA=&#10;" strokecolor="black [3213]" strokeweight="2pt"/>
                    <v:oval id="Oval 415" o:spid="_x0000_s1037"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yEUxgAA&#10;ANwAAAAPAAAAZHJzL2Rvd25yZXYueG1sRI9Pa8JAFMTvQr/D8oReSrOx0arRVUpB/HOR2uj5kX0m&#10;wezbkN1q+u27QsHjMDO/YebLztTiSq2rLCsYRDEI4tzqigsF2ffqdQLCeWSNtWVS8EsOloun3hxT&#10;bW/8RdeDL0SAsEtRQel9k0rp8pIMusg2xME729agD7ItpG7xFuCmlm9x/C4NVhwWSmzos6T8cvgx&#10;CqabY7aT53H3kqwv0+2JksrsE6We+93HDISnzj/C/+2NVjAcjOB+JhwBufg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yEUxgAAANwAAAAPAAAAAAAAAAAAAAAAAJcCAABkcnMv&#10;ZG93bnJldi54bWxQSwUGAAAAAAQABAD1AAAAigMAAAAA&#10;" filled="f" strokecolor="black [3213]" strokeweight="2pt"/>
                  </v:group>
                  <v:group id="Group 416" o:spid="_x0000_s1038" style="position:absolute;top:196215;width:480695;height:387985" coordsize="782320,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1pLqxgAAANwAAAAPAAAAZHJzL2Rvd25yZXYueG1sRI9Pa8JAFMTvBb/D8oTe&#10;6ia2lZK6ioiWHkLBRCi9PbLPJJh9G7Jr/nz7bqHgcZiZ3zDr7Wga0VPnassK4kUEgriwuuZSwTk/&#10;Pr2BcB5ZY2OZFEzkYLuZPawx0XbgE/WZL0WAsEtQQeV9m0jpiooMuoVtiYN3sZ1BH2RXSt3hEOCm&#10;kcsoWkmDNYeFClvaV1Rcs5tR8DHgsHuOD316veynn/z16zuNSanH+bh7B+Fp9Pfwf/tTK3iJV/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PWkurGAAAA3AAA&#10;AA8AAAAAAAAAAAAAAAAAqQIAAGRycy9kb3ducmV2LnhtbFBLBQYAAAAABAAEAPoAAACcAwAAAAA=&#10;">
                    <v:line id="Straight Connector 417" o:spid="_x0000_s1039" style="position:absolute;flip:x y;visibility:visible;mso-wrap-style:square" from="622935,194310" to="782320,194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SlRcMAAADcAAAADwAAAGRycy9kb3ducmV2LnhtbESPQWsCMRSE74L/ITyhN82uSCtbo4io&#10;2IOHan/AI3nubrt5WTZpdvvvG0HwOMzMN8xqM9hGROp87VhBPstAEGtnai4VfF0P0yUIH5ANNo5J&#10;wR952KzHoxUWxvX8SfESSpEg7AtUUIXQFlJ6XZFFP3MtcfJurrMYkuxKaTrsE9w2cp5lr9JizWmh&#10;wpZ2Femfy69VsDzuT0e9CPhxi9/+nB+ixj4q9TIZtu8gAg3hGX60T0bBIn+D+5l0BOT6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JkpUXDAAAA3AAAAA8AAAAAAAAAAAAA&#10;AAAAoQIAAGRycy9kb3ducmV2LnhtbFBLBQYAAAAABAAEAPkAAACRAwAAAAA=&#10;" strokecolor="black [3213]" strokeweight="2pt"/>
                    <v:group id="Group 418" o:spid="_x0000_s1040" style="position:absolute;width:622935;height:373129" coordsize="62293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0FowPDAAAA3AAAAA8A&#10;AAAAAAAAAAAAAAAAqQIAAGRycy9kb3ducmV2LnhtbFBLBQYAAAAABAAEAPoAAACZAwAAAAA=&#10;">
                      <v:group id="Group 419" o:spid="_x0000_s1041" style="position:absolute;left:134620;width:488315;height:373129" coordsize="48831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SQaYxgAAANwAAAAPAAAAZHJzL2Rvd25yZXYueG1sRI9Pa8JAFMTvhX6H5RW8&#10;6SbVljbNKiJVPIjQWCi9PbIvfzD7NmTXJH57tyD0OMzMb5h0NZpG9NS52rKCeBaBIM6trrlU8H3a&#10;Tt9AOI+ssbFMCq7kYLV8fEgx0XbgL+ozX4oAYZeggsr7NpHS5RUZdDPbEgevsJ1BH2RXSt3hEOCm&#10;kc9R9CoN1hwWKmxpU1F+zi5GwW7AYT2PP/vDudhcf08vx59DTEpNnsb1BwhPo/8P39t7rWARv8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JJBpjGAAAA3AAA&#10;AA8AAAAAAAAAAAAAAAAAqQIAAGRycy9kb3ducmV2LnhtbFBLBQYAAAAABAAEAPoAAACcAwAAAAA=&#10;">
                        <v:shape id="Freeform 420" o:spid="_x0000_s1042" style="position:absolute;width:45719;height:373129;visibility:visible;mso-wrap-style:square;v-text-anchor:middle" coordsize="90623,3349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VU7wAAA&#10;ANwAAAAPAAAAZHJzL2Rvd25yZXYueG1sRE9Ni8IwEL0L/ocwwt5sqrgi1SgiW+lNVkU8Ds3YVptJ&#10;abK166/fHBY8Pt73atObWnTUusqygkkUgyDOra64UHA+peMFCOeRNdaWScEvOdish4MVJto++Zu6&#10;oy9ECGGXoILS+yaR0uUlGXSRbYgDd7OtQR9gW0jd4jOEm1pO43guDVYcGkpsaFdS/jj+GAXXg75k&#10;mYmb11f6ee9kus/qwij1Meq3SxCeev8W/7szrWA2DfPDmXAE5Po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LVU7wAAAANwAAAAPAAAAAAAAAAAAAAAAAJcCAABkcnMvZG93bnJl&#10;di54bWxQSwUGAAAAAAQABAD1AAAAhAMAAAAA&#10;" path="m0,0c43758,53566,87517,107132,90535,162962,93553,218792,18107,334978,18107,334978e" filled="f" strokecolor="black [3213]" strokeweight="2pt">
                          <v:path arrowok="t" o:connecttype="custom" o:connectlocs="0,0;45675,181522;9135,373129" o:connectangles="0,0,0"/>
                        </v:shape>
                        <v:group id="Group 421" o:spid="_x0000_s1043" style="position:absolute;left:10160;top:10160;width:478155;height:353695" coordsize="478155,353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U8AjxAAAANwAAAAPAAAAZHJzL2Rvd25yZXYueG1sRI9Bi8IwFITvwv6H8Ba8&#10;aVpXF6lGEdkVDyKoC+Lt0TzbYvNSmmxb/70RBI/DzHzDzJedKUVDtSssK4iHEQji1OqCMwV/p9/B&#10;FITzyBpLy6TgTg6Wi4/eHBNtWz5Qc/SZCBB2CSrIva8SKV2ak0E3tBVx8K62NuiDrDOpa2wD3JRy&#10;FEXf0mDBYSHHitY5pbfjv1GwabFdfcU/ze52Xd8vp8n+vItJqf5nt5qB8NT5d/jV3moF41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CU8AjxAAAANwAAAAP&#10;AAAAAAAAAAAAAAAAAKkCAABkcnMvZG93bnJldi54bWxQSwUGAAAAAAQABAD6AAAAmgMAAAAA&#10;">
                          <v:shape id="Freeform 422" o:spid="_x0000_s1044" style="position:absolute;width:470535;height:180340;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iuHTxgAA&#10;ANwAAAAPAAAAZHJzL2Rvd25yZXYueG1sRI9Ba8JAFITvBf/D8oRepG4aRCS6BhVaWiqUagWPj+wz&#10;CWbfbrMbTf99VxB6HGbmG2aR96YRF2p9bVnB8zgBQVxYXXOp4Hv/8jQD4QOyxsYyKfglD/ly8LDA&#10;TNsrf9FlF0oRIewzVFCF4DIpfVGRQT+2jjh6J9saDFG2pdQtXiPcNDJNkqk0WHNcqNDRpqLivOuM&#10;guP6I91Owqnzo3e3PXy+orPHH6Ueh/1qDiJQH/7D9/abVjBJU7idiUdAL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iuHTxgAAANwAAAAPAAAAAAAAAAAAAAAAAJcCAABkcnMv&#10;ZG93bnJldi54bWxQSwUGAAAAAAQABAD1AAAAigMAAAAA&#10;" path="m0,0c119204,12071,238408,24143,316871,54321,395334,84499,470780,181069,470780,181069e" filled="f" strokecolor="black [3213]" strokeweight="2pt">
                            <v:path arrowok="t" o:connecttype="custom" o:connectlocs="0,0;316706,54102;470535,180340" o:connectangles="0,0,0"/>
                          </v:shape>
                          <v:shape id="Freeform 423" o:spid="_x0000_s1045" style="position:absolute;left:7620;top:172720;width:470535;height:180975;flip:y;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XCOxgAA&#10;ANwAAAAPAAAAZHJzL2Rvd25yZXYueG1sRI/dasJAFITvhb7DcgTvdKOWVmJWaQvFgiCoRbw8ZE9+&#10;NHs2zW5i+vZdoeDlMDPfMMm6N5XoqHGlZQXTSQSCOLW65FzB9/FzvADhPLLGyjIp+CUH69XTIMFY&#10;2xvvqTv4XAQIuxgVFN7XsZQuLcigm9iaOHiZbQz6IJtc6gZvAW4qOYuiF2mw5LBQYE0fBaXXQ2sU&#10;XN3W/bx275v2tDu37Ykum2x7VGo07N+WIDz1/hH+b39pBc+zOdzPhCMgV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PXCOxgAAANwAAAAPAAAAAAAAAAAAAAAAAJcCAABkcnMv&#10;ZG93bnJldi54bWxQSwUGAAAAAAQABAD1AAAAigMAAAAA&#10;" path="m0,0c119204,12071,238408,24143,316871,54321,395334,84499,470780,181069,470780,181069e" filled="f" strokecolor="black [3213]" strokeweight="2pt">
                            <v:path arrowok="t" o:connecttype="custom" o:connectlocs="0,0;316706,54293;470535,180975" o:connectangles="0,0,0"/>
                          </v:shape>
                        </v:group>
                      </v:group>
                      <v:line id="Straight Connector 424" o:spid="_x0000_s1046" style="position:absolute;flip:x y;visibility:visible;mso-wrap-style:square" from="0,114300" to="159385,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rxj8MAAADcAAAADwAAAGRycy9kb3ducmV2LnhtbESPQYvCMBSE7wv+h/AEb2uqlEWqUURU&#10;3MMeVv0Bj+TZVpuX0sS0/vvNwsIeh5n5hlltBtuISJ2vHSuYTTMQxNqZmksF18vhfQHCB2SDjWNS&#10;8CIPm/XobYWFcT1/UzyHUiQI+wIVVCG0hZReV2TRT11LnLyb6yyGJLtSmg77BLeNnGfZh7RYc1qo&#10;sKVdRfpxfloFi+P+dNR5wM9bvPuv2SFq7KNSk/GwXYIINIT/8F/7ZBTk8xx+z6QjIN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za8Y/DAAAA3AAAAA8AAAAAAAAAAAAA&#10;AAAAoQIAAGRycy9kb3ducmV2LnhtbFBLBQYAAAAABAAEAPkAAACRAwAAAAA=&#10;" strokecolor="black [3213]" strokeweight="2pt"/>
                      <v:line id="Straight Connector 425" o:spid="_x0000_s1047" style="position:absolute;flip:x y;visibility:visible;mso-wrap-style:square" from="0,257175" to="159385,257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5ZUFMMAAADcAAAADwAAAGRycy9kb3ducmV2LnhtbESPQWsCMRSE7wX/Q3iCt5pVbJHVKCIq&#10;9tBD1R/wSJ67q5uXZROz6783hUKPw8x8wyzXva1FpNZXjhVMxhkIYu1MxYWCy3n/PgfhA7LB2jEp&#10;eJKH9WrwtsTcuI5/KJ5CIRKEfY4KyhCaXEqvS7Lox64hTt7VtRZDkm0hTYtdgttaTrPsU1qsOC2U&#10;2NC2JH0/PayC+WF3POhZwK9rvPnvyT5q7KJSo2G/WYAI1If/8F/7aBTMph/weyYdAb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WVBTDAAAA3AAAAA8AAAAAAAAAAAAA&#10;AAAAoQIAAGRycy9kb3ducmV2LnhtbFBLBQYAAAAABAAEAPkAAACRAwAAAAA=&#10;" strokecolor="black [3213]" strokeweight="2pt"/>
                    </v:group>
                  </v:group>
                  <v:group id="Group 426" o:spid="_x0000_s1048" style="position:absolute;left:848360;top:469900;width:496880;height:359390" coordsize="864870,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shape id="Isosceles Triangle 427" o:spid="_x0000_s1049"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E3uBxgAA&#10;ANwAAAAPAAAAZHJzL2Rvd25yZXYueG1sRI9BawIxFITvQv9DeAUvolmltGU1ihUU0YOYiufH5nWz&#10;dPOybNJ17a9vCoUeh5n5hlmseleLjtpQeVYwnWQgiAtvKi4VXN6341cQISIbrD2TgjsFWC0fBgvM&#10;jb/xmTodS5EgHHJUYGNscilDYclhmPiGOHkfvnUYk2xLaVq8Jbir5SzLnqXDitOCxYY2lopP/eUU&#10;vB20Ppj18WxPm+57ezrupiN9VWr42K/nICL18T/8194bBU+zF/g9k46AXP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E3uBxgAAANwAAAAPAAAAAAAAAAAAAAAAAJcCAABkcnMv&#10;ZG93bnJldi54bWxQSwUGAAAAAAQABAD1AAAAigMAAAAA&#10;" filled="f" strokecolor="black [3213]" strokeweight="2pt"/>
                    <v:line id="Straight Connector 428" o:spid="_x0000_s1050"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f7ir8AAADcAAAADwAAAGRycy9kb3ducmV2LnhtbERPzYrCMBC+C75DGGFvmioiUo0iouIe&#10;POjuAwzJ2FabSWmyaX17c1jw+PH9r7e9rUWk1leOFUwnGQhi7UzFhYLfn+N4CcIHZIO1Y1LwIg/b&#10;zXCwxty4jq8Ub6EQKYR9jgrKEJpcSq9LsugnriFO3N21FkOCbSFNi10Kt7WcZdlCWqw4NZTY0L4k&#10;/bz9WQXL0+F80vOA3/f48JfpMWrsolJfo363AhGoDx/xv/tsFMxnaW06k46A3Lw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Zf7ir8AAADcAAAADwAAAAAAAAAAAAAAAACh&#10;AgAAZHJzL2Rvd25yZXYueG1sUEsFBgAAAAAEAAQA+QAAAI0DAAAAAA==&#10;" strokecolor="black [3213]" strokeweight="2pt"/>
                    <v:line id="Straight Connector 429" o:spid="_x0000_s1051" style="position:absolute;flip:x y;visibility:visible;mso-wrap-style:square" from="657860,196919" to="864870,196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tteEcQAAADcAAAADwAAAGRycy9kb3ducmV2LnhtbESPQWsCMRSE7wX/Q3gFbzWriOjWKEWq&#10;6KGHrv0Bj+S5u7p5WTZpdv33Rij0OMzMN8x6O9hGROp87VjBdJKBINbO1Fwq+Dnv35YgfEA22Dgm&#10;BXfysN2MXtaYG9fzN8UilCJB2OeooAqhzaX0uiKLfuJa4uRdXGcxJNmV0nTYJ7ht5CzLFtJizWmh&#10;wpZ2Felb8WsVLA+fx4OeBzxd4tV/TfdRYx+VGr8OH+8gAg3hP/zXPhoF89kKnmfSEZCb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214RxAAAANwAAAAPAAAAAAAAAAAA&#10;AAAAAKECAABkcnMvZG93bnJldi54bWxQSwUGAAAAAAQABAD5AAAAkgMAAAAA&#10;" strokecolor="black [3213]" strokeweight="2pt"/>
                    <v:oval id="Oval 430" o:spid="_x0000_s1052"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d7swQAA&#10;ANwAAAAPAAAAZHJzL2Rvd25yZXYueG1sRE/LisIwFN0P+A/hCm5E07EyajXKIIiPzeBzfWmubbG5&#10;KU3U+vdmIczycN6zRWNK8aDaFZYVfPcjEMSp1QVnCk7HVW8MwnlkjaVlUvAiB4t562uGibZP3tPj&#10;4DMRQtglqCD3vkqkdGlOBl3fVsSBu9raoA+wzqSu8RnCTSkHUfQjDRYcGnKsaJlTejvcjYLJ5nza&#10;yeuo6cbr22R7obgwf7FSnXbzOwXhqfH/4o97oxUM4zA/nAlHQM7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Une7MEAAADcAAAADwAAAAAAAAAAAAAAAACXAgAAZHJzL2Rvd25y&#10;ZXYueG1sUEsFBgAAAAAEAAQA9QAAAIUDAAAAAA==&#10;" filled="f" strokecolor="black [3213]" strokeweight="2pt"/>
                  </v:group>
                  <v:group id="Group 431" o:spid="_x0000_s1053" style="position:absolute;left:848360;width:496880;height:359390" coordsize="864870,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ilb+xgAAANwAAAAPAAAAZHJzL2Rvd25yZXYueG1sRI9Pa8JAFMTvQr/D8gq9&#10;mU2aWkqaVURq6UEKaqH09sg+k2D2bciu+fPtXaHgcZiZ3zD5ajSN6KlztWUFSRSDIC6srrlU8HPc&#10;zt9AOI+ssbFMCiZysFo+zHLMtB14T/3BlyJA2GWooPK+zaR0RUUGXWRb4uCdbGfQB9mVUnc4BLhp&#10;5HMcv0qDNYeFClvaVFScDxej4HPAYZ0mH/3ufNpMf8fF9+8uIaWeHsf1OwhPo7+H/9tfWsFL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Vv7GAAAA3AAA&#10;AA8AAAAAAAAAAAAAAAAAqQIAAGRycy9kb3ducmV2LnhtbFBLBQYAAAAABAAEAPoAAACcAwAAAAA=&#10;">
                    <v:shape id="Isosceles Triangle 432" o:spid="_x0000_s1054"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U7ExgAA&#10;ANwAAAAPAAAAZHJzL2Rvd25yZXYueG1sRI9BawIxFITvQv9DeAUvolltKWU1ihUU0YOYiufH5nWz&#10;dPOybNJ17a9vCoUeh5n5hlmseleLjtpQeVYwnWQgiAtvKi4VXN6341cQISIbrD2TgjsFWC0fBgvM&#10;jb/xmTodS5EgHHJUYGNscilDYclhmPiGOHkfvnUYk2xLaVq8Jbir5SzLXqTDitOCxYY2lopP/eUU&#10;vB20Ppj18WxPm+57ezrupiN9VWr42K/nICL18T/8194bBc9PM/g9k46AXP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vU7ExgAAANwAAAAPAAAAAAAAAAAAAAAAAJcCAABkcnMv&#10;ZG93bnJldi54bWxQSwUGAAAAAAQABAD1AAAAigMAAAAA&#10;" filled="f" strokecolor="black [3213]" strokeweight="2pt"/>
                    <v:line id="Straight Connector 433" o:spid="_x0000_s1055"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r/JsQAAADcAAAADwAAAGRycy9kb3ducmV2LnhtbESP3WoCMRSE7wu+QziCdzXrD0VWo4io&#10;6EUvavsAh+S4u7o5WTYxu769KRR6OczMN8xq09taRGp95VjBZJyBINbOVFwo+Pk+vC9A+IBssHZM&#10;Cp7kYbMevK0wN67jL4qXUIgEYZ+jgjKEJpfS65Is+rFriJN3da3FkGRbSNNil+C2ltMs+5AWK04L&#10;JTa0K0nfLw+rYHHcn456HvB8jTf/OTlEjV1UajTst0sQgfrwH/5rn4yC+WwGv2fSEZD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6v8mxAAAANwAAAAPAAAAAAAAAAAA&#10;AAAAAKECAABkcnMvZG93bnJldi54bWxQSwUGAAAAAAQABAD5AAAAkgMAAAAA&#10;" strokecolor="black [3213]" strokeweight="2pt"/>
                    <v:line id="Straight Connector 434" o:spid="_x0000_s1056" style="position:absolute;flip:x y;visibility:visible;mso-wrap-style:square" from="657860,196919" to="864870,196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NnUsQAAADcAAAADwAAAGRycy9kb3ducmV2LnhtbESPwWrDMBBE74X8g9hAb42c1pTgWA4h&#10;NCE99NAkH7BIG9uJtTKWKrt/XxUKPQ4z84YpN5PtRKTBt44VLBcZCGLtTMu1gst5/7QC4QOywc4x&#10;KfgmD5tq9lBiYdzInxRPoRYJwr5ABU0IfSGl1w1Z9AvXEyfv6gaLIcmhlmbAMcFtJ5+z7FVabDkt&#10;NNjTriF9P31ZBavD2/Gg84Dv13jzH8t91DhGpR7n03YNItAU/sN/7aNRkL/k8HsmHQFZ/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A2dSxAAAANwAAAAPAAAAAAAAAAAA&#10;AAAAAKECAABkcnMvZG93bnJldi54bWxQSwUGAAAAAAQABAD5AAAAkgMAAAAA&#10;" strokecolor="black [3213]" strokeweight="2pt"/>
                    <v:oval id="Oval 435" o:spid="_x0000_s1057"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Pn10xgAA&#10;ANwAAAAPAAAAZHJzL2Rvd25yZXYueG1sRI9Pa8JAFMTvBb/D8gQvRTc11proKkUQtZdSq54f2Zc/&#10;mH0bsqum374rFHocZuY3zGLVmVrcqHWVZQUvowgEcWZ1xYWC4/dmOAPhPLLG2jIp+CEHq2XvaYGp&#10;tnf+otvBFyJA2KWooPS+SaV0WUkG3cg2xMHLbWvQB9kWUrd4D3BTy3EUTaXBisNCiQ2tS8ouh6tR&#10;kOxOxw+Zv3XP8faS7M8UV+YzVmrQ797nIDx1/j/8195pBZP4FR5nwh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1Pn10xgAAANwAAAAPAAAAAAAAAAAAAAAAAJcCAABkcnMv&#10;ZG93bnJldi54bWxQSwUGAAAAAAQABAD1AAAAigMAAAAA&#10;" filled="f" strokecolor="black [3213]" strokeweight="2pt"/>
                  </v:group>
                  <v:shape id="Equal 437" o:spid="_x0000_s1058" style="position:absolute;left:575310;top:202565;width:162305;height:386526;visibility:visible;mso-wrap-style:square;v-text-anchor:middle" coordsize="162305,386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2Y7zxQAA&#10;ANwAAAAPAAAAZHJzL2Rvd25yZXYueG1sRI9PawIxFMTvgt8hPMGbZrXFymoU/5VKL0Vb8PrYPHdX&#10;Ny/bJHW3374RhB6HmfkNM1+2phI3cr60rGA0TEAQZ1aXnCv4+nwdTEH4gKyxskwKfsnDctHtzDHV&#10;tuED3Y4hFxHCPkUFRQh1KqXPCjLoh7Ymjt7ZOoMhSpdL7bCJcFPJcZJMpMGS40KBNW0Kyq7HH6Og&#10;+l5/nLY24Dh7n+4Ob1t32TROqX6vXc1ABGrDf/jR3msFz08vcD8Tj4B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7ZjvPFAAAA3AAAAA8AAAAAAAAAAAAAAAAAlwIAAGRycy9k&#10;b3ducmV2LnhtbFBLBQYAAAAABAAEAPUAAACJAwAAAAA=&#10;" path="m21514,152133l140791,152133,140791,170535,21514,170535,21514,152133xm21514,215991l140791,215991,140791,234393,21514,234393,21514,215991xe" fillcolor="black [3213]" strokecolor="black [3213]">
                    <v:path arrowok="t" o:connecttype="custom" o:connectlocs="21514,152133;140791,152133;140791,170535;21514,170535;21514,152133;21514,215991;140791,215991;140791,234393;21514,234393;21514,215991" o:connectangles="0,0,0,0,0,0,0,0,0,0"/>
                  </v:shape>
                </v:group>
                <w10:wrap type="through"/>
              </v:group>
            </w:pict>
          </mc:Fallback>
        </mc:AlternateContent>
      </w:r>
      <w:r>
        <w:rPr>
          <w:rFonts w:cs="Arial"/>
          <w:noProof/>
          <w:szCs w:val="20"/>
        </w:rPr>
        <mc:AlternateContent>
          <mc:Choice Requires="wpg">
            <w:drawing>
              <wp:anchor distT="0" distB="0" distL="114300" distR="114300" simplePos="0" relativeHeight="251833344" behindDoc="0" locked="0" layoutInCell="1" allowOverlap="1" wp14:anchorId="49F4F43F" wp14:editId="0BFAE9CC">
                <wp:simplePos x="0" y="0"/>
                <wp:positionH relativeFrom="column">
                  <wp:posOffset>234315</wp:posOffset>
                </wp:positionH>
                <wp:positionV relativeFrom="paragraph">
                  <wp:posOffset>95250</wp:posOffset>
                </wp:positionV>
                <wp:extent cx="2248535" cy="829310"/>
                <wp:effectExtent l="0" t="0" r="37465" b="34290"/>
                <wp:wrapThrough wrapText="bothSides">
                  <wp:wrapPolygon edited="0">
                    <wp:start x="8540" y="0"/>
                    <wp:lineTo x="0" y="5292"/>
                    <wp:lineTo x="0" y="13893"/>
                    <wp:lineTo x="8540" y="21170"/>
                    <wp:lineTo x="8540" y="21832"/>
                    <wp:lineTo x="9760" y="21832"/>
                    <wp:lineTo x="10004" y="21170"/>
                    <wp:lineTo x="21716" y="14554"/>
                    <wp:lineTo x="21716" y="8600"/>
                    <wp:lineTo x="17324" y="4631"/>
                    <wp:lineTo x="9760" y="0"/>
                    <wp:lineTo x="8540" y="0"/>
                  </wp:wrapPolygon>
                </wp:wrapThrough>
                <wp:docPr id="369" name="Group 369"/>
                <wp:cNvGraphicFramePr/>
                <a:graphic xmlns:a="http://schemas.openxmlformats.org/drawingml/2006/main">
                  <a:graphicData uri="http://schemas.microsoft.com/office/word/2010/wordprocessingGroup">
                    <wpg:wgp>
                      <wpg:cNvGrpSpPr/>
                      <wpg:grpSpPr>
                        <a:xfrm>
                          <a:off x="0" y="0"/>
                          <a:ext cx="2248535" cy="829310"/>
                          <a:chOff x="0" y="0"/>
                          <a:chExt cx="3008630" cy="795655"/>
                        </a:xfrm>
                      </wpg:grpSpPr>
                      <wpg:grpSp>
                        <wpg:cNvPr id="321" name="Group 321"/>
                        <wpg:cNvGrpSpPr/>
                        <wpg:grpSpPr>
                          <a:xfrm>
                            <a:off x="0" y="200660"/>
                            <a:ext cx="646430" cy="344170"/>
                            <a:chOff x="0" y="0"/>
                            <a:chExt cx="646430" cy="344170"/>
                          </a:xfrm>
                        </wpg:grpSpPr>
                        <wps:wsp>
                          <wps:cNvPr id="322" name="Delay 322"/>
                          <wps:cNvSpPr/>
                          <wps:spPr>
                            <a:xfrm>
                              <a:off x="162560" y="0"/>
                              <a:ext cx="334645" cy="344170"/>
                            </a:xfrm>
                            <a:prstGeom prst="flowChartDelay">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flipH="1" flipV="1">
                              <a:off x="0" y="11303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24" name="Straight Connector 324"/>
                          <wps:cNvCnPr/>
                          <wps:spPr>
                            <a:xfrm flipH="1" flipV="1">
                              <a:off x="0" y="25590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25" name="Straight Connector 325"/>
                          <wps:cNvCnPr/>
                          <wps:spPr>
                            <a:xfrm flipH="1" flipV="1">
                              <a:off x="487045" y="17462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67" name="Group 367"/>
                        <wpg:cNvGrpSpPr/>
                        <wpg:grpSpPr>
                          <a:xfrm>
                            <a:off x="1101725" y="0"/>
                            <a:ext cx="1906905" cy="795655"/>
                            <a:chOff x="0" y="0"/>
                            <a:chExt cx="1906905" cy="795655"/>
                          </a:xfrm>
                        </wpg:grpSpPr>
                        <wpg:grpSp>
                          <wpg:cNvPr id="316" name="Group 316"/>
                          <wpg:cNvGrpSpPr/>
                          <wpg:grpSpPr>
                            <a:xfrm>
                              <a:off x="1409545" y="227965"/>
                              <a:ext cx="497360" cy="344805"/>
                              <a:chOff x="217874" y="0"/>
                              <a:chExt cx="646996" cy="411291"/>
                            </a:xfrm>
                          </wpg:grpSpPr>
                          <wps:wsp>
                            <wps:cNvPr id="317" name="Isosceles Triangle 317"/>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Connector 319"/>
                            <wps:cNvCnPr/>
                            <wps:spPr>
                              <a:xfrm flipH="1" flipV="1">
                                <a:off x="657860" y="196919"/>
                                <a:ext cx="20701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20" name="Oval 320"/>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6" name="Group 326"/>
                          <wpg:cNvGrpSpPr/>
                          <wpg:grpSpPr>
                            <a:xfrm>
                              <a:off x="671195" y="200025"/>
                              <a:ext cx="757407" cy="372745"/>
                              <a:chOff x="0" y="0"/>
                              <a:chExt cx="920242" cy="373129"/>
                            </a:xfrm>
                          </wpg:grpSpPr>
                          <wps:wsp>
                            <wps:cNvPr id="327" name="Straight Connector 327"/>
                            <wps:cNvCnPr/>
                            <wps:spPr>
                              <a:xfrm flipH="1" flipV="1">
                                <a:off x="622933" y="194310"/>
                                <a:ext cx="297309"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328" name="Group 328"/>
                            <wpg:cNvGrpSpPr/>
                            <wpg:grpSpPr>
                              <a:xfrm>
                                <a:off x="0" y="0"/>
                                <a:ext cx="622935" cy="373129"/>
                                <a:chOff x="0" y="0"/>
                                <a:chExt cx="622935" cy="373129"/>
                              </a:xfrm>
                            </wpg:grpSpPr>
                            <wpg:grpSp>
                              <wpg:cNvPr id="329" name="Group 329"/>
                              <wpg:cNvGrpSpPr/>
                              <wpg:grpSpPr>
                                <a:xfrm>
                                  <a:off x="134620" y="0"/>
                                  <a:ext cx="488315" cy="373129"/>
                                  <a:chOff x="0" y="0"/>
                                  <a:chExt cx="488315" cy="373129"/>
                                </a:xfrm>
                              </wpg:grpSpPr>
                              <wps:wsp>
                                <wps:cNvPr id="330" name="Freeform 330"/>
                                <wps:cNvSpPr/>
                                <wps:spPr>
                                  <a:xfrm>
                                    <a:off x="0" y="0"/>
                                    <a:ext cx="45719" cy="373129"/>
                                  </a:xfrm>
                                  <a:custGeom>
                                    <a:avLst/>
                                    <a:gdLst>
                                      <a:gd name="connsiteX0" fmla="*/ 0 w 90623"/>
                                      <a:gd name="connsiteY0" fmla="*/ 0 h 334978"/>
                                      <a:gd name="connsiteX1" fmla="*/ 90535 w 90623"/>
                                      <a:gd name="connsiteY1" fmla="*/ 162962 h 334978"/>
                                      <a:gd name="connsiteX2" fmla="*/ 18107 w 90623"/>
                                      <a:gd name="connsiteY2" fmla="*/ 334978 h 334978"/>
                                    </a:gdLst>
                                    <a:ahLst/>
                                    <a:cxnLst>
                                      <a:cxn ang="0">
                                        <a:pos x="connsiteX0" y="connsiteY0"/>
                                      </a:cxn>
                                      <a:cxn ang="0">
                                        <a:pos x="connsiteX1" y="connsiteY1"/>
                                      </a:cxn>
                                      <a:cxn ang="0">
                                        <a:pos x="connsiteX2" y="connsiteY2"/>
                                      </a:cxn>
                                    </a:cxnLst>
                                    <a:rect l="l" t="t" r="r" b="b"/>
                                    <a:pathLst>
                                      <a:path w="90623" h="334978">
                                        <a:moveTo>
                                          <a:pt x="0" y="0"/>
                                        </a:moveTo>
                                        <a:cubicBezTo>
                                          <a:pt x="43758" y="53566"/>
                                          <a:pt x="87517" y="107132"/>
                                          <a:pt x="90535" y="162962"/>
                                        </a:cubicBezTo>
                                        <a:cubicBezTo>
                                          <a:pt x="93553" y="218792"/>
                                          <a:pt x="18107" y="334978"/>
                                          <a:pt x="18107" y="334978"/>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1" name="Group 331"/>
                                <wpg:cNvGrpSpPr/>
                                <wpg:grpSpPr>
                                  <a:xfrm>
                                    <a:off x="10160" y="10160"/>
                                    <a:ext cx="478155" cy="353695"/>
                                    <a:chOff x="0" y="0"/>
                                    <a:chExt cx="478155" cy="353695"/>
                                  </a:xfrm>
                                </wpg:grpSpPr>
                                <wps:wsp>
                                  <wps:cNvPr id="332" name="Freeform 332"/>
                                  <wps:cNvSpPr/>
                                  <wps:spPr>
                                    <a:xfrm>
                                      <a:off x="0" y="0"/>
                                      <a:ext cx="470535" cy="180340"/>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Freeform 333"/>
                                  <wps:cNvSpPr/>
                                  <wps:spPr>
                                    <a:xfrm flipV="1">
                                      <a:off x="7620" y="172720"/>
                                      <a:ext cx="470535" cy="180975"/>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4" name="Straight Connector 334"/>
                              <wps:cNvCnPr/>
                              <wps:spPr>
                                <a:xfrm flipH="1" flipV="1">
                                  <a:off x="0" y="11430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35" name="Straight Connector 335"/>
                              <wps:cNvCnPr/>
                              <wps:spPr>
                                <a:xfrm flipH="1" flipV="1">
                                  <a:off x="0" y="25717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cNvPr id="356" name="Group 356"/>
                          <wpg:cNvGrpSpPr/>
                          <wpg:grpSpPr>
                            <a:xfrm>
                              <a:off x="0" y="450850"/>
                              <a:ext cx="664845" cy="344805"/>
                              <a:chOff x="0" y="0"/>
                              <a:chExt cx="864870" cy="411291"/>
                            </a:xfrm>
                          </wpg:grpSpPr>
                          <wps:wsp>
                            <wps:cNvPr id="357" name="Isosceles Triangle 357"/>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Connector 358"/>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59" name="Straight Connector 359"/>
                            <wps:cNvCnPr/>
                            <wps:spPr>
                              <a:xfrm flipH="1" flipV="1">
                                <a:off x="657860" y="196919"/>
                                <a:ext cx="20701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60" name="Oval 360"/>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1" name="Group 361"/>
                          <wpg:cNvGrpSpPr/>
                          <wpg:grpSpPr>
                            <a:xfrm>
                              <a:off x="0" y="0"/>
                              <a:ext cx="664845" cy="344805"/>
                              <a:chOff x="0" y="0"/>
                              <a:chExt cx="864870" cy="411291"/>
                            </a:xfrm>
                          </wpg:grpSpPr>
                          <wps:wsp>
                            <wps:cNvPr id="362" name="Isosceles Triangle 362"/>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Straight Connector 363"/>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64" name="Straight Connector 364"/>
                            <wps:cNvCnPr/>
                            <wps:spPr>
                              <a:xfrm flipH="1" flipV="1">
                                <a:off x="657860" y="196919"/>
                                <a:ext cx="20701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65" name="Oval 365"/>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6" name="Straight Connector 366"/>
                          <wps:cNvCnPr/>
                          <wps:spPr>
                            <a:xfrm flipH="1" flipV="1">
                              <a:off x="657225" y="153035"/>
                              <a:ext cx="106" cy="467788"/>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368" name="Equal 368"/>
                        <wps:cNvSpPr/>
                        <wps:spPr>
                          <a:xfrm>
                            <a:off x="735965" y="194945"/>
                            <a:ext cx="217170" cy="370840"/>
                          </a:xfrm>
                          <a:prstGeom prst="mathEqual">
                            <a:avLst>
                              <a:gd name="adj1" fmla="val 4761"/>
                              <a:gd name="adj2" fmla="val 11760"/>
                            </a:avLst>
                          </a:prstGeom>
                          <a:solidFill>
                            <a:schemeClr val="tx1"/>
                          </a:solidFill>
                          <a:ln w="952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69" o:spid="_x0000_s1026" style="position:absolute;margin-left:18.45pt;margin-top:7.5pt;width:177.05pt;height:65.3pt;z-index:251833344;mso-width-relative:margin;mso-height-relative:margin" coordsize="3008630,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">
                <v:group id="Group 321" o:spid="_x0000_s1027" style="position:absolute;top:200660;width:646430;height:344170" coordsize="646430,344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Q1GxAAAANwAAAAPAAAAZHJzL2Rvd25yZXYueG1sRI9Bi8IwFITvwv6H8Ba8&#10;aVplF6lGEVHxIMJWQbw9mmdbbF5KE9v67zfCwh6HmfmGWax6U4mWGldaVhCPIxDEmdUl5wou591o&#10;BsJ5ZI2VZVLwIger5cdggYm2Hf9Qm/pcBAi7BBUU3teJlC4ryKAb25o4eHfbGPRBNrnUDXYBbio5&#10;iaJvabDksFBgTZuCskf6NAr2HXbrabxtj4/75nU7f52ux5iUGn726zkIT73/D/+1D1rBdBLD+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Q1GxAAAANwAAAAP&#10;AAAAAAAAAAAAAAAAAKkCAABkcnMvZG93bnJldi54bWxQSwUGAAAAAAQABAD6AAAAmgMAAAAA&#10;">
                  <v:shape id="Delay 322" o:spid="_x0000_s1028" type="#_x0000_t135" style="position:absolute;left:162560;width:334645;height:3441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5qUqwwAA&#10;ANwAAAAPAAAAZHJzL2Rvd25yZXYueG1sRI/RisIwFETfF/yHcAXf1tQKrlRTcQVFBB+2+gGX5tqW&#10;Nje1ydr692ZhwcdhZs4w681gGvGgzlWWFcymEQji3OqKCwXXy/5zCcJ5ZI2NZVLwJAebdPSxxkTb&#10;nn/okflCBAi7BBWU3reJlC4vyaCb2pY4eDfbGfRBdoXUHfYBbhoZR9FCGqw4LJTY0q6kvM5+jYLv&#10;nL5MdsjuZ32q/e5E231x7JWajIftCoSnwb/D/+2jVjCPY/g7E46AT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5qUqwwAAANwAAAAPAAAAAAAAAAAAAAAAAJcCAABkcnMvZG93&#10;bnJldi54bWxQSwUGAAAAAAQABAD1AAAAhwMAAAAA&#10;" filled="f" strokecolor="black [3213]" strokeweight="2pt"/>
                  <v:line id="Straight Connector 323" o:spid="_x0000_s1029" style="position:absolute;flip:x y;visibility:visible;mso-wrap-style:square" from="0,113030" to="159385,113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5mknsMAAADcAAAADwAAAGRycy9kb3ducmV2LnhtbESPQWsCMRSE7wX/Q3iCt5pVS5HVKCIq&#10;9tBD1R/wSJ67q5uXZROz6783hUKPw8x8wyzXva1FpNZXjhVMxhkIYu1MxYWCy3n/PgfhA7LB2jEp&#10;eJKH9WrwtsTcuI5/KJ5CIRKEfY4KyhCaXEqvS7Lox64hTt7VtRZDkm0hTYtdgttaTrPsU1qsOC2U&#10;2NC2JH0/PayC+WF3POiPgF/XePPfk33U2EWlRsN+swARqA//4b/20SiYTWfweyYdAb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OZpJ7DAAAA3AAAAA8AAAAAAAAAAAAA&#10;AAAAoQIAAGRycy9kb3ducmV2LnhtbFBLBQYAAAAABAAEAPkAAACRAwAAAAA=&#10;" strokecolor="black [3213]" strokeweight="2pt"/>
                  <v:line id="Straight Connector 324" o:spid="_x0000_s1030" style="position:absolute;flip:x y;visibility:visible;mso-wrap-style:square" from="0,255905" to="159385,255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A86sQAAADcAAAADwAAAGRycy9kb3ducmV2LnhtbESP3WoCMRSE7wu+QziCdzXrD0VWo4io&#10;6EUvavsAh+S4u7o5WTYxu769KRR6OczMN8xq09taRGp95VjBZJyBINbOVFwo+Pk+vC9A+IBssHZM&#10;Cp7kYbMevK0wN67jL4qXUIgEYZ+jgjKEJpfS65Is+rFriJN3da3FkGRbSNNil+C2ltMs+5AWK04L&#10;JTa0K0nfLw+rYHHcn456HvB8jTf/OTlEjV1UajTst0sQgfrwH/5rn4yC2XQOv2fSEZD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8cDzqxAAAANwAAAAPAAAAAAAAAAAA&#10;AAAAAKECAABkcnMvZG93bnJldi54bWxQSwUGAAAAAAQABAD5AAAAkgMAAAAA&#10;" strokecolor="black [3213]" strokeweight="2pt"/>
                  <v:line id="Straight Connector 325" o:spid="_x0000_s1031" style="position:absolute;flip:x y;visibility:visible;mso-wrap-style:square" from="487045,174625" to="646430,174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yZccQAAADcAAAADwAAAGRycy9kb3ducmV2LnhtbESPQWsCMRSE74L/IbxCb5pVq8hqFBEV&#10;e/Cg7Q94JM/dtZuXZROz23/fFAo9DjPzDbPe9rYWkVpfOVYwGWcgiLUzFRcKPj+OoyUIH5AN1o5J&#10;wTd52G6GgzXmxnV8pXgLhUgQ9jkqKENocim9LsmiH7uGOHl311oMSbaFNC12CW5rOc2yhbRYcVoo&#10;saF9Sfrr9rQKlqfD+aTfAr7f48NfJseosYtKvb70uxWIQH34D/+1z0bBbDqH3zPpCM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PJlxxAAAANwAAAAPAAAAAAAAAAAA&#10;AAAAAKECAABkcnMvZG93bnJldi54bWxQSwUGAAAAAAQABAD5AAAAkgMAAAAA&#10;" strokecolor="black [3213]" strokeweight="2pt"/>
                </v:group>
                <v:group id="Group 367" o:spid="_x0000_s1032" style="position:absolute;left:1101725;width:1906905;height:795655" coordsize="1906905,7956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NolpxQAAANwAAAAPAAAAZHJzL2Rvd25yZXYueG1sRI9Bi8IwFITvwv6H8IS9&#10;adoVdalGEXGXPYigLoi3R/Nsi81LaWJb/70RBI/DzHzDzJedKUVDtSssK4iHEQji1OqCMwX/x5/B&#10;NwjnkTWWlknBnRwsFx+9OSbatryn5uAzESDsElSQe18lUro0J4NuaCvi4F1sbdAHWWdS19gGuCnl&#10;VxRNpMGCw0KOFa1zSq+Hm1Hw22K7GsWbZnu9rO/n43h32sak1Ge/W81AeOr8O/xq/2kFo8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DaJacUAAADcAAAA&#10;DwAAAAAAAAAAAAAAAACpAgAAZHJzL2Rvd25yZXYueG1sUEsFBgAAAAAEAAQA+gAAAJsDAAAAAA==&#10;">
                  <v:group id="Group 316" o:spid="_x0000_s1033" style="position:absolute;left:1409545;top:227965;width:497360;height:344805" coordorigin="217874" coordsize="646996,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fF+PxgAAANwAAAAPAAAAZHJzL2Rvd25yZXYueG1sRI/NasMwEITvgb6D2EJv&#10;ieyahOBGCcG0pQdTiFMovS3WxjaxVsZS/fP2VaCQ4zAz3zC7w2RaMVDvGssK4lUEgri0uuFKwdf5&#10;bbkF4TyyxtYyKZjJwWH/sNhhqu3IJxoKX4kAYZeigtr7LpXSlTUZdCvbEQfvYnuDPsi+krrHMcBN&#10;K5+jaCMNNhwWauwoq6m8Fr9GwfuI4zGJX4f8esnmn/P68zuPSamnx+n4AsLT5O/h//aHVpDEG7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N8X4/GAAAA3AAA&#10;AA8AAAAAAAAAAAAAAAAAqQIAAGRycy9kb3ducmV2LnhtbFBLBQYAAAAABAAEAPoAAACcAwAAAAA=&#10;">
                    <v:shape id="Isosceles Triangle 317" o:spid="_x0000_s1034"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1XxZxgAA&#10;ANwAAAAPAAAAZHJzL2Rvd25yZXYueG1sRI9BawIxFITvhf6H8Aq9lJpdC21ZjWIFi+hBTEvPj81z&#10;s3TzsmziuvbXG6HgcZiZb5jpfHCN6KkLtWcF+SgDQVx6U3Ol4Ptr9fwOIkRkg41nUnCmAPPZ/d0U&#10;C+NPvKdex0okCIcCFdgY20LKUFpyGEa+JU7ewXcOY5JdJU2HpwR3jRxn2at0WHNasNjS0lL5q49O&#10;wcdG641ZbPd2t+z/VrvtZ/6kf5R6fBgWExCRhngL/7fXRsFL/gbXM+kIyN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1XxZxgAAANwAAAAPAAAAAAAAAAAAAAAAAJcCAABkcnMv&#10;ZG93bnJldi54bWxQSwUGAAAAAAQABAD1AAAAigMAAAAA&#10;" filled="f" strokecolor="black [3213]" strokeweight="2pt"/>
                    <v:line id="Straight Connector 319" o:spid="_x0000_s1035" style="position:absolute;flip:x y;visibility:visible;mso-wrap-style:square" from="657860,196919" to="864870,196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1ZycQAAADcAAAADwAAAGRycy9kb3ducmV2LnhtbESPzW7CMBCE75V4B2uReitOCqpoikEI&#10;FUQPPfDzACt7SdLG6yg2Tvr2uBISx9HMfKNZrAbbiEidrx0ryCcZCGLtTM2lgvNp+zIH4QOywcYx&#10;KfgjD6vl6GmBhXE9HygeQykShH2BCqoQ2kJKryuy6CeuJU7exXUWQ5JdKU2HfYLbRr5m2Zu0WHNa&#10;qLClTUX693i1Cua7z/1OzwJ+XeKP/863UWMflXoeD+sPEIGG8Ajf23ujYJq/w/+ZdAT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HVnJxAAAANwAAAAPAAAAAAAAAAAA&#10;AAAAAKECAABkcnMvZG93bnJldi54bWxQSwUGAAAAAAQABAD5AAAAkgMAAAAA&#10;" strokecolor="black [3213]" strokeweight="2pt"/>
                    <v:oval id="Oval 320" o:spid="_x0000_s1036"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OoVUwgAA&#10;ANwAAAAPAAAAZHJzL2Rvd25yZXYueG1sRE/LisIwFN0L/kO4wmxEUy04Y8dURBAfGxlHZ31prm1p&#10;c1OajNa/NwvB5eG8F8vO1OJGrSstK5iMIxDEmdUl5wrOv5vRFwjnkTXWlknBgxws035vgYm2d/6h&#10;28nnIoSwS1BB4X2TSOmyggy6sW2IA3e1rUEfYJtL3eI9hJtaTqNoJg2WHBoKbGhdUFad/o2C+e5y&#10;PsjrZzeMt9V8/0dxaY6xUh+DbvUNwlPn3+KXe6cVxNMwP5wJR0Cm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6hVTCAAAA3AAAAA8AAAAAAAAAAAAAAAAAlwIAAGRycy9kb3du&#10;cmV2LnhtbFBLBQYAAAAABAAEAPUAAACGAwAAAAA=&#10;" filled="f" strokecolor="black [3213]" strokeweight="2pt"/>
                  </v:group>
                  <v:group id="Group 326" o:spid="_x0000_s1037" style="position:absolute;left:671195;top:200025;width:757407;height:372745" coordsize="920242,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EJUyxAAAANwAAAAPAAAAZHJzL2Rvd25yZXYueG1sRI9Bi8IwFITvwv6H8Bb2&#10;pmkVRbpGEVkXDyJYhWVvj+bZFpuX0sS2/nsjCB6HmfmGWax6U4mWGldaVhCPIhDEmdUl5wrOp+1w&#10;DsJ5ZI2VZVJwJwer5cdggYm2HR+pTX0uAoRdggoK7+tESpcVZNCNbE0cvIttDPogm1zqBrsAN5Uc&#10;R9FMGiw5LBRY06ag7JrejILfDrv1JP5p99fL5v5/mh7+9jEp9fXZr79BeOr9O/xq77SCyXgG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NEJUyxAAAANwAAAAP&#10;AAAAAAAAAAAAAAAAAKkCAABkcnMvZG93bnJldi54bWxQSwUGAAAAAAQABAD6AAAAmgMAAAAA&#10;">
                    <v:line id="Straight Connector 327" o:spid="_x0000_s1038" style="position:absolute;flip:x y;visibility:visible;mso-wrap-style:square" from="622933,194310" to="920242,194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KincQAAADcAAAADwAAAGRycy9kb3ducmV2LnhtbESPQWsCMRSE74L/IbxCb5pVi8pqFBEV&#10;e/Cg7Q94JM/dtZuXZROz23/fFAo9DjPzDbPe9rYWkVpfOVYwGWcgiLUzFRcKPj+OoyUIH5AN1o5J&#10;wTd52G6GgzXmxnV8pXgLhUgQ9jkqKENocim9LsmiH7uGOHl311oMSbaFNC12CW5rOc2yubRYcVoo&#10;saF9Sfrr9rQKlqfD+aTfAr7f48NfJseosYtKvb70uxWIQH34D/+1z0bBbLqA3zPpCM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oqKdxAAAANwAAAAPAAAAAAAAAAAA&#10;AAAAAKECAABkcnMvZG93bnJldi54bWxQSwUGAAAAAAQABAD5AAAAkgMAAAAA&#10;" strokecolor="black [3213]" strokeweight="2pt"/>
                    <v:group id="Group 328" o:spid="_x0000_s1039" style="position:absolute;width:622935;height:373129" coordsize="62293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PDpNvDAAAA3AAAAA8A&#10;AAAAAAAAAAAAAAAAqQIAAGRycy9kb3ducmV2LnhtbFBLBQYAAAAABAAEAPoAAACZAwAAAAA=&#10;">
                      <v:group id="Group 329" o:spid="_x0000_s1040" style="position:absolute;left:134620;width:488315;height:373129" coordsize="48831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jwF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aL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yPAUDGAAAA3AAA&#10;AA8AAAAAAAAAAAAAAAAAqQIAAGRycy9kb3ducmV2LnhtbFBLBQYAAAAABAAEAPoAAACcAwAAAAA=&#10;">
                        <v:shape id="Freeform 330" o:spid="_x0000_s1041" style="position:absolute;width:45719;height:373129;visibility:visible;mso-wrap-style:square;v-text-anchor:middle" coordsize="90623,3349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Xg6DwgAA&#10;ANwAAAAPAAAAZHJzL2Rvd25yZXYueG1sRE/Pa8IwFL4L+x/CG+xm002UUY0yxjp6k1UZHh/Ns61r&#10;XkqStZ1/vTkMPH58vze7yXRiIOdbywqekxQEcWV1y7WC4yGfv4LwAVljZ5kU/JGH3fZhtsFM25G/&#10;aChDLWII+wwVNCH0mZS+asigT2xPHLmzdQZDhK6W2uEYw00nX9J0JQ22HBsa7Om9oeqn/DUKTnv9&#10;XRQm7a8f+fIyyPyz6Gqj1NPj9LYGEWgKd/G/u9AKFos4P56JR0B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eDoPCAAAA3AAAAA8AAAAAAAAAAAAAAAAAlwIAAGRycy9kb3du&#10;cmV2LnhtbFBLBQYAAAAABAAEAPUAAACGAwAAAAA=&#10;" path="m0,0c43758,53566,87517,107132,90535,162962,93553,218792,18107,334978,18107,334978e" filled="f" strokecolor="black [3213]" strokeweight="2pt">
                          <v:path arrowok="t" o:connecttype="custom" o:connectlocs="0,0;45675,181522;9135,373129" o:connectangles="0,0,0"/>
                        </v:shape>
                        <v:group id="Group 331" o:spid="_x0000_s1042" style="position:absolute;left:10160;top:10160;width:478155;height:353695" coordsize="478155,353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IJubxAAAANwAAAAPAAAAZHJzL2Rvd25yZXYueG1sRI9Bi8IwFITvwv6H8Ba8&#10;adotLtI1isiueBBhVRBvj+bZFpuX0sS2/nsjCB6HmfmGmS16U4mWGldaVhCPIxDEmdUl5wqOh7/R&#10;FITzyBory6TgTg4W84/BDFNtO/6ndu9zESDsUlRQeF+nUrqsIINubGvi4F1sY9AH2eRSN9gFuKnk&#10;VxR9S4Mlh4UCa1oVlF33N6Ng3WG3TOLfdnu9rO7nw2R32sak1PCzX/6A8NT7d/jV3mgFSRLD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IJubxAAAANwAAAAP&#10;AAAAAAAAAAAAAAAAAKkCAABkcnMvZG93bnJldi54bWxQSwUGAAAAAAQABAD6AAAAmgMAAAAA&#10;">
                          <v:shape id="Freeform 332" o:spid="_x0000_s1043" style="position:absolute;width:470535;height:180340;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bprxgAA&#10;ANwAAAAPAAAAZHJzL2Rvd25yZXYueG1sRI9BawIxFITvBf9DeIKXUrOuRWQ1SisoLRVE24LHx+a5&#10;u7h5iZuo6783QqHHYWa+Yabz1tTiQo2vLCsY9BMQxLnVFRcKfr6XL2MQPiBrrC2Tght5mM86T1PM&#10;tL3yli67UIgIYZ+hgjIEl0np85IM+r51xNE72MZgiLIppG7wGuGmlmmSjKTBiuNCiY4WJeXH3dko&#10;2L9/pevXcDj750+3/t2s0Nn9Salet32bgAjUhv/wX/tDKxgOU3iciUdAzu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I+bprxgAAANwAAAAPAAAAAAAAAAAAAAAAAJcCAABkcnMv&#10;ZG93bnJldi54bWxQSwUGAAAAAAQABAD1AAAAigMAAAAA&#10;" path="m0,0c119204,12071,238408,24143,316871,54321,395334,84499,470780,181069,470780,181069e" filled="f" strokecolor="black [3213]" strokeweight="2pt">
                            <v:path arrowok="t" o:connecttype="custom" o:connectlocs="0,0;316706,54102;470535,180340" o:connectangles="0,0,0"/>
                          </v:shape>
                          <v:shape id="Freeform 333" o:spid="_x0000_s1044" style="position:absolute;left:7620;top:172720;width:470535;height:180975;flip:y;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Tis2xQAA&#10;ANwAAAAPAAAAZHJzL2Rvd25yZXYueG1sRI9Ba8JAFITvgv9heYI33WigSuoqVSgKglAV6fGRfSap&#10;2bdpdhPTf+8WBI/DzHzDLFadKUVLtSssK5iMIxDEqdUFZwrOp8/RHITzyBpLy6Tgjxyslv3eAhNt&#10;7/xF7dFnIkDYJagg975KpHRpTgbd2FbEwbva2qAPss6krvEe4KaU0yh6kwYLDgs5VrTJKb0dG6Pg&#10;5vbud9aut83l8N00F/rZXvcnpYaD7uMdhKfOv8LP9k4riOMY/s+EIyC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OKzbFAAAA3AAAAA8AAAAAAAAAAAAAAAAAlwIAAGRycy9k&#10;b3ducmV2LnhtbFBLBQYAAAAABAAEAPUAAACJAwAAAAA=&#10;" path="m0,0c119204,12071,238408,24143,316871,54321,395334,84499,470780,181069,470780,181069e" filled="f" strokecolor="black [3213]" strokeweight="2pt">
                            <v:path arrowok="t" o:connecttype="custom" o:connectlocs="0,0;316706,54293;470535,180975" o:connectangles="0,0,0"/>
                          </v:shape>
                        </v:group>
                      </v:group>
                      <v:line id="Straight Connector 334" o:spid="_x0000_s1045" style="position:absolute;flip:x y;visibility:visible;mso-wrap-style:square" from="0,114300" to="159385,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qN8QAAADcAAAADwAAAGRycy9kb3ducmV2LnhtbESP3WoCMRSE7wu+QziCdzXrD0VWo4io&#10;6EUvavsAh+S4u7o5WTYxu769KRR6OczMN8xq09taRGp95VjBZJyBINbOVFwo+Pk+vC9A+IBssHZM&#10;Cp7kYbMevK0wN67jL4qXUIgEYZ+jgjKEJpfS65Is+rFriJN3da3FkGRbSNNil+C2ltMs+5AWK04L&#10;JTa0K0nfLw+rYHHcn456HvB8jTf/OTlEjV1UajTst0sQgfrwH/5rn4yC2WwOv2fSEZD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5qao3xAAAANwAAAAPAAAAAAAAAAAA&#10;AAAAAKECAABkcnMvZG93bnJldi54bWxQSwUGAAAAAAQABAD5AAAAkgMAAAAA&#10;" strokecolor="black [3213]" strokeweight="2pt"/>
                      <v:line id="Straight Connector 335" o:spid="_x0000_s1046" style="position:absolute;flip:x y;visibility:visible;mso-wrap-style:square" from="0,257175" to="159385,257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UPrMQAAADcAAAADwAAAGRycy9kb3ducmV2LnhtbESPQWsCMRSE74L/IbyCN82qVWQ1ikgV&#10;e/Cg7Q94JM/dtZuXZZNm13/fFAo9DjPzDbPZ9bYWkVpfOVYwnWQgiLUzFRcKPj+O4xUIH5AN1o5J&#10;wZM87LbDwQZz4zq+UryFQiQI+xwVlCE0uZRel2TRT1xDnLy7ay2GJNtCmha7BLe1nGXZUlqsOC2U&#10;2NChJP11+7YKVqe380m/Bny/x4e/TI9RYxeVGr30+zWIQH34D/+1z0bBfL6A3zPpCM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5Q+sxAAAANwAAAAPAAAAAAAAAAAA&#10;AAAAAKECAABkcnMvZG93bnJldi54bWxQSwUGAAAAAAQABAD5AAAAkgMAAAAA&#10;" strokecolor="black [3213]" strokeweight="2pt"/>
                    </v:group>
                  </v:group>
                  <v:group id="Group 356" o:spid="_x0000_s1047" style="position:absolute;top:450850;width:664845;height:344805" coordsize="864870,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FuZPxgAAANwAAAAPAAAAZHJzL2Rvd25yZXYueG1sRI9Ba4NAFITvhf6H5RV6&#10;a1YblGKzEQlt6SEEYgqlt4f7ohL3rbhbNf8+GwjkOMzMN8wqn00nRhpca1lBvIhAEFdWt1wr+Dl8&#10;vryBcB5ZY2eZFJzJQb5+fFhhpu3EexpLX4sAYZehgsb7PpPSVQ0ZdAvbEwfvaAeDPsihlnrAKcBN&#10;J1+jKJUGWw4LDfa0aag6lf9GwdeEU7GMP8bt6bg5/x2S3e82JqWen+biHYSn2d/Dt/a3VrBMUr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UW5k/GAAAA3AAA&#10;AA8AAAAAAAAAAAAAAAAAqQIAAGRycy9kb3ducmV2LnhtbFBLBQYAAAAABAAEAPoAAACcAwAAAAA=&#10;">
                    <v:shape id="Isosceles Triangle 357" o:spid="_x0000_s1048"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v8WZxwAA&#10;ANwAAAAPAAAAZHJzL2Rvd25yZXYueG1sRI9BawIxFITvhf6H8Aq9FM1aaStbo1hBET2IUXp+bJ6b&#10;xc3LsknXbX99IxR6HGbmG2Y6710tOmpD5VnBaJiBIC68qbhUcDquBhMQISIbrD2Tgm8KMJ/d300x&#10;N/7KB+p0LEWCcMhRgY2xyaUMhSWHYegb4uSdfeswJtmW0rR4TXBXy+cse5UOK04LFhtaWiou+ssp&#10;+NhqvTWL3cHul93Par9bj570p1KPD/3iHUSkPv6H/9obo2D88ga3M+kIyN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r/FmccAAADcAAAADwAAAAAAAAAAAAAAAACXAgAAZHJz&#10;L2Rvd25yZXYueG1sUEsFBgAAAAAEAAQA9QAAAIsDAAAAAA==&#10;" filled="f" strokecolor="black [3213]" strokeweight="2pt"/>
                    <v:line id="Straight Connector 358" o:spid="_x0000_s1049"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tFksEAAADcAAAADwAAAGRycy9kb3ducmV2LnhtbERPS27CMBDdV+IO1lRiVxwKRSjFIFQB&#10;oosuCBxgZA9J2ngcxcYJt8cLpC6f3n+1GWwjInW+dqxgOslAEGtnai4VXM77tyUIH5ANNo5JwZ08&#10;bNajlxXmxvV8oliEUqQQ9jkqqEJocym9rsiin7iWOHFX11kMCXalNB32Kdw28j3LFtJizamhwpa+&#10;KtJ/xc0qWB52x4OeB/y+xl//M91HjX1Uavw6bD9BBBrCv/jpPhoFs4+0Np1JR0Cu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O0WSwQAAANwAAAAPAAAAAAAAAAAAAAAA&#10;AKECAABkcnMvZG93bnJldi54bWxQSwUGAAAAAAQABAD5AAAAjwMAAAAA&#10;" strokecolor="black [3213]" strokeweight="2pt"/>
                    <v:line id="Straight Connector 359" o:spid="_x0000_s1050" style="position:absolute;flip:x y;visibility:visible;mso-wrap-style:square" from="657860,196919" to="864870,196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fgCcQAAADcAAAADwAAAGRycy9kb3ducmV2LnhtbESPwW7CMBBE75X4B2uReisOLUUQMAhV&#10;gOihhwIfsLKXJBCvo9g44e/rSpV6HM3MG81y3dtaRGp95VjBeJSBINbOVFwoOJ92LzMQPiAbrB2T&#10;ggd5WK8GT0vMjev4m+IxFCJB2OeooAyhyaX0uiSLfuQa4uRdXGsxJNkW0rTYJbit5WuWTaXFitNC&#10;iQ19lKRvx7tVMNtvD3s9Cfh5iVf/Nd5FjV1U6nnYbxYgAvXhP/zXPhgFb+9z+D2TjoB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d+AJxAAAANwAAAAPAAAAAAAAAAAA&#10;AAAAAKECAABkcnMvZG93bnJldi54bWxQSwUGAAAAAAQABAD5AAAAkgMAAAAA&#10;" strokecolor="black [3213]" strokeweight="2pt"/>
                    <v:oval id="Oval 360" o:spid="_x0000_s1051"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UDyUwgAA&#10;ANwAAAAPAAAAZHJzL2Rvd25yZXYueG1sRE/LisIwFN0L8w/hDrgRTceCjh1TGQTxsREdnfWlubal&#10;zU1pota/NwvB5eG854vO1OJGrSstK/gaRSCIM6tLzhWc/lbDbxDOI2usLZOCBzlYpB+9OSba3vlA&#10;t6PPRQhhl6CCwvsmkdJlBRl0I9sQB+5iW4M+wDaXusV7CDe1HEfRRBosOTQU2NCyoKw6Xo2C2eZ8&#10;2snLtBvE62q2/ae4NPtYqf5n9/sDwlPn3+KXe6MVxJMwP5wJR0Cm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QPJTCAAAA3AAAAA8AAAAAAAAAAAAAAAAAlwIAAGRycy9kb3du&#10;cmV2LnhtbFBLBQYAAAAABAAEAPUAAACGAwAAAAA=&#10;" filled="f" strokecolor="black [3213]" strokeweight="2pt"/>
                  </v:group>
                  <v:group id="Group 361" o:spid="_x0000_s1052" style="position:absolute;width:664845;height:344805" coordsize="864870,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k7SGxgAAANwAAAAPAAAAZHJzL2Rvd25yZXYueG1sRI/NasMwEITvgb6D2EJv&#10;ieyahOBGCcG0pQdTiFMovS3WxjaxVsZS/fP2VaCQ4zAz3zC7w2RaMVDvGssK4lUEgri0uuFKwdf5&#10;bbkF4TyyxtYyKZjJwWH/sNhhqu3IJxoKX4kAYZeigtr7LpXSlTUZdCvbEQfvYnuDPsi+krrHMcBN&#10;K5+jaCMNNhwWauwoq6m8Fr9GwfuI4zGJX4f8esnmn/P68zuPSamnx+n4AsLT5O/h//aHVpBsYr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TtIbGAAAA3AAA&#10;AA8AAAAAAAAAAAAAAAAAqQIAAGRycy9kb3ducmV2LnhtbFBLBQYAAAAABAAEAPoAAACcAwAAAAA=&#10;">
                    <v:shape id="Isosceles Triangle 362" o:spid="_x0000_s1053"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Ky8xgAA&#10;ANwAAAAPAAAAZHJzL2Rvd25yZXYueG1sRI9BawIxFITvQv9DeAUvolktSFmNYgWL6EFMi+fH5rlZ&#10;unlZNum67a9vBKHHYWa+YZbr3tWiozZUnhVMJxkI4sKbiksFnx+78SuIEJEN1p5JwQ8FWK+eBkvM&#10;jb/xmTodS5EgHHJUYGNscilDYclhmPiGOHlX3zqMSbalNC3eEtzVcpZlc+mw4rRgsaGtpeJLfzsF&#10;bwetD2ZzPNvTtvvdnY7v05G+KDV87jcLEJH6+B9+tPdGwct8Bv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pKy8xgAAANwAAAAPAAAAAAAAAAAAAAAAAJcCAABkcnMv&#10;ZG93bnJldi54bWxQSwUGAAAAAAQABAD1AAAAigMAAAAA&#10;" filled="f" strokecolor="black [3213]" strokeweight="2pt"/>
                    <v:line id="Straight Connector 363" o:spid="_x0000_s1054"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MdXsMAAADcAAAADwAAAGRycy9kb3ducmV2LnhtbESPQWsCMRSE7wX/Q3iCt5pVi8hqFBEV&#10;PfRQ2x/wSJ67q5uXZROz6783hUKPw8x8w6w2va1FpNZXjhVMxhkIYu1MxYWCn+/D+wKED8gGa8ek&#10;4EkeNuvB2wpz4zr+ongJhUgQ9jkqKENocim9LsmiH7uGOHlX11oMSbaFNC12CW5rOc2yubRYcVoo&#10;saFdSfp+eVgFi+P+dNQfAc/XePOfk0PU2EWlRsN+uwQRqA//4b/2ySiYzWfweyYdAb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XzHV7DAAAA3AAAAA8AAAAAAAAAAAAA&#10;AAAAoQIAAGRycy9kb3ducmV2LnhtbFBLBQYAAAAABAAEAPkAAACRAwAAAAA=&#10;" strokecolor="black [3213]" strokeweight="2pt"/>
                    <v:line id="Straight Connector 364" o:spid="_x0000_s1055" style="position:absolute;flip:x y;visibility:visible;mso-wrap-style:square" from="657860,196919" to="864870,196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hqFKsMAAADcAAAADwAAAGRycy9kb3ducmV2LnhtbESPQWsCMRSE7wX/Q3iCt5q1ishqFBEV&#10;e+ih6g94JM/d1c3Lskmz6783hUKPw8x8w6w2va1FpNZXjhVMxhkIYu1MxYWC6+XwvgDhA7LB2jEp&#10;eJKHzXrwtsLcuI6/KZ5DIRKEfY4KyhCaXEqvS7Lox64hTt7NtRZDkm0hTYtdgttafmTZXFqsOC2U&#10;2NCuJP04/1gFi+P+dNSzgJ+3ePdfk0PU2EWlRsN+uwQRqA//4b/2ySiYzmfweyYdAb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oahSrDAAAA3AAAAA8AAAAAAAAAAAAA&#10;AAAAoQIAAGRycy9kb3ducmV2LnhtbFBLBQYAAAAABAAEAPkAAACRAwAAAAA=&#10;" strokecolor="black [3213]" strokeweight="2pt"/>
                    <v:oval id="Oval 365" o:spid="_x0000_s1056"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58MxgAA&#10;ANwAAAAPAAAAZHJzL2Rvd25yZXYueG1sRI9Ba8JAFITvBf/D8oReSt1oqNboRkQQrZdimnp+ZJ9J&#10;SPZtyG41/ffdQqHHYWa+YdabwbTiRr2rLSuYTiIQxIXVNZcK8o/98ysI55E1tpZJwTc52KSjhzUm&#10;2t75TLfMlyJA2CWooPK+S6R0RUUG3cR2xMG72t6gD7Ivpe7xHuCmlbMomkuDNYeFCjvaVVQ02ZdR&#10;sDx+5id5XQxP8aFZvl0ors17rNTjeNiuQHga/H/4r33UCuL5C/yeCUdApj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J58MxgAAANwAAAAPAAAAAAAAAAAAAAAAAJcCAABkcnMv&#10;ZG93bnJldi54bWxQSwUGAAAAAAQABAD1AAAAigMAAAAA&#10;" filled="f" strokecolor="black [3213]" strokeweight="2pt"/>
                  </v:group>
                  <v:line id="Straight Connector 366" o:spid="_x0000_s1057" style="position:absolute;flip:x y;visibility:visible;mso-wrap-style:square" from="657225,153035" to="657331,6208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S+xsQAAADcAAAADwAAAGRycy9kb3ducmV2LnhtbESPzW7CMBCE75V4B2sr9VYcKIpQwKAK&#10;AYJDD/w8wMpekrTxOopdJ317jFSJ42hmvtEs14NtRKTO144VTMYZCGLtTM2lgutl9z4H4QOywcYx&#10;KfgjD+vV6GWJhXE9nyieQykShH2BCqoQ2kJKryuy6MeuJU7ezXUWQ5JdKU2HfYLbRk6zLJcWa04L&#10;Fba0qUj/nH+tgvl+e9jrWcDjLX77r8kuauyjUm+vw+cCRKAhPMP/7YNR8JHn8DiTjoBc3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hL7GxAAAANwAAAAPAAAAAAAAAAAA&#10;AAAAAKECAABkcnMvZG93bnJldi54bWxQSwUGAAAAAAQABAD5AAAAkgMAAAAA&#10;" strokecolor="black [3213]" strokeweight="2pt"/>
                </v:group>
                <v:shape id="Equal 368" o:spid="_x0000_s1058" style="position:absolute;left:735965;top:194945;width:217170;height:370840;visibility:visible;mso-wrap-style:square;v-text-anchor:middle" coordsize="217170,370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zAXwAAA&#10;ANwAAAAPAAAAZHJzL2Rvd25yZXYueG1sRE/NisIwEL4LvkMYYS+iibsg0jUtVhAET2ofYGjGtmwz&#10;qU203X16cxD2+PH9b7PRtuJJvW8ca1gtFQji0pmGKw3F9bDYgPAB2WDrmDT8kocsnU62mBg38Jme&#10;l1CJGMI+QQ11CF0ipS9rsuiXriOO3M31FkOEfSVNj0MMt638VGotLTYcG2rsaF9T+XN5WA3z5ujU&#10;/XSQRT7kg8pt5f7mO60/ZuPuG0SgMfyL3+6j0fC1jmvjmXgEZP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ozAXwAAAANwAAAAPAAAAAAAAAAAAAAAAAJcCAABkcnMvZG93bnJl&#10;di54bWxQSwUGAAAAAAQABAD1AAAAhAMAAAAA&#10;" path="m28786,145959l188384,145959,188384,163615,28786,163615,28786,145959xm28786,207225l188384,207225,188384,224881,28786,224881,28786,207225xe" fillcolor="black [3213]" strokecolor="black [3213]">
                  <v:path arrowok="t" o:connecttype="custom" o:connectlocs="28786,145959;188384,145959;188384,163615;28786,163615;28786,145959;28786,207225;188384,207225;188384,224881;28786,224881;28786,207225" o:connectangles="0,0,0,0,0,0,0,0,0,0"/>
                </v:shape>
                <w10:wrap type="through"/>
              </v:group>
            </w:pict>
          </mc:Fallback>
        </mc:AlternateContent>
      </w:r>
    </w:p>
    <w:p w14:paraId="0E3E1585" w14:textId="4B278BD6" w:rsidR="001E6AA7" w:rsidRDefault="001E6AA7" w:rsidP="00033974">
      <w:pPr>
        <w:rPr>
          <w:rFonts w:cs="Arial"/>
          <w:b/>
          <w:szCs w:val="20"/>
        </w:rPr>
      </w:pPr>
    </w:p>
    <w:p w14:paraId="2E4CCAD3" w14:textId="206E39D2" w:rsidR="00365752" w:rsidRDefault="00365752" w:rsidP="00033974">
      <w:pPr>
        <w:rPr>
          <w:rFonts w:cs="Arial"/>
          <w:b/>
          <w:szCs w:val="20"/>
        </w:rPr>
      </w:pPr>
    </w:p>
    <w:p w14:paraId="530DD5B2" w14:textId="77777777" w:rsidR="00365752" w:rsidRDefault="00365752" w:rsidP="00033974">
      <w:pPr>
        <w:rPr>
          <w:rFonts w:cs="Arial"/>
          <w:b/>
          <w:szCs w:val="20"/>
        </w:rPr>
      </w:pPr>
    </w:p>
    <w:p w14:paraId="18715A32" w14:textId="167179D6" w:rsidR="008042AA" w:rsidRDefault="008042AA" w:rsidP="00033974">
      <w:pPr>
        <w:rPr>
          <w:rFonts w:cs="Arial"/>
          <w:b/>
          <w:szCs w:val="20"/>
        </w:rPr>
      </w:pPr>
    </w:p>
    <w:p w14:paraId="4F9DEEE1" w14:textId="4734C7FA" w:rsidR="008042AA" w:rsidRDefault="008042AA" w:rsidP="00033974">
      <w:pPr>
        <w:rPr>
          <w:rFonts w:cs="Arial"/>
          <w:b/>
          <w:szCs w:val="20"/>
        </w:rPr>
      </w:pPr>
    </w:p>
    <w:p w14:paraId="78E208D9" w14:textId="3ACA8B83" w:rsidR="008042AA" w:rsidRDefault="008042AA" w:rsidP="00033974">
      <w:pPr>
        <w:rPr>
          <w:rFonts w:cs="Arial"/>
          <w:b/>
          <w:szCs w:val="20"/>
        </w:rPr>
      </w:pPr>
    </w:p>
    <w:p w14:paraId="127A683E" w14:textId="3926BCA0" w:rsidR="008042AA" w:rsidRDefault="008042AA" w:rsidP="00033974">
      <w:pPr>
        <w:rPr>
          <w:rFonts w:cs="Arial"/>
          <w:b/>
          <w:szCs w:val="20"/>
        </w:rPr>
      </w:pPr>
    </w:p>
    <w:p w14:paraId="1BA429B9" w14:textId="1B7C1E89" w:rsidR="000619E9" w:rsidRPr="000619E9" w:rsidRDefault="000619E9" w:rsidP="000619E9">
      <w:pPr>
        <w:rPr>
          <w:rFonts w:cs="Arial"/>
          <w:b/>
          <w:szCs w:val="20"/>
        </w:rPr>
      </w:pPr>
      <w:r>
        <w:rPr>
          <w:rFonts w:cs="Arial"/>
          <w:b/>
          <w:szCs w:val="20"/>
        </w:rPr>
        <w:tab/>
        <w:t xml:space="preserve">    </w:t>
      </w:r>
      <w:r>
        <w:rPr>
          <w:rFonts w:cs="Arial"/>
          <w:b/>
          <w:i/>
          <w:szCs w:val="20"/>
        </w:rPr>
        <w:t>P</w:t>
      </w:r>
      <w:r>
        <w:rPr>
          <w:rFonts w:cs="Arial"/>
          <w:b/>
          <w:szCs w:val="20"/>
        </w:rPr>
        <w:t xml:space="preserve"> &amp; </w:t>
      </w:r>
      <w:r>
        <w:rPr>
          <w:rFonts w:cs="Arial"/>
          <w:b/>
          <w:i/>
          <w:szCs w:val="20"/>
        </w:rPr>
        <w:t xml:space="preserve">Q </w:t>
      </w:r>
      <w:r>
        <w:rPr>
          <w:rFonts w:cs="Arial"/>
          <w:b/>
          <w:szCs w:val="20"/>
        </w:rPr>
        <w:t>= !(!</w:t>
      </w:r>
      <w:r>
        <w:rPr>
          <w:rFonts w:cs="Arial"/>
          <w:b/>
          <w:i/>
          <w:szCs w:val="20"/>
        </w:rPr>
        <w:t>P</w:t>
      </w:r>
      <w:r>
        <w:rPr>
          <w:rFonts w:cs="Arial"/>
          <w:b/>
          <w:szCs w:val="20"/>
        </w:rPr>
        <w:t xml:space="preserve"> | !</w:t>
      </w:r>
      <w:r>
        <w:rPr>
          <w:rFonts w:cs="Arial"/>
          <w:b/>
          <w:i/>
          <w:szCs w:val="20"/>
        </w:rPr>
        <w:t>Q</w:t>
      </w:r>
      <w:r>
        <w:rPr>
          <w:rFonts w:cs="Arial"/>
          <w:b/>
          <w:szCs w:val="20"/>
        </w:rPr>
        <w:t>)</w:t>
      </w:r>
      <w:r>
        <w:rPr>
          <w:rFonts w:cs="Arial"/>
          <w:b/>
          <w:szCs w:val="20"/>
        </w:rPr>
        <w:tab/>
      </w:r>
      <w:r>
        <w:rPr>
          <w:rFonts w:cs="Arial"/>
          <w:b/>
          <w:szCs w:val="20"/>
        </w:rPr>
        <w:tab/>
      </w:r>
      <w:r>
        <w:rPr>
          <w:rFonts w:cs="Arial"/>
          <w:b/>
          <w:szCs w:val="20"/>
        </w:rPr>
        <w:tab/>
      </w:r>
      <w:r>
        <w:rPr>
          <w:rFonts w:cs="Arial"/>
          <w:b/>
          <w:szCs w:val="20"/>
        </w:rPr>
        <w:tab/>
      </w:r>
      <w:r>
        <w:rPr>
          <w:rFonts w:cs="Arial"/>
          <w:b/>
          <w:szCs w:val="20"/>
        </w:rPr>
        <w:tab/>
        <w:t xml:space="preserve">  </w:t>
      </w:r>
      <w:r>
        <w:rPr>
          <w:rFonts w:cs="Arial"/>
          <w:b/>
          <w:i/>
          <w:szCs w:val="20"/>
        </w:rPr>
        <w:t>P</w:t>
      </w:r>
      <w:r>
        <w:rPr>
          <w:rFonts w:cs="Arial"/>
          <w:b/>
          <w:szCs w:val="20"/>
        </w:rPr>
        <w:t xml:space="preserve"> | </w:t>
      </w:r>
      <w:r>
        <w:rPr>
          <w:rFonts w:cs="Arial"/>
          <w:b/>
          <w:i/>
          <w:szCs w:val="20"/>
        </w:rPr>
        <w:t xml:space="preserve">Q </w:t>
      </w:r>
      <w:r>
        <w:rPr>
          <w:rFonts w:cs="Arial"/>
          <w:b/>
          <w:szCs w:val="20"/>
        </w:rPr>
        <w:t>= !(!</w:t>
      </w:r>
      <w:r>
        <w:rPr>
          <w:rFonts w:cs="Arial"/>
          <w:b/>
          <w:i/>
          <w:szCs w:val="20"/>
        </w:rPr>
        <w:t>P</w:t>
      </w:r>
      <w:r>
        <w:rPr>
          <w:rFonts w:cs="Arial"/>
          <w:b/>
          <w:szCs w:val="20"/>
        </w:rPr>
        <w:t xml:space="preserve"> &amp; !</w:t>
      </w:r>
      <w:r>
        <w:rPr>
          <w:rFonts w:cs="Arial"/>
          <w:b/>
          <w:i/>
          <w:szCs w:val="20"/>
        </w:rPr>
        <w:t>Q</w:t>
      </w:r>
      <w:r>
        <w:rPr>
          <w:rFonts w:cs="Arial"/>
          <w:b/>
          <w:szCs w:val="20"/>
        </w:rPr>
        <w:t>)</w:t>
      </w:r>
    </w:p>
    <w:p w14:paraId="7CFDCC4A" w14:textId="06CDAE4B" w:rsidR="008042AA" w:rsidRDefault="008042AA" w:rsidP="00033974">
      <w:pPr>
        <w:rPr>
          <w:rFonts w:cs="Arial"/>
          <w:b/>
          <w:szCs w:val="20"/>
        </w:rPr>
      </w:pPr>
    </w:p>
    <w:p w14:paraId="6569B3C8" w14:textId="15BBFF85" w:rsidR="000619E9" w:rsidRPr="000619E9" w:rsidRDefault="000619E9" w:rsidP="00033974">
      <w:pPr>
        <w:rPr>
          <w:rFonts w:cs="Arial"/>
          <w:b/>
          <w:szCs w:val="20"/>
        </w:rPr>
      </w:pPr>
    </w:p>
    <w:p w14:paraId="2F9334CF" w14:textId="5B84E069" w:rsidR="008042AA" w:rsidRDefault="000619E9" w:rsidP="00033974">
      <w:pPr>
        <w:rPr>
          <w:rFonts w:cs="Arial"/>
          <w:szCs w:val="20"/>
        </w:rPr>
      </w:pPr>
      <w:r>
        <w:rPr>
          <w:rFonts w:cs="Arial"/>
          <w:szCs w:val="20"/>
        </w:rPr>
        <w:t xml:space="preserve">However, the NOT gate </w:t>
      </w:r>
      <w:r>
        <w:rPr>
          <w:rFonts w:cs="Arial"/>
          <w:i/>
          <w:szCs w:val="20"/>
        </w:rPr>
        <w:t xml:space="preserve">cannot </w:t>
      </w:r>
      <w:r>
        <w:rPr>
          <w:rFonts w:cs="Arial"/>
          <w:szCs w:val="20"/>
        </w:rPr>
        <w:t>be made from a combination of AND and OR gates.</w:t>
      </w:r>
      <w:r w:rsidR="00032603">
        <w:rPr>
          <w:rFonts w:cs="Arial"/>
          <w:szCs w:val="20"/>
        </w:rPr>
        <w:t xml:space="preserve">  This is another oversimplification, but the basic construction of a NOT gate takes advantage of a transistor being a sort of electrically-powered switch.  If a high current is coming through, it flips the switch to “OFF”, preventing a main secondary line of power from flowing. If a low current is coming through, the switch does not flip and remains “ON”, allows the secondary line to flow. Therefore HIGH leads to a LOW output, and LOW leads to a HIGH output.  An oversimplification?  Definitely, but it is useful for describing to students how this sort of thing might be accomplished in circuitry.</w:t>
      </w:r>
    </w:p>
    <w:p w14:paraId="13A203A0" w14:textId="77777777" w:rsidR="00032603" w:rsidRDefault="00032603" w:rsidP="00033974">
      <w:pPr>
        <w:rPr>
          <w:rFonts w:cs="Arial"/>
          <w:szCs w:val="20"/>
        </w:rPr>
      </w:pPr>
    </w:p>
    <w:p w14:paraId="4971BEAE" w14:textId="46EDF328" w:rsidR="00032603" w:rsidRDefault="00032603" w:rsidP="00033974">
      <w:pPr>
        <w:rPr>
          <w:rFonts w:cs="Arial"/>
          <w:i/>
          <w:szCs w:val="20"/>
        </w:rPr>
      </w:pPr>
      <w:r>
        <w:rPr>
          <w:rFonts w:cs="Arial"/>
          <w:i/>
          <w:szCs w:val="20"/>
        </w:rPr>
        <w:t>Note to teacher: It is useful to present something of the physical construction of these gates to students to “demystify” the black box, but they are not to be held responsible for the material.</w:t>
      </w:r>
    </w:p>
    <w:p w14:paraId="31962A89" w14:textId="77777777" w:rsidR="00032603" w:rsidRDefault="00032603" w:rsidP="00033974">
      <w:pPr>
        <w:rPr>
          <w:rFonts w:cs="Arial"/>
          <w:i/>
          <w:szCs w:val="20"/>
        </w:rPr>
      </w:pPr>
    </w:p>
    <w:p w14:paraId="68EA9DE9" w14:textId="5155BEAB" w:rsidR="00032603" w:rsidRDefault="00032603" w:rsidP="00033974">
      <w:pPr>
        <w:rPr>
          <w:rFonts w:cs="Arial"/>
          <w:b/>
          <w:szCs w:val="20"/>
        </w:rPr>
      </w:pPr>
      <w:r>
        <w:rPr>
          <w:rFonts w:cs="Arial"/>
          <w:b/>
          <w:szCs w:val="20"/>
        </w:rPr>
        <w:t>Class Exercise</w:t>
      </w:r>
    </w:p>
    <w:p w14:paraId="0BB8F32D" w14:textId="54236EA3" w:rsidR="00032603" w:rsidRPr="00032603" w:rsidRDefault="00032603" w:rsidP="00032603">
      <w:pPr>
        <w:pStyle w:val="ListParagraph"/>
        <w:numPr>
          <w:ilvl w:val="0"/>
          <w:numId w:val="11"/>
        </w:numPr>
        <w:rPr>
          <w:rFonts w:cs="Arial"/>
          <w:szCs w:val="20"/>
        </w:rPr>
      </w:pPr>
      <w:r w:rsidRPr="00032603">
        <w:rPr>
          <w:rFonts w:cs="Arial"/>
          <w:szCs w:val="20"/>
        </w:rPr>
        <w:t>Write a formal logical expression for the following circuit.</w:t>
      </w:r>
      <w:r w:rsidR="002B53E2">
        <w:rPr>
          <w:rFonts w:cs="Arial"/>
          <w:szCs w:val="20"/>
        </w:rPr>
        <w:t xml:space="preserve"> (Note: There is no problem wiring the same </w:t>
      </w:r>
      <w:r w:rsidR="002B53E2">
        <w:rPr>
          <w:rFonts w:cs="Arial"/>
          <w:i/>
          <w:szCs w:val="20"/>
        </w:rPr>
        <w:t>x</w:t>
      </w:r>
      <w:r w:rsidR="002B53E2">
        <w:rPr>
          <w:rFonts w:cs="Arial"/>
          <w:szCs w:val="20"/>
        </w:rPr>
        <w:t xml:space="preserve"> input to two different wires.)</w:t>
      </w:r>
    </w:p>
    <w:p w14:paraId="3FC0B2C1" w14:textId="102609C3" w:rsidR="00032603" w:rsidRDefault="00032603" w:rsidP="00032603">
      <w:pPr>
        <w:pStyle w:val="ListParagraph"/>
        <w:numPr>
          <w:ilvl w:val="0"/>
          <w:numId w:val="11"/>
        </w:numPr>
        <w:rPr>
          <w:rFonts w:cs="Arial"/>
          <w:szCs w:val="20"/>
        </w:rPr>
      </w:pPr>
      <w:r>
        <w:rPr>
          <w:rFonts w:cs="Arial"/>
          <w:szCs w:val="20"/>
        </w:rPr>
        <w:t>Fill in a truth table for the circuit</w:t>
      </w:r>
    </w:p>
    <w:p w14:paraId="7B7677CC" w14:textId="7223BB5C" w:rsidR="00032603" w:rsidRDefault="00DC3914" w:rsidP="00032603">
      <w:pPr>
        <w:rPr>
          <w:rFonts w:cs="Arial"/>
          <w:szCs w:val="20"/>
        </w:rPr>
      </w:pPr>
      <w:r>
        <w:rPr>
          <w:rFonts w:cs="Arial"/>
          <w:noProof/>
          <w:szCs w:val="20"/>
        </w:rPr>
        <mc:AlternateContent>
          <mc:Choice Requires="wpg">
            <w:drawing>
              <wp:anchor distT="0" distB="0" distL="114300" distR="114300" simplePos="0" relativeHeight="251858944" behindDoc="0" locked="0" layoutInCell="1" allowOverlap="1" wp14:anchorId="5FD7B028" wp14:editId="2859B8C6">
                <wp:simplePos x="0" y="0"/>
                <wp:positionH relativeFrom="column">
                  <wp:posOffset>1869440</wp:posOffset>
                </wp:positionH>
                <wp:positionV relativeFrom="paragraph">
                  <wp:posOffset>103505</wp:posOffset>
                </wp:positionV>
                <wp:extent cx="1843405" cy="856615"/>
                <wp:effectExtent l="0" t="0" r="10795" b="6985"/>
                <wp:wrapThrough wrapText="bothSides">
                  <wp:wrapPolygon edited="0">
                    <wp:start x="298" y="0"/>
                    <wp:lineTo x="298" y="8326"/>
                    <wp:lineTo x="3869" y="10888"/>
                    <wp:lineTo x="595" y="10888"/>
                    <wp:lineTo x="298" y="20495"/>
                    <wp:lineTo x="3274" y="21136"/>
                    <wp:lineTo x="11310" y="21136"/>
                    <wp:lineTo x="21429" y="18574"/>
                    <wp:lineTo x="21429" y="14731"/>
                    <wp:lineTo x="20238" y="9607"/>
                    <wp:lineTo x="13691" y="4483"/>
                    <wp:lineTo x="6250" y="0"/>
                    <wp:lineTo x="298" y="0"/>
                  </wp:wrapPolygon>
                </wp:wrapThrough>
                <wp:docPr id="482" name="Group 482"/>
                <wp:cNvGraphicFramePr/>
                <a:graphic xmlns:a="http://schemas.openxmlformats.org/drawingml/2006/main">
                  <a:graphicData uri="http://schemas.microsoft.com/office/word/2010/wordprocessingGroup">
                    <wpg:wgp>
                      <wpg:cNvGrpSpPr/>
                      <wpg:grpSpPr>
                        <a:xfrm>
                          <a:off x="0" y="0"/>
                          <a:ext cx="1843405" cy="856615"/>
                          <a:chOff x="0" y="0"/>
                          <a:chExt cx="1843405" cy="856615"/>
                        </a:xfrm>
                      </wpg:grpSpPr>
                      <wpg:grpSp>
                        <wpg:cNvPr id="476" name="Group 476"/>
                        <wpg:cNvGrpSpPr/>
                        <wpg:grpSpPr>
                          <a:xfrm>
                            <a:off x="210820" y="17780"/>
                            <a:ext cx="1632585" cy="823595"/>
                            <a:chOff x="0" y="0"/>
                            <a:chExt cx="1632585" cy="823595"/>
                          </a:xfrm>
                        </wpg:grpSpPr>
                        <wpg:grpSp>
                          <wpg:cNvPr id="473" name="Group 473"/>
                          <wpg:cNvGrpSpPr/>
                          <wpg:grpSpPr>
                            <a:xfrm>
                              <a:off x="0" y="0"/>
                              <a:ext cx="1632585" cy="823595"/>
                              <a:chOff x="0" y="0"/>
                              <a:chExt cx="1632585" cy="823595"/>
                            </a:xfrm>
                          </wpg:grpSpPr>
                          <wpg:grpSp>
                            <wpg:cNvPr id="443" name="Group 443"/>
                            <wpg:cNvGrpSpPr/>
                            <wpg:grpSpPr>
                              <a:xfrm>
                                <a:off x="655320" y="471805"/>
                                <a:ext cx="341537" cy="344805"/>
                                <a:chOff x="217874" y="0"/>
                                <a:chExt cx="444431" cy="411291"/>
                              </a:xfrm>
                            </wpg:grpSpPr>
                            <wps:wsp>
                              <wps:cNvPr id="444" name="Isosceles Triangle 444"/>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8" name="Group 448"/>
                            <wpg:cNvGrpSpPr/>
                            <wpg:grpSpPr>
                              <a:xfrm>
                                <a:off x="958995" y="379730"/>
                                <a:ext cx="673590" cy="344170"/>
                                <a:chOff x="-27160" y="0"/>
                                <a:chExt cx="673590" cy="344170"/>
                              </a:xfrm>
                            </wpg:grpSpPr>
                            <wps:wsp>
                              <wps:cNvPr id="449" name="Delay 449"/>
                              <wps:cNvSpPr/>
                              <wps:spPr>
                                <a:xfrm>
                                  <a:off x="162560" y="0"/>
                                  <a:ext cx="334645" cy="344170"/>
                                </a:xfrm>
                                <a:prstGeom prst="flowChartDelay">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Connector 450"/>
                              <wps:cNvCnPr/>
                              <wps:spPr>
                                <a:xfrm flipH="1" flipV="1">
                                  <a:off x="-27160" y="113030"/>
                                  <a:ext cx="18288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0" y="25590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487045" y="17462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55" name="Group 455"/>
                            <wpg:cNvGrpSpPr/>
                            <wpg:grpSpPr>
                              <a:xfrm>
                                <a:off x="0" y="0"/>
                                <a:ext cx="512708" cy="372745"/>
                                <a:chOff x="0" y="0"/>
                                <a:chExt cx="622935" cy="373129"/>
                              </a:xfrm>
                            </wpg:grpSpPr>
                            <wpg:grpSp>
                              <wpg:cNvPr id="456" name="Group 456"/>
                              <wpg:cNvGrpSpPr/>
                              <wpg:grpSpPr>
                                <a:xfrm>
                                  <a:off x="134620" y="0"/>
                                  <a:ext cx="488315" cy="373129"/>
                                  <a:chOff x="0" y="0"/>
                                  <a:chExt cx="488315" cy="373129"/>
                                </a:xfrm>
                              </wpg:grpSpPr>
                              <wps:wsp>
                                <wps:cNvPr id="457" name="Freeform 457"/>
                                <wps:cNvSpPr/>
                                <wps:spPr>
                                  <a:xfrm>
                                    <a:off x="0" y="0"/>
                                    <a:ext cx="45719" cy="373129"/>
                                  </a:xfrm>
                                  <a:custGeom>
                                    <a:avLst/>
                                    <a:gdLst>
                                      <a:gd name="connsiteX0" fmla="*/ 0 w 90623"/>
                                      <a:gd name="connsiteY0" fmla="*/ 0 h 334978"/>
                                      <a:gd name="connsiteX1" fmla="*/ 90535 w 90623"/>
                                      <a:gd name="connsiteY1" fmla="*/ 162962 h 334978"/>
                                      <a:gd name="connsiteX2" fmla="*/ 18107 w 90623"/>
                                      <a:gd name="connsiteY2" fmla="*/ 334978 h 334978"/>
                                    </a:gdLst>
                                    <a:ahLst/>
                                    <a:cxnLst>
                                      <a:cxn ang="0">
                                        <a:pos x="connsiteX0" y="connsiteY0"/>
                                      </a:cxn>
                                      <a:cxn ang="0">
                                        <a:pos x="connsiteX1" y="connsiteY1"/>
                                      </a:cxn>
                                      <a:cxn ang="0">
                                        <a:pos x="connsiteX2" y="connsiteY2"/>
                                      </a:cxn>
                                    </a:cxnLst>
                                    <a:rect l="l" t="t" r="r" b="b"/>
                                    <a:pathLst>
                                      <a:path w="90623" h="334978">
                                        <a:moveTo>
                                          <a:pt x="0" y="0"/>
                                        </a:moveTo>
                                        <a:cubicBezTo>
                                          <a:pt x="43758" y="53566"/>
                                          <a:pt x="87517" y="107132"/>
                                          <a:pt x="90535" y="162962"/>
                                        </a:cubicBezTo>
                                        <a:cubicBezTo>
                                          <a:pt x="93553" y="218792"/>
                                          <a:pt x="18107" y="334978"/>
                                          <a:pt x="18107" y="334978"/>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8" name="Group 458"/>
                                <wpg:cNvGrpSpPr/>
                                <wpg:grpSpPr>
                                  <a:xfrm>
                                    <a:off x="10160" y="10160"/>
                                    <a:ext cx="478155" cy="353695"/>
                                    <a:chOff x="0" y="0"/>
                                    <a:chExt cx="478155" cy="353695"/>
                                  </a:xfrm>
                                </wpg:grpSpPr>
                                <wps:wsp>
                                  <wps:cNvPr id="459" name="Freeform 459"/>
                                  <wps:cNvSpPr/>
                                  <wps:spPr>
                                    <a:xfrm>
                                      <a:off x="0" y="0"/>
                                      <a:ext cx="470535" cy="180340"/>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Freeform 460"/>
                                  <wps:cNvSpPr/>
                                  <wps:spPr>
                                    <a:xfrm flipV="1">
                                      <a:off x="7620" y="172720"/>
                                      <a:ext cx="470535" cy="180975"/>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61" name="Straight Connector 461"/>
                              <wps:cNvCnPr/>
                              <wps:spPr>
                                <a:xfrm flipH="1" flipV="1">
                                  <a:off x="0" y="123362"/>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flipV="1">
                                  <a:off x="0" y="266237"/>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0" y="450850"/>
                                <a:ext cx="643890" cy="372745"/>
                                <a:chOff x="0" y="0"/>
                                <a:chExt cx="782320" cy="373129"/>
                              </a:xfrm>
                            </wpg:grpSpPr>
                            <wps:wsp>
                              <wps:cNvPr id="464" name="Straight Connector 464"/>
                              <wps:cNvCnPr/>
                              <wps:spPr>
                                <a:xfrm flipH="1" flipV="1">
                                  <a:off x="622935" y="19431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465" name="Group 465"/>
                              <wpg:cNvGrpSpPr/>
                              <wpg:grpSpPr>
                                <a:xfrm>
                                  <a:off x="0" y="0"/>
                                  <a:ext cx="622935" cy="373129"/>
                                  <a:chOff x="0" y="0"/>
                                  <a:chExt cx="622935" cy="373129"/>
                                </a:xfrm>
                              </wpg:grpSpPr>
                              <wpg:grpSp>
                                <wpg:cNvPr id="466" name="Group 466"/>
                                <wpg:cNvGrpSpPr/>
                                <wpg:grpSpPr>
                                  <a:xfrm>
                                    <a:off x="134620" y="0"/>
                                    <a:ext cx="488315" cy="373129"/>
                                    <a:chOff x="0" y="0"/>
                                    <a:chExt cx="488315" cy="373129"/>
                                  </a:xfrm>
                                </wpg:grpSpPr>
                                <wps:wsp>
                                  <wps:cNvPr id="467" name="Freeform 467"/>
                                  <wps:cNvSpPr/>
                                  <wps:spPr>
                                    <a:xfrm>
                                      <a:off x="0" y="0"/>
                                      <a:ext cx="45719" cy="373129"/>
                                    </a:xfrm>
                                    <a:custGeom>
                                      <a:avLst/>
                                      <a:gdLst>
                                        <a:gd name="connsiteX0" fmla="*/ 0 w 90623"/>
                                        <a:gd name="connsiteY0" fmla="*/ 0 h 334978"/>
                                        <a:gd name="connsiteX1" fmla="*/ 90535 w 90623"/>
                                        <a:gd name="connsiteY1" fmla="*/ 162962 h 334978"/>
                                        <a:gd name="connsiteX2" fmla="*/ 18107 w 90623"/>
                                        <a:gd name="connsiteY2" fmla="*/ 334978 h 334978"/>
                                      </a:gdLst>
                                      <a:ahLst/>
                                      <a:cxnLst>
                                        <a:cxn ang="0">
                                          <a:pos x="connsiteX0" y="connsiteY0"/>
                                        </a:cxn>
                                        <a:cxn ang="0">
                                          <a:pos x="connsiteX1" y="connsiteY1"/>
                                        </a:cxn>
                                        <a:cxn ang="0">
                                          <a:pos x="connsiteX2" y="connsiteY2"/>
                                        </a:cxn>
                                      </a:cxnLst>
                                      <a:rect l="l" t="t" r="r" b="b"/>
                                      <a:pathLst>
                                        <a:path w="90623" h="334978">
                                          <a:moveTo>
                                            <a:pt x="0" y="0"/>
                                          </a:moveTo>
                                          <a:cubicBezTo>
                                            <a:pt x="43758" y="53566"/>
                                            <a:pt x="87517" y="107132"/>
                                            <a:pt x="90535" y="162962"/>
                                          </a:cubicBezTo>
                                          <a:cubicBezTo>
                                            <a:pt x="93553" y="218792"/>
                                            <a:pt x="18107" y="334978"/>
                                            <a:pt x="18107" y="334978"/>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8" name="Group 468"/>
                                  <wpg:cNvGrpSpPr/>
                                  <wpg:grpSpPr>
                                    <a:xfrm>
                                      <a:off x="10160" y="10160"/>
                                      <a:ext cx="478155" cy="353695"/>
                                      <a:chOff x="0" y="0"/>
                                      <a:chExt cx="478155" cy="353695"/>
                                    </a:xfrm>
                                  </wpg:grpSpPr>
                                  <wps:wsp>
                                    <wps:cNvPr id="469" name="Freeform 469"/>
                                    <wps:cNvSpPr/>
                                    <wps:spPr>
                                      <a:xfrm>
                                        <a:off x="0" y="0"/>
                                        <a:ext cx="470535" cy="180340"/>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Freeform 470"/>
                                    <wps:cNvSpPr/>
                                    <wps:spPr>
                                      <a:xfrm flipV="1">
                                        <a:off x="7620" y="172720"/>
                                        <a:ext cx="470535" cy="180975"/>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71" name="Straight Connector 471"/>
                                <wps:cNvCnPr/>
                                <wps:spPr>
                                  <a:xfrm flipH="1" flipV="1">
                                    <a:off x="0" y="11430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72" name="Straight Connector 472"/>
                                <wps:cNvCnPr/>
                                <wps:spPr>
                                  <a:xfrm flipH="1" flipV="1">
                                    <a:off x="0" y="25717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grpSp>
                        <wps:wsp>
                          <wps:cNvPr id="474" name="Straight Connector 474"/>
                          <wps:cNvCnPr/>
                          <wps:spPr>
                            <a:xfrm flipH="1">
                              <a:off x="513080" y="192877"/>
                              <a:ext cx="46736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75" name="Straight Connector 475"/>
                          <wps:cNvCnPr/>
                          <wps:spPr>
                            <a:xfrm flipH="1" flipV="1">
                              <a:off x="970752" y="183352"/>
                              <a:ext cx="0" cy="30924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81" name="Group 481"/>
                        <wpg:cNvGrpSpPr/>
                        <wpg:grpSpPr>
                          <a:xfrm>
                            <a:off x="0" y="0"/>
                            <a:ext cx="370840" cy="856615"/>
                            <a:chOff x="0" y="0"/>
                            <a:chExt cx="370840" cy="856615"/>
                          </a:xfrm>
                        </wpg:grpSpPr>
                        <wps:wsp>
                          <wps:cNvPr id="477" name="Text Box 477"/>
                          <wps:cNvSpPr txBox="1"/>
                          <wps:spPr>
                            <a:xfrm>
                              <a:off x="0" y="0"/>
                              <a:ext cx="37084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2F4CA" w14:textId="125F082C" w:rsidR="00D40F63" w:rsidRPr="00DC3914" w:rsidRDefault="00D40F63">
                                <w:r>
                                  <w:rPr>
                                    <w: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0" y="450215"/>
                              <a:ext cx="37084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041EC" w14:textId="77777777" w:rsidR="00D40F63" w:rsidRPr="00DC3914" w:rsidRDefault="00D40F63" w:rsidP="00DC3914">
                                <w:r>
                                  <w:rPr>
                                    <w: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Text Box 479"/>
                          <wps:cNvSpPr txBox="1"/>
                          <wps:spPr>
                            <a:xfrm>
                              <a:off x="0" y="152400"/>
                              <a:ext cx="37084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FF8922" w14:textId="5F6F342A" w:rsidR="00D40F63" w:rsidRPr="00DC3914" w:rsidRDefault="00D40F63" w:rsidP="00DC3914">
                                <w:r>
                                  <w:rPr>
                                    <w:i/>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0" y="621665"/>
                              <a:ext cx="37084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F1921C" w14:textId="77777777" w:rsidR="00D40F63" w:rsidRPr="00DC3914" w:rsidRDefault="00D40F63" w:rsidP="00DC3914">
                                <w:r>
                                  <w:rPr>
                                    <w:i/>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482" o:spid="_x0000_s1124" style="position:absolute;margin-left:147.2pt;margin-top:8.15pt;width:145.15pt;height:67.45pt;z-index:251858944" coordsize="1843405,8566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">
                <v:group id="Group 476" o:spid="_x0000_s1125" style="position:absolute;left:210820;top:17780;width:1632585;height:823595" coordsize="1632585,8235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CXdKxgAAANwAAAAPAAAAZHJzL2Rvd25yZXYueG1sRI9Ba8JAFITvgv9heUJv&#10;dRNrbYlZRUSlBylUC8XbI/tMQrJvQ3ZN4r/vFgoeh5n5hknXg6lFR60rLSuIpxEI4szqknMF3+f9&#10;8zsI55E11pZJwZ0crFfjUYqJtj1/UXfyuQgQdgkqKLxvEildVpBBN7UNcfCutjXog2xzqVvsA9zU&#10;chZFC2mw5LBQYEPbgrLqdDMKDj32m5d41x2r6/Z+Ob9+/hxjUuppMmyWIDwN/hH+b39oBfO3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4Jd0rGAAAA3AAA&#10;AA8AAAAAAAAAAAAAAAAAqQIAAGRycy9kb3ducmV2LnhtbFBLBQYAAAAABAAEAPoAAACcAwAAAAA=&#10;">
                  <v:group id="Group 473" o:spid="_x0000_s1126" style="position:absolute;width:1632585;height:823595" coordsize="1632585,8235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ftTSxQAAANwAAAAPAAAAZHJzL2Rvd25yZXYueG1sRI9Ba8JAFITvBf/D8gRv&#10;uolaLdFVRFQ8SKFaKL09ss8kmH0bsmsS/71bEHocZuYbZrnuTCkaql1hWUE8ikAQp1YXnCn4vuyH&#10;HyCcR9ZYWiYFD3KwXvXelpho2/IXNWefiQBhl6CC3PsqkdKlORl0I1sRB+9qa4M+yDqTusY2wE0p&#10;x1E0kwYLDgs5VrTNKb2d70bBocV2M4l3zel23T5+L++fP6eYlBr0u80ChKfO/4df7aNWMJ1P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n7U0sUAAADcAAAA&#10;DwAAAAAAAAAAAAAAAACpAgAAZHJzL2Rvd25yZXYueG1sUEsFBgAAAAAEAAQA+gAAAJsDAAAAAA==&#10;">
                    <v:group id="Group 443" o:spid="_x0000_s1127" style="position:absolute;left:655320;top:471805;width:341537;height:344805" coordorigin="217874" coordsize="444431,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Eh5vxgAAANwAAAAPAAAAZHJzL2Rvd25yZXYueG1sRI9Ba8JAFITvBf/D8gre&#10;mk00LZJmFZEqHkKhKpTeHtlnEsy+DdltEv99t1DocZiZb5h8M5lWDNS7xrKCJIpBEJdWN1wpuJz3&#10;TysQziNrbC2Tgjs52KxnDzlm2o78QcPJVyJA2GWooPa+y6R0ZU0GXWQ74uBdbW/QB9lXUvc4Brhp&#10;5SKOX6TBhsNCjR3taipvp2+j4DDiuF0mb0Nxu+7uX+fn988iIaXmj9P2FYSnyf+H/9pHrSBN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ASHm/GAAAA3AAA&#10;AA8AAAAAAAAAAAAAAAAAqQIAAGRycy9kb3ducmV2LnhtbFBLBQYAAAAABAAEAPoAAACcAwAAAAA=&#10;">
                      <v:shape id="Isosceles Triangle 444" o:spid="_x0000_s1128"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gBWxgAA&#10;ANwAAAAPAAAAZHJzL2Rvd25yZXYueG1sRI9BawIxFITvBf9DeEIvRbOWpZStUVSwFD2IqfT82Dw3&#10;i5uXZRPXbX99Uyh4HGbmG2a+HFwjeupC7VnBbJqBIC69qblScPrcTl5BhIhssPFMCr4pwHIxephj&#10;YfyNj9TrWIkE4VCgAhtjW0gZSksOw9S3xMk7+85hTLKrpOnwluCukc9Z9iId1pwWLLa0sVRe9NUp&#10;WO+03pnV/mgPm/5ne9i/z570l1KP42H1BiLSEO/h//aHUZDnOfydSUdAL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HgBWxgAAANwAAAAPAAAAAAAAAAAAAAAAAJcCAABkcnMv&#10;ZG93bnJldi54bWxQSwUGAAAAAAQABAD1AAAAigMAAAAA&#10;" filled="f" strokecolor="black [3213]" strokeweight="2pt"/>
                      <v:oval id="Oval 447" o:spid="_x0000_s1129"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jXlxgAA&#10;ANwAAAAPAAAAZHJzL2Rvd25yZXYueG1sRI9Ba8JAFITvQv/D8gpepG5sgqmpq0hBTHspprbnR/aZ&#10;BLNvQ3bV9N93C4LHYWa+YZbrwbTiQr1rLCuYTSMQxKXVDVcKDl/bpxcQziNrbC2Tgl9ysF49jJaY&#10;aXvlPV0KX4kAYZehgtr7LpPSlTUZdFPbEQfvaHuDPsi+krrHa4CbVj5H0VwabDgs1NjRW03lqTgb&#10;BYv8+/Ahj+kwiXenxfsPxY35jJUaPw6bVxCeBn8P39q5VpAkKfyfCUdAr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pjXlxgAAANwAAAAPAAAAAAAAAAAAAAAAAJcCAABkcnMv&#10;ZG93bnJldi54bWxQSwUGAAAAAAQABAD1AAAAigMAAAAA&#10;" filled="f" strokecolor="black [3213]" strokeweight="2pt"/>
                    </v:group>
                    <v:group id="Group 448" o:spid="_x0000_s1130" style="position:absolute;left:958995;top:379730;width:673590;height:344170" coordorigin="-27160" coordsize="673590,344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towewwAAANwAAAAPAAAAZHJzL2Rvd25yZXYueG1sRE9Na8JAEL0X/A/LCL3V&#10;TdQWiW5CkFp6kEJVEG9DdkxCsrMhu03iv+8eCj0+3vcum0wrBupdbVlBvIhAEBdW11wquJwPLxsQ&#10;ziNrbC2Tggc5yNLZ0w4TbUf+puHkSxFC2CWooPK+S6R0RUUG3cJ2xIG7296gD7Avpe5xDOGmlcso&#10;epMGaw4NFXa0r6hoTj9GwceIY76K34djc98/bufXr+sxJqWe51O+BeFp8v/iP/enVrBe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62jB7DAAAA3AAAAA8A&#10;AAAAAAAAAAAAAAAAqQIAAGRycy9kb3ducmV2LnhtbFBLBQYAAAAABAAEAPoAAACZAwAAAAA=&#10;">
                      <v:shape id="Delay 449" o:spid="_x0000_s1131" type="#_x0000_t135" style="position:absolute;left:162560;width:334645;height:3441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x+exAAA&#10;ANwAAAAPAAAAZHJzL2Rvd25yZXYueG1sRI/RaoNAFETfC/2H5Rb61qwt0iYmq9hASgj0ISYfcHFv&#10;VXTvWner5u+zhUAeh5k5w2yy2XRipME1lhW8LiIQxKXVDVcKzqfdyxKE88gaO8uk4EIOsvTxYYOJ&#10;thMfaSx8JQKEXYIKau/7REpX1mTQLWxPHLwfOxj0QQ6V1ANOAW46+RZF79Jgw2Ghxp62NZVt8WcU&#10;fJb0YYqv4vdbH1q/PVC+q/aTUs9Pc74G4Wn29/CtvdcK4ngF/2fCEZ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jcfnsQAAADcAAAADwAAAAAAAAAAAAAAAACXAgAAZHJzL2Rv&#10;d25yZXYueG1sUEsFBgAAAAAEAAQA9QAAAIgDAAAAAA==&#10;" filled="f" strokecolor="black [3213]" strokeweight="2pt"/>
                      <v:line id="Straight Connector 450" o:spid="_x0000_s1132" style="position:absolute;flip:x y;visibility:visible;mso-wrap-style:square" from="-27160,113030" to="155720,113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E8cEAAADcAAAADwAAAGRycy9kb3ducmV2LnhtbERPS2rDMBDdF3IHMYHsajkhLcGNEkpI&#10;jLvoomkPMEjjT2uNjKXIzu2rRaHLx/vvj7PtRaTRd44VrLMcBLF2puNGwdfn5XEHwgdkg71jUnAn&#10;D8fD4mGPhXETf1C8hkakEPYFKmhDGAopvW7Jos/cQJy42o0WQ4JjI82IUwq3vdzk+bO02HFqaHGg&#10;U0v653qzCnbluSr1NuBbHb/9+/oSNU5RqdVyfn0BEWgO/+I/d2UUbJ/S/HQmHQF5+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54TxwQAAANwAAAAPAAAAAAAAAAAAAAAA&#10;AKECAABkcnMvZG93bnJldi54bWxQSwUGAAAAAAQABAD5AAAAjwMAAAAA&#10;" strokecolor="black [3213]" strokeweight="2pt"/>
                      <v:line id="Straight Connector 451" o:spid="_x0000_s1133" style="position:absolute;flip:x y;visibility:visible;mso-wrap-style:square" from="0,255905" to="159385,255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shasMAAADcAAAADwAAAGRycy9kb3ducmV2LnhtbESPQWsCMRSE74L/ITyhN82u2CJbo4io&#10;2IOHan/AI3nubrt5WTZpdvvvG0HwOMzMN8xqM9hGROp87VhBPstAEGtnai4VfF0P0yUIH5ANNo5J&#10;wR952KzHoxUWxvX8SfESSpEg7AtUUIXQFlJ6XZFFP3MtcfJurrMYkuxKaTrsE9w2cp5lb9JizWmh&#10;wpZ2Femfy69VsDzuT0e9CPhxi9/+nB+ixj4q9TIZtu8gAg3hGX60T0bB4jWH+5l0BOT6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SrIWrDAAAA3AAAAA8AAAAAAAAAAAAA&#10;AAAAoQIAAGRycy9kb3ducmV2LnhtbFBLBQYAAAAABAAEAPkAAACRAwAAAAA=&#10;" strokecolor="black [3213]" strokeweight="2pt"/>
                      <v:line id="Straight Connector 452" o:spid="_x0000_s1134" style="position:absolute;flip:x y;visibility:visible;mso-wrap-style:square" from="487045,174625" to="646430,174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m/HcMAAADcAAAADwAAAGRycy9kb3ducmV2LnhtbESPQWsCMRSE7wX/Q3iCt5pVbJHVKCIq&#10;9tBD1R/wSJ67q5uXZROz6783hUKPw8x8wyzXva1FpNZXjhVMxhkIYu1MxYWCy3n/PgfhA7LB2jEp&#10;eJKH9WrwtsTcuI5/KJ5CIRKEfY4KyhCaXEqvS7Lox64hTt7VtRZDkm0hTYtdgttaTrPsU1qsOC2U&#10;2NC2JH0/PayC+WF3POhZwK9rvPnvyT5q7KJSo2G/WYAI1If/8F/7aBTMPqbweyYdAb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R5vx3DAAAA3AAAAA8AAAAAAAAAAAAA&#10;AAAAoQIAAGRycy9kb3ducmV2LnhtbFBLBQYAAAAABAAEAPkAAACRAwAAAAA=&#10;" strokecolor="black [3213]" strokeweight="2pt"/>
                    </v:group>
                    <v:group id="Group 455" o:spid="_x0000_s1135" style="position:absolute;width:512708;height:372745" coordsize="62293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group id="Group 456" o:spid="_x0000_s1136" style="position:absolute;left:134620;width:488315;height:373129" coordsize="48831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vCsqxgAAANwAAAAPAAAAZHJzL2Rvd25yZXYueG1sRI9Pa8JAFMTvBb/D8oTe&#10;6iZaRaKriNTSQyg0EUpvj+wzCWbfhuw2f759t1DocZiZ3zD742ga0VPnassK4kUEgriwuuZSwTW/&#10;PG1BOI+ssbFMCiZycDzMHvaYaDvwB/WZL0WAsEtQQeV9m0jpiooMuoVtiYN3s51BH2RXSt3hEOCm&#10;kcso2kiDNYeFCls6V1Tcs2+j4HXA4bSKX/r0fjtPX/n6/TONSanH+XjagfA0+v/wX/tNK3he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8KyrGAAAA3AAA&#10;AA8AAAAAAAAAAAAAAAAAqQIAAGRycy9kb3ducmV2LnhtbFBLBQYAAAAABAAEAPoAAACcAwAAAAA=&#10;">
                        <v:shape id="Freeform 457" o:spid="_x0000_s1137" style="position:absolute;width:45719;height:373129;visibility:visible;mso-wrap-style:square;v-text-anchor:middle" coordsize="90623,3349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wr4yxQAA&#10;ANwAAAAPAAAAZHJzL2Rvd25yZXYueG1sRI9Ba8JAFITvBf/D8gRvzaZFbYmuQaSR3Iq2FI+P7GuS&#10;Nvs2ZNck+uu7gtDjMDPfMOt0NI3oqXO1ZQVPUQyCuLC65lLB50f2+ArCeWSNjWVScCEH6WbysMZE&#10;24EP1B99KQKEXYIKKu/bREpXVGTQRbYlDt637Qz6ILtS6g6HADeNfI7jpTRYc1iosKVdRcXv8WwU&#10;nN71V56buL2+ZYufXmb7vCmNUrPpuF2B8DT6//C9nWsF88UL3M6EIyA3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DCvjLFAAAA3AAAAA8AAAAAAAAAAAAAAAAAlwIAAGRycy9k&#10;b3ducmV2LnhtbFBLBQYAAAAABAAEAPUAAACJAwAAAAA=&#10;" path="m0,0c43758,53566,87517,107132,90535,162962,93553,218792,18107,334978,18107,334978e" filled="f" strokecolor="black [3213]" strokeweight="2pt">
                          <v:path arrowok="t" o:connecttype="custom" o:connectlocs="0,0;45675,181522;9135,373129" o:connectangles="0,0,0"/>
                        </v:shape>
                        <v:group id="Group 458" o:spid="_x0000_s1138" style="position:absolute;left:10160;top:10160;width:478155;height:353695" coordsize="478155,353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bxrDwwAAANwAAAAPAAAAZHJzL2Rvd25yZXYueG1sRE9Na8JAEL0X/A/LCL3V&#10;TbQWiW5CkFp6kEJVEG9DdkxCsrMhu03iv+8eCj0+3vcum0wrBupdbVlBvIhAEBdW11wquJwPLxsQ&#10;ziNrbC2Tggc5yNLZ0w4TbUf+puHkSxFC2CWooPK+S6R0RUUG3cJ2xIG7296gD7Avpe5xDOGmlcso&#10;epMGaw4NFXa0r6hoTj9GwceIY76K34djc98/buf11/UYk1LP8ynfgvA0+X/xn/tTK3hd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tvGsPDAAAA3AAAAA8A&#10;AAAAAAAAAAAAAAAAqQIAAGRycy9kb3ducmV2LnhtbFBLBQYAAAAABAAEAPoAAACZAwAAAAA=&#10;">
                          <v:shape id="Freeform 459" o:spid="_x0000_s1139" style="position:absolute;width:470535;height:180340;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ADfxgAA&#10;ANwAAAAPAAAAZHJzL2Rvd25yZXYueG1sRI9BawIxFITvgv8hPKGXUrMVK3U1SluoWBSkWwWPj81z&#10;d+nmJd1EXf+9KQgeh5n5hpnOW1OLEzW+sqzguZ+AIM6trrhQsP35fHoF4QOyxtoyKbiQh/ms25li&#10;qu2Zv+mUhUJECPsUFZQhuFRKn5dk0PetI47ewTYGQ5RNIXWD5wg3tRwkyUgarDgulOjoo6T8Nzsa&#10;Bfv31WA9DIejf/xy691mgc7u/5R66LVvExCB2nAP39pLrWD4Mob/M/EI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ADfxgAAANwAAAAPAAAAAAAAAAAAAAAAAJcCAABkcnMv&#10;ZG93bnJldi54bWxQSwUGAAAAAAQABAD1AAAAigMAAAAA&#10;" path="m0,0c119204,12071,238408,24143,316871,54321,395334,84499,470780,181069,470780,181069e" filled="f" strokecolor="black [3213]" strokeweight="2pt">
                            <v:path arrowok="t" o:connecttype="custom" o:connectlocs="0,0;316706,54102;470535,180340" o:connectangles="0,0,0"/>
                          </v:shape>
                          <v:shape id="Freeform 460" o:spid="_x0000_s1140" style="position:absolute;left:7620;top:172720;width:470535;height:180975;flip:y;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Vc5wQAA&#10;ANwAAAAPAAAAZHJzL2Rvd25yZXYueG1sRE9Ni8IwEL0v+B/CCN7WVBF3qUZRQRQEYVXE49CMbbWZ&#10;1Cat9d+bg7DHx/uezltTiIYql1tWMOhHIIgTq3NOFZyO6+9fEM4jaywsk4IXOZjPOl9TjLV98h81&#10;B5+KEMIuRgWZ92UspUsyMuj6tiQO3NVWBn2AVSp1hc8Qbgo5jKKxNJhzaMiwpFVGyf1QGwV3t3OP&#10;n2a5qc/7S12f6ba57o5K9brtYgLCU+v/xR/3VisYjcP8cCYcATl7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4VXOcEAAADcAAAADwAAAAAAAAAAAAAAAACXAgAAZHJzL2Rvd25y&#10;ZXYueG1sUEsFBgAAAAAEAAQA9QAAAIUDAAAAAA==&#10;" path="m0,0c119204,12071,238408,24143,316871,54321,395334,84499,470780,181069,470780,181069e" filled="f" strokecolor="black [3213]" strokeweight="2pt">
                            <v:path arrowok="t" o:connecttype="custom" o:connectlocs="0,0;316706,54293;470535,180975" o:connectangles="0,0,0"/>
                          </v:shape>
                        </v:group>
                      </v:group>
                      <v:line id="Straight Connector 461" o:spid="_x0000_s1141" style="position:absolute;flip:x y;visibility:visible;mso-wrap-style:square" from="0,123362" to="159385,1233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fr18MAAADcAAAADwAAAGRycy9kb3ducmV2LnhtbESP3YrCMBSE7xd8h3CEvVvTiohUo4io&#10;uBd74c8DHJJj293mpDTZtL69WVjwcpiZb5jVZrCNiNT52rGCfJKBINbO1FwquF0PHwsQPiAbbByT&#10;ggd52KxHbyssjOv5TPESSpEg7AtUUIXQFlJ6XZFFP3EtcfLurrMYkuxKaTrsE9w2cpplc2mx5rRQ&#10;YUu7ivTP5dcqWBz3p6OeBfy8x2//lR+ixj4q9T4etksQgYbwCv+3T0bBbJ7D35l0BOT6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rH69fDAAAA3AAAAA8AAAAAAAAAAAAA&#10;AAAAoQIAAGRycy9kb3ducmV2LnhtbFBLBQYAAAAABAAEAPkAAACRAwAAAAA=&#10;" strokecolor="black [3213]" strokeweight="2pt"/>
                      <v:line id="Straight Connector 462" o:spid="_x0000_s1142" style="position:absolute;flip:x y;visibility:visible;mso-wrap-style:square" from="0,266237" to="159385,266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V1oMIAAADcAAAADwAAAGRycy9kb3ducmV2LnhtbESPQYvCMBSE7wv+h/CEva2pIiLVKCIq&#10;etjDqj/gkTzbavNSmmxa/70RFvY4zMw3zHLd21pEan3lWMF4lIEg1s5UXCi4XvZfcxA+IBusHZOC&#10;J3lYrwYfS8yN6/iH4jkUIkHY56igDKHJpfS6JIt+5Bri5N1cazEk2RbStNgluK3lJMtm0mLFaaHE&#10;hrYl6cf51yqYH3bHg54GPN3i3X+P91FjF5X6HPabBYhAffgP/7WPRsF0NoH3mXQE5O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hV1oMIAAADcAAAADwAAAAAAAAAAAAAA&#10;AAChAgAAZHJzL2Rvd25yZXYueG1sUEsFBgAAAAAEAAQA+QAAAJADAAAAAA==&#10;" strokecolor="black [3213]" strokeweight="2pt"/>
                    </v:group>
                    <v:group id="Group 463" o:spid="_x0000_s1143" style="position:absolute;top:450850;width:643890;height:372745" coordsize="782320,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line id="Straight Connector 464" o:spid="_x0000_s1144" style="position:absolute;flip:x y;visibility:visible;mso-wrap-style:square" from="622935,194310" to="782320,194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BIT8MAAADcAAAADwAAAGRycy9kb3ducmV2LnhtbESPQYvCMBSE7wv+h/CEva2pUkS6RhFR&#10;0YOH1f0Bj+TZdrd5KU02rf/eCMIeh5n5hlmuB9uISJ2vHSuYTjIQxNqZmksF39f9xwKED8gGG8ek&#10;4E4e1qvR2xIL43r+ongJpUgQ9gUqqEJoCym9rsiin7iWOHk311kMSXalNB32CW4bOcuyubRYc1qo&#10;sKVtRfr38mcVLA6740HnAU+3+OPP033U2Eel3sfD5hNEoCH8h1/to1GQz3N4nklHQK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qwSE/DAAAA3AAAAA8AAAAAAAAAAAAA&#10;AAAAoQIAAGRycy9kb3ducmV2LnhtbFBLBQYAAAAABAAEAPkAAACRAwAAAAA=&#10;" strokecolor="black [3213]" strokeweight="2pt"/>
                      <v:group id="Group 465" o:spid="_x0000_s1145" style="position:absolute;width:622935;height:373129" coordsize="62293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An/gxgAAANwAAAAPAAAAZHJzL2Rvd25yZXYueG1sRI9Pa8JAFMTvBb/D8oTe&#10;6iZaRaKriNTSQyg0EUpvj+wzCWbfhuw2f759t1DocZiZ3zD742ga0VPnassK4kUEgriwuuZSwTW/&#10;PG1BOI+ssbFMCiZycDzMHvaYaDvwB/WZL0WAsEtQQeV9m0jpiooMuoVtiYN3s51BH2RXSt3hEOCm&#10;kcso2kiDNYeFCls6V1Tcs2+j4HXA4bSKX/r0fjtPX/n6/TONSanH+XjagfA0+v/wX/tNK3jerO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sCf+DGAAAA3AAA&#10;AA8AAAAAAAAAAAAAAAAAqQIAAGRycy9kb3ducmV2LnhtbFBLBQYAAAAABAAEAPoAAACcAwAAAAA=&#10;">
                        <v:group id="Group 466" o:spid="_x0000_s1146" style="position:absolute;left:134620;width:488315;height:373129" coordsize="48831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9Dhl8UAAADcAAAA&#10;DwAAAAAAAAAAAAAAAACpAgAAZHJzL2Rvd25yZXYueG1sUEsFBgAAAAAEAAQA+gAAAJsDAAAAAA==&#10;">
                          <v:shape id="Freeform 467" o:spid="_x0000_s1147" style="position:absolute;width:45719;height:373129;visibility:visible;mso-wrap-style:square;v-text-anchor:middle" coordsize="90623,3349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SPxAAA&#10;ANwAAAAPAAAAZHJzL2Rvd25yZXYueG1sRI9Ba8JAFITvgv9heYI33VTUlugqIkZyk2opHh/Z1yRt&#10;9m3IrjH6612h4HGYmW+Y5bozlWipcaVlBW/jCARxZnXJuYKvUzL6AOE8ssbKMim4kYP1qt9bYqzt&#10;lT+pPfpcBAi7GBUU3texlC4ryKAb25o4eD+2MeiDbHKpG7wGuKnkJIrm0mDJYaHAmrYFZX/Hi1Fw&#10;PujvNDVRfd8ls99WJvu0yo1Sw0G3WYDw1PlX+L+dagXT+Ts8z4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q50j8QAAADcAAAADwAAAAAAAAAAAAAAAACXAgAAZHJzL2Rv&#10;d25yZXYueG1sUEsFBgAAAAAEAAQA9QAAAIgDAAAAAA==&#10;" path="m0,0c43758,53566,87517,107132,90535,162962,93553,218792,18107,334978,18107,334978e" filled="f" strokecolor="black [3213]" strokeweight="2pt">
                            <v:path arrowok="t" o:connecttype="custom" o:connectlocs="0,0;45675,181522;9135,373129" o:connectangles="0,0,0"/>
                          </v:shape>
                          <v:group id="Group 468" o:spid="_x0000_s1148" style="position:absolute;left:10160;top:10160;width:478155;height:353695" coordsize="478155,353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A9B+wgAAANwAAAAPAAAAZHJzL2Rvd25yZXYueG1sRE/LisIwFN0L8w/hDrjT&#10;tKOWoRpFZEZciOADBneX5toWm5vSZNr692YhuDyc92LVm0q01LjSsoJ4HIEgzqwuOVdwOf+OvkE4&#10;j6yxskwKHuRgtfwYLDDVtuMjtSefixDCLkUFhfd1KqXLCjLoxrYmDtzNNgZ9gE0udYNdCDeV/Iqi&#10;RBosOTQUWNOmoOx++jcKth1260n80+7vt83jep4d/vYxKTX87NdzEJ56/xa/3DutYJq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QPQfsIAAADcAAAADwAA&#10;AAAAAAAAAAAAAACpAgAAZHJzL2Rvd25yZXYueG1sUEsFBgAAAAAEAAQA+gAAAJgDAAAAAA==&#10;">
                            <v:shape id="Freeform 469" o:spid="_x0000_s1149" style="position:absolute;width:470535;height:180340;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MpixQAA&#10;ANwAAAAPAAAAZHJzL2Rvd25yZXYueG1sRI9BawIxFITvQv9DeAUvUrOKSLs1Si0oioJULXh8bJ67&#10;Szcv6Sbq+u+NIHgcZuYbZjRpTCXOVPvSsoJeNwFBnFldcq5gv5u9vYPwAVljZZkUXMnDZPzSGmGq&#10;7YV/6LwNuYgQ9ikqKEJwqZQ+K8ig71pHHL2jrQ2GKOtc6hovEW4q2U+SoTRYclwo0NF3Qdnf9mQU&#10;HKar/noQjiffWbr172aOzh7+lWq/Nl+fIAI14Rl+tBdawWD4Afcz8QjI8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EymLFAAAA3AAAAA8AAAAAAAAAAAAAAAAAlwIAAGRycy9k&#10;b3ducmV2LnhtbFBLBQYAAAAABAAEAPUAAACJAwAAAAA=&#10;" path="m0,0c119204,12071,238408,24143,316871,54321,395334,84499,470780,181069,470780,181069e" filled="f" strokecolor="black [3213]" strokeweight="2pt">
                              <v:path arrowok="t" o:connecttype="custom" o:connectlocs="0,0;316706,54102;470535,180340" o:connectangles="0,0,0"/>
                            </v:shape>
                            <v:shape id="Freeform 470" o:spid="_x0000_s1150" style="position:absolute;left:7620;top:172720;width:470535;height:180975;flip:y;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XMHkwQAA&#10;ANwAAAAPAAAAZHJzL2Rvd25yZXYueG1sRE9Ni8IwEL0v+B/CCN7WVBFdqlFUEAVBWBXxODRjW20m&#10;tUlr/ffmsLDHx/ueLVpTiIYql1tWMOhHIIgTq3NOFZxPm+8fEM4jaywsk4I3OVjMO18zjLV98S81&#10;R5+KEMIuRgWZ92UspUsyMuj6tiQO3M1WBn2AVSp1ha8Qbgo5jKKxNJhzaMiwpHVGyeNYGwUPt3fP&#10;SbPa1pfDta4vdN/e9ielet12OQXhqfX/4j/3TisYTcL8cCYcAT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lzB5MEAAADcAAAADwAAAAAAAAAAAAAAAACXAgAAZHJzL2Rvd25y&#10;ZXYueG1sUEsFBgAAAAAEAAQA9QAAAIUDAAAAAA==&#10;" path="m0,0c119204,12071,238408,24143,316871,54321,395334,84499,470780,181069,470780,181069e" filled="f" strokecolor="black [3213]" strokeweight="2pt">
                              <v:path arrowok="t" o:connecttype="custom" o:connectlocs="0,0;316706,54293;470535,180975" o:connectangles="0,0,0"/>
                            </v:shape>
                          </v:group>
                        </v:group>
                        <v:line id="Straight Connector 471" o:spid="_x0000_s1151" style="position:absolute;flip:x y;visibility:visible;mso-wrap-style:square" from="0,114300" to="159385,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59CsMAAADcAAAADwAAAGRycy9kb3ducmV2LnhtbESPQWsCMRSE74L/ITyhN82uSCtbo4io&#10;2IOHan/AI3nubrt5WTZpdvvvG0HwOMzMN8xqM9hGROp87VhBPstAEGtnai4VfF0P0yUIH5ANNo5J&#10;wR952KzHoxUWxvX8SfESSpEg7AtUUIXQFlJ6XZFFP3MtcfJurrMYkuxKaTrsE9w2cp5lr9JizWmh&#10;wpZ2Femfy69VsDzuT0e9CPhxi9/+nB+ixj4q9TIZtu8gAg3hGX60T0bB4i2H+5l0BOT6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8efQrDAAAA3AAAAA8AAAAAAAAAAAAA&#10;AAAAoQIAAGRycy9kb3ducmV2LnhtbFBLBQYAAAAABAAEAPkAAACRAwAAAAA=&#10;" strokecolor="black [3213]" strokeweight="2pt"/>
                        <v:line id="Straight Connector 472" o:spid="_x0000_s1152" style="position:absolute;flip:x y;visibility:visible;mso-wrap-style:square" from="0,257175" to="159385,257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zjfcMAAADcAAAADwAAAGRycy9kb3ducmV2LnhtbESPQWsCMRSE7wX/Q3iCt5pVpJXVKCIq&#10;9tBD1R/wSJ67q5uXZROz6783hUKPw8x8wyzXva1FpNZXjhVMxhkIYu1MxYWCy3n/PgfhA7LB2jEp&#10;eJKH9WrwtsTcuI5/KJ5CIRKEfY4KyhCaXEqvS7Lox64hTt7VtRZDkm0hTYtdgttaTrPsQ1qsOC2U&#10;2NC2JH0/PayC+WF3POhZwK9rvPnvyT5q7KJSo2G/WYAI1If/8F/7aBTMPqfweyYdAb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433DAAAA3AAAAA8AAAAAAAAAAAAA&#10;AAAAoQIAAGRycy9kb3ducmV2LnhtbFBLBQYAAAAABAAEAPkAAACRAwAAAAA=&#10;" strokecolor="black [3213]" strokeweight="2pt"/>
                      </v:group>
                    </v:group>
                  </v:group>
                  <v:line id="Straight Connector 474" o:spid="_x0000_s1153" style="position:absolute;flip:x;visibility:visible;mso-wrap-style:square" from="513080,192877" to="980440,1928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8zJsUAAADcAAAADwAAAGRycy9kb3ducmV2LnhtbESPQUvDQBSE7wX/w/KE3tqNUmqN3RYV&#10;Kz20oLHen9lnEsx7G3fXJv57tyD0OMzMN8xyPXCrjuRD48TA1TQDRVI620hl4PC2mSxAhYhisXVC&#10;Bn4pwHp1MVpibl0vr3QsYqUSREKOBuoYu1zrUNbEGKauI0nep/OMMUlfaeuxT3Bu9XWWzTVjI2mh&#10;xo4eayq/ih828FTOF4fv3e3zC/fve96GDy4evDHjy+H+DlSkIZ7D/+2tNTC7mcHpTDoCevU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V8zJsUAAADcAAAADwAAAAAAAAAA&#10;AAAAAAChAgAAZHJzL2Rvd25yZXYueG1sUEsFBgAAAAAEAAQA+QAAAJMDAAAAAA==&#10;" strokecolor="black [3213]" strokeweight="2pt"/>
                  <v:line id="Straight Connector 475" o:spid="_x0000_s1154" style="position:absolute;flip:x y;visibility:visible;mso-wrap-style:square" from="970752,183352" to="970752,492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V7CcQAAADcAAAADwAAAGRycy9kb3ducmV2LnhtbESPQWsCMRSE74L/IbyCN80qVmU1ikgV&#10;e/Cg7Q94JM/dtZuXZZNm13/fFAo9DjPzDbPZ9bYWkVpfOVYwnWQgiLUzFRcKPj+O4xUIH5AN1o5J&#10;wZM87LbDwQZz4zq+UryFQiQI+xwVlCE0uZRel2TRT1xDnLy7ay2GJNtCmha7BLe1nGXZQlqsOC2U&#10;2NChJP11+7YKVqe380nPA77f48NfpseosYtKjV76/RpEoD78h//aZ6NgvnyF3zPpCM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JXsJxAAAANwAAAAPAAAAAAAAAAAA&#10;AAAAAKECAABkcnMvZG93bnJldi54bWxQSwUGAAAAAAQABAD5AAAAkgMAAAAA&#10;" strokecolor="black [3213]" strokeweight="2pt"/>
                </v:group>
                <v:group id="Group 481" o:spid="_x0000_s1155" style="position:absolute;width:370840;height:856615" coordsize="370840,856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NZ8ZxAAAANwAAAAPAAAAZHJzL2Rvd25yZXYueG1sRI9Bi8IwFITvwv6H8IS9&#10;adpdXaQaRcRdPIigLoi3R/Nsi81LaWJb/70RBI/DzHzDzBadKUVDtSssK4iHEQji1OqCMwX/x9/B&#10;BITzyBpLy6TgTg4W84/eDBNtW95Tc/CZCBB2CSrIva8SKV2ak0E3tBVx8C62NuiDrDOpa2wD3JTy&#10;K4p+pMGCw0KOFa1ySq+Hm1Hw12K7/I7XzfZ6Wd3Px/HutI1Jqc9+t5yC8NT5d/jV3mgFo0k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NZ8ZxAAAANwAAAAP&#10;AAAAAAAAAAAAAAAAAKkCAABkcnMvZG93bnJldi54bWxQSwUGAAAAAAQABAD6AAAAmgMAAAAA&#10;">
                  <v:shape id="Text Box 477" o:spid="_x0000_s1156" type="#_x0000_t202" style="position:absolute;width:37084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0VdtxAAA&#10;ANwAAAAPAAAAZHJzL2Rvd25yZXYueG1sRI9Ba8JAFITvgv9heUJvulvRatNsRJRCTxbTWujtkX0m&#10;odm3Ibs18d+7hYLHYWa+YdLNYBtxoc7XjjU8zhQI4sKZmksNnx+v0zUIH5ANNo5Jw5U8bLLxKMXE&#10;uJ6PdMlDKSKEfYIaqhDaREpfVGTRz1xLHL2z6yyGKLtSmg77CLeNnCv1JC3WHBcqbGlXUfGT/1oN&#10;p8P5+2uh3su9Xba9G5Rk+yy1fpgM2xcQgYZwD/+334yGxWoF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tFXbcQAAADcAAAADwAAAAAAAAAAAAAAAACXAgAAZHJzL2Rv&#10;d25yZXYueG1sUEsFBgAAAAAEAAQA9QAAAIgDAAAAAA==&#10;" filled="f" stroked="f">
                    <v:textbox>
                      <w:txbxContent>
                        <w:p w14:paraId="0372F4CA" w14:textId="125F082C" w:rsidR="00D40F63" w:rsidRPr="00DC3914" w:rsidRDefault="00D40F63">
                          <w:proofErr w:type="gramStart"/>
                          <w:r>
                            <w:rPr>
                              <w:i/>
                            </w:rPr>
                            <w:t>x</w:t>
                          </w:r>
                          <w:proofErr w:type="gramEnd"/>
                        </w:p>
                      </w:txbxContent>
                    </v:textbox>
                  </v:shape>
                  <v:shape id="Text Box 478" o:spid="_x0000_s1157" type="#_x0000_t202" style="position:absolute;top:450215;width:37084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sMfvwAA&#10;ANwAAAAPAAAAZHJzL2Rvd25yZXYueG1sRE/LisIwFN0L8w/hDsxOEwefHaMMiuBK8QmzuzTXttjc&#10;lCZj69+bheDycN6zRWtLcafaF4419HsKBHHqTMGZhtNx3Z2A8AHZYOmYNDzIw2L+0ZlhYlzDe7of&#10;QiZiCPsENeQhVImUPs3Jou+5ijhyV1dbDBHWmTQ1NjHclvJbqZG0WHBsyLGiZU7p7fBvNZy317/L&#10;QO2ylR1WjWuVZDuVWn99tr8/IAK14S1+uTdGw2Ac18Yz8QjI+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dOwx+/AAAA3AAAAA8AAAAAAAAAAAAAAAAAlwIAAGRycy9kb3ducmV2&#10;LnhtbFBLBQYAAAAABAAEAPUAAACDAwAAAAA=&#10;" filled="f" stroked="f">
                    <v:textbox>
                      <w:txbxContent>
                        <w:p w14:paraId="6FD041EC" w14:textId="77777777" w:rsidR="00D40F63" w:rsidRPr="00DC3914" w:rsidRDefault="00D40F63" w:rsidP="00DC3914">
                          <w:proofErr w:type="gramStart"/>
                          <w:r>
                            <w:rPr>
                              <w:i/>
                            </w:rPr>
                            <w:t>x</w:t>
                          </w:r>
                          <w:proofErr w:type="gramEnd"/>
                        </w:p>
                      </w:txbxContent>
                    </v:textbox>
                  </v:shape>
                  <v:shape id="Text Box 479" o:spid="_x0000_s1158" type="#_x0000_t202" style="position:absolute;top:152400;width:37084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maExQAA&#10;ANwAAAAPAAAAZHJzL2Rvd25yZXYueG1sRI9Pa8JAFMTvBb/D8oTedNeiraZugrQIniz1T6G3R/aZ&#10;hGbfhuxq4rd3BaHHYWZ+wyyz3tbiQq2vHGuYjBUI4tyZigsNh/16NAfhA7LB2jFpuJKHLB08LTEx&#10;ruNvuuxCISKEfYIayhCaREqfl2TRj11DHL2Tay2GKNtCmha7CLe1fFHqVVqsOC6U2NBHSfnf7mw1&#10;HLen35+p+io+7azpXK8k24XU+nnYr95BBOrDf/jR3hgN07cF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gCZoTFAAAA3AAAAA8AAAAAAAAAAAAAAAAAlwIAAGRycy9k&#10;b3ducmV2LnhtbFBLBQYAAAAABAAEAPUAAACJAwAAAAA=&#10;" filled="f" stroked="f">
                    <v:textbox>
                      <w:txbxContent>
                        <w:p w14:paraId="0DFF8922" w14:textId="5F6F342A" w:rsidR="00D40F63" w:rsidRPr="00DC3914" w:rsidRDefault="00D40F63" w:rsidP="00DC3914">
                          <w:proofErr w:type="gramStart"/>
                          <w:r>
                            <w:rPr>
                              <w:i/>
                            </w:rPr>
                            <w:t>y</w:t>
                          </w:r>
                          <w:proofErr w:type="gramEnd"/>
                        </w:p>
                      </w:txbxContent>
                    </v:textbox>
                  </v:shape>
                  <v:shape id="Text Box 480" o:spid="_x0000_s1159" type="#_x0000_t202" style="position:absolute;top:621665;width:37084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b8+wQAA&#10;ANwAAAAPAAAAZHJzL2Rvd25yZXYueG1sRE/Pa8IwFL4P/B/CE7ytiUNHV02LbAg7KVM32O3RPNti&#10;81KazHb/vTkIHj++3+titK24Uu8bxxrmiQJBXDrTcKXhdNw+pyB8QDbYOiYN/+ShyCdPa8yMG/iL&#10;rodQiRjCPkMNdQhdJqUva7LoE9cRR+7seoshwr6SpschhttWvij1Ki02HBtq7Oi9pvJy+LMavnfn&#10;35+F2lcfdtkNblSS7ZvUejYdNysQgcbwEN/dn0bDIo3z45l4BGR+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O2/PsEAAADcAAAADwAAAAAAAAAAAAAAAACXAgAAZHJzL2Rvd25y&#10;ZXYueG1sUEsFBgAAAAAEAAQA9QAAAIUDAAAAAA==&#10;" filled="f" stroked="f">
                    <v:textbox>
                      <w:txbxContent>
                        <w:p w14:paraId="48F1921C" w14:textId="77777777" w:rsidR="00D40F63" w:rsidRPr="00DC3914" w:rsidRDefault="00D40F63" w:rsidP="00DC3914">
                          <w:proofErr w:type="gramStart"/>
                          <w:r>
                            <w:rPr>
                              <w:i/>
                            </w:rPr>
                            <w:t>y</w:t>
                          </w:r>
                          <w:proofErr w:type="gramEnd"/>
                        </w:p>
                      </w:txbxContent>
                    </v:textbox>
                  </v:shape>
                </v:group>
                <w10:wrap type="through"/>
              </v:group>
            </w:pict>
          </mc:Fallback>
        </mc:AlternateContent>
      </w:r>
    </w:p>
    <w:p w14:paraId="45E3B164" w14:textId="1E6C8D0F" w:rsidR="00032603" w:rsidRDefault="00032603" w:rsidP="00032603">
      <w:pPr>
        <w:rPr>
          <w:rFonts w:cs="Arial"/>
          <w:szCs w:val="20"/>
        </w:rPr>
      </w:pPr>
    </w:p>
    <w:p w14:paraId="4B191455" w14:textId="188ADB1D" w:rsidR="00032603" w:rsidRDefault="00032603" w:rsidP="00032603">
      <w:pPr>
        <w:rPr>
          <w:rFonts w:cs="Arial"/>
          <w:szCs w:val="20"/>
        </w:rPr>
      </w:pPr>
    </w:p>
    <w:p w14:paraId="543517F0" w14:textId="32F540E2" w:rsidR="002B53E2" w:rsidRDefault="002B53E2" w:rsidP="00032603">
      <w:pPr>
        <w:rPr>
          <w:rFonts w:cs="Arial"/>
          <w:szCs w:val="20"/>
        </w:rPr>
      </w:pPr>
    </w:p>
    <w:p w14:paraId="13E43685" w14:textId="75930CEC" w:rsidR="002B53E2" w:rsidRDefault="002B53E2" w:rsidP="00032603">
      <w:pPr>
        <w:rPr>
          <w:rFonts w:cs="Arial"/>
          <w:szCs w:val="20"/>
        </w:rPr>
      </w:pPr>
    </w:p>
    <w:p w14:paraId="350C481C" w14:textId="14B317E7" w:rsidR="002B53E2" w:rsidRDefault="002B53E2" w:rsidP="00032603">
      <w:pPr>
        <w:rPr>
          <w:rFonts w:cs="Arial"/>
          <w:szCs w:val="20"/>
        </w:rPr>
      </w:pPr>
    </w:p>
    <w:p w14:paraId="33373210" w14:textId="61F60EFC" w:rsidR="002B53E2" w:rsidRDefault="002B53E2" w:rsidP="00032603">
      <w:pPr>
        <w:rPr>
          <w:rFonts w:cs="Arial"/>
          <w:szCs w:val="20"/>
        </w:rPr>
      </w:pPr>
    </w:p>
    <w:p w14:paraId="67886C1F" w14:textId="627D36E4" w:rsidR="002B53E2" w:rsidRDefault="002B53E2" w:rsidP="00032603">
      <w:pPr>
        <w:rPr>
          <w:rFonts w:cs="Arial"/>
          <w:szCs w:val="20"/>
        </w:rPr>
      </w:pPr>
    </w:p>
    <w:p w14:paraId="77A8D912" w14:textId="40EEAB77" w:rsidR="002B53E2" w:rsidRDefault="002B53E2" w:rsidP="00032603">
      <w:pPr>
        <w:rPr>
          <w:rFonts w:cs="Arial"/>
          <w:szCs w:val="20"/>
        </w:rPr>
      </w:pPr>
    </w:p>
    <w:p w14:paraId="53AD4717" w14:textId="77777777" w:rsidR="00B81939" w:rsidRDefault="00B81939" w:rsidP="00032603">
      <w:pPr>
        <w:rPr>
          <w:rFonts w:cs="Arial"/>
          <w:szCs w:val="20"/>
        </w:rPr>
      </w:pPr>
    </w:p>
    <w:p w14:paraId="239C7264" w14:textId="5743DA92" w:rsidR="002B53E2" w:rsidRDefault="00644BE5" w:rsidP="00032603">
      <w:pPr>
        <w:rPr>
          <w:rFonts w:cs="Arial"/>
          <w:szCs w:val="20"/>
        </w:rPr>
      </w:pPr>
      <w:r>
        <w:rPr>
          <w:rFonts w:cs="Arial"/>
          <w:szCs w:val="20"/>
        </w:rPr>
        <w:t xml:space="preserve">How do we take a truth table and find a circuit that models it.  The answer is to utilize something called </w:t>
      </w:r>
      <w:r>
        <w:rPr>
          <w:rFonts w:cs="Arial"/>
          <w:i/>
          <w:szCs w:val="20"/>
        </w:rPr>
        <w:t>disjunctive normal form</w:t>
      </w:r>
      <w:r>
        <w:rPr>
          <w:rFonts w:cs="Arial"/>
          <w:szCs w:val="20"/>
        </w:rPr>
        <w:t>.  Let’s start with a truth table with three inputs.</w:t>
      </w:r>
      <w:r w:rsidR="000E7CD6">
        <w:rPr>
          <w:rFonts w:cs="Arial"/>
          <w:szCs w:val="20"/>
        </w:rPr>
        <w:t xml:space="preserve">   (</w:t>
      </w:r>
      <w:r w:rsidR="000E7CD6">
        <w:rPr>
          <w:rFonts w:cs="Arial"/>
          <w:i/>
          <w:szCs w:val="20"/>
        </w:rPr>
        <w:t>p</w:t>
      </w:r>
      <w:r w:rsidR="000E7CD6">
        <w:rPr>
          <w:rFonts w:cs="Arial"/>
          <w:szCs w:val="20"/>
        </w:rPr>
        <w:t xml:space="preserve"> &amp; !</w:t>
      </w:r>
      <w:r w:rsidR="000E7CD6">
        <w:rPr>
          <w:rFonts w:cs="Arial"/>
          <w:i/>
          <w:szCs w:val="20"/>
        </w:rPr>
        <w:t>q</w:t>
      </w:r>
      <w:r w:rsidR="000E7CD6">
        <w:rPr>
          <w:rFonts w:cs="Arial"/>
          <w:szCs w:val="20"/>
        </w:rPr>
        <w:t>) |  !</w:t>
      </w:r>
      <w:r w:rsidR="000E7CD6">
        <w:rPr>
          <w:rFonts w:cs="Arial"/>
          <w:i/>
          <w:szCs w:val="20"/>
        </w:rPr>
        <w:t>r</w:t>
      </w:r>
    </w:p>
    <w:p w14:paraId="41007D90" w14:textId="77777777" w:rsidR="00644BE5" w:rsidRDefault="00644BE5" w:rsidP="00032603">
      <w:pPr>
        <w:rPr>
          <w:rFonts w:cs="Arial"/>
          <w:szCs w:val="20"/>
        </w:rPr>
      </w:pPr>
    </w:p>
    <w:tbl>
      <w:tblPr>
        <w:tblStyle w:val="TableGrid"/>
        <w:tblW w:w="0" w:type="auto"/>
        <w:jc w:val="center"/>
        <w:tblLook w:val="04A0" w:firstRow="1" w:lastRow="0" w:firstColumn="1" w:lastColumn="0" w:noHBand="0" w:noVBand="1"/>
      </w:tblPr>
      <w:tblGrid>
        <w:gridCol w:w="1092"/>
        <w:gridCol w:w="1092"/>
        <w:gridCol w:w="1092"/>
        <w:gridCol w:w="1092"/>
      </w:tblGrid>
      <w:tr w:rsidR="00930449" w14:paraId="56A3A16A" w14:textId="77777777" w:rsidTr="00930449">
        <w:trPr>
          <w:trHeight w:val="252"/>
          <w:jc w:val="center"/>
        </w:trPr>
        <w:tc>
          <w:tcPr>
            <w:tcW w:w="1092" w:type="dxa"/>
            <w:shd w:val="clear" w:color="auto" w:fill="BFBFBF" w:themeFill="background1" w:themeFillShade="BF"/>
          </w:tcPr>
          <w:p w14:paraId="018E2463" w14:textId="3E91C9D8" w:rsidR="00644BE5" w:rsidRPr="00930449" w:rsidRDefault="00644BE5" w:rsidP="00032603">
            <w:pPr>
              <w:rPr>
                <w:rFonts w:cs="Arial"/>
                <w:b/>
                <w:szCs w:val="20"/>
              </w:rPr>
            </w:pPr>
            <w:r w:rsidRPr="00930449">
              <w:rPr>
                <w:rFonts w:cs="Arial"/>
                <w:b/>
                <w:i/>
                <w:szCs w:val="20"/>
              </w:rPr>
              <w:t>p</w:t>
            </w:r>
          </w:p>
        </w:tc>
        <w:tc>
          <w:tcPr>
            <w:tcW w:w="1092" w:type="dxa"/>
            <w:shd w:val="clear" w:color="auto" w:fill="BFBFBF" w:themeFill="background1" w:themeFillShade="BF"/>
          </w:tcPr>
          <w:p w14:paraId="4516A2C3" w14:textId="0E1E6340" w:rsidR="00644BE5" w:rsidRPr="00930449" w:rsidRDefault="00644BE5" w:rsidP="00032603">
            <w:pPr>
              <w:rPr>
                <w:rFonts w:cs="Arial"/>
                <w:b/>
                <w:szCs w:val="20"/>
              </w:rPr>
            </w:pPr>
            <w:r w:rsidRPr="00930449">
              <w:rPr>
                <w:rFonts w:cs="Arial"/>
                <w:b/>
                <w:i/>
                <w:szCs w:val="20"/>
              </w:rPr>
              <w:t>q</w:t>
            </w:r>
          </w:p>
        </w:tc>
        <w:tc>
          <w:tcPr>
            <w:tcW w:w="1092" w:type="dxa"/>
            <w:tcBorders>
              <w:right w:val="single" w:sz="24" w:space="0" w:color="auto"/>
            </w:tcBorders>
            <w:shd w:val="clear" w:color="auto" w:fill="BFBFBF" w:themeFill="background1" w:themeFillShade="BF"/>
          </w:tcPr>
          <w:p w14:paraId="106EE08B" w14:textId="1EF59184" w:rsidR="00644BE5" w:rsidRPr="00930449" w:rsidRDefault="00644BE5" w:rsidP="00032603">
            <w:pPr>
              <w:rPr>
                <w:rFonts w:cs="Arial"/>
                <w:b/>
                <w:szCs w:val="20"/>
              </w:rPr>
            </w:pPr>
            <w:r w:rsidRPr="00930449">
              <w:rPr>
                <w:rFonts w:cs="Arial"/>
                <w:b/>
                <w:i/>
                <w:szCs w:val="20"/>
              </w:rPr>
              <w:t>r</w:t>
            </w:r>
          </w:p>
        </w:tc>
        <w:tc>
          <w:tcPr>
            <w:tcW w:w="1092" w:type="dxa"/>
            <w:tcBorders>
              <w:left w:val="single" w:sz="24" w:space="0" w:color="auto"/>
            </w:tcBorders>
            <w:shd w:val="clear" w:color="auto" w:fill="BFBFBF" w:themeFill="background1" w:themeFillShade="BF"/>
          </w:tcPr>
          <w:p w14:paraId="08A9014D" w14:textId="0593CB83" w:rsidR="00644BE5" w:rsidRPr="00930449" w:rsidRDefault="00644BE5" w:rsidP="00032603">
            <w:pPr>
              <w:rPr>
                <w:rFonts w:cs="Arial"/>
                <w:b/>
                <w:szCs w:val="20"/>
              </w:rPr>
            </w:pPr>
            <w:r w:rsidRPr="00930449">
              <w:rPr>
                <w:rFonts w:cs="Arial"/>
                <w:b/>
                <w:szCs w:val="20"/>
              </w:rPr>
              <w:t>Output</w:t>
            </w:r>
          </w:p>
        </w:tc>
      </w:tr>
      <w:tr w:rsidR="00644BE5" w14:paraId="328EB3C5" w14:textId="77777777" w:rsidTr="00644BE5">
        <w:trPr>
          <w:trHeight w:val="268"/>
          <w:jc w:val="center"/>
        </w:trPr>
        <w:tc>
          <w:tcPr>
            <w:tcW w:w="1092" w:type="dxa"/>
          </w:tcPr>
          <w:p w14:paraId="5E74536C" w14:textId="11F32228" w:rsidR="00644BE5" w:rsidRDefault="00644BE5" w:rsidP="00032603">
            <w:pPr>
              <w:rPr>
                <w:rFonts w:cs="Arial"/>
                <w:szCs w:val="20"/>
              </w:rPr>
            </w:pPr>
            <w:r>
              <w:rPr>
                <w:rFonts w:cs="Arial"/>
                <w:szCs w:val="20"/>
              </w:rPr>
              <w:t>T</w:t>
            </w:r>
          </w:p>
        </w:tc>
        <w:tc>
          <w:tcPr>
            <w:tcW w:w="1092" w:type="dxa"/>
          </w:tcPr>
          <w:p w14:paraId="2FB13000" w14:textId="37720989" w:rsidR="00644BE5" w:rsidRDefault="00644BE5" w:rsidP="00032603">
            <w:pPr>
              <w:rPr>
                <w:rFonts w:cs="Arial"/>
                <w:szCs w:val="20"/>
              </w:rPr>
            </w:pPr>
            <w:r>
              <w:rPr>
                <w:rFonts w:cs="Arial"/>
                <w:szCs w:val="20"/>
              </w:rPr>
              <w:t>T</w:t>
            </w:r>
          </w:p>
        </w:tc>
        <w:tc>
          <w:tcPr>
            <w:tcW w:w="1092" w:type="dxa"/>
            <w:tcBorders>
              <w:right w:val="single" w:sz="24" w:space="0" w:color="auto"/>
            </w:tcBorders>
          </w:tcPr>
          <w:p w14:paraId="3B8B3AB4" w14:textId="2CE49EAB" w:rsidR="00644BE5" w:rsidRDefault="00644BE5" w:rsidP="00032603">
            <w:pPr>
              <w:rPr>
                <w:rFonts w:cs="Arial"/>
                <w:szCs w:val="20"/>
              </w:rPr>
            </w:pPr>
            <w:r>
              <w:rPr>
                <w:rFonts w:cs="Arial"/>
                <w:szCs w:val="20"/>
              </w:rPr>
              <w:t>T</w:t>
            </w:r>
          </w:p>
        </w:tc>
        <w:tc>
          <w:tcPr>
            <w:tcW w:w="1092" w:type="dxa"/>
            <w:tcBorders>
              <w:left w:val="single" w:sz="24" w:space="0" w:color="auto"/>
            </w:tcBorders>
          </w:tcPr>
          <w:p w14:paraId="6757E8E6" w14:textId="59A7CE0D" w:rsidR="00644BE5" w:rsidRDefault="00644BE5" w:rsidP="00032603">
            <w:pPr>
              <w:rPr>
                <w:rFonts w:cs="Arial"/>
                <w:szCs w:val="20"/>
              </w:rPr>
            </w:pPr>
            <w:r>
              <w:rPr>
                <w:rFonts w:cs="Arial"/>
                <w:szCs w:val="20"/>
              </w:rPr>
              <w:t>F</w:t>
            </w:r>
          </w:p>
        </w:tc>
      </w:tr>
      <w:tr w:rsidR="00644BE5" w14:paraId="584822A6" w14:textId="77777777" w:rsidTr="000E7CD6">
        <w:trPr>
          <w:trHeight w:val="252"/>
          <w:jc w:val="center"/>
        </w:trPr>
        <w:tc>
          <w:tcPr>
            <w:tcW w:w="1092" w:type="dxa"/>
            <w:shd w:val="clear" w:color="auto" w:fill="F2F2F2" w:themeFill="background1" w:themeFillShade="F2"/>
          </w:tcPr>
          <w:p w14:paraId="27935BD8" w14:textId="1598B0F3" w:rsidR="00644BE5" w:rsidRDefault="00644BE5" w:rsidP="00032603">
            <w:pPr>
              <w:rPr>
                <w:rFonts w:cs="Arial"/>
                <w:szCs w:val="20"/>
              </w:rPr>
            </w:pPr>
            <w:r>
              <w:rPr>
                <w:rFonts w:cs="Arial"/>
                <w:szCs w:val="20"/>
              </w:rPr>
              <w:t>T</w:t>
            </w:r>
          </w:p>
        </w:tc>
        <w:tc>
          <w:tcPr>
            <w:tcW w:w="1092" w:type="dxa"/>
            <w:shd w:val="clear" w:color="auto" w:fill="F2F2F2" w:themeFill="background1" w:themeFillShade="F2"/>
          </w:tcPr>
          <w:p w14:paraId="5B3727B0" w14:textId="1DC92728" w:rsidR="00644BE5" w:rsidRDefault="00644BE5" w:rsidP="00032603">
            <w:pPr>
              <w:rPr>
                <w:rFonts w:cs="Arial"/>
                <w:szCs w:val="20"/>
              </w:rPr>
            </w:pPr>
            <w:r>
              <w:rPr>
                <w:rFonts w:cs="Arial"/>
                <w:szCs w:val="20"/>
              </w:rPr>
              <w:t>T</w:t>
            </w:r>
          </w:p>
        </w:tc>
        <w:tc>
          <w:tcPr>
            <w:tcW w:w="1092" w:type="dxa"/>
            <w:tcBorders>
              <w:right w:val="single" w:sz="24" w:space="0" w:color="auto"/>
            </w:tcBorders>
            <w:shd w:val="clear" w:color="auto" w:fill="F2F2F2" w:themeFill="background1" w:themeFillShade="F2"/>
          </w:tcPr>
          <w:p w14:paraId="6DFA69F2" w14:textId="48EFEAF2" w:rsidR="00644BE5" w:rsidRDefault="00644BE5" w:rsidP="00032603">
            <w:pPr>
              <w:rPr>
                <w:rFonts w:cs="Arial"/>
                <w:szCs w:val="20"/>
              </w:rPr>
            </w:pPr>
            <w:r>
              <w:rPr>
                <w:rFonts w:cs="Arial"/>
                <w:szCs w:val="20"/>
              </w:rPr>
              <w:t>F</w:t>
            </w:r>
          </w:p>
        </w:tc>
        <w:tc>
          <w:tcPr>
            <w:tcW w:w="1092" w:type="dxa"/>
            <w:tcBorders>
              <w:left w:val="single" w:sz="24" w:space="0" w:color="auto"/>
            </w:tcBorders>
            <w:shd w:val="clear" w:color="auto" w:fill="F2F2F2" w:themeFill="background1" w:themeFillShade="F2"/>
          </w:tcPr>
          <w:p w14:paraId="3ABF4F0B" w14:textId="3CE24DD4" w:rsidR="00644BE5" w:rsidRDefault="000E7CD6" w:rsidP="00032603">
            <w:pPr>
              <w:rPr>
                <w:rFonts w:cs="Arial"/>
                <w:szCs w:val="20"/>
              </w:rPr>
            </w:pPr>
            <w:r>
              <w:rPr>
                <w:rFonts w:cs="Arial"/>
                <w:szCs w:val="20"/>
              </w:rPr>
              <w:t>T</w:t>
            </w:r>
          </w:p>
        </w:tc>
      </w:tr>
      <w:tr w:rsidR="00644BE5" w14:paraId="6AB3B954" w14:textId="77777777" w:rsidTr="00930449">
        <w:trPr>
          <w:trHeight w:val="268"/>
          <w:jc w:val="center"/>
        </w:trPr>
        <w:tc>
          <w:tcPr>
            <w:tcW w:w="1092" w:type="dxa"/>
            <w:shd w:val="clear" w:color="auto" w:fill="F2F2F2" w:themeFill="background1" w:themeFillShade="F2"/>
          </w:tcPr>
          <w:p w14:paraId="62662959" w14:textId="7615BB71" w:rsidR="00644BE5" w:rsidRDefault="00644BE5" w:rsidP="00032603">
            <w:pPr>
              <w:rPr>
                <w:rFonts w:cs="Arial"/>
                <w:szCs w:val="20"/>
              </w:rPr>
            </w:pPr>
            <w:r>
              <w:rPr>
                <w:rFonts w:cs="Arial"/>
                <w:szCs w:val="20"/>
              </w:rPr>
              <w:t>T</w:t>
            </w:r>
          </w:p>
        </w:tc>
        <w:tc>
          <w:tcPr>
            <w:tcW w:w="1092" w:type="dxa"/>
            <w:shd w:val="clear" w:color="auto" w:fill="F2F2F2" w:themeFill="background1" w:themeFillShade="F2"/>
          </w:tcPr>
          <w:p w14:paraId="044D1C85" w14:textId="4D9E625A" w:rsidR="00644BE5" w:rsidRDefault="00644BE5" w:rsidP="00032603">
            <w:pPr>
              <w:rPr>
                <w:rFonts w:cs="Arial"/>
                <w:szCs w:val="20"/>
              </w:rPr>
            </w:pPr>
            <w:r>
              <w:rPr>
                <w:rFonts w:cs="Arial"/>
                <w:szCs w:val="20"/>
              </w:rPr>
              <w:t>F</w:t>
            </w:r>
          </w:p>
        </w:tc>
        <w:tc>
          <w:tcPr>
            <w:tcW w:w="1092" w:type="dxa"/>
            <w:tcBorders>
              <w:right w:val="single" w:sz="24" w:space="0" w:color="auto"/>
            </w:tcBorders>
            <w:shd w:val="clear" w:color="auto" w:fill="F2F2F2" w:themeFill="background1" w:themeFillShade="F2"/>
          </w:tcPr>
          <w:p w14:paraId="1D4BBDFC" w14:textId="503005F7" w:rsidR="00644BE5" w:rsidRDefault="00644BE5" w:rsidP="00032603">
            <w:pPr>
              <w:rPr>
                <w:rFonts w:cs="Arial"/>
                <w:szCs w:val="20"/>
              </w:rPr>
            </w:pPr>
            <w:r>
              <w:rPr>
                <w:rFonts w:cs="Arial"/>
                <w:szCs w:val="20"/>
              </w:rPr>
              <w:t>T</w:t>
            </w:r>
          </w:p>
        </w:tc>
        <w:tc>
          <w:tcPr>
            <w:tcW w:w="1092" w:type="dxa"/>
            <w:tcBorders>
              <w:left w:val="single" w:sz="24" w:space="0" w:color="auto"/>
            </w:tcBorders>
            <w:shd w:val="clear" w:color="auto" w:fill="F2F2F2" w:themeFill="background1" w:themeFillShade="F2"/>
          </w:tcPr>
          <w:p w14:paraId="7DC431B4" w14:textId="5D61A474" w:rsidR="00644BE5" w:rsidRDefault="00644BE5" w:rsidP="00032603">
            <w:pPr>
              <w:rPr>
                <w:rFonts w:cs="Arial"/>
                <w:szCs w:val="20"/>
              </w:rPr>
            </w:pPr>
            <w:r>
              <w:rPr>
                <w:rFonts w:cs="Arial"/>
                <w:szCs w:val="20"/>
              </w:rPr>
              <w:t>T</w:t>
            </w:r>
          </w:p>
        </w:tc>
      </w:tr>
      <w:tr w:rsidR="00644BE5" w14:paraId="3D7FDC06" w14:textId="77777777" w:rsidTr="00930449">
        <w:trPr>
          <w:trHeight w:val="268"/>
          <w:jc w:val="center"/>
        </w:trPr>
        <w:tc>
          <w:tcPr>
            <w:tcW w:w="1092" w:type="dxa"/>
            <w:shd w:val="clear" w:color="auto" w:fill="F2F2F2" w:themeFill="background1" w:themeFillShade="F2"/>
          </w:tcPr>
          <w:p w14:paraId="0BD9BDEF" w14:textId="05EEDA2C" w:rsidR="00644BE5" w:rsidRDefault="00644BE5" w:rsidP="00032603">
            <w:pPr>
              <w:rPr>
                <w:rFonts w:cs="Arial"/>
                <w:szCs w:val="20"/>
              </w:rPr>
            </w:pPr>
            <w:r>
              <w:rPr>
                <w:rFonts w:cs="Arial"/>
                <w:szCs w:val="20"/>
              </w:rPr>
              <w:t>T</w:t>
            </w:r>
          </w:p>
        </w:tc>
        <w:tc>
          <w:tcPr>
            <w:tcW w:w="1092" w:type="dxa"/>
            <w:shd w:val="clear" w:color="auto" w:fill="F2F2F2" w:themeFill="background1" w:themeFillShade="F2"/>
          </w:tcPr>
          <w:p w14:paraId="3B583B50" w14:textId="37349045" w:rsidR="00644BE5" w:rsidRDefault="00644BE5" w:rsidP="00032603">
            <w:pPr>
              <w:rPr>
                <w:rFonts w:cs="Arial"/>
                <w:szCs w:val="20"/>
              </w:rPr>
            </w:pPr>
            <w:r>
              <w:rPr>
                <w:rFonts w:cs="Arial"/>
                <w:szCs w:val="20"/>
              </w:rPr>
              <w:t>F</w:t>
            </w:r>
          </w:p>
        </w:tc>
        <w:tc>
          <w:tcPr>
            <w:tcW w:w="1092" w:type="dxa"/>
            <w:tcBorders>
              <w:right w:val="single" w:sz="24" w:space="0" w:color="auto"/>
            </w:tcBorders>
            <w:shd w:val="clear" w:color="auto" w:fill="F2F2F2" w:themeFill="background1" w:themeFillShade="F2"/>
          </w:tcPr>
          <w:p w14:paraId="42E83C76" w14:textId="768F6913" w:rsidR="00644BE5" w:rsidRDefault="00644BE5" w:rsidP="00032603">
            <w:pPr>
              <w:rPr>
                <w:rFonts w:cs="Arial"/>
                <w:szCs w:val="20"/>
              </w:rPr>
            </w:pPr>
            <w:r>
              <w:rPr>
                <w:rFonts w:cs="Arial"/>
                <w:szCs w:val="20"/>
              </w:rPr>
              <w:t>F</w:t>
            </w:r>
          </w:p>
        </w:tc>
        <w:tc>
          <w:tcPr>
            <w:tcW w:w="1092" w:type="dxa"/>
            <w:tcBorders>
              <w:left w:val="single" w:sz="24" w:space="0" w:color="auto"/>
            </w:tcBorders>
            <w:shd w:val="clear" w:color="auto" w:fill="F2F2F2" w:themeFill="background1" w:themeFillShade="F2"/>
          </w:tcPr>
          <w:p w14:paraId="626450E2" w14:textId="76BEFF13" w:rsidR="00644BE5" w:rsidRDefault="00644BE5" w:rsidP="00032603">
            <w:pPr>
              <w:rPr>
                <w:rFonts w:cs="Arial"/>
                <w:szCs w:val="20"/>
              </w:rPr>
            </w:pPr>
            <w:r>
              <w:rPr>
                <w:rFonts w:cs="Arial"/>
                <w:szCs w:val="20"/>
              </w:rPr>
              <w:t>T</w:t>
            </w:r>
          </w:p>
        </w:tc>
      </w:tr>
      <w:tr w:rsidR="00644BE5" w14:paraId="739F7FEF" w14:textId="77777777" w:rsidTr="00597773">
        <w:trPr>
          <w:trHeight w:val="252"/>
          <w:jc w:val="center"/>
        </w:trPr>
        <w:tc>
          <w:tcPr>
            <w:tcW w:w="1092" w:type="dxa"/>
            <w:shd w:val="clear" w:color="auto" w:fill="FFFFFF" w:themeFill="background1"/>
          </w:tcPr>
          <w:p w14:paraId="6D289790" w14:textId="184C81CD" w:rsidR="00644BE5" w:rsidRDefault="00644BE5" w:rsidP="00032603">
            <w:pPr>
              <w:rPr>
                <w:rFonts w:cs="Arial"/>
                <w:szCs w:val="20"/>
              </w:rPr>
            </w:pPr>
            <w:r>
              <w:rPr>
                <w:rFonts w:cs="Arial"/>
                <w:szCs w:val="20"/>
              </w:rPr>
              <w:t>F</w:t>
            </w:r>
          </w:p>
        </w:tc>
        <w:tc>
          <w:tcPr>
            <w:tcW w:w="1092" w:type="dxa"/>
            <w:shd w:val="clear" w:color="auto" w:fill="FFFFFF" w:themeFill="background1"/>
          </w:tcPr>
          <w:p w14:paraId="494B50CB" w14:textId="4A1C5FBA" w:rsidR="00644BE5" w:rsidRDefault="00644BE5" w:rsidP="00032603">
            <w:pPr>
              <w:rPr>
                <w:rFonts w:cs="Arial"/>
                <w:szCs w:val="20"/>
              </w:rPr>
            </w:pPr>
            <w:r>
              <w:rPr>
                <w:rFonts w:cs="Arial"/>
                <w:szCs w:val="20"/>
              </w:rPr>
              <w:t>T</w:t>
            </w:r>
          </w:p>
        </w:tc>
        <w:tc>
          <w:tcPr>
            <w:tcW w:w="1092" w:type="dxa"/>
            <w:tcBorders>
              <w:right w:val="single" w:sz="24" w:space="0" w:color="auto"/>
            </w:tcBorders>
            <w:shd w:val="clear" w:color="auto" w:fill="FFFFFF" w:themeFill="background1"/>
          </w:tcPr>
          <w:p w14:paraId="696761B9" w14:textId="3D913CA2" w:rsidR="00644BE5" w:rsidRDefault="00644BE5" w:rsidP="00032603">
            <w:pPr>
              <w:rPr>
                <w:rFonts w:cs="Arial"/>
                <w:szCs w:val="20"/>
              </w:rPr>
            </w:pPr>
            <w:r>
              <w:rPr>
                <w:rFonts w:cs="Arial"/>
                <w:szCs w:val="20"/>
              </w:rPr>
              <w:t>T</w:t>
            </w:r>
          </w:p>
        </w:tc>
        <w:tc>
          <w:tcPr>
            <w:tcW w:w="1092" w:type="dxa"/>
            <w:tcBorders>
              <w:left w:val="single" w:sz="24" w:space="0" w:color="auto"/>
            </w:tcBorders>
            <w:shd w:val="clear" w:color="auto" w:fill="FFFFFF" w:themeFill="background1"/>
          </w:tcPr>
          <w:p w14:paraId="3E1CD837" w14:textId="1E7618CD" w:rsidR="00644BE5" w:rsidRDefault="00597773" w:rsidP="00032603">
            <w:pPr>
              <w:rPr>
                <w:rFonts w:cs="Arial"/>
                <w:szCs w:val="20"/>
              </w:rPr>
            </w:pPr>
            <w:r>
              <w:rPr>
                <w:rFonts w:cs="Arial"/>
                <w:szCs w:val="20"/>
              </w:rPr>
              <w:t>F</w:t>
            </w:r>
          </w:p>
        </w:tc>
      </w:tr>
      <w:tr w:rsidR="00644BE5" w14:paraId="3A579620" w14:textId="77777777" w:rsidTr="000E7CD6">
        <w:trPr>
          <w:trHeight w:val="268"/>
          <w:jc w:val="center"/>
        </w:trPr>
        <w:tc>
          <w:tcPr>
            <w:tcW w:w="1092" w:type="dxa"/>
            <w:shd w:val="clear" w:color="auto" w:fill="F2F2F2" w:themeFill="background1" w:themeFillShade="F2"/>
          </w:tcPr>
          <w:p w14:paraId="48FBD861" w14:textId="50A0BDFD" w:rsidR="00644BE5" w:rsidRDefault="00644BE5" w:rsidP="00032603">
            <w:pPr>
              <w:rPr>
                <w:rFonts w:cs="Arial"/>
                <w:szCs w:val="20"/>
              </w:rPr>
            </w:pPr>
            <w:r>
              <w:rPr>
                <w:rFonts w:cs="Arial"/>
                <w:szCs w:val="20"/>
              </w:rPr>
              <w:t>F</w:t>
            </w:r>
          </w:p>
        </w:tc>
        <w:tc>
          <w:tcPr>
            <w:tcW w:w="1092" w:type="dxa"/>
            <w:shd w:val="clear" w:color="auto" w:fill="F2F2F2" w:themeFill="background1" w:themeFillShade="F2"/>
          </w:tcPr>
          <w:p w14:paraId="00A8D217" w14:textId="41A56242" w:rsidR="00644BE5" w:rsidRDefault="00644BE5" w:rsidP="00032603">
            <w:pPr>
              <w:rPr>
                <w:rFonts w:cs="Arial"/>
                <w:szCs w:val="20"/>
              </w:rPr>
            </w:pPr>
            <w:r>
              <w:rPr>
                <w:rFonts w:cs="Arial"/>
                <w:szCs w:val="20"/>
              </w:rPr>
              <w:t>T</w:t>
            </w:r>
          </w:p>
        </w:tc>
        <w:tc>
          <w:tcPr>
            <w:tcW w:w="1092" w:type="dxa"/>
            <w:tcBorders>
              <w:right w:val="single" w:sz="24" w:space="0" w:color="auto"/>
            </w:tcBorders>
            <w:shd w:val="clear" w:color="auto" w:fill="F2F2F2" w:themeFill="background1" w:themeFillShade="F2"/>
          </w:tcPr>
          <w:p w14:paraId="67906F74" w14:textId="00B76588" w:rsidR="00644BE5" w:rsidRDefault="00644BE5" w:rsidP="00032603">
            <w:pPr>
              <w:rPr>
                <w:rFonts w:cs="Arial"/>
                <w:szCs w:val="20"/>
              </w:rPr>
            </w:pPr>
            <w:r>
              <w:rPr>
                <w:rFonts w:cs="Arial"/>
                <w:szCs w:val="20"/>
              </w:rPr>
              <w:t>F</w:t>
            </w:r>
          </w:p>
        </w:tc>
        <w:tc>
          <w:tcPr>
            <w:tcW w:w="1092" w:type="dxa"/>
            <w:tcBorders>
              <w:left w:val="single" w:sz="24" w:space="0" w:color="auto"/>
            </w:tcBorders>
            <w:shd w:val="clear" w:color="auto" w:fill="F2F2F2" w:themeFill="background1" w:themeFillShade="F2"/>
          </w:tcPr>
          <w:p w14:paraId="2B10B0B3" w14:textId="6D4D3F01" w:rsidR="00644BE5" w:rsidRDefault="000E7CD6" w:rsidP="00032603">
            <w:pPr>
              <w:rPr>
                <w:rFonts w:cs="Arial"/>
                <w:szCs w:val="20"/>
              </w:rPr>
            </w:pPr>
            <w:r>
              <w:rPr>
                <w:rFonts w:cs="Arial"/>
                <w:szCs w:val="20"/>
              </w:rPr>
              <w:t>T</w:t>
            </w:r>
          </w:p>
        </w:tc>
      </w:tr>
      <w:tr w:rsidR="00644BE5" w14:paraId="40A170C4" w14:textId="77777777" w:rsidTr="00644BE5">
        <w:trPr>
          <w:trHeight w:val="268"/>
          <w:jc w:val="center"/>
        </w:trPr>
        <w:tc>
          <w:tcPr>
            <w:tcW w:w="1092" w:type="dxa"/>
          </w:tcPr>
          <w:p w14:paraId="4D270DF6" w14:textId="2FE27EF7" w:rsidR="00644BE5" w:rsidRDefault="00644BE5" w:rsidP="00032603">
            <w:pPr>
              <w:rPr>
                <w:rFonts w:cs="Arial"/>
                <w:szCs w:val="20"/>
              </w:rPr>
            </w:pPr>
            <w:r>
              <w:rPr>
                <w:rFonts w:cs="Arial"/>
                <w:szCs w:val="20"/>
              </w:rPr>
              <w:t>F</w:t>
            </w:r>
          </w:p>
        </w:tc>
        <w:tc>
          <w:tcPr>
            <w:tcW w:w="1092" w:type="dxa"/>
          </w:tcPr>
          <w:p w14:paraId="6E4F6304" w14:textId="1F2D9B4B" w:rsidR="00644BE5" w:rsidRDefault="00644BE5" w:rsidP="00032603">
            <w:pPr>
              <w:rPr>
                <w:rFonts w:cs="Arial"/>
                <w:szCs w:val="20"/>
              </w:rPr>
            </w:pPr>
            <w:r>
              <w:rPr>
                <w:rFonts w:cs="Arial"/>
                <w:szCs w:val="20"/>
              </w:rPr>
              <w:t>F</w:t>
            </w:r>
          </w:p>
        </w:tc>
        <w:tc>
          <w:tcPr>
            <w:tcW w:w="1092" w:type="dxa"/>
            <w:tcBorders>
              <w:right w:val="single" w:sz="24" w:space="0" w:color="auto"/>
            </w:tcBorders>
          </w:tcPr>
          <w:p w14:paraId="769689AF" w14:textId="33AB4801" w:rsidR="00644BE5" w:rsidRDefault="00644BE5" w:rsidP="00032603">
            <w:pPr>
              <w:rPr>
                <w:rFonts w:cs="Arial"/>
                <w:szCs w:val="20"/>
              </w:rPr>
            </w:pPr>
            <w:r>
              <w:rPr>
                <w:rFonts w:cs="Arial"/>
                <w:szCs w:val="20"/>
              </w:rPr>
              <w:t>T</w:t>
            </w:r>
          </w:p>
        </w:tc>
        <w:tc>
          <w:tcPr>
            <w:tcW w:w="1092" w:type="dxa"/>
            <w:tcBorders>
              <w:left w:val="single" w:sz="24" w:space="0" w:color="auto"/>
            </w:tcBorders>
          </w:tcPr>
          <w:p w14:paraId="082CFAE2" w14:textId="4CF60F97" w:rsidR="00644BE5" w:rsidRDefault="00644BE5" w:rsidP="00032603">
            <w:pPr>
              <w:rPr>
                <w:rFonts w:cs="Arial"/>
                <w:szCs w:val="20"/>
              </w:rPr>
            </w:pPr>
            <w:r>
              <w:rPr>
                <w:rFonts w:cs="Arial"/>
                <w:szCs w:val="20"/>
              </w:rPr>
              <w:t>F</w:t>
            </w:r>
          </w:p>
        </w:tc>
      </w:tr>
      <w:tr w:rsidR="00644BE5" w14:paraId="2B718F43" w14:textId="77777777" w:rsidTr="00930449">
        <w:trPr>
          <w:trHeight w:val="268"/>
          <w:jc w:val="center"/>
        </w:trPr>
        <w:tc>
          <w:tcPr>
            <w:tcW w:w="1092" w:type="dxa"/>
            <w:shd w:val="clear" w:color="auto" w:fill="F2F2F2" w:themeFill="background1" w:themeFillShade="F2"/>
          </w:tcPr>
          <w:p w14:paraId="40CBD4A1" w14:textId="16C0DF0D" w:rsidR="00644BE5" w:rsidRDefault="00644BE5" w:rsidP="00032603">
            <w:pPr>
              <w:rPr>
                <w:rFonts w:cs="Arial"/>
                <w:szCs w:val="20"/>
              </w:rPr>
            </w:pPr>
            <w:r>
              <w:rPr>
                <w:rFonts w:cs="Arial"/>
                <w:szCs w:val="20"/>
              </w:rPr>
              <w:t>F</w:t>
            </w:r>
          </w:p>
        </w:tc>
        <w:tc>
          <w:tcPr>
            <w:tcW w:w="1092" w:type="dxa"/>
            <w:shd w:val="clear" w:color="auto" w:fill="F2F2F2" w:themeFill="background1" w:themeFillShade="F2"/>
          </w:tcPr>
          <w:p w14:paraId="66A8FCD4" w14:textId="0039A096" w:rsidR="00644BE5" w:rsidRDefault="00644BE5" w:rsidP="00032603">
            <w:pPr>
              <w:rPr>
                <w:rFonts w:cs="Arial"/>
                <w:szCs w:val="20"/>
              </w:rPr>
            </w:pPr>
            <w:r>
              <w:rPr>
                <w:rFonts w:cs="Arial"/>
                <w:szCs w:val="20"/>
              </w:rPr>
              <w:t>F</w:t>
            </w:r>
          </w:p>
        </w:tc>
        <w:tc>
          <w:tcPr>
            <w:tcW w:w="1092" w:type="dxa"/>
            <w:tcBorders>
              <w:right w:val="single" w:sz="24" w:space="0" w:color="auto"/>
            </w:tcBorders>
            <w:shd w:val="clear" w:color="auto" w:fill="F2F2F2" w:themeFill="background1" w:themeFillShade="F2"/>
          </w:tcPr>
          <w:p w14:paraId="7BF830C5" w14:textId="3DD24A12" w:rsidR="00644BE5" w:rsidRDefault="00644BE5" w:rsidP="00032603">
            <w:pPr>
              <w:rPr>
                <w:rFonts w:cs="Arial"/>
                <w:szCs w:val="20"/>
              </w:rPr>
            </w:pPr>
            <w:r>
              <w:rPr>
                <w:rFonts w:cs="Arial"/>
                <w:szCs w:val="20"/>
              </w:rPr>
              <w:t>F</w:t>
            </w:r>
          </w:p>
        </w:tc>
        <w:tc>
          <w:tcPr>
            <w:tcW w:w="1092" w:type="dxa"/>
            <w:tcBorders>
              <w:left w:val="single" w:sz="24" w:space="0" w:color="auto"/>
            </w:tcBorders>
            <w:shd w:val="clear" w:color="auto" w:fill="F2F2F2" w:themeFill="background1" w:themeFillShade="F2"/>
          </w:tcPr>
          <w:p w14:paraId="7B73FB03" w14:textId="47707B7E" w:rsidR="00644BE5" w:rsidRDefault="00644BE5" w:rsidP="00032603">
            <w:pPr>
              <w:rPr>
                <w:rFonts w:cs="Arial"/>
                <w:szCs w:val="20"/>
              </w:rPr>
            </w:pPr>
            <w:r>
              <w:rPr>
                <w:rFonts w:cs="Arial"/>
                <w:szCs w:val="20"/>
              </w:rPr>
              <w:t>T</w:t>
            </w:r>
          </w:p>
        </w:tc>
      </w:tr>
    </w:tbl>
    <w:p w14:paraId="43C0AD33" w14:textId="77777777" w:rsidR="00644BE5" w:rsidRDefault="00644BE5" w:rsidP="00032603">
      <w:pPr>
        <w:rPr>
          <w:rFonts w:cs="Arial"/>
          <w:szCs w:val="20"/>
        </w:rPr>
      </w:pPr>
    </w:p>
    <w:p w14:paraId="7F2ADADF" w14:textId="77777777" w:rsidR="00644BE5" w:rsidRDefault="00644BE5" w:rsidP="00032603">
      <w:pPr>
        <w:rPr>
          <w:rFonts w:cs="Arial"/>
          <w:szCs w:val="20"/>
        </w:rPr>
      </w:pPr>
    </w:p>
    <w:p w14:paraId="2A1B9C04" w14:textId="77777777" w:rsidR="00644BE5" w:rsidRDefault="00644BE5" w:rsidP="00032603">
      <w:pPr>
        <w:rPr>
          <w:rFonts w:cs="Arial"/>
          <w:szCs w:val="20"/>
        </w:rPr>
      </w:pPr>
    </w:p>
    <w:p w14:paraId="003D1ACD" w14:textId="77777777" w:rsidR="00644BE5" w:rsidRDefault="00644BE5" w:rsidP="00032603">
      <w:pPr>
        <w:rPr>
          <w:rFonts w:cs="Arial"/>
          <w:szCs w:val="20"/>
        </w:rPr>
      </w:pPr>
    </w:p>
    <w:p w14:paraId="4339D9AD" w14:textId="2EBD07B5" w:rsidR="00644BE5" w:rsidRDefault="00930449" w:rsidP="00032603">
      <w:pPr>
        <w:rPr>
          <w:rFonts w:cs="Arial"/>
          <w:szCs w:val="20"/>
        </w:rPr>
      </w:pPr>
      <w:r>
        <w:rPr>
          <w:rFonts w:cs="Arial"/>
          <w:szCs w:val="20"/>
        </w:rPr>
        <w:t xml:space="preserve">The output is True (or “ON”, or “HIGH”, or even “1”) precisely </w:t>
      </w:r>
      <w:r w:rsidR="00B81939">
        <w:rPr>
          <w:rFonts w:cs="Arial"/>
          <w:szCs w:val="20"/>
        </w:rPr>
        <w:t>five</w:t>
      </w:r>
      <w:r w:rsidR="00597773">
        <w:rPr>
          <w:rFonts w:cs="Arial"/>
          <w:szCs w:val="20"/>
        </w:rPr>
        <w:t xml:space="preserve"> times</w:t>
      </w:r>
      <w:r>
        <w:rPr>
          <w:rFonts w:cs="Arial"/>
          <w:szCs w:val="20"/>
        </w:rPr>
        <w:t xml:space="preserve"> (see the shaded rows):</w:t>
      </w:r>
    </w:p>
    <w:p w14:paraId="4E0561F2" w14:textId="77777777" w:rsidR="00597773" w:rsidRDefault="00597773" w:rsidP="00032603">
      <w:pPr>
        <w:rPr>
          <w:rFonts w:cs="Arial"/>
          <w:szCs w:val="20"/>
        </w:rPr>
      </w:pPr>
    </w:p>
    <w:p w14:paraId="5D513803" w14:textId="20C7310C" w:rsidR="00930449" w:rsidRPr="00597773" w:rsidRDefault="00930449" w:rsidP="00597773">
      <w:pPr>
        <w:pStyle w:val="ListParagraph"/>
        <w:numPr>
          <w:ilvl w:val="0"/>
          <w:numId w:val="12"/>
        </w:numPr>
        <w:rPr>
          <w:rFonts w:cs="Arial"/>
          <w:szCs w:val="20"/>
        </w:rPr>
      </w:pPr>
      <w:r w:rsidRPr="00597773">
        <w:rPr>
          <w:rFonts w:cs="Arial"/>
          <w:i/>
          <w:szCs w:val="20"/>
        </w:rPr>
        <w:t xml:space="preserve">p </w:t>
      </w:r>
      <w:r w:rsidRPr="00597773">
        <w:rPr>
          <w:rFonts w:cs="Arial"/>
          <w:szCs w:val="20"/>
        </w:rPr>
        <w:t xml:space="preserve">is True, </w:t>
      </w:r>
      <w:r w:rsidRPr="00597773">
        <w:rPr>
          <w:rFonts w:cs="Arial"/>
          <w:i/>
          <w:szCs w:val="20"/>
        </w:rPr>
        <w:t>q</w:t>
      </w:r>
      <w:r w:rsidRPr="00597773">
        <w:rPr>
          <w:rFonts w:cs="Arial"/>
          <w:szCs w:val="20"/>
        </w:rPr>
        <w:t xml:space="preserve"> is </w:t>
      </w:r>
      <w:r w:rsidR="00B81939" w:rsidRPr="00597773">
        <w:rPr>
          <w:rFonts w:cs="Arial"/>
          <w:szCs w:val="20"/>
        </w:rPr>
        <w:t>True</w:t>
      </w:r>
      <w:r w:rsidRPr="00597773">
        <w:rPr>
          <w:rFonts w:cs="Arial"/>
          <w:szCs w:val="20"/>
        </w:rPr>
        <w:t xml:space="preserve">, and </w:t>
      </w:r>
      <w:r w:rsidR="00597773" w:rsidRPr="00597773">
        <w:rPr>
          <w:rFonts w:cs="Arial"/>
          <w:i/>
          <w:szCs w:val="20"/>
        </w:rPr>
        <w:t>r</w:t>
      </w:r>
      <w:r w:rsidR="00597773" w:rsidRPr="00597773">
        <w:rPr>
          <w:rFonts w:cs="Arial"/>
          <w:szCs w:val="20"/>
        </w:rPr>
        <w:t xml:space="preserve"> is </w:t>
      </w:r>
      <w:r w:rsidR="00B81939" w:rsidRPr="00597773">
        <w:rPr>
          <w:rFonts w:cs="Arial"/>
          <w:szCs w:val="20"/>
        </w:rPr>
        <w:t>False</w:t>
      </w:r>
    </w:p>
    <w:p w14:paraId="2D0F24F8" w14:textId="7AAF7809" w:rsidR="00597773" w:rsidRDefault="00597773" w:rsidP="00597773">
      <w:pPr>
        <w:pStyle w:val="ListParagraph"/>
        <w:numPr>
          <w:ilvl w:val="0"/>
          <w:numId w:val="12"/>
        </w:numPr>
        <w:rPr>
          <w:rFonts w:cs="Arial"/>
          <w:szCs w:val="20"/>
        </w:rPr>
      </w:pPr>
      <w:r w:rsidRPr="00597773">
        <w:rPr>
          <w:rFonts w:cs="Arial"/>
          <w:i/>
          <w:szCs w:val="20"/>
        </w:rPr>
        <w:t xml:space="preserve">p </w:t>
      </w:r>
      <w:r w:rsidRPr="00597773">
        <w:rPr>
          <w:rFonts w:cs="Arial"/>
          <w:szCs w:val="20"/>
        </w:rPr>
        <w:t xml:space="preserve">is True, </w:t>
      </w:r>
      <w:r w:rsidRPr="00597773">
        <w:rPr>
          <w:rFonts w:cs="Arial"/>
          <w:i/>
          <w:szCs w:val="20"/>
        </w:rPr>
        <w:t>q</w:t>
      </w:r>
      <w:r w:rsidRPr="00597773">
        <w:rPr>
          <w:rFonts w:cs="Arial"/>
          <w:szCs w:val="20"/>
        </w:rPr>
        <w:t xml:space="preserve"> is False, and </w:t>
      </w:r>
      <w:r w:rsidRPr="00597773">
        <w:rPr>
          <w:rFonts w:cs="Arial"/>
          <w:i/>
          <w:szCs w:val="20"/>
        </w:rPr>
        <w:t>r</w:t>
      </w:r>
      <w:r w:rsidRPr="00597773">
        <w:rPr>
          <w:rFonts w:cs="Arial"/>
          <w:szCs w:val="20"/>
        </w:rPr>
        <w:t xml:space="preserve"> is </w:t>
      </w:r>
      <w:r w:rsidR="00B81939" w:rsidRPr="00597773">
        <w:rPr>
          <w:rFonts w:cs="Arial"/>
          <w:szCs w:val="20"/>
        </w:rPr>
        <w:t>True</w:t>
      </w:r>
    </w:p>
    <w:p w14:paraId="4CBEAD96" w14:textId="7725097F" w:rsidR="00597773" w:rsidRDefault="00597773" w:rsidP="00597773">
      <w:pPr>
        <w:pStyle w:val="ListParagraph"/>
        <w:numPr>
          <w:ilvl w:val="0"/>
          <w:numId w:val="12"/>
        </w:numPr>
        <w:rPr>
          <w:rFonts w:cs="Arial"/>
          <w:szCs w:val="20"/>
        </w:rPr>
      </w:pPr>
      <w:r w:rsidRPr="00597773">
        <w:rPr>
          <w:rFonts w:cs="Arial"/>
          <w:i/>
          <w:szCs w:val="20"/>
        </w:rPr>
        <w:t xml:space="preserve">p </w:t>
      </w:r>
      <w:r w:rsidRPr="00597773">
        <w:rPr>
          <w:rFonts w:cs="Arial"/>
          <w:szCs w:val="20"/>
        </w:rPr>
        <w:t xml:space="preserve">is </w:t>
      </w:r>
      <w:r w:rsidR="00B81939" w:rsidRPr="00597773">
        <w:rPr>
          <w:rFonts w:cs="Arial"/>
          <w:szCs w:val="20"/>
        </w:rPr>
        <w:t>True</w:t>
      </w:r>
      <w:r w:rsidRPr="00597773">
        <w:rPr>
          <w:rFonts w:cs="Arial"/>
          <w:szCs w:val="20"/>
        </w:rPr>
        <w:t xml:space="preserve">, </w:t>
      </w:r>
      <w:r w:rsidRPr="00597773">
        <w:rPr>
          <w:rFonts w:cs="Arial"/>
          <w:i/>
          <w:szCs w:val="20"/>
        </w:rPr>
        <w:t>q</w:t>
      </w:r>
      <w:r w:rsidRPr="00597773">
        <w:rPr>
          <w:rFonts w:cs="Arial"/>
          <w:szCs w:val="20"/>
        </w:rPr>
        <w:t xml:space="preserve"> is False, and </w:t>
      </w:r>
      <w:r w:rsidRPr="00597773">
        <w:rPr>
          <w:rFonts w:cs="Arial"/>
          <w:i/>
          <w:szCs w:val="20"/>
        </w:rPr>
        <w:t>r</w:t>
      </w:r>
      <w:r w:rsidRPr="00597773">
        <w:rPr>
          <w:rFonts w:cs="Arial"/>
          <w:szCs w:val="20"/>
        </w:rPr>
        <w:t xml:space="preserve"> is False</w:t>
      </w:r>
    </w:p>
    <w:p w14:paraId="1BF4E45C" w14:textId="30AEB50F" w:rsidR="00B81939" w:rsidRPr="00597773" w:rsidRDefault="00B81939" w:rsidP="00B81939">
      <w:pPr>
        <w:pStyle w:val="ListParagraph"/>
        <w:numPr>
          <w:ilvl w:val="0"/>
          <w:numId w:val="12"/>
        </w:numPr>
        <w:rPr>
          <w:rFonts w:cs="Arial"/>
          <w:szCs w:val="20"/>
        </w:rPr>
      </w:pPr>
      <w:r w:rsidRPr="00597773">
        <w:rPr>
          <w:rFonts w:cs="Arial"/>
          <w:i/>
          <w:szCs w:val="20"/>
        </w:rPr>
        <w:t xml:space="preserve">p </w:t>
      </w:r>
      <w:r w:rsidRPr="00597773">
        <w:rPr>
          <w:rFonts w:cs="Arial"/>
          <w:szCs w:val="20"/>
        </w:rPr>
        <w:t xml:space="preserve">is False, </w:t>
      </w:r>
      <w:r w:rsidRPr="00597773">
        <w:rPr>
          <w:rFonts w:cs="Arial"/>
          <w:i/>
          <w:szCs w:val="20"/>
        </w:rPr>
        <w:t>q</w:t>
      </w:r>
      <w:r w:rsidRPr="00597773">
        <w:rPr>
          <w:rFonts w:cs="Arial"/>
          <w:szCs w:val="20"/>
        </w:rPr>
        <w:t xml:space="preserve"> is True, and </w:t>
      </w:r>
      <w:r w:rsidRPr="00597773">
        <w:rPr>
          <w:rFonts w:cs="Arial"/>
          <w:i/>
          <w:szCs w:val="20"/>
        </w:rPr>
        <w:t>r</w:t>
      </w:r>
      <w:r w:rsidRPr="00597773">
        <w:rPr>
          <w:rFonts w:cs="Arial"/>
          <w:szCs w:val="20"/>
        </w:rPr>
        <w:t xml:space="preserve"> is False</w:t>
      </w:r>
    </w:p>
    <w:p w14:paraId="1CE95CD0" w14:textId="5D0487A6" w:rsidR="00B81939" w:rsidRPr="00597773" w:rsidRDefault="00B81939" w:rsidP="00B81939">
      <w:pPr>
        <w:pStyle w:val="ListParagraph"/>
        <w:numPr>
          <w:ilvl w:val="0"/>
          <w:numId w:val="12"/>
        </w:numPr>
        <w:rPr>
          <w:rFonts w:cs="Arial"/>
          <w:szCs w:val="20"/>
        </w:rPr>
      </w:pPr>
      <w:r w:rsidRPr="00597773">
        <w:rPr>
          <w:rFonts w:cs="Arial"/>
          <w:i/>
          <w:szCs w:val="20"/>
        </w:rPr>
        <w:t xml:space="preserve">p </w:t>
      </w:r>
      <w:r w:rsidRPr="00597773">
        <w:rPr>
          <w:rFonts w:cs="Arial"/>
          <w:szCs w:val="20"/>
        </w:rPr>
        <w:t xml:space="preserve">is False, </w:t>
      </w:r>
      <w:r w:rsidRPr="00597773">
        <w:rPr>
          <w:rFonts w:cs="Arial"/>
          <w:i/>
          <w:szCs w:val="20"/>
        </w:rPr>
        <w:t>q</w:t>
      </w:r>
      <w:r w:rsidRPr="00597773">
        <w:rPr>
          <w:rFonts w:cs="Arial"/>
          <w:szCs w:val="20"/>
        </w:rPr>
        <w:t xml:space="preserve"> is False, and </w:t>
      </w:r>
      <w:r w:rsidRPr="00597773">
        <w:rPr>
          <w:rFonts w:cs="Arial"/>
          <w:i/>
          <w:szCs w:val="20"/>
        </w:rPr>
        <w:t>r</w:t>
      </w:r>
      <w:r w:rsidRPr="00597773">
        <w:rPr>
          <w:rFonts w:cs="Arial"/>
          <w:szCs w:val="20"/>
        </w:rPr>
        <w:t xml:space="preserve"> is False</w:t>
      </w:r>
    </w:p>
    <w:p w14:paraId="09123E83" w14:textId="77777777" w:rsidR="00B81939" w:rsidRPr="00597773" w:rsidRDefault="00B81939" w:rsidP="00B81939">
      <w:pPr>
        <w:pStyle w:val="ListParagraph"/>
        <w:rPr>
          <w:rFonts w:cs="Arial"/>
          <w:szCs w:val="20"/>
        </w:rPr>
      </w:pPr>
    </w:p>
    <w:p w14:paraId="6D696C3C" w14:textId="77777777" w:rsidR="00644BE5" w:rsidRDefault="00644BE5" w:rsidP="00032603">
      <w:pPr>
        <w:rPr>
          <w:rFonts w:cs="Arial"/>
          <w:szCs w:val="20"/>
        </w:rPr>
      </w:pPr>
    </w:p>
    <w:p w14:paraId="042EFB8C" w14:textId="5613BB4D" w:rsidR="00644BE5" w:rsidRDefault="00597773" w:rsidP="00032603">
      <w:pPr>
        <w:rPr>
          <w:rFonts w:cs="Arial"/>
          <w:szCs w:val="20"/>
        </w:rPr>
      </w:pPr>
      <w:r>
        <w:rPr>
          <w:rFonts w:cs="Arial"/>
          <w:szCs w:val="20"/>
        </w:rPr>
        <w:t>Note that each of these is essentially an AND statement:</w:t>
      </w:r>
    </w:p>
    <w:p w14:paraId="10E25641" w14:textId="77777777" w:rsidR="00597773" w:rsidRDefault="00597773" w:rsidP="00032603">
      <w:pPr>
        <w:rPr>
          <w:rFonts w:cs="Arial"/>
          <w:szCs w:val="20"/>
        </w:rPr>
      </w:pPr>
    </w:p>
    <w:p w14:paraId="3F8B6D1C" w14:textId="35B382CD" w:rsidR="00597773" w:rsidRPr="00597773" w:rsidRDefault="00597773" w:rsidP="00597773">
      <w:pPr>
        <w:pStyle w:val="ListParagraph"/>
        <w:numPr>
          <w:ilvl w:val="0"/>
          <w:numId w:val="13"/>
        </w:numPr>
        <w:rPr>
          <w:rFonts w:cs="Arial"/>
          <w:i/>
          <w:szCs w:val="20"/>
        </w:rPr>
      </w:pPr>
      <w:r w:rsidRPr="00597773">
        <w:rPr>
          <w:rFonts w:cs="Arial"/>
          <w:i/>
          <w:szCs w:val="20"/>
        </w:rPr>
        <w:t>p</w:t>
      </w:r>
      <w:r w:rsidRPr="00597773">
        <w:rPr>
          <w:rFonts w:cs="Arial"/>
          <w:szCs w:val="20"/>
        </w:rPr>
        <w:t xml:space="preserve"> &amp; </w:t>
      </w:r>
      <w:r w:rsidRPr="00597773">
        <w:rPr>
          <w:rFonts w:cs="Arial"/>
          <w:i/>
          <w:szCs w:val="20"/>
        </w:rPr>
        <w:t>q</w:t>
      </w:r>
      <w:r w:rsidRPr="00597773">
        <w:rPr>
          <w:rFonts w:cs="Arial"/>
          <w:szCs w:val="20"/>
        </w:rPr>
        <w:t xml:space="preserve"> &amp; </w:t>
      </w:r>
      <w:r w:rsidR="00B81939" w:rsidRPr="00597773">
        <w:rPr>
          <w:rFonts w:cs="Arial"/>
          <w:szCs w:val="20"/>
        </w:rPr>
        <w:t>!</w:t>
      </w:r>
      <w:r w:rsidRPr="00597773">
        <w:rPr>
          <w:rFonts w:cs="Arial"/>
          <w:i/>
          <w:szCs w:val="20"/>
        </w:rPr>
        <w:t>r</w:t>
      </w:r>
    </w:p>
    <w:p w14:paraId="37E465B0" w14:textId="42ADAFD7" w:rsidR="00597773" w:rsidRPr="00597773" w:rsidRDefault="00597773" w:rsidP="00597773">
      <w:pPr>
        <w:pStyle w:val="ListParagraph"/>
        <w:numPr>
          <w:ilvl w:val="0"/>
          <w:numId w:val="13"/>
        </w:numPr>
        <w:rPr>
          <w:rFonts w:cs="Arial"/>
          <w:szCs w:val="20"/>
        </w:rPr>
      </w:pPr>
      <w:r>
        <w:rPr>
          <w:rFonts w:cs="Arial"/>
          <w:i/>
          <w:szCs w:val="20"/>
        </w:rPr>
        <w:t>p</w:t>
      </w:r>
      <w:r>
        <w:rPr>
          <w:rFonts w:cs="Arial"/>
          <w:szCs w:val="20"/>
        </w:rPr>
        <w:t xml:space="preserve"> &amp; !</w:t>
      </w:r>
      <w:r>
        <w:rPr>
          <w:rFonts w:cs="Arial"/>
          <w:i/>
          <w:szCs w:val="20"/>
        </w:rPr>
        <w:t>q</w:t>
      </w:r>
      <w:r>
        <w:rPr>
          <w:rFonts w:cs="Arial"/>
          <w:szCs w:val="20"/>
        </w:rPr>
        <w:t xml:space="preserve"> &amp; </w:t>
      </w:r>
      <w:r>
        <w:rPr>
          <w:rFonts w:cs="Arial"/>
          <w:i/>
          <w:szCs w:val="20"/>
        </w:rPr>
        <w:t>r</w:t>
      </w:r>
    </w:p>
    <w:p w14:paraId="654CF0FD" w14:textId="1C3F9BE1" w:rsidR="00597773" w:rsidRPr="00B81939" w:rsidRDefault="00597773" w:rsidP="00597773">
      <w:pPr>
        <w:pStyle w:val="ListParagraph"/>
        <w:numPr>
          <w:ilvl w:val="0"/>
          <w:numId w:val="13"/>
        </w:numPr>
        <w:rPr>
          <w:rFonts w:cs="Arial"/>
          <w:szCs w:val="20"/>
        </w:rPr>
      </w:pPr>
      <w:r>
        <w:rPr>
          <w:rFonts w:cs="Arial"/>
          <w:i/>
          <w:szCs w:val="20"/>
        </w:rPr>
        <w:t>p</w:t>
      </w:r>
      <w:r>
        <w:rPr>
          <w:rFonts w:cs="Arial"/>
          <w:szCs w:val="20"/>
        </w:rPr>
        <w:t xml:space="preserve"> &amp; !</w:t>
      </w:r>
      <w:r>
        <w:rPr>
          <w:rFonts w:cs="Arial"/>
          <w:i/>
          <w:szCs w:val="20"/>
        </w:rPr>
        <w:t>q</w:t>
      </w:r>
      <w:r>
        <w:rPr>
          <w:rFonts w:cs="Arial"/>
          <w:szCs w:val="20"/>
        </w:rPr>
        <w:t xml:space="preserve"> &amp; </w:t>
      </w:r>
      <w:r w:rsidR="001B3DEF">
        <w:rPr>
          <w:rFonts w:cs="Arial"/>
          <w:szCs w:val="20"/>
        </w:rPr>
        <w:t>!</w:t>
      </w:r>
      <w:r>
        <w:rPr>
          <w:rFonts w:cs="Arial"/>
          <w:i/>
          <w:szCs w:val="20"/>
        </w:rPr>
        <w:t>r</w:t>
      </w:r>
    </w:p>
    <w:p w14:paraId="47206F8E" w14:textId="2BD9AC1D" w:rsidR="00B81939" w:rsidRPr="00597773" w:rsidRDefault="00B81939" w:rsidP="00B81939">
      <w:pPr>
        <w:pStyle w:val="ListParagraph"/>
        <w:numPr>
          <w:ilvl w:val="0"/>
          <w:numId w:val="13"/>
        </w:numPr>
        <w:rPr>
          <w:rFonts w:cs="Arial"/>
          <w:szCs w:val="20"/>
        </w:rPr>
      </w:pPr>
      <w:r w:rsidRPr="001B3DEF">
        <w:rPr>
          <w:rFonts w:cs="Arial"/>
          <w:szCs w:val="20"/>
        </w:rPr>
        <w:t>!</w:t>
      </w:r>
      <w:r>
        <w:rPr>
          <w:rFonts w:cs="Arial"/>
          <w:i/>
          <w:szCs w:val="20"/>
        </w:rPr>
        <w:t>p</w:t>
      </w:r>
      <w:r>
        <w:rPr>
          <w:rFonts w:cs="Arial"/>
          <w:szCs w:val="20"/>
        </w:rPr>
        <w:t xml:space="preserve"> &amp; </w:t>
      </w:r>
      <w:r>
        <w:rPr>
          <w:rFonts w:cs="Arial"/>
          <w:i/>
          <w:szCs w:val="20"/>
        </w:rPr>
        <w:t>q</w:t>
      </w:r>
      <w:r>
        <w:rPr>
          <w:rFonts w:cs="Arial"/>
          <w:szCs w:val="20"/>
        </w:rPr>
        <w:t xml:space="preserve"> &amp; !</w:t>
      </w:r>
      <w:r>
        <w:rPr>
          <w:rFonts w:cs="Arial"/>
          <w:i/>
          <w:szCs w:val="20"/>
        </w:rPr>
        <w:t>r</w:t>
      </w:r>
    </w:p>
    <w:p w14:paraId="4264660A" w14:textId="77777777" w:rsidR="00B81939" w:rsidRPr="00597773" w:rsidRDefault="00B81939" w:rsidP="00B81939">
      <w:pPr>
        <w:pStyle w:val="ListParagraph"/>
        <w:numPr>
          <w:ilvl w:val="0"/>
          <w:numId w:val="13"/>
        </w:numPr>
        <w:rPr>
          <w:rFonts w:cs="Arial"/>
          <w:szCs w:val="20"/>
        </w:rPr>
      </w:pPr>
      <w:r w:rsidRPr="001B3DEF">
        <w:rPr>
          <w:rFonts w:cs="Arial"/>
          <w:szCs w:val="20"/>
        </w:rPr>
        <w:t>!</w:t>
      </w:r>
      <w:r>
        <w:rPr>
          <w:rFonts w:cs="Arial"/>
          <w:i/>
          <w:szCs w:val="20"/>
        </w:rPr>
        <w:t>p</w:t>
      </w:r>
      <w:r>
        <w:rPr>
          <w:rFonts w:cs="Arial"/>
          <w:szCs w:val="20"/>
        </w:rPr>
        <w:t xml:space="preserve"> &amp; !</w:t>
      </w:r>
      <w:r>
        <w:rPr>
          <w:rFonts w:cs="Arial"/>
          <w:i/>
          <w:szCs w:val="20"/>
        </w:rPr>
        <w:t>q</w:t>
      </w:r>
      <w:r>
        <w:rPr>
          <w:rFonts w:cs="Arial"/>
          <w:szCs w:val="20"/>
        </w:rPr>
        <w:t xml:space="preserve"> &amp; !</w:t>
      </w:r>
      <w:r>
        <w:rPr>
          <w:rFonts w:cs="Arial"/>
          <w:i/>
          <w:szCs w:val="20"/>
        </w:rPr>
        <w:t>r</w:t>
      </w:r>
    </w:p>
    <w:p w14:paraId="781134B8" w14:textId="77777777" w:rsidR="00B81939" w:rsidRPr="00597773" w:rsidRDefault="00B81939" w:rsidP="00B81939">
      <w:pPr>
        <w:pStyle w:val="ListParagraph"/>
        <w:rPr>
          <w:rFonts w:cs="Arial"/>
          <w:szCs w:val="20"/>
        </w:rPr>
      </w:pPr>
    </w:p>
    <w:p w14:paraId="6CAED836" w14:textId="77777777" w:rsidR="00597773" w:rsidRDefault="00597773" w:rsidP="00597773">
      <w:pPr>
        <w:rPr>
          <w:rFonts w:cs="Arial"/>
          <w:szCs w:val="20"/>
        </w:rPr>
      </w:pPr>
    </w:p>
    <w:p w14:paraId="1C7886FB" w14:textId="7A94DF87" w:rsidR="001B3DEF" w:rsidRDefault="001B3DEF" w:rsidP="00597773">
      <w:pPr>
        <w:rPr>
          <w:rFonts w:cs="Arial"/>
          <w:szCs w:val="20"/>
        </w:rPr>
      </w:pPr>
      <w:r>
        <w:rPr>
          <w:rFonts w:cs="Arial"/>
          <w:szCs w:val="20"/>
        </w:rPr>
        <w:t>If any of 1, 2, or 3 are true, then the output is true, which is essentially an OR statement. Therefore, the logical statement representing this table is:</w:t>
      </w:r>
    </w:p>
    <w:p w14:paraId="100C5245" w14:textId="77777777" w:rsidR="007215FD" w:rsidRDefault="007215FD" w:rsidP="00597773">
      <w:pPr>
        <w:rPr>
          <w:rFonts w:cs="Arial"/>
          <w:szCs w:val="20"/>
        </w:rPr>
      </w:pPr>
    </w:p>
    <w:p w14:paraId="4BAA196F" w14:textId="1C7A6753" w:rsidR="00B81939" w:rsidRPr="00B81939" w:rsidRDefault="001B3DEF" w:rsidP="00B81939">
      <w:pPr>
        <w:jc w:val="center"/>
        <w:rPr>
          <w:rFonts w:cs="Arial"/>
          <w:szCs w:val="20"/>
        </w:rPr>
      </w:pPr>
      <w:r w:rsidRPr="00B81939">
        <w:rPr>
          <w:rFonts w:cs="Arial"/>
          <w:b/>
          <w:szCs w:val="20"/>
        </w:rPr>
        <w:t>Output = (</w:t>
      </w:r>
      <w:r w:rsidR="00B81939" w:rsidRPr="00B81939">
        <w:rPr>
          <w:rFonts w:cs="Arial"/>
          <w:i/>
          <w:szCs w:val="20"/>
        </w:rPr>
        <w:t>p</w:t>
      </w:r>
      <w:r w:rsidR="00B81939" w:rsidRPr="00B81939">
        <w:rPr>
          <w:rFonts w:cs="Arial"/>
          <w:szCs w:val="20"/>
        </w:rPr>
        <w:t xml:space="preserve"> &amp; </w:t>
      </w:r>
      <w:r w:rsidR="00B81939" w:rsidRPr="00B81939">
        <w:rPr>
          <w:rFonts w:cs="Arial"/>
          <w:i/>
          <w:szCs w:val="20"/>
        </w:rPr>
        <w:t>q</w:t>
      </w:r>
      <w:r w:rsidR="00B81939" w:rsidRPr="00B81939">
        <w:rPr>
          <w:rFonts w:cs="Arial"/>
          <w:szCs w:val="20"/>
        </w:rPr>
        <w:t xml:space="preserve"> &amp; !r</w:t>
      </w:r>
      <w:r w:rsidR="00B81939">
        <w:rPr>
          <w:rFonts w:cs="Arial"/>
          <w:szCs w:val="20"/>
        </w:rPr>
        <w:t>) | (</w:t>
      </w:r>
      <w:r w:rsidR="00B81939" w:rsidRPr="00B81939">
        <w:rPr>
          <w:rFonts w:cs="Arial"/>
          <w:szCs w:val="20"/>
        </w:rPr>
        <w:t>p &amp; !</w:t>
      </w:r>
      <w:r w:rsidR="00B81939" w:rsidRPr="00B81939">
        <w:rPr>
          <w:rFonts w:cs="Arial"/>
          <w:i/>
          <w:szCs w:val="20"/>
        </w:rPr>
        <w:t>q</w:t>
      </w:r>
      <w:r w:rsidR="00B81939" w:rsidRPr="00B81939">
        <w:rPr>
          <w:rFonts w:cs="Arial"/>
          <w:szCs w:val="20"/>
        </w:rPr>
        <w:t xml:space="preserve"> &amp; </w:t>
      </w:r>
      <w:r w:rsidR="00B81939" w:rsidRPr="00B81939">
        <w:rPr>
          <w:rFonts w:cs="Arial"/>
          <w:i/>
          <w:szCs w:val="20"/>
        </w:rPr>
        <w:t>r</w:t>
      </w:r>
      <w:r w:rsidR="00B81939">
        <w:rPr>
          <w:rFonts w:cs="Arial"/>
          <w:szCs w:val="20"/>
        </w:rPr>
        <w:t>) | (</w:t>
      </w:r>
      <w:r w:rsidR="00B81939" w:rsidRPr="00B81939">
        <w:rPr>
          <w:rFonts w:cs="Arial"/>
          <w:i/>
          <w:szCs w:val="20"/>
        </w:rPr>
        <w:t>p</w:t>
      </w:r>
      <w:r w:rsidR="00B81939" w:rsidRPr="00B81939">
        <w:rPr>
          <w:rFonts w:cs="Arial"/>
          <w:szCs w:val="20"/>
        </w:rPr>
        <w:t xml:space="preserve"> &amp; !</w:t>
      </w:r>
      <w:r w:rsidR="00B81939" w:rsidRPr="00B81939">
        <w:rPr>
          <w:rFonts w:cs="Arial"/>
          <w:i/>
          <w:szCs w:val="20"/>
        </w:rPr>
        <w:t>q</w:t>
      </w:r>
      <w:r w:rsidR="00B81939" w:rsidRPr="00B81939">
        <w:rPr>
          <w:rFonts w:cs="Arial"/>
          <w:szCs w:val="20"/>
        </w:rPr>
        <w:t xml:space="preserve"> &amp; !</w:t>
      </w:r>
      <w:r w:rsidR="00B81939" w:rsidRPr="00B81939">
        <w:rPr>
          <w:rFonts w:cs="Arial"/>
          <w:i/>
          <w:szCs w:val="20"/>
        </w:rPr>
        <w:t>r</w:t>
      </w:r>
      <w:r w:rsidR="00B81939">
        <w:rPr>
          <w:rFonts w:cs="Arial"/>
          <w:szCs w:val="20"/>
        </w:rPr>
        <w:t>) | (</w:t>
      </w:r>
      <w:r w:rsidR="00B81939" w:rsidRPr="00B81939">
        <w:rPr>
          <w:rFonts w:cs="Arial"/>
          <w:szCs w:val="20"/>
        </w:rPr>
        <w:t>!</w:t>
      </w:r>
      <w:r w:rsidR="00B81939" w:rsidRPr="00B81939">
        <w:rPr>
          <w:rFonts w:cs="Arial"/>
          <w:i/>
          <w:szCs w:val="20"/>
        </w:rPr>
        <w:t>p</w:t>
      </w:r>
      <w:r w:rsidR="00B81939" w:rsidRPr="00B81939">
        <w:rPr>
          <w:rFonts w:cs="Arial"/>
          <w:szCs w:val="20"/>
        </w:rPr>
        <w:t xml:space="preserve"> &amp; </w:t>
      </w:r>
      <w:r w:rsidR="00B81939" w:rsidRPr="00B81939">
        <w:rPr>
          <w:rFonts w:cs="Arial"/>
          <w:i/>
          <w:szCs w:val="20"/>
        </w:rPr>
        <w:t>q</w:t>
      </w:r>
      <w:r w:rsidR="00B81939" w:rsidRPr="00B81939">
        <w:rPr>
          <w:rFonts w:cs="Arial"/>
          <w:szCs w:val="20"/>
        </w:rPr>
        <w:t xml:space="preserve"> &amp; !</w:t>
      </w:r>
      <w:r w:rsidR="00B81939" w:rsidRPr="00B81939">
        <w:rPr>
          <w:rFonts w:cs="Arial"/>
          <w:i/>
          <w:szCs w:val="20"/>
        </w:rPr>
        <w:t>r</w:t>
      </w:r>
      <w:r w:rsidR="00B81939">
        <w:rPr>
          <w:rFonts w:cs="Arial"/>
          <w:szCs w:val="20"/>
        </w:rPr>
        <w:t>) | (</w:t>
      </w:r>
      <w:r w:rsidR="00B81939" w:rsidRPr="00B81939">
        <w:rPr>
          <w:rFonts w:cs="Arial"/>
          <w:szCs w:val="20"/>
        </w:rPr>
        <w:t>!</w:t>
      </w:r>
      <w:r w:rsidR="00B81939" w:rsidRPr="00B81939">
        <w:rPr>
          <w:rFonts w:cs="Arial"/>
          <w:i/>
          <w:szCs w:val="20"/>
        </w:rPr>
        <w:t>p</w:t>
      </w:r>
      <w:r w:rsidR="00B81939" w:rsidRPr="00B81939">
        <w:rPr>
          <w:rFonts w:cs="Arial"/>
          <w:szCs w:val="20"/>
        </w:rPr>
        <w:t xml:space="preserve"> &amp; !</w:t>
      </w:r>
      <w:r w:rsidR="00B81939" w:rsidRPr="00B81939">
        <w:rPr>
          <w:rFonts w:cs="Arial"/>
          <w:i/>
          <w:szCs w:val="20"/>
        </w:rPr>
        <w:t>q</w:t>
      </w:r>
      <w:r w:rsidR="00B81939" w:rsidRPr="00B81939">
        <w:rPr>
          <w:rFonts w:cs="Arial"/>
          <w:szCs w:val="20"/>
        </w:rPr>
        <w:t xml:space="preserve"> &amp; !</w:t>
      </w:r>
      <w:r w:rsidR="00B81939" w:rsidRPr="00B81939">
        <w:rPr>
          <w:rFonts w:cs="Arial"/>
          <w:i/>
          <w:szCs w:val="20"/>
        </w:rPr>
        <w:t>r</w:t>
      </w:r>
      <w:r w:rsidR="00B81939">
        <w:rPr>
          <w:rFonts w:cs="Arial"/>
          <w:szCs w:val="20"/>
        </w:rPr>
        <w:t>)</w:t>
      </w:r>
    </w:p>
    <w:p w14:paraId="7639CD19" w14:textId="01704506" w:rsidR="001B3DEF" w:rsidRPr="001B3DEF" w:rsidRDefault="001B3DEF" w:rsidP="001B3DEF">
      <w:pPr>
        <w:jc w:val="center"/>
        <w:rPr>
          <w:rFonts w:cs="Arial"/>
          <w:b/>
          <w:szCs w:val="20"/>
        </w:rPr>
      </w:pPr>
    </w:p>
    <w:p w14:paraId="4797B879" w14:textId="77777777" w:rsidR="001B3DEF" w:rsidRDefault="001B3DEF" w:rsidP="001B3DEF">
      <w:pPr>
        <w:rPr>
          <w:rFonts w:cs="Arial"/>
          <w:szCs w:val="20"/>
        </w:rPr>
      </w:pPr>
    </w:p>
    <w:p w14:paraId="5D825142" w14:textId="7E2B7C89" w:rsidR="001B3DEF" w:rsidRDefault="001B3DEF" w:rsidP="001B3DEF">
      <w:pPr>
        <w:rPr>
          <w:rFonts w:cs="Arial"/>
          <w:b/>
          <w:szCs w:val="20"/>
        </w:rPr>
      </w:pPr>
      <w:r>
        <w:rPr>
          <w:rFonts w:cs="Arial"/>
          <w:b/>
          <w:szCs w:val="20"/>
        </w:rPr>
        <w:t>Class Exercise</w:t>
      </w:r>
    </w:p>
    <w:p w14:paraId="692CFE7A" w14:textId="342735FF" w:rsidR="001B3DEF" w:rsidRDefault="001B3DEF" w:rsidP="001B3DEF">
      <w:pPr>
        <w:rPr>
          <w:rFonts w:cs="Arial"/>
          <w:szCs w:val="20"/>
        </w:rPr>
      </w:pPr>
      <w:r>
        <w:rPr>
          <w:rFonts w:cs="Arial"/>
          <w:szCs w:val="20"/>
        </w:rPr>
        <w:t>Draw the circuit with three inputs that represents this statement/table.</w:t>
      </w:r>
    </w:p>
    <w:p w14:paraId="71BE7F51" w14:textId="77777777" w:rsidR="001B3DEF" w:rsidRDefault="001B3DEF" w:rsidP="001B3DEF">
      <w:pPr>
        <w:rPr>
          <w:rFonts w:cs="Arial"/>
          <w:szCs w:val="20"/>
        </w:rPr>
      </w:pPr>
    </w:p>
    <w:p w14:paraId="5F4F3CF2" w14:textId="77777777" w:rsidR="001B3DEF" w:rsidRDefault="001B3DEF" w:rsidP="001B3DEF">
      <w:pPr>
        <w:rPr>
          <w:rFonts w:cs="Arial"/>
          <w:szCs w:val="20"/>
        </w:rPr>
      </w:pPr>
    </w:p>
    <w:p w14:paraId="7ED6A08C" w14:textId="73C09A5A" w:rsidR="00131C22" w:rsidRPr="00131C22" w:rsidRDefault="007215FD" w:rsidP="00C57CF9">
      <w:pPr>
        <w:rPr>
          <w:rFonts w:cs="Arial"/>
          <w:szCs w:val="20"/>
        </w:rPr>
      </w:pPr>
      <w:r>
        <w:rPr>
          <w:rFonts w:cs="Arial"/>
          <w:szCs w:val="20"/>
        </w:rPr>
        <w:t xml:space="preserve">Note to the students that (1) this process leads to the form known as </w:t>
      </w:r>
      <w:r>
        <w:rPr>
          <w:rFonts w:cs="Arial"/>
          <w:i/>
          <w:szCs w:val="20"/>
        </w:rPr>
        <w:t>disjunctive normal form</w:t>
      </w:r>
      <w:r>
        <w:rPr>
          <w:rFonts w:cs="Arial"/>
          <w:szCs w:val="20"/>
        </w:rPr>
        <w:t xml:space="preserve">, but (2) this may not be the simplest form. In fact, electrical and computer engineers spend quite a bit of time trying to </w:t>
      </w:r>
      <w:r>
        <w:rPr>
          <w:rFonts w:cs="Arial"/>
          <w:i/>
          <w:szCs w:val="20"/>
        </w:rPr>
        <w:t xml:space="preserve">minimize </w:t>
      </w:r>
      <w:r>
        <w:rPr>
          <w:rFonts w:cs="Arial"/>
          <w:szCs w:val="20"/>
        </w:rPr>
        <w:t>the number of gates to produce the same circ</w:t>
      </w:r>
      <w:r w:rsidR="00B81939">
        <w:rPr>
          <w:rFonts w:cs="Arial"/>
          <w:szCs w:val="20"/>
        </w:rPr>
        <w:t xml:space="preserve">uit. </w:t>
      </w:r>
    </w:p>
    <w:p w14:paraId="0D29972F" w14:textId="77777777" w:rsidR="009D51E2" w:rsidRDefault="009D51E2" w:rsidP="001B3DEF">
      <w:pPr>
        <w:rPr>
          <w:rFonts w:cs="Arial"/>
          <w:szCs w:val="20"/>
        </w:rPr>
      </w:pPr>
    </w:p>
    <w:p w14:paraId="2A3BB92A" w14:textId="77777777" w:rsidR="00C57CF9" w:rsidRDefault="00C57CF9" w:rsidP="001B3DEF">
      <w:pPr>
        <w:rPr>
          <w:rFonts w:cs="Arial"/>
          <w:szCs w:val="20"/>
        </w:rPr>
      </w:pPr>
    </w:p>
    <w:p w14:paraId="0F998DF0" w14:textId="703E260A" w:rsidR="009D51E2" w:rsidRDefault="009D51E2" w:rsidP="001B3DEF">
      <w:pPr>
        <w:rPr>
          <w:rFonts w:cs="Arial"/>
          <w:b/>
          <w:szCs w:val="20"/>
        </w:rPr>
      </w:pPr>
      <w:r>
        <w:rPr>
          <w:rFonts w:cs="Arial"/>
          <w:b/>
          <w:szCs w:val="20"/>
        </w:rPr>
        <w:t>Class Exercise</w:t>
      </w:r>
    </w:p>
    <w:p w14:paraId="563FFF9E" w14:textId="1EDA8C75" w:rsidR="009D51E2" w:rsidRPr="00B81939" w:rsidRDefault="009D51E2" w:rsidP="001B3DEF">
      <w:pPr>
        <w:rPr>
          <w:rFonts w:cs="Arial"/>
          <w:szCs w:val="20"/>
        </w:rPr>
      </w:pPr>
      <w:r>
        <w:rPr>
          <w:rFonts w:cs="Arial"/>
          <w:szCs w:val="20"/>
        </w:rPr>
        <w:t>Use a truth table to show that the expression (</w:t>
      </w:r>
      <w:r>
        <w:rPr>
          <w:rFonts w:cs="Arial"/>
          <w:i/>
          <w:szCs w:val="20"/>
        </w:rPr>
        <w:t>p</w:t>
      </w:r>
      <w:r>
        <w:rPr>
          <w:rFonts w:cs="Arial"/>
          <w:szCs w:val="20"/>
        </w:rPr>
        <w:t xml:space="preserve"> &amp; !</w:t>
      </w:r>
      <w:r>
        <w:rPr>
          <w:rFonts w:cs="Arial"/>
          <w:i/>
          <w:szCs w:val="20"/>
        </w:rPr>
        <w:t>q</w:t>
      </w:r>
      <w:r w:rsidR="000E7CD6">
        <w:rPr>
          <w:rFonts w:cs="Arial"/>
          <w:szCs w:val="20"/>
        </w:rPr>
        <w:t xml:space="preserve">) </w:t>
      </w:r>
      <w:r>
        <w:rPr>
          <w:rFonts w:cs="Arial"/>
          <w:szCs w:val="20"/>
        </w:rPr>
        <w:t>| !</w:t>
      </w:r>
      <w:r>
        <w:rPr>
          <w:rFonts w:cs="Arial"/>
          <w:i/>
          <w:szCs w:val="20"/>
        </w:rPr>
        <w:t>r</w:t>
      </w:r>
      <w:r w:rsidR="00B81939">
        <w:rPr>
          <w:rFonts w:cs="Arial"/>
          <w:szCs w:val="20"/>
        </w:rPr>
        <w:t>. Draw the circuit.</w:t>
      </w:r>
    </w:p>
    <w:p w14:paraId="2B019008" w14:textId="77777777" w:rsidR="009D51E2" w:rsidRDefault="009D51E2" w:rsidP="001B3DEF">
      <w:pPr>
        <w:rPr>
          <w:rFonts w:cs="Arial"/>
          <w:szCs w:val="20"/>
        </w:rPr>
      </w:pPr>
    </w:p>
    <w:p w14:paraId="383C40F6" w14:textId="77777777" w:rsidR="001B3DEF" w:rsidRDefault="001B3DEF" w:rsidP="001B3DEF">
      <w:pPr>
        <w:jc w:val="center"/>
        <w:rPr>
          <w:rFonts w:cs="Arial"/>
          <w:szCs w:val="20"/>
        </w:rPr>
      </w:pPr>
    </w:p>
    <w:p w14:paraId="3EEE51C0" w14:textId="438CC06A" w:rsidR="00C57CF9" w:rsidRDefault="00C57CF9" w:rsidP="00C57CF9">
      <w:pPr>
        <w:rPr>
          <w:rFonts w:cs="Arial"/>
          <w:szCs w:val="20"/>
        </w:rPr>
      </w:pPr>
      <w:r>
        <w:rPr>
          <w:rFonts w:cs="Arial"/>
          <w:szCs w:val="20"/>
        </w:rPr>
        <w:t xml:space="preserve">Even though it is not the simplest, the disjunctive normal form show that </w:t>
      </w:r>
      <w:r>
        <w:rPr>
          <w:rFonts w:cs="Arial"/>
          <w:i/>
          <w:szCs w:val="20"/>
        </w:rPr>
        <w:t xml:space="preserve">any </w:t>
      </w:r>
      <w:r>
        <w:rPr>
          <w:rFonts w:cs="Arial"/>
          <w:szCs w:val="20"/>
        </w:rPr>
        <w:t xml:space="preserve">truth table, and therefore </w:t>
      </w:r>
      <w:r>
        <w:rPr>
          <w:rFonts w:cs="Arial"/>
          <w:i/>
          <w:szCs w:val="20"/>
        </w:rPr>
        <w:t xml:space="preserve">any </w:t>
      </w:r>
      <w:r>
        <w:rPr>
          <w:rFonts w:cs="Arial"/>
          <w:szCs w:val="20"/>
        </w:rPr>
        <w:t xml:space="preserve">statement of formal logical, can be modeled mechanically. This is the beginning of </w:t>
      </w:r>
      <w:r w:rsidRPr="00B81939">
        <w:rPr>
          <w:rFonts w:cs="Arial"/>
          <w:i/>
          <w:szCs w:val="20"/>
        </w:rPr>
        <w:t>computation</w:t>
      </w:r>
      <w:r>
        <w:rPr>
          <w:rFonts w:cs="Arial"/>
          <w:szCs w:val="20"/>
        </w:rPr>
        <w:t xml:space="preserve"> and therefore the essence of a </w:t>
      </w:r>
      <w:r>
        <w:rPr>
          <w:rFonts w:cs="Arial"/>
          <w:i/>
          <w:szCs w:val="20"/>
        </w:rPr>
        <w:t>computer</w:t>
      </w:r>
      <w:r>
        <w:rPr>
          <w:rFonts w:cs="Arial"/>
          <w:szCs w:val="20"/>
        </w:rPr>
        <w:t>.</w:t>
      </w:r>
    </w:p>
    <w:p w14:paraId="57C311AF" w14:textId="77777777" w:rsidR="00C57CF9" w:rsidRDefault="00C57CF9" w:rsidP="00C57CF9">
      <w:pPr>
        <w:rPr>
          <w:rFonts w:cs="Arial"/>
          <w:szCs w:val="20"/>
        </w:rPr>
      </w:pPr>
    </w:p>
    <w:p w14:paraId="718A45BB" w14:textId="77777777" w:rsidR="00C57CF9" w:rsidRPr="00131C22" w:rsidRDefault="00C57CF9" w:rsidP="00C57CF9">
      <w:pPr>
        <w:rPr>
          <w:rFonts w:cs="Arial"/>
          <w:szCs w:val="20"/>
        </w:rPr>
      </w:pPr>
      <w:r>
        <w:rPr>
          <w:rFonts w:cs="Arial"/>
          <w:szCs w:val="20"/>
        </w:rPr>
        <w:t xml:space="preserve">(We will see later that the missing piece in order to complete a full computational device is </w:t>
      </w:r>
      <w:r>
        <w:rPr>
          <w:rFonts w:cs="Arial"/>
          <w:i/>
          <w:szCs w:val="20"/>
        </w:rPr>
        <w:t>memory</w:t>
      </w:r>
      <w:r>
        <w:rPr>
          <w:rFonts w:cs="Arial"/>
          <w:szCs w:val="20"/>
        </w:rPr>
        <w:t xml:space="preserve">, or the ability to not only calculate an answer, but to store it and retrieve it. Once we have that, we have </w:t>
      </w:r>
      <w:r>
        <w:rPr>
          <w:rFonts w:cs="Arial"/>
          <w:i/>
          <w:szCs w:val="20"/>
        </w:rPr>
        <w:t>algorithm</w:t>
      </w:r>
      <w:r>
        <w:rPr>
          <w:rFonts w:cs="Arial"/>
          <w:szCs w:val="20"/>
        </w:rPr>
        <w:t>.)</w:t>
      </w:r>
    </w:p>
    <w:p w14:paraId="3C5026CB" w14:textId="77777777" w:rsidR="001B3DEF" w:rsidRDefault="001B3DEF" w:rsidP="00597773">
      <w:pPr>
        <w:rPr>
          <w:rFonts w:cs="Arial"/>
          <w:szCs w:val="20"/>
        </w:rPr>
      </w:pPr>
    </w:p>
    <w:p w14:paraId="08F6AFD6" w14:textId="77777777" w:rsidR="00597773" w:rsidRPr="00597773" w:rsidRDefault="00597773" w:rsidP="00597773">
      <w:pPr>
        <w:rPr>
          <w:rFonts w:cs="Arial"/>
          <w:szCs w:val="20"/>
        </w:rPr>
      </w:pPr>
    </w:p>
    <w:p w14:paraId="2889F068" w14:textId="77777777" w:rsidR="000619E9" w:rsidRPr="000619E9" w:rsidRDefault="000619E9" w:rsidP="00033974">
      <w:pPr>
        <w:rPr>
          <w:rFonts w:cs="Arial"/>
          <w:szCs w:val="20"/>
        </w:rPr>
      </w:pPr>
    </w:p>
    <w:p w14:paraId="1CCCAEC3" w14:textId="09BE6BF1" w:rsidR="008042AA" w:rsidRDefault="000619E9" w:rsidP="00033974">
      <w:pPr>
        <w:rPr>
          <w:rFonts w:cs="Arial"/>
          <w:b/>
          <w:szCs w:val="20"/>
        </w:rPr>
      </w:pPr>
      <w:r>
        <w:rPr>
          <w:rFonts w:cs="Arial"/>
          <w:b/>
          <w:szCs w:val="20"/>
        </w:rPr>
        <w:tab/>
      </w:r>
    </w:p>
    <w:p w14:paraId="1344F742" w14:textId="52E5082C" w:rsidR="00A37F4A" w:rsidRPr="00A37F4A" w:rsidRDefault="00A37F4A" w:rsidP="00033974">
      <w:pPr>
        <w:rPr>
          <w:rFonts w:cs="Arial"/>
          <w:szCs w:val="20"/>
        </w:rPr>
      </w:pPr>
      <w:r>
        <w:rPr>
          <w:rFonts w:cs="Arial"/>
          <w:b/>
          <w:szCs w:val="20"/>
        </w:rPr>
        <w:t xml:space="preserve">Homework: </w:t>
      </w:r>
      <w:r w:rsidR="0034623D">
        <w:rPr>
          <w:rFonts w:cs="Arial"/>
          <w:szCs w:val="20"/>
        </w:rPr>
        <w:t>Logic Gates Exercises</w:t>
      </w:r>
    </w:p>
    <w:p w14:paraId="7FFA3177" w14:textId="77777777" w:rsidR="00CC54F3" w:rsidRDefault="00CC54F3" w:rsidP="00CC54F3">
      <w:pPr>
        <w:rPr>
          <w:rFonts w:cs="Arial"/>
          <w:szCs w:val="20"/>
        </w:rPr>
      </w:pPr>
    </w:p>
    <w:p w14:paraId="13556156" w14:textId="37683F18" w:rsidR="00ED71FC" w:rsidRDefault="00ED71FC">
      <w:pPr>
        <w:rPr>
          <w:rFonts w:cs="Arial"/>
          <w:szCs w:val="20"/>
        </w:rPr>
      </w:pPr>
      <w:r>
        <w:rPr>
          <w:rFonts w:cs="Arial"/>
          <w:szCs w:val="20"/>
        </w:rPr>
        <w:br w:type="page"/>
      </w:r>
    </w:p>
    <w:p w14:paraId="4D83DA9C" w14:textId="67F095DD" w:rsidR="00ED71FC" w:rsidRPr="00A012DF" w:rsidRDefault="00ED71FC" w:rsidP="00ED71FC">
      <w:pPr>
        <w:rPr>
          <w:rFonts w:cs="Arial"/>
          <w:b/>
          <w:sz w:val="24"/>
        </w:rPr>
      </w:pPr>
      <w:r>
        <w:rPr>
          <w:rFonts w:cs="Arial"/>
          <w:b/>
          <w:sz w:val="24"/>
        </w:rPr>
        <w:lastRenderedPageBreak/>
        <w:t>Homework</w:t>
      </w:r>
      <w:r w:rsidRPr="00A012DF">
        <w:rPr>
          <w:rFonts w:cs="Arial"/>
          <w:b/>
          <w:sz w:val="24"/>
        </w:rPr>
        <w:t xml:space="preserve">: </w:t>
      </w:r>
      <w:r>
        <w:rPr>
          <w:rFonts w:cs="Arial"/>
          <w:b/>
          <w:sz w:val="24"/>
        </w:rPr>
        <w:t>Logic Gates</w:t>
      </w:r>
    </w:p>
    <w:p w14:paraId="56667F9E" w14:textId="77777777" w:rsidR="00ED71FC" w:rsidRDefault="00ED71FC" w:rsidP="00ED71FC">
      <w:pPr>
        <w:rPr>
          <w:rFonts w:cs="Arial"/>
          <w:b/>
        </w:rPr>
      </w:pPr>
    </w:p>
    <w:p w14:paraId="4A0AA857" w14:textId="77777777" w:rsidR="00C37E47" w:rsidRPr="00CC54F3" w:rsidRDefault="00C37E47" w:rsidP="00C37E47">
      <w:pPr>
        <w:rPr>
          <w:rFonts w:cs="Arial"/>
          <w:sz w:val="24"/>
        </w:rPr>
      </w:pPr>
      <w:r>
        <w:rPr>
          <w:rFonts w:cs="Arial"/>
          <w:sz w:val="24"/>
        </w:rPr>
        <w:t>Name:  ________________________________________</w:t>
      </w:r>
    </w:p>
    <w:p w14:paraId="15E8F377" w14:textId="77777777" w:rsidR="00C37E47" w:rsidRDefault="00C37E47" w:rsidP="00C37E47">
      <w:pPr>
        <w:rPr>
          <w:rFonts w:cs="Arial"/>
          <w:b/>
          <w:sz w:val="24"/>
        </w:rPr>
      </w:pPr>
    </w:p>
    <w:p w14:paraId="24D0D840" w14:textId="77777777" w:rsidR="00C37E47" w:rsidRDefault="00C37E47" w:rsidP="00C37E47">
      <w:pPr>
        <w:rPr>
          <w:rFonts w:cs="Arial"/>
          <w:sz w:val="24"/>
        </w:rPr>
      </w:pPr>
    </w:p>
    <w:p w14:paraId="5C777903" w14:textId="33841C2E" w:rsidR="00B56BBB" w:rsidRDefault="00C37E47" w:rsidP="00C37E47">
      <w:pPr>
        <w:rPr>
          <w:rFonts w:cs="Arial"/>
          <w:szCs w:val="20"/>
        </w:rPr>
      </w:pPr>
      <w:r>
        <w:rPr>
          <w:rFonts w:cs="Arial"/>
          <w:szCs w:val="20"/>
        </w:rPr>
        <w:t xml:space="preserve">Draw </w:t>
      </w:r>
      <w:r w:rsidR="00B56BBB">
        <w:rPr>
          <w:rFonts w:cs="Arial"/>
          <w:szCs w:val="20"/>
        </w:rPr>
        <w:t>a circuit that represents the logical statements.</w:t>
      </w:r>
    </w:p>
    <w:p w14:paraId="6C1A68A3" w14:textId="77777777" w:rsidR="00B56BBB" w:rsidRDefault="00B56BBB" w:rsidP="00C37E47">
      <w:pPr>
        <w:rPr>
          <w:rFonts w:cs="Arial"/>
          <w:szCs w:val="20"/>
        </w:rPr>
      </w:pPr>
    </w:p>
    <w:p w14:paraId="2F0858A2" w14:textId="77777777" w:rsidR="00B56BBB" w:rsidRDefault="00B56BBB" w:rsidP="00B56BBB">
      <w:pPr>
        <w:pStyle w:val="ListParagraph"/>
        <w:numPr>
          <w:ilvl w:val="0"/>
          <w:numId w:val="14"/>
        </w:numPr>
        <w:ind w:left="360"/>
        <w:rPr>
          <w:rFonts w:cs="Arial"/>
          <w:szCs w:val="20"/>
        </w:rPr>
      </w:pPr>
      <w:r w:rsidRPr="00B56BBB">
        <w:rPr>
          <w:rFonts w:cs="Arial"/>
          <w:i/>
          <w:szCs w:val="20"/>
        </w:rPr>
        <w:t>p</w:t>
      </w:r>
      <w:r w:rsidRPr="00B56BBB">
        <w:rPr>
          <w:rFonts w:cs="Arial"/>
          <w:szCs w:val="20"/>
        </w:rPr>
        <w:t xml:space="preserve"> | (!</w:t>
      </w:r>
      <w:r w:rsidRPr="00B56BBB">
        <w:rPr>
          <w:rFonts w:cs="Arial"/>
          <w:i/>
          <w:szCs w:val="20"/>
        </w:rPr>
        <w:t>q</w:t>
      </w:r>
      <w:r w:rsidRPr="00B56BBB">
        <w:rPr>
          <w:rFonts w:cs="Arial"/>
          <w:szCs w:val="20"/>
        </w:rPr>
        <w:t xml:space="preserve"> &amp; !</w:t>
      </w:r>
      <w:r w:rsidRPr="00B56BBB">
        <w:rPr>
          <w:rFonts w:cs="Arial"/>
          <w:i/>
          <w:szCs w:val="20"/>
        </w:rPr>
        <w:t>p</w:t>
      </w:r>
      <w:r w:rsidRPr="00B56BBB">
        <w:rPr>
          <w:rFonts w:cs="Arial"/>
          <w:szCs w:val="20"/>
        </w:rPr>
        <w:t>)</w:t>
      </w:r>
    </w:p>
    <w:p w14:paraId="69D3C981" w14:textId="0428F674" w:rsidR="00B56BBB" w:rsidRDefault="00B56BBB" w:rsidP="00B56BBB">
      <w:pPr>
        <w:pStyle w:val="ListParagraph"/>
        <w:numPr>
          <w:ilvl w:val="0"/>
          <w:numId w:val="14"/>
        </w:numPr>
        <w:ind w:left="360"/>
        <w:rPr>
          <w:rFonts w:cs="Arial"/>
          <w:szCs w:val="20"/>
        </w:rPr>
      </w:pPr>
      <w:r>
        <w:rPr>
          <w:rFonts w:cs="Arial"/>
          <w:i/>
          <w:szCs w:val="20"/>
        </w:rPr>
        <w:t xml:space="preserve">x </w:t>
      </w:r>
      <w:r>
        <w:rPr>
          <w:rFonts w:cs="Arial"/>
          <w:szCs w:val="20"/>
        </w:rPr>
        <w:t>&amp; ![</w:t>
      </w:r>
      <w:r>
        <w:rPr>
          <w:rFonts w:cs="Arial"/>
          <w:i/>
          <w:szCs w:val="20"/>
        </w:rPr>
        <w:t>y</w:t>
      </w:r>
      <w:r>
        <w:rPr>
          <w:rFonts w:cs="Arial"/>
          <w:szCs w:val="20"/>
        </w:rPr>
        <w:t xml:space="preserve"> | (</w:t>
      </w:r>
      <w:r>
        <w:rPr>
          <w:rFonts w:cs="Arial"/>
          <w:i/>
          <w:szCs w:val="20"/>
        </w:rPr>
        <w:t>x</w:t>
      </w:r>
      <w:r>
        <w:rPr>
          <w:rFonts w:cs="Arial"/>
          <w:szCs w:val="20"/>
        </w:rPr>
        <w:t xml:space="preserve"> &amp;</w:t>
      </w:r>
      <w:r>
        <w:rPr>
          <w:rFonts w:cs="Arial"/>
          <w:i/>
          <w:szCs w:val="20"/>
        </w:rPr>
        <w:t>z</w:t>
      </w:r>
      <w:r>
        <w:rPr>
          <w:rFonts w:cs="Arial"/>
          <w:szCs w:val="20"/>
        </w:rPr>
        <w:t>)]</w:t>
      </w:r>
    </w:p>
    <w:p w14:paraId="781F2AEE" w14:textId="77777777" w:rsidR="00B56BBB" w:rsidRDefault="00B56BBB" w:rsidP="00B56BBB">
      <w:pPr>
        <w:pStyle w:val="ListParagraph"/>
        <w:numPr>
          <w:ilvl w:val="0"/>
          <w:numId w:val="14"/>
        </w:numPr>
        <w:ind w:left="360"/>
        <w:rPr>
          <w:rFonts w:cs="Arial"/>
          <w:szCs w:val="20"/>
        </w:rPr>
      </w:pPr>
      <w:r>
        <w:rPr>
          <w:rFonts w:cs="Arial"/>
          <w:i/>
          <w:szCs w:val="20"/>
        </w:rPr>
        <w:t xml:space="preserve">p </w:t>
      </w:r>
      <w:r>
        <w:rPr>
          <w:rFonts w:cs="Arial"/>
          <w:szCs w:val="20"/>
        </w:rPr>
        <w:t>| ![</w:t>
      </w:r>
      <w:r>
        <w:rPr>
          <w:rFonts w:cs="Arial"/>
          <w:i/>
          <w:szCs w:val="20"/>
        </w:rPr>
        <w:t>q</w:t>
      </w:r>
      <w:r>
        <w:rPr>
          <w:rFonts w:cs="Arial"/>
          <w:szCs w:val="20"/>
        </w:rPr>
        <w:t xml:space="preserve"> &amp; !(</w:t>
      </w:r>
      <w:r>
        <w:rPr>
          <w:rFonts w:cs="Arial"/>
          <w:i/>
          <w:szCs w:val="20"/>
        </w:rPr>
        <w:t>q</w:t>
      </w:r>
      <w:r>
        <w:rPr>
          <w:rFonts w:cs="Arial"/>
          <w:szCs w:val="20"/>
        </w:rPr>
        <w:t xml:space="preserve"> | !</w:t>
      </w:r>
      <w:r>
        <w:rPr>
          <w:rFonts w:cs="Arial"/>
          <w:i/>
          <w:szCs w:val="20"/>
        </w:rPr>
        <w:t>p</w:t>
      </w:r>
      <w:r>
        <w:rPr>
          <w:rFonts w:cs="Arial"/>
          <w:szCs w:val="20"/>
        </w:rPr>
        <w:t>)]</w:t>
      </w:r>
    </w:p>
    <w:p w14:paraId="710A62E8" w14:textId="77777777" w:rsidR="00B56BBB" w:rsidRDefault="00B56BBB" w:rsidP="00B56BBB">
      <w:pPr>
        <w:pStyle w:val="ListParagraph"/>
        <w:numPr>
          <w:ilvl w:val="0"/>
          <w:numId w:val="14"/>
        </w:numPr>
        <w:ind w:left="360"/>
        <w:rPr>
          <w:rFonts w:cs="Arial"/>
          <w:szCs w:val="20"/>
        </w:rPr>
      </w:pPr>
      <w:r>
        <w:rPr>
          <w:rFonts w:cs="Arial"/>
          <w:i/>
          <w:szCs w:val="20"/>
        </w:rPr>
        <w:t>x</w:t>
      </w:r>
      <w:r>
        <w:rPr>
          <w:rFonts w:cs="Arial"/>
          <w:szCs w:val="20"/>
        </w:rPr>
        <w:t xml:space="preserve"> | (</w:t>
      </w:r>
      <w:r>
        <w:rPr>
          <w:rFonts w:cs="Arial"/>
          <w:i/>
          <w:szCs w:val="20"/>
        </w:rPr>
        <w:t xml:space="preserve">y </w:t>
      </w:r>
      <w:r>
        <w:rPr>
          <w:rFonts w:cs="Arial"/>
          <w:szCs w:val="20"/>
        </w:rPr>
        <w:t xml:space="preserve">&amp; </w:t>
      </w:r>
      <w:r>
        <w:rPr>
          <w:rFonts w:cs="Arial"/>
          <w:i/>
          <w:szCs w:val="20"/>
        </w:rPr>
        <w:t>z</w:t>
      </w:r>
      <w:r>
        <w:rPr>
          <w:rFonts w:cs="Arial"/>
          <w:szCs w:val="20"/>
        </w:rPr>
        <w:t xml:space="preserve"> &amp; !</w:t>
      </w:r>
      <w:r>
        <w:rPr>
          <w:rFonts w:cs="Arial"/>
          <w:i/>
          <w:szCs w:val="20"/>
        </w:rPr>
        <w:t>x</w:t>
      </w:r>
      <w:r>
        <w:rPr>
          <w:rFonts w:cs="Arial"/>
          <w:szCs w:val="20"/>
        </w:rPr>
        <w:t>) &amp; !</w:t>
      </w:r>
      <w:r>
        <w:rPr>
          <w:rFonts w:cs="Arial"/>
          <w:i/>
          <w:szCs w:val="20"/>
        </w:rPr>
        <w:t>z</w:t>
      </w:r>
    </w:p>
    <w:p w14:paraId="6F5C58BC" w14:textId="77777777" w:rsidR="00B56BBB" w:rsidRDefault="00B56BBB" w:rsidP="00B56BBB">
      <w:pPr>
        <w:pStyle w:val="ListParagraph"/>
        <w:numPr>
          <w:ilvl w:val="0"/>
          <w:numId w:val="14"/>
        </w:numPr>
        <w:ind w:left="360"/>
        <w:rPr>
          <w:rFonts w:cs="Arial"/>
          <w:szCs w:val="20"/>
        </w:rPr>
      </w:pPr>
      <w:r>
        <w:rPr>
          <w:rFonts w:cs="Arial"/>
          <w:szCs w:val="20"/>
        </w:rPr>
        <w:t>(!</w:t>
      </w:r>
      <w:r>
        <w:rPr>
          <w:rFonts w:cs="Arial"/>
          <w:i/>
          <w:szCs w:val="20"/>
        </w:rPr>
        <w:t xml:space="preserve">p </w:t>
      </w:r>
      <w:r>
        <w:rPr>
          <w:rFonts w:cs="Arial"/>
          <w:szCs w:val="20"/>
        </w:rPr>
        <w:t xml:space="preserve">&amp; </w:t>
      </w:r>
      <w:r>
        <w:rPr>
          <w:rFonts w:cs="Arial"/>
          <w:i/>
          <w:szCs w:val="20"/>
        </w:rPr>
        <w:t xml:space="preserve">q </w:t>
      </w:r>
      <w:r>
        <w:rPr>
          <w:rFonts w:cs="Arial"/>
          <w:szCs w:val="20"/>
        </w:rPr>
        <w:t>&amp; !</w:t>
      </w:r>
      <w:r>
        <w:rPr>
          <w:rFonts w:cs="Arial"/>
          <w:i/>
          <w:szCs w:val="20"/>
        </w:rPr>
        <w:t>r</w:t>
      </w:r>
      <w:r>
        <w:rPr>
          <w:rFonts w:cs="Arial"/>
          <w:szCs w:val="20"/>
        </w:rPr>
        <w:t>) | (</w:t>
      </w:r>
      <w:r>
        <w:rPr>
          <w:rFonts w:cs="Arial"/>
          <w:i/>
          <w:szCs w:val="20"/>
        </w:rPr>
        <w:t>p</w:t>
      </w:r>
      <w:r>
        <w:rPr>
          <w:rFonts w:cs="Arial"/>
          <w:szCs w:val="20"/>
        </w:rPr>
        <w:t xml:space="preserve"> &amp; </w:t>
      </w:r>
      <w:r>
        <w:rPr>
          <w:rFonts w:cs="Arial"/>
          <w:i/>
          <w:szCs w:val="20"/>
        </w:rPr>
        <w:t>q</w:t>
      </w:r>
      <w:r>
        <w:rPr>
          <w:rFonts w:cs="Arial"/>
          <w:szCs w:val="20"/>
        </w:rPr>
        <w:t xml:space="preserve"> &amp; </w:t>
      </w:r>
      <w:r>
        <w:rPr>
          <w:rFonts w:cs="Arial"/>
          <w:i/>
          <w:szCs w:val="20"/>
        </w:rPr>
        <w:t>r</w:t>
      </w:r>
      <w:r>
        <w:rPr>
          <w:rFonts w:cs="Arial"/>
          <w:szCs w:val="20"/>
        </w:rPr>
        <w:t>) | (</w:t>
      </w:r>
      <w:r>
        <w:rPr>
          <w:rFonts w:cs="Arial"/>
          <w:i/>
          <w:szCs w:val="20"/>
        </w:rPr>
        <w:t>p</w:t>
      </w:r>
      <w:r>
        <w:rPr>
          <w:rFonts w:cs="Arial"/>
          <w:szCs w:val="20"/>
        </w:rPr>
        <w:t xml:space="preserve"> &amp; !</w:t>
      </w:r>
      <w:r>
        <w:rPr>
          <w:rFonts w:cs="Arial"/>
          <w:i/>
          <w:szCs w:val="20"/>
        </w:rPr>
        <w:t>q</w:t>
      </w:r>
      <w:r>
        <w:rPr>
          <w:rFonts w:cs="Arial"/>
          <w:szCs w:val="20"/>
        </w:rPr>
        <w:t xml:space="preserve"> &amp; </w:t>
      </w:r>
      <w:r>
        <w:rPr>
          <w:rFonts w:cs="Arial"/>
          <w:i/>
          <w:szCs w:val="20"/>
        </w:rPr>
        <w:t>r</w:t>
      </w:r>
      <w:r>
        <w:rPr>
          <w:rFonts w:cs="Arial"/>
          <w:szCs w:val="20"/>
        </w:rPr>
        <w:t>) | (!</w:t>
      </w:r>
      <w:r>
        <w:rPr>
          <w:rFonts w:cs="Arial"/>
          <w:i/>
          <w:szCs w:val="20"/>
        </w:rPr>
        <w:t>p</w:t>
      </w:r>
      <w:r>
        <w:rPr>
          <w:rFonts w:cs="Arial"/>
          <w:szCs w:val="20"/>
        </w:rPr>
        <w:t xml:space="preserve"> &amp; !</w:t>
      </w:r>
      <w:r>
        <w:rPr>
          <w:rFonts w:cs="Arial"/>
          <w:i/>
          <w:szCs w:val="20"/>
        </w:rPr>
        <w:t>q</w:t>
      </w:r>
      <w:r>
        <w:rPr>
          <w:rFonts w:cs="Arial"/>
          <w:szCs w:val="20"/>
        </w:rPr>
        <w:t xml:space="preserve"> &amp; !</w:t>
      </w:r>
      <w:r>
        <w:rPr>
          <w:rFonts w:cs="Arial"/>
          <w:i/>
          <w:szCs w:val="20"/>
        </w:rPr>
        <w:t>r</w:t>
      </w:r>
      <w:r>
        <w:rPr>
          <w:rFonts w:cs="Arial"/>
          <w:szCs w:val="20"/>
        </w:rPr>
        <w:t>)</w:t>
      </w:r>
    </w:p>
    <w:p w14:paraId="771D1E2C" w14:textId="77777777" w:rsidR="00B56BBB" w:rsidRDefault="00B56BBB" w:rsidP="00B56BBB">
      <w:pPr>
        <w:rPr>
          <w:rFonts w:cs="Arial"/>
          <w:szCs w:val="20"/>
        </w:rPr>
      </w:pPr>
    </w:p>
    <w:p w14:paraId="331B6875" w14:textId="77777777" w:rsidR="00B56BBB" w:rsidRDefault="00B56BBB" w:rsidP="00B56BBB">
      <w:pPr>
        <w:rPr>
          <w:rFonts w:cs="Arial"/>
          <w:szCs w:val="20"/>
        </w:rPr>
      </w:pPr>
    </w:p>
    <w:p w14:paraId="6E39F2F0" w14:textId="77777777" w:rsidR="00B56BBB" w:rsidRDefault="00B56BBB" w:rsidP="00B56BBB">
      <w:pPr>
        <w:rPr>
          <w:rFonts w:cs="Arial"/>
          <w:szCs w:val="20"/>
        </w:rPr>
      </w:pPr>
      <w:r>
        <w:rPr>
          <w:rFonts w:cs="Arial"/>
          <w:szCs w:val="20"/>
        </w:rPr>
        <w:t>Write a logic statement and draw a circuit that represents the truth tables.</w:t>
      </w:r>
    </w:p>
    <w:p w14:paraId="5B3148C4" w14:textId="25AA1F07" w:rsidR="00B56BBB" w:rsidRDefault="00B56BBB" w:rsidP="00B56BBB">
      <w:pPr>
        <w:rPr>
          <w:rFonts w:cs="Arial"/>
          <w:szCs w:val="20"/>
        </w:rPr>
      </w:pPr>
    </w:p>
    <w:tbl>
      <w:tblPr>
        <w:tblStyle w:val="TableGrid"/>
        <w:tblW w:w="0" w:type="auto"/>
        <w:jc w:val="center"/>
        <w:tblLook w:val="04A0" w:firstRow="1" w:lastRow="0" w:firstColumn="1" w:lastColumn="0" w:noHBand="0" w:noVBand="1"/>
      </w:tblPr>
      <w:tblGrid>
        <w:gridCol w:w="635"/>
        <w:gridCol w:w="635"/>
        <w:gridCol w:w="636"/>
        <w:gridCol w:w="806"/>
        <w:gridCol w:w="806"/>
        <w:gridCol w:w="617"/>
        <w:gridCol w:w="710"/>
        <w:gridCol w:w="710"/>
        <w:gridCol w:w="715"/>
        <w:gridCol w:w="715"/>
        <w:gridCol w:w="715"/>
        <w:gridCol w:w="715"/>
        <w:gridCol w:w="715"/>
        <w:gridCol w:w="806"/>
      </w:tblGrid>
      <w:tr w:rsidR="00EE1C36" w14:paraId="6E9726D4" w14:textId="25133916" w:rsidTr="00EE1C36">
        <w:trPr>
          <w:trHeight w:val="262"/>
          <w:jc w:val="center"/>
        </w:trPr>
        <w:tc>
          <w:tcPr>
            <w:tcW w:w="635" w:type="dxa"/>
            <w:tcBorders>
              <w:top w:val="nil"/>
              <w:left w:val="nil"/>
              <w:bottom w:val="nil"/>
              <w:right w:val="single" w:sz="2" w:space="0" w:color="auto"/>
            </w:tcBorders>
            <w:shd w:val="clear" w:color="auto" w:fill="FFFFFF" w:themeFill="background1"/>
          </w:tcPr>
          <w:p w14:paraId="5A8D8ECF" w14:textId="4710513C" w:rsidR="00EE1C36" w:rsidRPr="00CB2973" w:rsidRDefault="00EE1C36" w:rsidP="00B56BBB">
            <w:pPr>
              <w:rPr>
                <w:rFonts w:cs="Arial"/>
                <w:sz w:val="20"/>
                <w:szCs w:val="20"/>
              </w:rPr>
            </w:pPr>
            <w:r w:rsidRPr="00CB2973">
              <w:rPr>
                <w:rFonts w:cs="Arial"/>
                <w:sz w:val="20"/>
                <w:szCs w:val="20"/>
              </w:rPr>
              <w:t>6.</w:t>
            </w:r>
          </w:p>
        </w:tc>
        <w:tc>
          <w:tcPr>
            <w:tcW w:w="635" w:type="dxa"/>
            <w:tcBorders>
              <w:left w:val="single" w:sz="2" w:space="0" w:color="auto"/>
            </w:tcBorders>
            <w:shd w:val="clear" w:color="auto" w:fill="BFBFBF" w:themeFill="background1" w:themeFillShade="BF"/>
          </w:tcPr>
          <w:p w14:paraId="613512C3" w14:textId="3ACAC0FA" w:rsidR="00EE1C36" w:rsidRPr="00B56BBB" w:rsidRDefault="00EE1C36" w:rsidP="00B56BBB">
            <w:pPr>
              <w:rPr>
                <w:rFonts w:cs="Arial"/>
                <w:b/>
                <w:i/>
                <w:sz w:val="18"/>
                <w:szCs w:val="18"/>
              </w:rPr>
            </w:pPr>
            <w:r>
              <w:rPr>
                <w:rFonts w:cs="Arial"/>
                <w:b/>
                <w:i/>
                <w:sz w:val="18"/>
                <w:szCs w:val="18"/>
              </w:rPr>
              <w:t>p</w:t>
            </w:r>
          </w:p>
        </w:tc>
        <w:tc>
          <w:tcPr>
            <w:tcW w:w="636" w:type="dxa"/>
            <w:tcBorders>
              <w:right w:val="single" w:sz="24" w:space="0" w:color="auto"/>
            </w:tcBorders>
            <w:shd w:val="clear" w:color="auto" w:fill="BFBFBF" w:themeFill="background1" w:themeFillShade="BF"/>
          </w:tcPr>
          <w:p w14:paraId="177D3929" w14:textId="0F59F743" w:rsidR="00EE1C36" w:rsidRDefault="00EE1C36" w:rsidP="00B56BBB">
            <w:pPr>
              <w:rPr>
                <w:rFonts w:cs="Arial"/>
                <w:b/>
                <w:i/>
                <w:sz w:val="18"/>
                <w:szCs w:val="18"/>
              </w:rPr>
            </w:pPr>
            <w:r>
              <w:rPr>
                <w:rFonts w:cs="Arial"/>
                <w:b/>
                <w:i/>
                <w:sz w:val="18"/>
                <w:szCs w:val="18"/>
              </w:rPr>
              <w:t>q</w:t>
            </w:r>
          </w:p>
        </w:tc>
        <w:tc>
          <w:tcPr>
            <w:tcW w:w="806" w:type="dxa"/>
            <w:tcBorders>
              <w:left w:val="single" w:sz="24" w:space="0" w:color="auto"/>
              <w:right w:val="single" w:sz="2" w:space="0" w:color="auto"/>
            </w:tcBorders>
            <w:shd w:val="clear" w:color="auto" w:fill="BFBFBF" w:themeFill="background1" w:themeFillShade="BF"/>
          </w:tcPr>
          <w:p w14:paraId="09F10AFA" w14:textId="096F80E9" w:rsidR="00EE1C36" w:rsidRPr="00B56BBB" w:rsidRDefault="00EE1C36" w:rsidP="00B56BBB">
            <w:pPr>
              <w:rPr>
                <w:rFonts w:cs="Arial"/>
                <w:b/>
                <w:i/>
                <w:sz w:val="18"/>
                <w:szCs w:val="18"/>
              </w:rPr>
            </w:pPr>
            <w:r>
              <w:rPr>
                <w:rFonts w:cs="Arial"/>
                <w:b/>
                <w:sz w:val="18"/>
                <w:szCs w:val="18"/>
              </w:rPr>
              <w:t>Output</w:t>
            </w:r>
          </w:p>
        </w:tc>
        <w:tc>
          <w:tcPr>
            <w:tcW w:w="806" w:type="dxa"/>
            <w:tcBorders>
              <w:top w:val="nil"/>
              <w:left w:val="single" w:sz="2" w:space="0" w:color="auto"/>
              <w:bottom w:val="nil"/>
              <w:right w:val="nil"/>
            </w:tcBorders>
            <w:shd w:val="clear" w:color="auto" w:fill="FFFFFF" w:themeFill="background1"/>
          </w:tcPr>
          <w:p w14:paraId="7A180DAE" w14:textId="54D9B3DD" w:rsidR="00EE1C36" w:rsidRPr="00B56BBB" w:rsidRDefault="00EE1C36" w:rsidP="00B56BBB">
            <w:pPr>
              <w:rPr>
                <w:rFonts w:cs="Arial"/>
                <w:b/>
                <w:sz w:val="18"/>
                <w:szCs w:val="18"/>
              </w:rPr>
            </w:pPr>
          </w:p>
        </w:tc>
        <w:tc>
          <w:tcPr>
            <w:tcW w:w="617" w:type="dxa"/>
            <w:tcBorders>
              <w:top w:val="nil"/>
              <w:left w:val="nil"/>
              <w:bottom w:val="nil"/>
              <w:right w:val="nil"/>
            </w:tcBorders>
            <w:shd w:val="clear" w:color="auto" w:fill="FFFFFF" w:themeFill="background1"/>
          </w:tcPr>
          <w:p w14:paraId="467BBC38" w14:textId="785543D4" w:rsidR="00EE1C36" w:rsidRPr="00B56BBB" w:rsidRDefault="00EE1C36" w:rsidP="00B56BBB">
            <w:pPr>
              <w:rPr>
                <w:rFonts w:cs="Arial"/>
                <w:b/>
                <w:i/>
                <w:sz w:val="18"/>
                <w:szCs w:val="18"/>
              </w:rPr>
            </w:pPr>
          </w:p>
        </w:tc>
        <w:tc>
          <w:tcPr>
            <w:tcW w:w="710" w:type="dxa"/>
            <w:tcBorders>
              <w:top w:val="nil"/>
              <w:left w:val="nil"/>
              <w:bottom w:val="nil"/>
              <w:right w:val="nil"/>
            </w:tcBorders>
            <w:shd w:val="clear" w:color="auto" w:fill="FFFFFF" w:themeFill="background1"/>
          </w:tcPr>
          <w:p w14:paraId="5CBF3F55" w14:textId="77777777" w:rsidR="00EE1C36"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2295939A" w14:textId="2721F4F6" w:rsidR="00EE1C36"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43DF4983" w14:textId="6B9A8963" w:rsidR="00EE1C36" w:rsidRPr="00CB2973" w:rsidRDefault="00EE1C36" w:rsidP="00B56BBB">
            <w:pPr>
              <w:rPr>
                <w:rFonts w:cs="Arial"/>
                <w:sz w:val="20"/>
                <w:szCs w:val="20"/>
              </w:rPr>
            </w:pPr>
            <w:r w:rsidRPr="00CB2973">
              <w:rPr>
                <w:rFonts w:cs="Arial"/>
                <w:sz w:val="20"/>
                <w:szCs w:val="20"/>
              </w:rPr>
              <w:t>8.</w:t>
            </w:r>
          </w:p>
        </w:tc>
        <w:tc>
          <w:tcPr>
            <w:tcW w:w="715" w:type="dxa"/>
            <w:tcBorders>
              <w:top w:val="single" w:sz="2" w:space="0" w:color="auto"/>
              <w:left w:val="single" w:sz="2" w:space="0" w:color="auto"/>
              <w:bottom w:val="single" w:sz="2" w:space="0" w:color="auto"/>
              <w:right w:val="single" w:sz="2" w:space="0" w:color="auto"/>
            </w:tcBorders>
            <w:shd w:val="clear" w:color="auto" w:fill="BFBFBF" w:themeFill="background1" w:themeFillShade="BF"/>
          </w:tcPr>
          <w:p w14:paraId="104B8AD8" w14:textId="7E8077B9" w:rsidR="00EE1C36" w:rsidRPr="00AC5E6E" w:rsidRDefault="00EE1C36" w:rsidP="00B56BBB">
            <w:pPr>
              <w:rPr>
                <w:rFonts w:cs="Arial"/>
                <w:b/>
                <w:i/>
                <w:sz w:val="18"/>
                <w:szCs w:val="18"/>
              </w:rPr>
            </w:pPr>
            <w:r>
              <w:rPr>
                <w:rFonts w:cs="Arial"/>
                <w:b/>
                <w:i/>
                <w:sz w:val="18"/>
                <w:szCs w:val="18"/>
              </w:rPr>
              <w:t>p</w:t>
            </w:r>
          </w:p>
        </w:tc>
        <w:tc>
          <w:tcPr>
            <w:tcW w:w="715" w:type="dxa"/>
            <w:tcBorders>
              <w:top w:val="single" w:sz="2" w:space="0" w:color="auto"/>
              <w:left w:val="single" w:sz="2" w:space="0" w:color="auto"/>
              <w:bottom w:val="single" w:sz="2" w:space="0" w:color="auto"/>
              <w:right w:val="single" w:sz="2" w:space="0" w:color="auto"/>
            </w:tcBorders>
            <w:shd w:val="clear" w:color="auto" w:fill="BFBFBF" w:themeFill="background1" w:themeFillShade="BF"/>
          </w:tcPr>
          <w:p w14:paraId="3A128C8B" w14:textId="12D890EA" w:rsidR="00EE1C36" w:rsidRPr="00AC5E6E" w:rsidRDefault="00EE1C36" w:rsidP="00B56BBB">
            <w:pPr>
              <w:rPr>
                <w:rFonts w:cs="Arial"/>
                <w:b/>
                <w:i/>
                <w:sz w:val="18"/>
                <w:szCs w:val="18"/>
              </w:rPr>
            </w:pPr>
            <w:r>
              <w:rPr>
                <w:rFonts w:cs="Arial"/>
                <w:b/>
                <w:i/>
                <w:sz w:val="18"/>
                <w:szCs w:val="18"/>
              </w:rPr>
              <w:t>q</w:t>
            </w:r>
          </w:p>
        </w:tc>
        <w:tc>
          <w:tcPr>
            <w:tcW w:w="715" w:type="dxa"/>
            <w:tcBorders>
              <w:top w:val="single" w:sz="2" w:space="0" w:color="auto"/>
              <w:left w:val="single" w:sz="2" w:space="0" w:color="auto"/>
              <w:bottom w:val="single" w:sz="2" w:space="0" w:color="auto"/>
              <w:right w:val="single" w:sz="2" w:space="0" w:color="auto"/>
            </w:tcBorders>
            <w:shd w:val="clear" w:color="auto" w:fill="BFBFBF" w:themeFill="background1" w:themeFillShade="BF"/>
          </w:tcPr>
          <w:p w14:paraId="6A14D37F" w14:textId="193C1071" w:rsidR="00EE1C36" w:rsidRPr="00AC5E6E" w:rsidRDefault="00EE1C36" w:rsidP="00B56BBB">
            <w:pPr>
              <w:rPr>
                <w:rFonts w:cs="Arial"/>
                <w:b/>
                <w:i/>
                <w:sz w:val="18"/>
                <w:szCs w:val="18"/>
              </w:rPr>
            </w:pPr>
            <w:r>
              <w:rPr>
                <w:rFonts w:cs="Arial"/>
                <w:b/>
                <w:i/>
                <w:sz w:val="18"/>
                <w:szCs w:val="18"/>
              </w:rPr>
              <w:t>r</w:t>
            </w:r>
          </w:p>
        </w:tc>
        <w:tc>
          <w:tcPr>
            <w:tcW w:w="715" w:type="dxa"/>
            <w:tcBorders>
              <w:top w:val="single" w:sz="2" w:space="0" w:color="auto"/>
              <w:left w:val="single" w:sz="2" w:space="0" w:color="auto"/>
              <w:bottom w:val="single" w:sz="2" w:space="0" w:color="auto"/>
              <w:right w:val="single" w:sz="24" w:space="0" w:color="auto"/>
            </w:tcBorders>
            <w:shd w:val="clear" w:color="auto" w:fill="BFBFBF" w:themeFill="background1" w:themeFillShade="BF"/>
          </w:tcPr>
          <w:p w14:paraId="7A2E331B" w14:textId="67712FB7" w:rsidR="00EE1C36" w:rsidRPr="00AC5E6E" w:rsidRDefault="00EE1C36" w:rsidP="00B56BBB">
            <w:pPr>
              <w:rPr>
                <w:rFonts w:cs="Arial"/>
                <w:b/>
                <w:i/>
                <w:sz w:val="18"/>
                <w:szCs w:val="18"/>
              </w:rPr>
            </w:pPr>
            <w:r>
              <w:rPr>
                <w:rFonts w:cs="Arial"/>
                <w:b/>
                <w:i/>
                <w:sz w:val="18"/>
                <w:szCs w:val="18"/>
              </w:rPr>
              <w:t>s</w:t>
            </w:r>
          </w:p>
        </w:tc>
        <w:tc>
          <w:tcPr>
            <w:tcW w:w="806" w:type="dxa"/>
            <w:tcBorders>
              <w:top w:val="single" w:sz="2" w:space="0" w:color="auto"/>
              <w:left w:val="single" w:sz="24" w:space="0" w:color="auto"/>
              <w:bottom w:val="single" w:sz="2" w:space="0" w:color="auto"/>
              <w:right w:val="single" w:sz="2" w:space="0" w:color="auto"/>
            </w:tcBorders>
            <w:shd w:val="clear" w:color="auto" w:fill="BFBFBF" w:themeFill="background1" w:themeFillShade="BF"/>
          </w:tcPr>
          <w:p w14:paraId="6D81C3E7" w14:textId="283B0686" w:rsidR="00EE1C36" w:rsidRPr="00B56BBB" w:rsidRDefault="00EE1C36" w:rsidP="00B56BBB">
            <w:pPr>
              <w:rPr>
                <w:rFonts w:cs="Arial"/>
                <w:b/>
                <w:sz w:val="18"/>
                <w:szCs w:val="18"/>
              </w:rPr>
            </w:pPr>
            <w:r>
              <w:rPr>
                <w:rFonts w:cs="Arial"/>
                <w:b/>
                <w:sz w:val="18"/>
                <w:szCs w:val="18"/>
              </w:rPr>
              <w:t>Output</w:t>
            </w:r>
          </w:p>
        </w:tc>
      </w:tr>
      <w:tr w:rsidR="00EE1C36" w14:paraId="6CF49F98" w14:textId="264556A0" w:rsidTr="00EE1C36">
        <w:trPr>
          <w:trHeight w:val="279"/>
          <w:jc w:val="center"/>
        </w:trPr>
        <w:tc>
          <w:tcPr>
            <w:tcW w:w="635" w:type="dxa"/>
            <w:tcBorders>
              <w:top w:val="nil"/>
              <w:left w:val="nil"/>
              <w:bottom w:val="nil"/>
              <w:right w:val="single" w:sz="2" w:space="0" w:color="auto"/>
            </w:tcBorders>
            <w:shd w:val="clear" w:color="auto" w:fill="FFFFFF" w:themeFill="background1"/>
          </w:tcPr>
          <w:p w14:paraId="0DDE6699" w14:textId="77777777" w:rsidR="00EE1C36" w:rsidRDefault="00EE1C36" w:rsidP="00B56BBB">
            <w:pPr>
              <w:rPr>
                <w:rFonts w:cs="Arial"/>
                <w:sz w:val="18"/>
                <w:szCs w:val="18"/>
              </w:rPr>
            </w:pPr>
          </w:p>
        </w:tc>
        <w:tc>
          <w:tcPr>
            <w:tcW w:w="635" w:type="dxa"/>
            <w:tcBorders>
              <w:left w:val="single" w:sz="2" w:space="0" w:color="auto"/>
            </w:tcBorders>
            <w:shd w:val="clear" w:color="auto" w:fill="FFFFFF" w:themeFill="background1"/>
          </w:tcPr>
          <w:p w14:paraId="28F09B49" w14:textId="15B12DA2" w:rsidR="00EE1C36" w:rsidRPr="00B56BBB" w:rsidRDefault="00EE1C36" w:rsidP="00B56BBB">
            <w:pPr>
              <w:rPr>
                <w:rFonts w:cs="Arial"/>
                <w:sz w:val="18"/>
                <w:szCs w:val="18"/>
              </w:rPr>
            </w:pPr>
            <w:r>
              <w:rPr>
                <w:rFonts w:cs="Arial"/>
                <w:sz w:val="18"/>
                <w:szCs w:val="18"/>
              </w:rPr>
              <w:t>T</w:t>
            </w:r>
          </w:p>
        </w:tc>
        <w:tc>
          <w:tcPr>
            <w:tcW w:w="636" w:type="dxa"/>
            <w:tcBorders>
              <w:right w:val="single" w:sz="24" w:space="0" w:color="auto"/>
            </w:tcBorders>
            <w:shd w:val="clear" w:color="auto" w:fill="FFFFFF" w:themeFill="background1"/>
          </w:tcPr>
          <w:p w14:paraId="2BEDFEB5" w14:textId="4930622A" w:rsidR="00EE1C36" w:rsidRDefault="00EE1C36" w:rsidP="00B56BBB">
            <w:pPr>
              <w:rPr>
                <w:rFonts w:cs="Arial"/>
                <w:sz w:val="18"/>
                <w:szCs w:val="18"/>
              </w:rPr>
            </w:pPr>
            <w:r>
              <w:rPr>
                <w:rFonts w:cs="Arial"/>
                <w:sz w:val="18"/>
                <w:szCs w:val="18"/>
              </w:rPr>
              <w:t>T</w:t>
            </w:r>
          </w:p>
        </w:tc>
        <w:tc>
          <w:tcPr>
            <w:tcW w:w="806" w:type="dxa"/>
            <w:tcBorders>
              <w:left w:val="single" w:sz="24" w:space="0" w:color="auto"/>
              <w:right w:val="single" w:sz="2" w:space="0" w:color="auto"/>
            </w:tcBorders>
            <w:shd w:val="clear" w:color="auto" w:fill="FFFFFF" w:themeFill="background1"/>
          </w:tcPr>
          <w:p w14:paraId="29BFB3CC" w14:textId="6032B594" w:rsidR="00EE1C36" w:rsidRPr="00B56BBB" w:rsidRDefault="00EE1C36" w:rsidP="00B56BBB">
            <w:pPr>
              <w:rPr>
                <w:rFonts w:cs="Arial"/>
                <w:sz w:val="18"/>
                <w:szCs w:val="18"/>
              </w:rPr>
            </w:pPr>
            <w:r>
              <w:rPr>
                <w:rFonts w:cs="Arial"/>
                <w:sz w:val="18"/>
                <w:szCs w:val="18"/>
              </w:rPr>
              <w:t>F</w:t>
            </w:r>
          </w:p>
        </w:tc>
        <w:tc>
          <w:tcPr>
            <w:tcW w:w="806" w:type="dxa"/>
            <w:tcBorders>
              <w:top w:val="nil"/>
              <w:left w:val="single" w:sz="2" w:space="0" w:color="auto"/>
              <w:bottom w:val="nil"/>
              <w:right w:val="nil"/>
            </w:tcBorders>
            <w:shd w:val="clear" w:color="auto" w:fill="FFFFFF" w:themeFill="background1"/>
          </w:tcPr>
          <w:p w14:paraId="1406AE01" w14:textId="7BFFBE12" w:rsidR="00EE1C36" w:rsidRPr="00B56BBB" w:rsidRDefault="00EE1C36" w:rsidP="00B56BBB">
            <w:pPr>
              <w:rPr>
                <w:rFonts w:cs="Arial"/>
                <w:sz w:val="18"/>
                <w:szCs w:val="18"/>
              </w:rPr>
            </w:pPr>
          </w:p>
        </w:tc>
        <w:tc>
          <w:tcPr>
            <w:tcW w:w="617" w:type="dxa"/>
            <w:tcBorders>
              <w:top w:val="nil"/>
              <w:left w:val="nil"/>
              <w:bottom w:val="nil"/>
              <w:right w:val="nil"/>
            </w:tcBorders>
            <w:shd w:val="clear" w:color="auto" w:fill="FFFFFF" w:themeFill="background1"/>
          </w:tcPr>
          <w:p w14:paraId="0C3752AA" w14:textId="07D1BB2F"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45A26B29"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0B2D196C" w14:textId="2FED8209"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64021AE1" w14:textId="5F4C3F81"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31C8F6C4" w14:textId="01C1CC3B"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34BF6F49" w14:textId="0717C48F"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48BDCB73" w14:textId="62C78D0F"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0DD9F884" w14:textId="5CC4DC68" w:rsidR="00EE1C36" w:rsidRPr="00B56BBB" w:rsidRDefault="00EE1C36" w:rsidP="00B56BBB">
            <w:pPr>
              <w:rPr>
                <w:rFonts w:cs="Arial"/>
                <w:sz w:val="18"/>
                <w:szCs w:val="18"/>
              </w:rPr>
            </w:pPr>
            <w:r>
              <w:rPr>
                <w:rFonts w:cs="Arial"/>
                <w:sz w:val="18"/>
                <w:szCs w:val="18"/>
              </w:rPr>
              <w:t>T</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4D190C92" w14:textId="45E8B0A2" w:rsidR="00EE1C36" w:rsidRPr="00B56BBB" w:rsidRDefault="00EE1C36" w:rsidP="00B56BBB">
            <w:pPr>
              <w:rPr>
                <w:rFonts w:cs="Arial"/>
                <w:sz w:val="18"/>
                <w:szCs w:val="18"/>
              </w:rPr>
            </w:pPr>
            <w:r>
              <w:rPr>
                <w:rFonts w:cs="Arial"/>
                <w:sz w:val="18"/>
                <w:szCs w:val="18"/>
              </w:rPr>
              <w:t>F</w:t>
            </w:r>
          </w:p>
        </w:tc>
      </w:tr>
      <w:tr w:rsidR="00EE1C36" w14:paraId="6A6204D2" w14:textId="55040BB6" w:rsidTr="00EE1C36">
        <w:trPr>
          <w:trHeight w:val="262"/>
          <w:jc w:val="center"/>
        </w:trPr>
        <w:tc>
          <w:tcPr>
            <w:tcW w:w="635" w:type="dxa"/>
            <w:tcBorders>
              <w:top w:val="nil"/>
              <w:left w:val="nil"/>
              <w:bottom w:val="nil"/>
              <w:right w:val="single" w:sz="2" w:space="0" w:color="auto"/>
            </w:tcBorders>
            <w:shd w:val="clear" w:color="auto" w:fill="FFFFFF" w:themeFill="background1"/>
          </w:tcPr>
          <w:p w14:paraId="6DFB3954" w14:textId="77777777" w:rsidR="00EE1C36" w:rsidRDefault="00EE1C36" w:rsidP="00B56BBB">
            <w:pPr>
              <w:rPr>
                <w:rFonts w:cs="Arial"/>
                <w:sz w:val="18"/>
                <w:szCs w:val="18"/>
              </w:rPr>
            </w:pPr>
          </w:p>
        </w:tc>
        <w:tc>
          <w:tcPr>
            <w:tcW w:w="635" w:type="dxa"/>
            <w:tcBorders>
              <w:left w:val="single" w:sz="2" w:space="0" w:color="auto"/>
            </w:tcBorders>
            <w:shd w:val="clear" w:color="auto" w:fill="FFFFFF" w:themeFill="background1"/>
          </w:tcPr>
          <w:p w14:paraId="675B8CDC" w14:textId="146CE42E" w:rsidR="00EE1C36" w:rsidRPr="00B56BBB" w:rsidRDefault="00EE1C36" w:rsidP="00B56BBB">
            <w:pPr>
              <w:rPr>
                <w:rFonts w:cs="Arial"/>
                <w:sz w:val="18"/>
                <w:szCs w:val="18"/>
              </w:rPr>
            </w:pPr>
            <w:r>
              <w:rPr>
                <w:rFonts w:cs="Arial"/>
                <w:sz w:val="18"/>
                <w:szCs w:val="18"/>
              </w:rPr>
              <w:t>T</w:t>
            </w:r>
          </w:p>
        </w:tc>
        <w:tc>
          <w:tcPr>
            <w:tcW w:w="636" w:type="dxa"/>
            <w:tcBorders>
              <w:right w:val="single" w:sz="24" w:space="0" w:color="auto"/>
            </w:tcBorders>
            <w:shd w:val="clear" w:color="auto" w:fill="FFFFFF" w:themeFill="background1"/>
          </w:tcPr>
          <w:p w14:paraId="185B45ED" w14:textId="307A8464" w:rsidR="00EE1C36" w:rsidRDefault="00EE1C36" w:rsidP="00B56BBB">
            <w:pPr>
              <w:rPr>
                <w:rFonts w:cs="Arial"/>
                <w:sz w:val="18"/>
                <w:szCs w:val="18"/>
              </w:rPr>
            </w:pPr>
            <w:r>
              <w:rPr>
                <w:rFonts w:cs="Arial"/>
                <w:sz w:val="18"/>
                <w:szCs w:val="18"/>
              </w:rPr>
              <w:t>F</w:t>
            </w:r>
          </w:p>
        </w:tc>
        <w:tc>
          <w:tcPr>
            <w:tcW w:w="806" w:type="dxa"/>
            <w:tcBorders>
              <w:left w:val="single" w:sz="24" w:space="0" w:color="auto"/>
              <w:right w:val="single" w:sz="2" w:space="0" w:color="auto"/>
            </w:tcBorders>
            <w:shd w:val="clear" w:color="auto" w:fill="FFFFFF" w:themeFill="background1"/>
          </w:tcPr>
          <w:p w14:paraId="44A3C70F" w14:textId="0A3B5DBD" w:rsidR="00EE1C36" w:rsidRPr="00B56BBB" w:rsidRDefault="00EE1C36" w:rsidP="00B56BBB">
            <w:pPr>
              <w:rPr>
                <w:rFonts w:cs="Arial"/>
                <w:sz w:val="18"/>
                <w:szCs w:val="18"/>
              </w:rPr>
            </w:pPr>
            <w:r>
              <w:rPr>
                <w:rFonts w:cs="Arial"/>
                <w:sz w:val="18"/>
                <w:szCs w:val="18"/>
              </w:rPr>
              <w:t>T</w:t>
            </w:r>
          </w:p>
        </w:tc>
        <w:tc>
          <w:tcPr>
            <w:tcW w:w="806" w:type="dxa"/>
            <w:tcBorders>
              <w:top w:val="nil"/>
              <w:left w:val="single" w:sz="2" w:space="0" w:color="auto"/>
              <w:bottom w:val="nil"/>
              <w:right w:val="nil"/>
            </w:tcBorders>
            <w:shd w:val="clear" w:color="auto" w:fill="FFFFFF" w:themeFill="background1"/>
          </w:tcPr>
          <w:p w14:paraId="500D64ED" w14:textId="3A615FC4" w:rsidR="00EE1C36" w:rsidRPr="00B56BBB" w:rsidRDefault="00EE1C36" w:rsidP="00B56BBB">
            <w:pPr>
              <w:rPr>
                <w:rFonts w:cs="Arial"/>
                <w:sz w:val="18"/>
                <w:szCs w:val="18"/>
              </w:rPr>
            </w:pPr>
          </w:p>
        </w:tc>
        <w:tc>
          <w:tcPr>
            <w:tcW w:w="617" w:type="dxa"/>
            <w:tcBorders>
              <w:top w:val="nil"/>
              <w:left w:val="nil"/>
              <w:bottom w:val="nil"/>
              <w:right w:val="nil"/>
            </w:tcBorders>
            <w:shd w:val="clear" w:color="auto" w:fill="FFFFFF" w:themeFill="background1"/>
          </w:tcPr>
          <w:p w14:paraId="42A9674B" w14:textId="5F4E0B1E"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2DA722B4"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79E9F1F0" w14:textId="02F5E036"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5FCA9B26" w14:textId="5C350ABE"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3D256874" w14:textId="02C4AE42"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08FC7B1E" w14:textId="35DC5AD2"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1BEB7065" w14:textId="1C7B5E0E"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1AAA28AE" w14:textId="074868D0" w:rsidR="00EE1C36" w:rsidRPr="00B56BBB" w:rsidRDefault="00EE1C36" w:rsidP="00B56BBB">
            <w:pPr>
              <w:rPr>
                <w:rFonts w:cs="Arial"/>
                <w:sz w:val="18"/>
                <w:szCs w:val="18"/>
              </w:rPr>
            </w:pPr>
            <w:r>
              <w:rPr>
                <w:rFonts w:cs="Arial"/>
                <w:sz w:val="18"/>
                <w:szCs w:val="18"/>
              </w:rPr>
              <w:t>F</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17423AAF" w14:textId="21A54E53" w:rsidR="00EE1C36" w:rsidRPr="00B56BBB" w:rsidRDefault="00EE1C36" w:rsidP="00B56BBB">
            <w:pPr>
              <w:rPr>
                <w:rFonts w:cs="Arial"/>
                <w:sz w:val="18"/>
                <w:szCs w:val="18"/>
              </w:rPr>
            </w:pPr>
            <w:r>
              <w:rPr>
                <w:rFonts w:cs="Arial"/>
                <w:sz w:val="18"/>
                <w:szCs w:val="18"/>
              </w:rPr>
              <w:t>F</w:t>
            </w:r>
          </w:p>
        </w:tc>
      </w:tr>
      <w:tr w:rsidR="00EE1C36" w14:paraId="22D3716D" w14:textId="62D1FED3" w:rsidTr="00EE1C36">
        <w:trPr>
          <w:trHeight w:val="279"/>
          <w:jc w:val="center"/>
        </w:trPr>
        <w:tc>
          <w:tcPr>
            <w:tcW w:w="635" w:type="dxa"/>
            <w:tcBorders>
              <w:top w:val="nil"/>
              <w:left w:val="nil"/>
              <w:bottom w:val="nil"/>
              <w:right w:val="single" w:sz="2" w:space="0" w:color="auto"/>
            </w:tcBorders>
            <w:shd w:val="clear" w:color="auto" w:fill="FFFFFF" w:themeFill="background1"/>
          </w:tcPr>
          <w:p w14:paraId="17C7FDB8" w14:textId="77777777" w:rsidR="00EE1C36" w:rsidRDefault="00EE1C36" w:rsidP="00B56BBB">
            <w:pPr>
              <w:rPr>
                <w:rFonts w:cs="Arial"/>
                <w:sz w:val="18"/>
                <w:szCs w:val="18"/>
              </w:rPr>
            </w:pPr>
          </w:p>
        </w:tc>
        <w:tc>
          <w:tcPr>
            <w:tcW w:w="635" w:type="dxa"/>
            <w:tcBorders>
              <w:left w:val="single" w:sz="2" w:space="0" w:color="auto"/>
            </w:tcBorders>
            <w:shd w:val="clear" w:color="auto" w:fill="FFFFFF" w:themeFill="background1"/>
          </w:tcPr>
          <w:p w14:paraId="7ACF6F77" w14:textId="6735B556" w:rsidR="00EE1C36" w:rsidRPr="00B56BBB" w:rsidRDefault="00EE1C36" w:rsidP="00B56BBB">
            <w:pPr>
              <w:rPr>
                <w:rFonts w:cs="Arial"/>
                <w:sz w:val="18"/>
                <w:szCs w:val="18"/>
              </w:rPr>
            </w:pPr>
            <w:r>
              <w:rPr>
                <w:rFonts w:cs="Arial"/>
                <w:sz w:val="18"/>
                <w:szCs w:val="18"/>
              </w:rPr>
              <w:t>F</w:t>
            </w:r>
          </w:p>
        </w:tc>
        <w:tc>
          <w:tcPr>
            <w:tcW w:w="636" w:type="dxa"/>
            <w:tcBorders>
              <w:right w:val="single" w:sz="24" w:space="0" w:color="auto"/>
            </w:tcBorders>
            <w:shd w:val="clear" w:color="auto" w:fill="FFFFFF" w:themeFill="background1"/>
          </w:tcPr>
          <w:p w14:paraId="1FD867AC" w14:textId="127A8940" w:rsidR="00EE1C36" w:rsidRDefault="00EE1C36" w:rsidP="00B56BBB">
            <w:pPr>
              <w:rPr>
                <w:rFonts w:cs="Arial"/>
                <w:sz w:val="18"/>
                <w:szCs w:val="18"/>
              </w:rPr>
            </w:pPr>
            <w:r>
              <w:rPr>
                <w:rFonts w:cs="Arial"/>
                <w:sz w:val="18"/>
                <w:szCs w:val="18"/>
              </w:rPr>
              <w:t>T</w:t>
            </w:r>
          </w:p>
        </w:tc>
        <w:tc>
          <w:tcPr>
            <w:tcW w:w="806" w:type="dxa"/>
            <w:tcBorders>
              <w:left w:val="single" w:sz="24" w:space="0" w:color="auto"/>
              <w:right w:val="single" w:sz="2" w:space="0" w:color="auto"/>
            </w:tcBorders>
            <w:shd w:val="clear" w:color="auto" w:fill="FFFFFF" w:themeFill="background1"/>
          </w:tcPr>
          <w:p w14:paraId="71DB1E6F" w14:textId="2287E41E" w:rsidR="00EE1C36" w:rsidRPr="00B56BBB" w:rsidRDefault="00EE1C36" w:rsidP="00B56BBB">
            <w:pPr>
              <w:rPr>
                <w:rFonts w:cs="Arial"/>
                <w:sz w:val="18"/>
                <w:szCs w:val="18"/>
              </w:rPr>
            </w:pPr>
            <w:r>
              <w:rPr>
                <w:rFonts w:cs="Arial"/>
                <w:sz w:val="18"/>
                <w:szCs w:val="18"/>
              </w:rPr>
              <w:t>T</w:t>
            </w:r>
          </w:p>
        </w:tc>
        <w:tc>
          <w:tcPr>
            <w:tcW w:w="806" w:type="dxa"/>
            <w:tcBorders>
              <w:top w:val="nil"/>
              <w:left w:val="single" w:sz="2" w:space="0" w:color="auto"/>
              <w:bottom w:val="nil"/>
              <w:right w:val="nil"/>
            </w:tcBorders>
            <w:shd w:val="clear" w:color="auto" w:fill="FFFFFF" w:themeFill="background1"/>
          </w:tcPr>
          <w:p w14:paraId="0180C607" w14:textId="5A1850A8" w:rsidR="00EE1C36" w:rsidRPr="00B56BBB" w:rsidRDefault="00EE1C36" w:rsidP="00B56BBB">
            <w:pPr>
              <w:rPr>
                <w:rFonts w:cs="Arial"/>
                <w:sz w:val="18"/>
                <w:szCs w:val="18"/>
              </w:rPr>
            </w:pPr>
          </w:p>
        </w:tc>
        <w:tc>
          <w:tcPr>
            <w:tcW w:w="617" w:type="dxa"/>
            <w:tcBorders>
              <w:top w:val="nil"/>
              <w:left w:val="nil"/>
              <w:bottom w:val="nil"/>
              <w:right w:val="nil"/>
            </w:tcBorders>
            <w:shd w:val="clear" w:color="auto" w:fill="FFFFFF" w:themeFill="background1"/>
          </w:tcPr>
          <w:p w14:paraId="45F426ED" w14:textId="2CE5A892"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78FFDDF7"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7D75D5BB" w14:textId="7FEB17E0"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22E10847" w14:textId="1EF37901"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273986D6" w14:textId="4E5DBDA5"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3872EA4E" w14:textId="6194FEF5"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63CC8DCD" w14:textId="43D3FE40"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24715D31" w14:textId="7FE99DAB" w:rsidR="00EE1C36" w:rsidRPr="00B56BBB" w:rsidRDefault="00EE1C36" w:rsidP="00B56BBB">
            <w:pPr>
              <w:rPr>
                <w:rFonts w:cs="Arial"/>
                <w:sz w:val="18"/>
                <w:szCs w:val="18"/>
              </w:rPr>
            </w:pPr>
            <w:r>
              <w:rPr>
                <w:rFonts w:cs="Arial"/>
                <w:sz w:val="18"/>
                <w:szCs w:val="18"/>
              </w:rPr>
              <w:t>T</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2D29C7C9" w14:textId="65E74A26" w:rsidR="00EE1C36" w:rsidRPr="00B56BBB" w:rsidRDefault="00EE1C36" w:rsidP="00B56BBB">
            <w:pPr>
              <w:rPr>
                <w:rFonts w:cs="Arial"/>
                <w:sz w:val="18"/>
                <w:szCs w:val="18"/>
              </w:rPr>
            </w:pPr>
            <w:r>
              <w:rPr>
                <w:rFonts w:cs="Arial"/>
                <w:sz w:val="18"/>
                <w:szCs w:val="18"/>
              </w:rPr>
              <w:t>T</w:t>
            </w:r>
          </w:p>
        </w:tc>
      </w:tr>
      <w:tr w:rsidR="00EE1C36" w14:paraId="328BB8A5" w14:textId="36E22969" w:rsidTr="00EE1C36">
        <w:trPr>
          <w:trHeight w:val="279"/>
          <w:jc w:val="center"/>
        </w:trPr>
        <w:tc>
          <w:tcPr>
            <w:tcW w:w="635" w:type="dxa"/>
            <w:tcBorders>
              <w:top w:val="nil"/>
              <w:left w:val="nil"/>
              <w:bottom w:val="nil"/>
              <w:right w:val="single" w:sz="2" w:space="0" w:color="auto"/>
            </w:tcBorders>
            <w:shd w:val="clear" w:color="auto" w:fill="FFFFFF" w:themeFill="background1"/>
          </w:tcPr>
          <w:p w14:paraId="072C9721" w14:textId="77777777" w:rsidR="00EE1C36" w:rsidRDefault="00EE1C36" w:rsidP="00B56BBB">
            <w:pPr>
              <w:rPr>
                <w:rFonts w:cs="Arial"/>
                <w:sz w:val="18"/>
                <w:szCs w:val="18"/>
              </w:rPr>
            </w:pPr>
          </w:p>
        </w:tc>
        <w:tc>
          <w:tcPr>
            <w:tcW w:w="635" w:type="dxa"/>
            <w:tcBorders>
              <w:left w:val="single" w:sz="2" w:space="0" w:color="auto"/>
              <w:bottom w:val="single" w:sz="4" w:space="0" w:color="000000"/>
            </w:tcBorders>
            <w:shd w:val="clear" w:color="auto" w:fill="FFFFFF" w:themeFill="background1"/>
          </w:tcPr>
          <w:p w14:paraId="67F187D6" w14:textId="01F00A09" w:rsidR="00EE1C36" w:rsidRPr="00B56BBB" w:rsidRDefault="00EE1C36" w:rsidP="00B56BBB">
            <w:pPr>
              <w:rPr>
                <w:rFonts w:cs="Arial"/>
                <w:sz w:val="18"/>
                <w:szCs w:val="18"/>
              </w:rPr>
            </w:pPr>
            <w:r>
              <w:rPr>
                <w:rFonts w:cs="Arial"/>
                <w:sz w:val="18"/>
                <w:szCs w:val="18"/>
              </w:rPr>
              <w:t>F</w:t>
            </w:r>
          </w:p>
        </w:tc>
        <w:tc>
          <w:tcPr>
            <w:tcW w:w="636" w:type="dxa"/>
            <w:tcBorders>
              <w:bottom w:val="single" w:sz="4" w:space="0" w:color="000000"/>
              <w:right w:val="single" w:sz="24" w:space="0" w:color="auto"/>
            </w:tcBorders>
            <w:shd w:val="clear" w:color="auto" w:fill="FFFFFF" w:themeFill="background1"/>
          </w:tcPr>
          <w:p w14:paraId="4EC48FA2" w14:textId="70BDAE11" w:rsidR="00EE1C36" w:rsidRDefault="00EE1C36" w:rsidP="00B56BBB">
            <w:pPr>
              <w:rPr>
                <w:rFonts w:cs="Arial"/>
                <w:sz w:val="18"/>
                <w:szCs w:val="18"/>
              </w:rPr>
            </w:pPr>
            <w:r>
              <w:rPr>
                <w:rFonts w:cs="Arial"/>
                <w:sz w:val="18"/>
                <w:szCs w:val="18"/>
              </w:rPr>
              <w:t>F</w:t>
            </w:r>
          </w:p>
        </w:tc>
        <w:tc>
          <w:tcPr>
            <w:tcW w:w="806" w:type="dxa"/>
            <w:tcBorders>
              <w:left w:val="single" w:sz="24" w:space="0" w:color="auto"/>
              <w:bottom w:val="single" w:sz="4" w:space="0" w:color="000000"/>
              <w:right w:val="single" w:sz="2" w:space="0" w:color="auto"/>
            </w:tcBorders>
            <w:shd w:val="clear" w:color="auto" w:fill="FFFFFF" w:themeFill="background1"/>
          </w:tcPr>
          <w:p w14:paraId="67E4EBFE" w14:textId="52471F2D" w:rsidR="00EE1C36" w:rsidRPr="00B56BBB" w:rsidRDefault="00EE1C36" w:rsidP="00B56BBB">
            <w:pPr>
              <w:rPr>
                <w:rFonts w:cs="Arial"/>
                <w:sz w:val="18"/>
                <w:szCs w:val="18"/>
              </w:rPr>
            </w:pPr>
            <w:r>
              <w:rPr>
                <w:rFonts w:cs="Arial"/>
                <w:sz w:val="18"/>
                <w:szCs w:val="18"/>
              </w:rPr>
              <w:t>T</w:t>
            </w:r>
          </w:p>
        </w:tc>
        <w:tc>
          <w:tcPr>
            <w:tcW w:w="806" w:type="dxa"/>
            <w:tcBorders>
              <w:top w:val="nil"/>
              <w:left w:val="single" w:sz="2" w:space="0" w:color="auto"/>
              <w:bottom w:val="nil"/>
              <w:right w:val="nil"/>
            </w:tcBorders>
            <w:shd w:val="clear" w:color="auto" w:fill="FFFFFF" w:themeFill="background1"/>
          </w:tcPr>
          <w:p w14:paraId="763A0BF1" w14:textId="7E2B8D9E" w:rsidR="00EE1C36" w:rsidRPr="00B56BBB" w:rsidRDefault="00EE1C36" w:rsidP="00B56BBB">
            <w:pPr>
              <w:rPr>
                <w:rFonts w:cs="Arial"/>
                <w:sz w:val="18"/>
                <w:szCs w:val="18"/>
              </w:rPr>
            </w:pPr>
          </w:p>
        </w:tc>
        <w:tc>
          <w:tcPr>
            <w:tcW w:w="617" w:type="dxa"/>
            <w:tcBorders>
              <w:top w:val="nil"/>
              <w:left w:val="nil"/>
              <w:bottom w:val="nil"/>
              <w:right w:val="nil"/>
            </w:tcBorders>
            <w:shd w:val="clear" w:color="auto" w:fill="FFFFFF" w:themeFill="background1"/>
          </w:tcPr>
          <w:p w14:paraId="2E61FE1B" w14:textId="4439BDFA"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2F37E879"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77BFBCC5" w14:textId="0AF334A9"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6899FA26" w14:textId="2C9553E1"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5FDF83CC" w14:textId="7D413F18"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564D2DD4" w14:textId="2C05E096"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04CDE7EB" w14:textId="36CDBBCF"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2102078C" w14:textId="4052AC78" w:rsidR="00EE1C36" w:rsidRPr="00B56BBB" w:rsidRDefault="00EE1C36" w:rsidP="00B56BBB">
            <w:pPr>
              <w:rPr>
                <w:rFonts w:cs="Arial"/>
                <w:sz w:val="18"/>
                <w:szCs w:val="18"/>
              </w:rPr>
            </w:pPr>
            <w:r>
              <w:rPr>
                <w:rFonts w:cs="Arial"/>
                <w:sz w:val="18"/>
                <w:szCs w:val="18"/>
              </w:rPr>
              <w:t>F</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1D5B6E40" w14:textId="5DBA8876" w:rsidR="00EE1C36" w:rsidRPr="00B56BBB" w:rsidRDefault="00EE1C36" w:rsidP="00B56BBB">
            <w:pPr>
              <w:rPr>
                <w:rFonts w:cs="Arial"/>
                <w:sz w:val="18"/>
                <w:szCs w:val="18"/>
              </w:rPr>
            </w:pPr>
            <w:r>
              <w:rPr>
                <w:rFonts w:cs="Arial"/>
                <w:sz w:val="18"/>
                <w:szCs w:val="18"/>
              </w:rPr>
              <w:t>F</w:t>
            </w:r>
          </w:p>
        </w:tc>
      </w:tr>
      <w:tr w:rsidR="00EE1C36" w14:paraId="46793EC6" w14:textId="57A13D34" w:rsidTr="00EE1C36">
        <w:trPr>
          <w:trHeight w:val="262"/>
          <w:jc w:val="center"/>
        </w:trPr>
        <w:tc>
          <w:tcPr>
            <w:tcW w:w="635" w:type="dxa"/>
            <w:tcBorders>
              <w:top w:val="nil"/>
              <w:left w:val="nil"/>
              <w:bottom w:val="nil"/>
              <w:right w:val="nil"/>
            </w:tcBorders>
            <w:shd w:val="clear" w:color="auto" w:fill="FFFFFF" w:themeFill="background1"/>
          </w:tcPr>
          <w:p w14:paraId="46971A7D" w14:textId="77777777" w:rsidR="00EE1C36" w:rsidRPr="00B56BBB" w:rsidRDefault="00EE1C36" w:rsidP="00B56BBB">
            <w:pPr>
              <w:rPr>
                <w:rFonts w:cs="Arial"/>
                <w:sz w:val="18"/>
                <w:szCs w:val="18"/>
              </w:rPr>
            </w:pPr>
          </w:p>
        </w:tc>
        <w:tc>
          <w:tcPr>
            <w:tcW w:w="635" w:type="dxa"/>
            <w:vMerge w:val="restart"/>
            <w:tcBorders>
              <w:left w:val="nil"/>
              <w:right w:val="nil"/>
            </w:tcBorders>
            <w:shd w:val="clear" w:color="auto" w:fill="FFFFFF" w:themeFill="background1"/>
          </w:tcPr>
          <w:p w14:paraId="4DF7A008" w14:textId="54AE87A8" w:rsidR="00EE1C36" w:rsidRPr="00B56BBB" w:rsidRDefault="00EE1C36" w:rsidP="00B56BBB">
            <w:pPr>
              <w:rPr>
                <w:rFonts w:cs="Arial"/>
                <w:sz w:val="18"/>
                <w:szCs w:val="18"/>
              </w:rPr>
            </w:pPr>
          </w:p>
        </w:tc>
        <w:tc>
          <w:tcPr>
            <w:tcW w:w="636" w:type="dxa"/>
            <w:vMerge w:val="restart"/>
            <w:tcBorders>
              <w:left w:val="nil"/>
              <w:right w:val="nil"/>
            </w:tcBorders>
            <w:shd w:val="clear" w:color="auto" w:fill="FFFFFF" w:themeFill="background1"/>
          </w:tcPr>
          <w:p w14:paraId="1F8DB305" w14:textId="77777777" w:rsidR="00EE1C36" w:rsidRPr="00B56BBB" w:rsidRDefault="00EE1C36" w:rsidP="00B56BBB">
            <w:pPr>
              <w:rPr>
                <w:rFonts w:cs="Arial"/>
                <w:sz w:val="18"/>
                <w:szCs w:val="18"/>
              </w:rPr>
            </w:pPr>
          </w:p>
        </w:tc>
        <w:tc>
          <w:tcPr>
            <w:tcW w:w="806" w:type="dxa"/>
            <w:vMerge w:val="restart"/>
            <w:tcBorders>
              <w:left w:val="nil"/>
              <w:right w:val="nil"/>
            </w:tcBorders>
            <w:shd w:val="clear" w:color="auto" w:fill="FFFFFF" w:themeFill="background1"/>
          </w:tcPr>
          <w:p w14:paraId="7983F5C8" w14:textId="65C70813" w:rsidR="00EE1C36" w:rsidRPr="00B56BBB" w:rsidRDefault="00EE1C36" w:rsidP="00B56BBB">
            <w:pPr>
              <w:rPr>
                <w:rFonts w:cs="Arial"/>
                <w:sz w:val="18"/>
                <w:szCs w:val="18"/>
              </w:rPr>
            </w:pPr>
          </w:p>
        </w:tc>
        <w:tc>
          <w:tcPr>
            <w:tcW w:w="1423" w:type="dxa"/>
            <w:gridSpan w:val="2"/>
            <w:tcBorders>
              <w:top w:val="nil"/>
              <w:left w:val="nil"/>
              <w:bottom w:val="nil"/>
              <w:right w:val="nil"/>
            </w:tcBorders>
            <w:shd w:val="clear" w:color="auto" w:fill="FFFFFF" w:themeFill="background1"/>
          </w:tcPr>
          <w:p w14:paraId="34A9B46A" w14:textId="2BE905FA"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7FB65C75"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2074E71B" w14:textId="0EDE42D3"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0828FB87" w14:textId="11B9D033"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734A533B" w14:textId="3543B7A4"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6C7CBDA3" w14:textId="798EDEB3"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3B69CD4A" w14:textId="585CB0D8"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1BEEC742" w14:textId="172B5F4B" w:rsidR="00EE1C36" w:rsidRPr="00B56BBB" w:rsidRDefault="00EE1C36" w:rsidP="00B56BBB">
            <w:pPr>
              <w:rPr>
                <w:rFonts w:cs="Arial"/>
                <w:sz w:val="18"/>
                <w:szCs w:val="18"/>
              </w:rPr>
            </w:pPr>
            <w:r>
              <w:rPr>
                <w:rFonts w:cs="Arial"/>
                <w:sz w:val="18"/>
                <w:szCs w:val="18"/>
              </w:rPr>
              <w:t>T</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5FB5D752" w14:textId="58120D8D" w:rsidR="00EE1C36" w:rsidRPr="00B56BBB" w:rsidRDefault="00EE1C36" w:rsidP="00B56BBB">
            <w:pPr>
              <w:rPr>
                <w:rFonts w:cs="Arial"/>
                <w:sz w:val="18"/>
                <w:szCs w:val="18"/>
              </w:rPr>
            </w:pPr>
            <w:r>
              <w:rPr>
                <w:rFonts w:cs="Arial"/>
                <w:sz w:val="18"/>
                <w:szCs w:val="18"/>
              </w:rPr>
              <w:t>F</w:t>
            </w:r>
          </w:p>
        </w:tc>
      </w:tr>
      <w:tr w:rsidR="00EE1C36" w14:paraId="63E683C4" w14:textId="5E12400D" w:rsidTr="00EE1C36">
        <w:trPr>
          <w:trHeight w:val="279"/>
          <w:jc w:val="center"/>
        </w:trPr>
        <w:tc>
          <w:tcPr>
            <w:tcW w:w="635" w:type="dxa"/>
            <w:tcBorders>
              <w:top w:val="nil"/>
              <w:left w:val="nil"/>
              <w:bottom w:val="nil"/>
              <w:right w:val="nil"/>
            </w:tcBorders>
            <w:shd w:val="clear" w:color="auto" w:fill="FFFFFF" w:themeFill="background1"/>
          </w:tcPr>
          <w:p w14:paraId="04A5C965" w14:textId="36F9456D" w:rsidR="00EE1C36" w:rsidRPr="00B56BBB" w:rsidRDefault="00EE1C36" w:rsidP="00B56BBB">
            <w:pPr>
              <w:rPr>
                <w:rFonts w:cs="Arial"/>
                <w:sz w:val="18"/>
                <w:szCs w:val="18"/>
              </w:rPr>
            </w:pPr>
          </w:p>
        </w:tc>
        <w:tc>
          <w:tcPr>
            <w:tcW w:w="635" w:type="dxa"/>
            <w:vMerge/>
            <w:tcBorders>
              <w:left w:val="nil"/>
              <w:right w:val="nil"/>
            </w:tcBorders>
            <w:shd w:val="clear" w:color="auto" w:fill="FFFFFF" w:themeFill="background1"/>
          </w:tcPr>
          <w:p w14:paraId="708F4AEA" w14:textId="64701558" w:rsidR="00EE1C36" w:rsidRPr="00B56BBB" w:rsidRDefault="00EE1C36" w:rsidP="00B56BBB">
            <w:pPr>
              <w:rPr>
                <w:rFonts w:cs="Arial"/>
                <w:sz w:val="18"/>
                <w:szCs w:val="18"/>
              </w:rPr>
            </w:pPr>
          </w:p>
        </w:tc>
        <w:tc>
          <w:tcPr>
            <w:tcW w:w="636" w:type="dxa"/>
            <w:vMerge/>
            <w:tcBorders>
              <w:left w:val="nil"/>
              <w:right w:val="nil"/>
            </w:tcBorders>
            <w:shd w:val="clear" w:color="auto" w:fill="FFFFFF" w:themeFill="background1"/>
          </w:tcPr>
          <w:p w14:paraId="622156A0" w14:textId="17CB11A1" w:rsidR="00EE1C36" w:rsidRPr="00B56BBB" w:rsidRDefault="00EE1C36" w:rsidP="00B56BBB">
            <w:pPr>
              <w:rPr>
                <w:rFonts w:cs="Arial"/>
                <w:sz w:val="18"/>
                <w:szCs w:val="18"/>
              </w:rPr>
            </w:pPr>
          </w:p>
        </w:tc>
        <w:tc>
          <w:tcPr>
            <w:tcW w:w="806" w:type="dxa"/>
            <w:vMerge/>
            <w:tcBorders>
              <w:left w:val="nil"/>
              <w:right w:val="nil"/>
            </w:tcBorders>
            <w:shd w:val="clear" w:color="auto" w:fill="FFFFFF" w:themeFill="background1"/>
          </w:tcPr>
          <w:p w14:paraId="7BC56B44" w14:textId="20487C08" w:rsidR="00EE1C36" w:rsidRPr="00AC5E6E" w:rsidRDefault="00EE1C36" w:rsidP="00B56BBB">
            <w:pPr>
              <w:rPr>
                <w:rFonts w:cs="Arial"/>
                <w:b/>
                <w:i/>
                <w:sz w:val="18"/>
                <w:szCs w:val="18"/>
              </w:rPr>
            </w:pPr>
          </w:p>
        </w:tc>
        <w:tc>
          <w:tcPr>
            <w:tcW w:w="806" w:type="dxa"/>
            <w:tcBorders>
              <w:top w:val="nil"/>
              <w:left w:val="nil"/>
              <w:right w:val="nil"/>
            </w:tcBorders>
            <w:shd w:val="clear" w:color="auto" w:fill="FFFFFF" w:themeFill="background1"/>
          </w:tcPr>
          <w:p w14:paraId="12EBBF9F" w14:textId="5972B2F6" w:rsidR="00EE1C36" w:rsidRPr="00AC5E6E" w:rsidRDefault="00EE1C36" w:rsidP="00B56BBB">
            <w:pPr>
              <w:rPr>
                <w:rFonts w:cs="Arial"/>
                <w:b/>
                <w:sz w:val="18"/>
                <w:szCs w:val="18"/>
              </w:rPr>
            </w:pPr>
          </w:p>
        </w:tc>
        <w:tc>
          <w:tcPr>
            <w:tcW w:w="617" w:type="dxa"/>
            <w:tcBorders>
              <w:top w:val="nil"/>
              <w:left w:val="nil"/>
              <w:bottom w:val="nil"/>
              <w:right w:val="nil"/>
            </w:tcBorders>
            <w:shd w:val="clear" w:color="auto" w:fill="FFFFFF" w:themeFill="background1"/>
          </w:tcPr>
          <w:p w14:paraId="2441FCAC" w14:textId="2F7ABE85"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0BBFDBF4"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13597BF9" w14:textId="12060378"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48C1BF29" w14:textId="3FD2C196"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0016B6C2" w14:textId="07DB4A90"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4DE41E0D" w14:textId="38F17A41"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3308B0DC" w14:textId="6E02580B"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7E47809E" w14:textId="693B0551" w:rsidR="00EE1C36" w:rsidRPr="00B56BBB" w:rsidRDefault="00EE1C36" w:rsidP="00B56BBB">
            <w:pPr>
              <w:rPr>
                <w:rFonts w:cs="Arial"/>
                <w:sz w:val="18"/>
                <w:szCs w:val="18"/>
              </w:rPr>
            </w:pPr>
            <w:r>
              <w:rPr>
                <w:rFonts w:cs="Arial"/>
                <w:sz w:val="18"/>
                <w:szCs w:val="18"/>
              </w:rPr>
              <w:t>F</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7D3015B3" w14:textId="2D20B4B5" w:rsidR="00EE1C36" w:rsidRPr="00B56BBB" w:rsidRDefault="00EE1C36" w:rsidP="00B56BBB">
            <w:pPr>
              <w:rPr>
                <w:rFonts w:cs="Arial"/>
                <w:sz w:val="18"/>
                <w:szCs w:val="18"/>
              </w:rPr>
            </w:pPr>
            <w:r>
              <w:rPr>
                <w:rFonts w:cs="Arial"/>
                <w:sz w:val="18"/>
                <w:szCs w:val="18"/>
              </w:rPr>
              <w:t>T</w:t>
            </w:r>
          </w:p>
        </w:tc>
      </w:tr>
      <w:tr w:rsidR="00EE1C36" w14:paraId="4A6F8DB0" w14:textId="38BD7235" w:rsidTr="00EE1C36">
        <w:trPr>
          <w:trHeight w:val="279"/>
          <w:jc w:val="center"/>
        </w:trPr>
        <w:tc>
          <w:tcPr>
            <w:tcW w:w="635" w:type="dxa"/>
            <w:tcBorders>
              <w:top w:val="nil"/>
              <w:left w:val="nil"/>
              <w:bottom w:val="nil"/>
            </w:tcBorders>
            <w:shd w:val="clear" w:color="auto" w:fill="FFFFFF" w:themeFill="background1"/>
          </w:tcPr>
          <w:p w14:paraId="177B5E32" w14:textId="79121E0F" w:rsidR="00EE1C36" w:rsidRPr="00CB2973" w:rsidRDefault="00EE1C36" w:rsidP="00B56BBB">
            <w:pPr>
              <w:rPr>
                <w:rFonts w:cs="Arial"/>
                <w:sz w:val="20"/>
                <w:szCs w:val="20"/>
              </w:rPr>
            </w:pPr>
            <w:r w:rsidRPr="00CB2973">
              <w:rPr>
                <w:rFonts w:cs="Arial"/>
                <w:sz w:val="20"/>
                <w:szCs w:val="20"/>
              </w:rPr>
              <w:t>7.</w:t>
            </w:r>
          </w:p>
        </w:tc>
        <w:tc>
          <w:tcPr>
            <w:tcW w:w="635" w:type="dxa"/>
            <w:shd w:val="clear" w:color="auto" w:fill="BFBFBF" w:themeFill="background1" w:themeFillShade="BF"/>
          </w:tcPr>
          <w:p w14:paraId="7C1208EF" w14:textId="654B5439" w:rsidR="00EE1C36" w:rsidRPr="00B56BBB" w:rsidRDefault="00EE1C36" w:rsidP="00B56BBB">
            <w:pPr>
              <w:rPr>
                <w:rFonts w:cs="Arial"/>
                <w:sz w:val="18"/>
                <w:szCs w:val="18"/>
              </w:rPr>
            </w:pPr>
            <w:r>
              <w:rPr>
                <w:rFonts w:cs="Arial"/>
                <w:b/>
                <w:i/>
                <w:sz w:val="18"/>
                <w:szCs w:val="18"/>
              </w:rPr>
              <w:t>p</w:t>
            </w:r>
          </w:p>
        </w:tc>
        <w:tc>
          <w:tcPr>
            <w:tcW w:w="636" w:type="dxa"/>
            <w:shd w:val="clear" w:color="auto" w:fill="BFBFBF" w:themeFill="background1" w:themeFillShade="BF"/>
          </w:tcPr>
          <w:p w14:paraId="4682A95F" w14:textId="15EAFA88" w:rsidR="00EE1C36" w:rsidRPr="00B56BBB" w:rsidRDefault="00EE1C36" w:rsidP="00B56BBB">
            <w:pPr>
              <w:rPr>
                <w:rFonts w:cs="Arial"/>
                <w:sz w:val="18"/>
                <w:szCs w:val="18"/>
              </w:rPr>
            </w:pPr>
            <w:r>
              <w:rPr>
                <w:rFonts w:cs="Arial"/>
                <w:b/>
                <w:i/>
                <w:sz w:val="18"/>
                <w:szCs w:val="18"/>
              </w:rPr>
              <w:t>q</w:t>
            </w:r>
          </w:p>
        </w:tc>
        <w:tc>
          <w:tcPr>
            <w:tcW w:w="806" w:type="dxa"/>
            <w:tcBorders>
              <w:right w:val="single" w:sz="24" w:space="0" w:color="auto"/>
            </w:tcBorders>
            <w:shd w:val="clear" w:color="auto" w:fill="BFBFBF" w:themeFill="background1" w:themeFillShade="BF"/>
          </w:tcPr>
          <w:p w14:paraId="270F6534" w14:textId="7299F57E" w:rsidR="00EE1C36" w:rsidRPr="00B56BBB" w:rsidRDefault="00EE1C36" w:rsidP="00B56BBB">
            <w:pPr>
              <w:rPr>
                <w:rFonts w:cs="Arial"/>
                <w:sz w:val="18"/>
                <w:szCs w:val="18"/>
              </w:rPr>
            </w:pPr>
            <w:r w:rsidRPr="00AC5E6E">
              <w:rPr>
                <w:rFonts w:cs="Arial"/>
                <w:b/>
                <w:i/>
                <w:sz w:val="18"/>
                <w:szCs w:val="18"/>
              </w:rPr>
              <w:t>r</w:t>
            </w:r>
          </w:p>
        </w:tc>
        <w:tc>
          <w:tcPr>
            <w:tcW w:w="806" w:type="dxa"/>
            <w:tcBorders>
              <w:left w:val="single" w:sz="24" w:space="0" w:color="auto"/>
            </w:tcBorders>
            <w:shd w:val="clear" w:color="auto" w:fill="BFBFBF" w:themeFill="background1" w:themeFillShade="BF"/>
          </w:tcPr>
          <w:p w14:paraId="4EA8B37E" w14:textId="176BC48F" w:rsidR="00EE1C36" w:rsidRPr="00B56BBB" w:rsidRDefault="00EE1C36" w:rsidP="00B56BBB">
            <w:pPr>
              <w:rPr>
                <w:rFonts w:cs="Arial"/>
                <w:sz w:val="18"/>
                <w:szCs w:val="18"/>
              </w:rPr>
            </w:pPr>
            <w:r>
              <w:rPr>
                <w:rFonts w:cs="Arial"/>
                <w:b/>
                <w:sz w:val="18"/>
                <w:szCs w:val="18"/>
              </w:rPr>
              <w:t>Output</w:t>
            </w:r>
          </w:p>
        </w:tc>
        <w:tc>
          <w:tcPr>
            <w:tcW w:w="617" w:type="dxa"/>
            <w:tcBorders>
              <w:top w:val="nil"/>
              <w:bottom w:val="nil"/>
              <w:right w:val="nil"/>
            </w:tcBorders>
            <w:shd w:val="clear" w:color="auto" w:fill="FFFFFF" w:themeFill="background1"/>
          </w:tcPr>
          <w:p w14:paraId="64CDD411" w14:textId="7922FF4A"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0E612315"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72340615" w14:textId="5A65CC72"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6CE2869B" w14:textId="6AF5C92F"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4D3374C9" w14:textId="55CF66D8"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14378511" w14:textId="22EBE841"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1007F083" w14:textId="6AF883D2"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58F63C9F" w14:textId="1847F4A1" w:rsidR="00EE1C36" w:rsidRPr="00B56BBB" w:rsidRDefault="00EE1C36" w:rsidP="00B56BBB">
            <w:pPr>
              <w:rPr>
                <w:rFonts w:cs="Arial"/>
                <w:sz w:val="18"/>
                <w:szCs w:val="18"/>
              </w:rPr>
            </w:pPr>
            <w:r>
              <w:rPr>
                <w:rFonts w:cs="Arial"/>
                <w:sz w:val="18"/>
                <w:szCs w:val="18"/>
              </w:rPr>
              <w:t>T</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56D33099" w14:textId="479ECFA3" w:rsidR="00EE1C36" w:rsidRPr="00B56BBB" w:rsidRDefault="00EE1C36" w:rsidP="00B56BBB">
            <w:pPr>
              <w:rPr>
                <w:rFonts w:cs="Arial"/>
                <w:sz w:val="18"/>
                <w:szCs w:val="18"/>
              </w:rPr>
            </w:pPr>
            <w:r>
              <w:rPr>
                <w:rFonts w:cs="Arial"/>
                <w:sz w:val="18"/>
                <w:szCs w:val="18"/>
              </w:rPr>
              <w:t>F</w:t>
            </w:r>
          </w:p>
        </w:tc>
      </w:tr>
      <w:tr w:rsidR="00EE1C36" w14:paraId="613613EA" w14:textId="7EFC3326" w:rsidTr="00EE1C36">
        <w:trPr>
          <w:gridBefore w:val="1"/>
          <w:wBefore w:w="635" w:type="dxa"/>
          <w:trHeight w:val="279"/>
          <w:jc w:val="center"/>
        </w:trPr>
        <w:tc>
          <w:tcPr>
            <w:tcW w:w="635" w:type="dxa"/>
            <w:shd w:val="clear" w:color="auto" w:fill="FFFFFF" w:themeFill="background1"/>
          </w:tcPr>
          <w:p w14:paraId="6A760F05" w14:textId="6ACBA4CE" w:rsidR="00EE1C36" w:rsidRPr="00B56BBB" w:rsidRDefault="00EE1C36" w:rsidP="00B56BBB">
            <w:pPr>
              <w:rPr>
                <w:rFonts w:cs="Arial"/>
                <w:sz w:val="18"/>
                <w:szCs w:val="18"/>
              </w:rPr>
            </w:pPr>
            <w:r>
              <w:rPr>
                <w:rFonts w:cs="Arial"/>
                <w:sz w:val="18"/>
                <w:szCs w:val="18"/>
              </w:rPr>
              <w:t>T</w:t>
            </w:r>
          </w:p>
        </w:tc>
        <w:tc>
          <w:tcPr>
            <w:tcW w:w="636" w:type="dxa"/>
            <w:shd w:val="clear" w:color="auto" w:fill="FFFFFF" w:themeFill="background1"/>
          </w:tcPr>
          <w:p w14:paraId="615AB6D8" w14:textId="608576AC" w:rsidR="00EE1C36" w:rsidRPr="00B56BBB" w:rsidRDefault="00EE1C36" w:rsidP="00B56BBB">
            <w:pPr>
              <w:rPr>
                <w:rFonts w:cs="Arial"/>
                <w:sz w:val="18"/>
                <w:szCs w:val="18"/>
              </w:rPr>
            </w:pPr>
            <w:r>
              <w:rPr>
                <w:rFonts w:cs="Arial"/>
                <w:sz w:val="18"/>
                <w:szCs w:val="18"/>
              </w:rPr>
              <w:t>T</w:t>
            </w:r>
          </w:p>
        </w:tc>
        <w:tc>
          <w:tcPr>
            <w:tcW w:w="806" w:type="dxa"/>
            <w:tcBorders>
              <w:right w:val="single" w:sz="24" w:space="0" w:color="auto"/>
            </w:tcBorders>
            <w:shd w:val="clear" w:color="auto" w:fill="FFFFFF" w:themeFill="background1"/>
          </w:tcPr>
          <w:p w14:paraId="64ECE102" w14:textId="5BE02575" w:rsidR="00EE1C36" w:rsidRPr="00B56BBB" w:rsidRDefault="00EE1C36" w:rsidP="00B56BBB">
            <w:pPr>
              <w:rPr>
                <w:rFonts w:cs="Arial"/>
                <w:sz w:val="18"/>
                <w:szCs w:val="18"/>
              </w:rPr>
            </w:pPr>
            <w:r>
              <w:rPr>
                <w:rFonts w:cs="Arial"/>
                <w:sz w:val="18"/>
                <w:szCs w:val="18"/>
              </w:rPr>
              <w:t>T</w:t>
            </w:r>
          </w:p>
        </w:tc>
        <w:tc>
          <w:tcPr>
            <w:tcW w:w="806" w:type="dxa"/>
            <w:tcBorders>
              <w:left w:val="single" w:sz="24" w:space="0" w:color="auto"/>
            </w:tcBorders>
            <w:shd w:val="clear" w:color="auto" w:fill="FFFFFF" w:themeFill="background1"/>
          </w:tcPr>
          <w:p w14:paraId="05E95FA5" w14:textId="0D83D7BE" w:rsidR="00EE1C36" w:rsidRPr="00B56BBB" w:rsidRDefault="00EE1C36" w:rsidP="00B56BBB">
            <w:pPr>
              <w:rPr>
                <w:rFonts w:cs="Arial"/>
                <w:sz w:val="18"/>
                <w:szCs w:val="18"/>
              </w:rPr>
            </w:pPr>
            <w:r>
              <w:rPr>
                <w:rFonts w:cs="Arial"/>
                <w:sz w:val="18"/>
                <w:szCs w:val="18"/>
              </w:rPr>
              <w:t>T</w:t>
            </w:r>
          </w:p>
        </w:tc>
        <w:tc>
          <w:tcPr>
            <w:tcW w:w="617" w:type="dxa"/>
            <w:tcBorders>
              <w:top w:val="nil"/>
              <w:bottom w:val="nil"/>
              <w:right w:val="nil"/>
            </w:tcBorders>
            <w:shd w:val="clear" w:color="auto" w:fill="FFFFFF" w:themeFill="background1"/>
          </w:tcPr>
          <w:p w14:paraId="02950E59" w14:textId="38FABB1F"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6B4BE923"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634D5E6F" w14:textId="3F8BA529"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0AB4D21A" w14:textId="50DA5721"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040026E1" w14:textId="0CE0420D"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4DAF275C" w14:textId="6C4E1C7F"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4516EC01" w14:textId="51C556C4"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535DDCBE" w14:textId="75F37405" w:rsidR="00EE1C36" w:rsidRPr="00B56BBB" w:rsidRDefault="00EE1C36" w:rsidP="00B56BBB">
            <w:pPr>
              <w:rPr>
                <w:rFonts w:cs="Arial"/>
                <w:sz w:val="18"/>
                <w:szCs w:val="18"/>
              </w:rPr>
            </w:pPr>
            <w:r>
              <w:rPr>
                <w:rFonts w:cs="Arial"/>
                <w:sz w:val="18"/>
                <w:szCs w:val="18"/>
              </w:rPr>
              <w:t>F</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2C432348" w14:textId="32906BE5" w:rsidR="00EE1C36" w:rsidRPr="00B56BBB" w:rsidRDefault="00EE1C36" w:rsidP="00B56BBB">
            <w:pPr>
              <w:rPr>
                <w:rFonts w:cs="Arial"/>
                <w:sz w:val="18"/>
                <w:szCs w:val="18"/>
              </w:rPr>
            </w:pPr>
            <w:r>
              <w:rPr>
                <w:rFonts w:cs="Arial"/>
                <w:sz w:val="18"/>
                <w:szCs w:val="18"/>
              </w:rPr>
              <w:t>F</w:t>
            </w:r>
          </w:p>
        </w:tc>
      </w:tr>
      <w:tr w:rsidR="00EE1C36" w14:paraId="793E15E4" w14:textId="77777777" w:rsidTr="00EE1C36">
        <w:trPr>
          <w:gridBefore w:val="1"/>
          <w:wBefore w:w="635" w:type="dxa"/>
          <w:trHeight w:val="279"/>
          <w:jc w:val="center"/>
        </w:trPr>
        <w:tc>
          <w:tcPr>
            <w:tcW w:w="635" w:type="dxa"/>
            <w:shd w:val="clear" w:color="auto" w:fill="FFFFFF" w:themeFill="background1"/>
          </w:tcPr>
          <w:p w14:paraId="313CE15F" w14:textId="217E66AD" w:rsidR="00EE1C36" w:rsidRPr="00B56BBB" w:rsidRDefault="00EE1C36" w:rsidP="00B56BBB">
            <w:pPr>
              <w:rPr>
                <w:rFonts w:cs="Arial"/>
                <w:sz w:val="18"/>
                <w:szCs w:val="18"/>
              </w:rPr>
            </w:pPr>
            <w:r>
              <w:rPr>
                <w:rFonts w:cs="Arial"/>
                <w:sz w:val="18"/>
                <w:szCs w:val="18"/>
              </w:rPr>
              <w:t>T</w:t>
            </w:r>
          </w:p>
        </w:tc>
        <w:tc>
          <w:tcPr>
            <w:tcW w:w="636" w:type="dxa"/>
            <w:shd w:val="clear" w:color="auto" w:fill="FFFFFF" w:themeFill="background1"/>
          </w:tcPr>
          <w:p w14:paraId="079EC6EB" w14:textId="18F910A7" w:rsidR="00EE1C36" w:rsidRPr="00B56BBB" w:rsidRDefault="00EE1C36" w:rsidP="00B56BBB">
            <w:pPr>
              <w:rPr>
                <w:rFonts w:cs="Arial"/>
                <w:sz w:val="18"/>
                <w:szCs w:val="18"/>
              </w:rPr>
            </w:pPr>
            <w:r>
              <w:rPr>
                <w:rFonts w:cs="Arial"/>
                <w:sz w:val="18"/>
                <w:szCs w:val="18"/>
              </w:rPr>
              <w:t>T</w:t>
            </w:r>
          </w:p>
        </w:tc>
        <w:tc>
          <w:tcPr>
            <w:tcW w:w="806" w:type="dxa"/>
            <w:tcBorders>
              <w:right w:val="single" w:sz="24" w:space="0" w:color="auto"/>
            </w:tcBorders>
            <w:shd w:val="clear" w:color="auto" w:fill="FFFFFF" w:themeFill="background1"/>
          </w:tcPr>
          <w:p w14:paraId="7141CAD5" w14:textId="72208346" w:rsidR="00EE1C36" w:rsidRPr="00B56BBB" w:rsidRDefault="00EE1C36" w:rsidP="00B56BBB">
            <w:pPr>
              <w:rPr>
                <w:rFonts w:cs="Arial"/>
                <w:sz w:val="18"/>
                <w:szCs w:val="18"/>
              </w:rPr>
            </w:pPr>
            <w:r>
              <w:rPr>
                <w:rFonts w:cs="Arial"/>
                <w:sz w:val="18"/>
                <w:szCs w:val="18"/>
              </w:rPr>
              <w:t>F</w:t>
            </w:r>
          </w:p>
        </w:tc>
        <w:tc>
          <w:tcPr>
            <w:tcW w:w="806" w:type="dxa"/>
            <w:tcBorders>
              <w:left w:val="single" w:sz="24" w:space="0" w:color="auto"/>
            </w:tcBorders>
            <w:shd w:val="clear" w:color="auto" w:fill="FFFFFF" w:themeFill="background1"/>
          </w:tcPr>
          <w:p w14:paraId="040F46B1" w14:textId="6DD79A35" w:rsidR="00EE1C36" w:rsidRPr="00B56BBB" w:rsidRDefault="00EE1C36" w:rsidP="00B56BBB">
            <w:pPr>
              <w:rPr>
                <w:rFonts w:cs="Arial"/>
                <w:sz w:val="18"/>
                <w:szCs w:val="18"/>
              </w:rPr>
            </w:pPr>
            <w:r>
              <w:rPr>
                <w:rFonts w:cs="Arial"/>
                <w:sz w:val="18"/>
                <w:szCs w:val="18"/>
              </w:rPr>
              <w:t>F</w:t>
            </w:r>
          </w:p>
        </w:tc>
        <w:tc>
          <w:tcPr>
            <w:tcW w:w="617" w:type="dxa"/>
            <w:tcBorders>
              <w:top w:val="nil"/>
              <w:bottom w:val="nil"/>
              <w:right w:val="nil"/>
            </w:tcBorders>
            <w:shd w:val="clear" w:color="auto" w:fill="FFFFFF" w:themeFill="background1"/>
          </w:tcPr>
          <w:p w14:paraId="5917AAC6"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45812D41"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0FE27993" w14:textId="5A3BDC59"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7BFF49CA" w14:textId="2A2CB32C"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0BBEBEC0" w14:textId="42D4CB5C"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2FA882AC" w14:textId="447E7A53"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6EA9DFCA" w14:textId="32D8AD49"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05FB4A63" w14:textId="56F4D2F3" w:rsidR="00EE1C36" w:rsidRPr="00B56BBB" w:rsidRDefault="00EE1C36" w:rsidP="00B56BBB">
            <w:pPr>
              <w:rPr>
                <w:rFonts w:cs="Arial"/>
                <w:sz w:val="18"/>
                <w:szCs w:val="18"/>
              </w:rPr>
            </w:pPr>
            <w:r>
              <w:rPr>
                <w:rFonts w:cs="Arial"/>
                <w:sz w:val="18"/>
                <w:szCs w:val="18"/>
              </w:rPr>
              <w:t>T</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14617123" w14:textId="751476DB" w:rsidR="00EE1C36" w:rsidRPr="00B56BBB" w:rsidRDefault="00EE1C36" w:rsidP="00B56BBB">
            <w:pPr>
              <w:rPr>
                <w:rFonts w:cs="Arial"/>
                <w:sz w:val="18"/>
                <w:szCs w:val="18"/>
              </w:rPr>
            </w:pPr>
            <w:r>
              <w:rPr>
                <w:rFonts w:cs="Arial"/>
                <w:sz w:val="18"/>
                <w:szCs w:val="18"/>
              </w:rPr>
              <w:t>T</w:t>
            </w:r>
          </w:p>
        </w:tc>
      </w:tr>
      <w:tr w:rsidR="00EE1C36" w14:paraId="46301CDA" w14:textId="77777777" w:rsidTr="00EE1C36">
        <w:trPr>
          <w:gridBefore w:val="1"/>
          <w:wBefore w:w="635" w:type="dxa"/>
          <w:trHeight w:val="279"/>
          <w:jc w:val="center"/>
        </w:trPr>
        <w:tc>
          <w:tcPr>
            <w:tcW w:w="635" w:type="dxa"/>
            <w:shd w:val="clear" w:color="auto" w:fill="FFFFFF" w:themeFill="background1"/>
          </w:tcPr>
          <w:p w14:paraId="28D27B79" w14:textId="0935CDCC" w:rsidR="00EE1C36" w:rsidRPr="00B56BBB" w:rsidRDefault="00EE1C36" w:rsidP="00B56BBB">
            <w:pPr>
              <w:rPr>
                <w:rFonts w:cs="Arial"/>
                <w:sz w:val="18"/>
                <w:szCs w:val="18"/>
              </w:rPr>
            </w:pPr>
            <w:r>
              <w:rPr>
                <w:rFonts w:cs="Arial"/>
                <w:sz w:val="18"/>
                <w:szCs w:val="18"/>
              </w:rPr>
              <w:t>T</w:t>
            </w:r>
          </w:p>
        </w:tc>
        <w:tc>
          <w:tcPr>
            <w:tcW w:w="636" w:type="dxa"/>
            <w:shd w:val="clear" w:color="auto" w:fill="FFFFFF" w:themeFill="background1"/>
          </w:tcPr>
          <w:p w14:paraId="2DD79691" w14:textId="26008BDE" w:rsidR="00EE1C36" w:rsidRPr="00B56BBB" w:rsidRDefault="00EE1C36" w:rsidP="00B56BBB">
            <w:pPr>
              <w:rPr>
                <w:rFonts w:cs="Arial"/>
                <w:sz w:val="18"/>
                <w:szCs w:val="18"/>
              </w:rPr>
            </w:pPr>
            <w:r>
              <w:rPr>
                <w:rFonts w:cs="Arial"/>
                <w:sz w:val="18"/>
                <w:szCs w:val="18"/>
              </w:rPr>
              <w:t>F</w:t>
            </w:r>
          </w:p>
        </w:tc>
        <w:tc>
          <w:tcPr>
            <w:tcW w:w="806" w:type="dxa"/>
            <w:tcBorders>
              <w:right w:val="single" w:sz="24" w:space="0" w:color="auto"/>
            </w:tcBorders>
            <w:shd w:val="clear" w:color="auto" w:fill="FFFFFF" w:themeFill="background1"/>
          </w:tcPr>
          <w:p w14:paraId="42B808B3" w14:textId="6459027F" w:rsidR="00EE1C36" w:rsidRPr="00B56BBB" w:rsidRDefault="00EE1C36" w:rsidP="00B56BBB">
            <w:pPr>
              <w:rPr>
                <w:rFonts w:cs="Arial"/>
                <w:sz w:val="18"/>
                <w:szCs w:val="18"/>
              </w:rPr>
            </w:pPr>
            <w:r>
              <w:rPr>
                <w:rFonts w:cs="Arial"/>
                <w:sz w:val="18"/>
                <w:szCs w:val="18"/>
              </w:rPr>
              <w:t>T</w:t>
            </w:r>
          </w:p>
        </w:tc>
        <w:tc>
          <w:tcPr>
            <w:tcW w:w="806" w:type="dxa"/>
            <w:tcBorders>
              <w:left w:val="single" w:sz="24" w:space="0" w:color="auto"/>
            </w:tcBorders>
            <w:shd w:val="clear" w:color="auto" w:fill="FFFFFF" w:themeFill="background1"/>
          </w:tcPr>
          <w:p w14:paraId="29329492" w14:textId="15F85810" w:rsidR="00EE1C36" w:rsidRPr="00B56BBB" w:rsidRDefault="00EE1C36" w:rsidP="00B56BBB">
            <w:pPr>
              <w:rPr>
                <w:rFonts w:cs="Arial"/>
                <w:sz w:val="18"/>
                <w:szCs w:val="18"/>
              </w:rPr>
            </w:pPr>
            <w:r>
              <w:rPr>
                <w:rFonts w:cs="Arial"/>
                <w:sz w:val="18"/>
                <w:szCs w:val="18"/>
              </w:rPr>
              <w:t>T</w:t>
            </w:r>
          </w:p>
        </w:tc>
        <w:tc>
          <w:tcPr>
            <w:tcW w:w="617" w:type="dxa"/>
            <w:tcBorders>
              <w:top w:val="nil"/>
              <w:bottom w:val="nil"/>
              <w:right w:val="nil"/>
            </w:tcBorders>
            <w:shd w:val="clear" w:color="auto" w:fill="FFFFFF" w:themeFill="background1"/>
          </w:tcPr>
          <w:p w14:paraId="147A5AD7"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518A767E"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15065474" w14:textId="07B1F82C"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34FBAD9E" w14:textId="7E5EC707"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36405320" w14:textId="788A6135"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5CC1CC76" w14:textId="4327A19C"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11CDC2E8" w14:textId="3D7C91D3"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1DBAF14F" w14:textId="094DA2CD" w:rsidR="00EE1C36" w:rsidRPr="00B56BBB" w:rsidRDefault="00EE1C36" w:rsidP="00B56BBB">
            <w:pPr>
              <w:rPr>
                <w:rFonts w:cs="Arial"/>
                <w:sz w:val="18"/>
                <w:szCs w:val="18"/>
              </w:rPr>
            </w:pPr>
            <w:r>
              <w:rPr>
                <w:rFonts w:cs="Arial"/>
                <w:sz w:val="18"/>
                <w:szCs w:val="18"/>
              </w:rPr>
              <w:t>F</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27C831ED" w14:textId="477D4BEC" w:rsidR="00EE1C36" w:rsidRPr="00B56BBB" w:rsidRDefault="00EE1C36" w:rsidP="00B56BBB">
            <w:pPr>
              <w:rPr>
                <w:rFonts w:cs="Arial"/>
                <w:sz w:val="18"/>
                <w:szCs w:val="18"/>
              </w:rPr>
            </w:pPr>
            <w:r w:rsidRPr="008D3D64">
              <w:rPr>
                <w:rFonts w:cs="Arial"/>
                <w:sz w:val="18"/>
                <w:szCs w:val="18"/>
              </w:rPr>
              <w:t>F</w:t>
            </w:r>
          </w:p>
        </w:tc>
      </w:tr>
      <w:tr w:rsidR="00EE1C36" w14:paraId="50F77F42" w14:textId="77777777" w:rsidTr="00EE1C36">
        <w:trPr>
          <w:gridBefore w:val="1"/>
          <w:wBefore w:w="635" w:type="dxa"/>
          <w:trHeight w:val="279"/>
          <w:jc w:val="center"/>
        </w:trPr>
        <w:tc>
          <w:tcPr>
            <w:tcW w:w="635" w:type="dxa"/>
            <w:shd w:val="clear" w:color="auto" w:fill="FFFFFF" w:themeFill="background1"/>
          </w:tcPr>
          <w:p w14:paraId="14B680F6" w14:textId="7024C181" w:rsidR="00EE1C36" w:rsidRPr="00B56BBB" w:rsidRDefault="00EE1C36" w:rsidP="00B56BBB">
            <w:pPr>
              <w:rPr>
                <w:rFonts w:cs="Arial"/>
                <w:sz w:val="18"/>
                <w:szCs w:val="18"/>
              </w:rPr>
            </w:pPr>
            <w:r>
              <w:rPr>
                <w:rFonts w:cs="Arial"/>
                <w:sz w:val="18"/>
                <w:szCs w:val="18"/>
              </w:rPr>
              <w:t>T</w:t>
            </w:r>
          </w:p>
        </w:tc>
        <w:tc>
          <w:tcPr>
            <w:tcW w:w="636" w:type="dxa"/>
            <w:shd w:val="clear" w:color="auto" w:fill="FFFFFF" w:themeFill="background1"/>
          </w:tcPr>
          <w:p w14:paraId="387E0EBF" w14:textId="7E029C23" w:rsidR="00EE1C36" w:rsidRPr="00B56BBB" w:rsidRDefault="00EE1C36" w:rsidP="00B56BBB">
            <w:pPr>
              <w:rPr>
                <w:rFonts w:cs="Arial"/>
                <w:sz w:val="18"/>
                <w:szCs w:val="18"/>
              </w:rPr>
            </w:pPr>
            <w:r>
              <w:rPr>
                <w:rFonts w:cs="Arial"/>
                <w:sz w:val="18"/>
                <w:szCs w:val="18"/>
              </w:rPr>
              <w:t>F</w:t>
            </w:r>
          </w:p>
        </w:tc>
        <w:tc>
          <w:tcPr>
            <w:tcW w:w="806" w:type="dxa"/>
            <w:tcBorders>
              <w:right w:val="single" w:sz="24" w:space="0" w:color="auto"/>
            </w:tcBorders>
            <w:shd w:val="clear" w:color="auto" w:fill="FFFFFF" w:themeFill="background1"/>
          </w:tcPr>
          <w:p w14:paraId="570883C3" w14:textId="45C1BBE5" w:rsidR="00EE1C36" w:rsidRPr="00B56BBB" w:rsidRDefault="00EE1C36" w:rsidP="00B56BBB">
            <w:pPr>
              <w:rPr>
                <w:rFonts w:cs="Arial"/>
                <w:sz w:val="18"/>
                <w:szCs w:val="18"/>
              </w:rPr>
            </w:pPr>
            <w:r>
              <w:rPr>
                <w:rFonts w:cs="Arial"/>
                <w:sz w:val="18"/>
                <w:szCs w:val="18"/>
              </w:rPr>
              <w:t>F</w:t>
            </w:r>
          </w:p>
        </w:tc>
        <w:tc>
          <w:tcPr>
            <w:tcW w:w="806" w:type="dxa"/>
            <w:tcBorders>
              <w:left w:val="single" w:sz="24" w:space="0" w:color="auto"/>
            </w:tcBorders>
            <w:shd w:val="clear" w:color="auto" w:fill="FFFFFF" w:themeFill="background1"/>
          </w:tcPr>
          <w:p w14:paraId="7CB3A987" w14:textId="0343DE11" w:rsidR="00EE1C36" w:rsidRPr="00B56BBB" w:rsidRDefault="00EE1C36" w:rsidP="00B56BBB">
            <w:pPr>
              <w:rPr>
                <w:rFonts w:cs="Arial"/>
                <w:sz w:val="18"/>
                <w:szCs w:val="18"/>
              </w:rPr>
            </w:pPr>
            <w:r>
              <w:rPr>
                <w:rFonts w:cs="Arial"/>
                <w:sz w:val="18"/>
                <w:szCs w:val="18"/>
              </w:rPr>
              <w:t>F</w:t>
            </w:r>
          </w:p>
        </w:tc>
        <w:tc>
          <w:tcPr>
            <w:tcW w:w="617" w:type="dxa"/>
            <w:tcBorders>
              <w:top w:val="nil"/>
              <w:bottom w:val="nil"/>
              <w:right w:val="nil"/>
            </w:tcBorders>
            <w:shd w:val="clear" w:color="auto" w:fill="FFFFFF" w:themeFill="background1"/>
          </w:tcPr>
          <w:p w14:paraId="137B8A25"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73D1D2BF"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45012185" w14:textId="43227B9F"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056F68B7" w14:textId="2EE291D3"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1E10DB98" w14:textId="6FC037D2"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07C52905" w14:textId="626FC73E"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31C34D47" w14:textId="6EF3305A"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2C7879EE" w14:textId="026B42E1" w:rsidR="00EE1C36" w:rsidRPr="00B56BBB" w:rsidRDefault="00EE1C36" w:rsidP="00B56BBB">
            <w:pPr>
              <w:rPr>
                <w:rFonts w:cs="Arial"/>
                <w:sz w:val="18"/>
                <w:szCs w:val="18"/>
              </w:rPr>
            </w:pPr>
            <w:r>
              <w:rPr>
                <w:rFonts w:cs="Arial"/>
                <w:sz w:val="18"/>
                <w:szCs w:val="18"/>
              </w:rPr>
              <w:t>T</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24EA70D6" w14:textId="2CD679F2" w:rsidR="00EE1C36" w:rsidRPr="00B56BBB" w:rsidRDefault="00EE1C36" w:rsidP="00B56BBB">
            <w:pPr>
              <w:rPr>
                <w:rFonts w:cs="Arial"/>
                <w:sz w:val="18"/>
                <w:szCs w:val="18"/>
              </w:rPr>
            </w:pPr>
            <w:r w:rsidRPr="008D3D64">
              <w:rPr>
                <w:rFonts w:cs="Arial"/>
                <w:sz w:val="18"/>
                <w:szCs w:val="18"/>
              </w:rPr>
              <w:t>F</w:t>
            </w:r>
          </w:p>
        </w:tc>
      </w:tr>
      <w:tr w:rsidR="00EE1C36" w14:paraId="01937AF0" w14:textId="77777777" w:rsidTr="00EE1C36">
        <w:trPr>
          <w:gridBefore w:val="1"/>
          <w:wBefore w:w="635" w:type="dxa"/>
          <w:trHeight w:val="279"/>
          <w:jc w:val="center"/>
        </w:trPr>
        <w:tc>
          <w:tcPr>
            <w:tcW w:w="635" w:type="dxa"/>
            <w:shd w:val="clear" w:color="auto" w:fill="FFFFFF" w:themeFill="background1"/>
          </w:tcPr>
          <w:p w14:paraId="3D2EAA2E" w14:textId="4D206D1F" w:rsidR="00EE1C36" w:rsidRPr="00B56BBB" w:rsidRDefault="00EE1C36" w:rsidP="00B56BBB">
            <w:pPr>
              <w:rPr>
                <w:rFonts w:cs="Arial"/>
                <w:sz w:val="18"/>
                <w:szCs w:val="18"/>
              </w:rPr>
            </w:pPr>
            <w:r>
              <w:rPr>
                <w:rFonts w:cs="Arial"/>
                <w:sz w:val="18"/>
                <w:szCs w:val="18"/>
              </w:rPr>
              <w:t>F</w:t>
            </w:r>
          </w:p>
        </w:tc>
        <w:tc>
          <w:tcPr>
            <w:tcW w:w="636" w:type="dxa"/>
            <w:shd w:val="clear" w:color="auto" w:fill="FFFFFF" w:themeFill="background1"/>
          </w:tcPr>
          <w:p w14:paraId="4243851F" w14:textId="73503F98" w:rsidR="00EE1C36" w:rsidRPr="00B56BBB" w:rsidRDefault="00EE1C36" w:rsidP="00B56BBB">
            <w:pPr>
              <w:rPr>
                <w:rFonts w:cs="Arial"/>
                <w:sz w:val="18"/>
                <w:szCs w:val="18"/>
              </w:rPr>
            </w:pPr>
            <w:r>
              <w:rPr>
                <w:rFonts w:cs="Arial"/>
                <w:sz w:val="18"/>
                <w:szCs w:val="18"/>
              </w:rPr>
              <w:t>T</w:t>
            </w:r>
          </w:p>
        </w:tc>
        <w:tc>
          <w:tcPr>
            <w:tcW w:w="806" w:type="dxa"/>
            <w:tcBorders>
              <w:right w:val="single" w:sz="24" w:space="0" w:color="auto"/>
            </w:tcBorders>
            <w:shd w:val="clear" w:color="auto" w:fill="FFFFFF" w:themeFill="background1"/>
          </w:tcPr>
          <w:p w14:paraId="3356CB02" w14:textId="71D21DA3" w:rsidR="00EE1C36" w:rsidRPr="00B56BBB" w:rsidRDefault="00EE1C36" w:rsidP="00B56BBB">
            <w:pPr>
              <w:rPr>
                <w:rFonts w:cs="Arial"/>
                <w:sz w:val="18"/>
                <w:szCs w:val="18"/>
              </w:rPr>
            </w:pPr>
            <w:r>
              <w:rPr>
                <w:rFonts w:cs="Arial"/>
                <w:sz w:val="18"/>
                <w:szCs w:val="18"/>
              </w:rPr>
              <w:t>T</w:t>
            </w:r>
          </w:p>
        </w:tc>
        <w:tc>
          <w:tcPr>
            <w:tcW w:w="806" w:type="dxa"/>
            <w:tcBorders>
              <w:left w:val="single" w:sz="24" w:space="0" w:color="auto"/>
            </w:tcBorders>
            <w:shd w:val="clear" w:color="auto" w:fill="FFFFFF" w:themeFill="background1"/>
          </w:tcPr>
          <w:p w14:paraId="23B6CFEA" w14:textId="5DAADA90" w:rsidR="00EE1C36" w:rsidRPr="00B56BBB" w:rsidRDefault="00EE1C36" w:rsidP="00B56BBB">
            <w:pPr>
              <w:rPr>
                <w:rFonts w:cs="Arial"/>
                <w:sz w:val="18"/>
                <w:szCs w:val="18"/>
              </w:rPr>
            </w:pPr>
            <w:r>
              <w:rPr>
                <w:rFonts w:cs="Arial"/>
                <w:sz w:val="18"/>
                <w:szCs w:val="18"/>
              </w:rPr>
              <w:t>F</w:t>
            </w:r>
          </w:p>
        </w:tc>
        <w:tc>
          <w:tcPr>
            <w:tcW w:w="617" w:type="dxa"/>
            <w:tcBorders>
              <w:top w:val="nil"/>
              <w:bottom w:val="nil"/>
              <w:right w:val="nil"/>
            </w:tcBorders>
            <w:shd w:val="clear" w:color="auto" w:fill="FFFFFF" w:themeFill="background1"/>
          </w:tcPr>
          <w:p w14:paraId="375302B9"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2DA9ABE9"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76D71698" w14:textId="538EF068"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069C4E53" w14:textId="576FCB4C"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357574D5" w14:textId="3C2A6003"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760FEF6F" w14:textId="753B931A"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5C617048" w14:textId="0292F1B2"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211D56D8" w14:textId="67F17240" w:rsidR="00EE1C36" w:rsidRPr="00B56BBB" w:rsidRDefault="00EE1C36" w:rsidP="00B56BBB">
            <w:pPr>
              <w:rPr>
                <w:rFonts w:cs="Arial"/>
                <w:sz w:val="18"/>
                <w:szCs w:val="18"/>
              </w:rPr>
            </w:pPr>
            <w:r>
              <w:rPr>
                <w:rFonts w:cs="Arial"/>
                <w:sz w:val="18"/>
                <w:szCs w:val="18"/>
              </w:rPr>
              <w:t>F</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7D996A64" w14:textId="3B111141" w:rsidR="00EE1C36" w:rsidRPr="00B56BBB" w:rsidRDefault="00EE1C36" w:rsidP="00B56BBB">
            <w:pPr>
              <w:rPr>
                <w:rFonts w:cs="Arial"/>
                <w:sz w:val="18"/>
                <w:szCs w:val="18"/>
              </w:rPr>
            </w:pPr>
            <w:r w:rsidRPr="008D3D64">
              <w:rPr>
                <w:rFonts w:cs="Arial"/>
                <w:sz w:val="18"/>
                <w:szCs w:val="18"/>
              </w:rPr>
              <w:t>F</w:t>
            </w:r>
          </w:p>
        </w:tc>
      </w:tr>
      <w:tr w:rsidR="00EE1C36" w14:paraId="2E148E54" w14:textId="77777777" w:rsidTr="00EE1C36">
        <w:trPr>
          <w:gridBefore w:val="1"/>
          <w:wBefore w:w="635" w:type="dxa"/>
          <w:trHeight w:val="279"/>
          <w:jc w:val="center"/>
        </w:trPr>
        <w:tc>
          <w:tcPr>
            <w:tcW w:w="635" w:type="dxa"/>
            <w:shd w:val="clear" w:color="auto" w:fill="FFFFFF" w:themeFill="background1"/>
          </w:tcPr>
          <w:p w14:paraId="014A0A76" w14:textId="70071075" w:rsidR="00EE1C36" w:rsidRPr="00B56BBB" w:rsidRDefault="00EE1C36" w:rsidP="00B56BBB">
            <w:pPr>
              <w:rPr>
                <w:rFonts w:cs="Arial"/>
                <w:sz w:val="18"/>
                <w:szCs w:val="18"/>
              </w:rPr>
            </w:pPr>
            <w:r>
              <w:rPr>
                <w:rFonts w:cs="Arial"/>
                <w:sz w:val="18"/>
                <w:szCs w:val="18"/>
              </w:rPr>
              <w:t>F</w:t>
            </w:r>
          </w:p>
        </w:tc>
        <w:tc>
          <w:tcPr>
            <w:tcW w:w="636" w:type="dxa"/>
            <w:shd w:val="clear" w:color="auto" w:fill="FFFFFF" w:themeFill="background1"/>
          </w:tcPr>
          <w:p w14:paraId="10800180" w14:textId="68A4A327" w:rsidR="00EE1C36" w:rsidRPr="00B56BBB" w:rsidRDefault="00EE1C36" w:rsidP="00B56BBB">
            <w:pPr>
              <w:rPr>
                <w:rFonts w:cs="Arial"/>
                <w:sz w:val="18"/>
                <w:szCs w:val="18"/>
              </w:rPr>
            </w:pPr>
            <w:r>
              <w:rPr>
                <w:rFonts w:cs="Arial"/>
                <w:sz w:val="18"/>
                <w:szCs w:val="18"/>
              </w:rPr>
              <w:t>T</w:t>
            </w:r>
          </w:p>
        </w:tc>
        <w:tc>
          <w:tcPr>
            <w:tcW w:w="806" w:type="dxa"/>
            <w:tcBorders>
              <w:right w:val="single" w:sz="24" w:space="0" w:color="auto"/>
            </w:tcBorders>
            <w:shd w:val="clear" w:color="auto" w:fill="FFFFFF" w:themeFill="background1"/>
          </w:tcPr>
          <w:p w14:paraId="19C63A8F" w14:textId="24C7EE7A" w:rsidR="00EE1C36" w:rsidRPr="00B56BBB" w:rsidRDefault="00EE1C36" w:rsidP="00B56BBB">
            <w:pPr>
              <w:rPr>
                <w:rFonts w:cs="Arial"/>
                <w:sz w:val="18"/>
                <w:szCs w:val="18"/>
              </w:rPr>
            </w:pPr>
            <w:r>
              <w:rPr>
                <w:rFonts w:cs="Arial"/>
                <w:sz w:val="18"/>
                <w:szCs w:val="18"/>
              </w:rPr>
              <w:t>F</w:t>
            </w:r>
          </w:p>
        </w:tc>
        <w:tc>
          <w:tcPr>
            <w:tcW w:w="806" w:type="dxa"/>
            <w:tcBorders>
              <w:left w:val="single" w:sz="24" w:space="0" w:color="auto"/>
            </w:tcBorders>
            <w:shd w:val="clear" w:color="auto" w:fill="FFFFFF" w:themeFill="background1"/>
          </w:tcPr>
          <w:p w14:paraId="64C1419F" w14:textId="73570E97" w:rsidR="00EE1C36" w:rsidRPr="00B56BBB" w:rsidRDefault="00EE1C36" w:rsidP="00B56BBB">
            <w:pPr>
              <w:rPr>
                <w:rFonts w:cs="Arial"/>
                <w:sz w:val="18"/>
                <w:szCs w:val="18"/>
              </w:rPr>
            </w:pPr>
            <w:r>
              <w:rPr>
                <w:rFonts w:cs="Arial"/>
                <w:sz w:val="18"/>
                <w:szCs w:val="18"/>
              </w:rPr>
              <w:t>T</w:t>
            </w:r>
          </w:p>
        </w:tc>
        <w:tc>
          <w:tcPr>
            <w:tcW w:w="617" w:type="dxa"/>
            <w:tcBorders>
              <w:top w:val="nil"/>
              <w:bottom w:val="nil"/>
              <w:right w:val="nil"/>
            </w:tcBorders>
            <w:shd w:val="clear" w:color="auto" w:fill="FFFFFF" w:themeFill="background1"/>
          </w:tcPr>
          <w:p w14:paraId="64FF65C3" w14:textId="53376D94"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429819C8"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4BCD0615" w14:textId="76D766F5"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34EFC8B3" w14:textId="348ACC51"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6DF35337" w14:textId="39E24C59"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2ACC5D2B" w14:textId="098736C6"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7D1EFB95" w14:textId="5A4EFD06"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28A66F7A" w14:textId="34B8EA27" w:rsidR="00EE1C36" w:rsidRPr="00B56BBB" w:rsidRDefault="00EE1C36" w:rsidP="00B56BBB">
            <w:pPr>
              <w:rPr>
                <w:rFonts w:cs="Arial"/>
                <w:sz w:val="18"/>
                <w:szCs w:val="18"/>
              </w:rPr>
            </w:pPr>
            <w:r>
              <w:rPr>
                <w:rFonts w:cs="Arial"/>
                <w:sz w:val="18"/>
                <w:szCs w:val="18"/>
              </w:rPr>
              <w:t>T</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140F67FA" w14:textId="18CFCA60" w:rsidR="00EE1C36" w:rsidRPr="00B56BBB" w:rsidRDefault="00EE1C36" w:rsidP="00B56BBB">
            <w:pPr>
              <w:rPr>
                <w:rFonts w:cs="Arial"/>
                <w:sz w:val="18"/>
                <w:szCs w:val="18"/>
              </w:rPr>
            </w:pPr>
            <w:r w:rsidRPr="008D3D64">
              <w:rPr>
                <w:rFonts w:cs="Arial"/>
                <w:sz w:val="18"/>
                <w:szCs w:val="18"/>
              </w:rPr>
              <w:t>F</w:t>
            </w:r>
          </w:p>
        </w:tc>
      </w:tr>
      <w:tr w:rsidR="00EE1C36" w14:paraId="5874AB63" w14:textId="77777777" w:rsidTr="00EE1C36">
        <w:trPr>
          <w:gridBefore w:val="1"/>
          <w:wBefore w:w="635" w:type="dxa"/>
          <w:trHeight w:val="279"/>
          <w:jc w:val="center"/>
        </w:trPr>
        <w:tc>
          <w:tcPr>
            <w:tcW w:w="635" w:type="dxa"/>
            <w:shd w:val="clear" w:color="auto" w:fill="FFFFFF" w:themeFill="background1"/>
          </w:tcPr>
          <w:p w14:paraId="35F1285F" w14:textId="5A0F3C4F" w:rsidR="00EE1C36" w:rsidRPr="00B56BBB" w:rsidRDefault="00EE1C36" w:rsidP="00B56BBB">
            <w:pPr>
              <w:rPr>
                <w:rFonts w:cs="Arial"/>
                <w:sz w:val="18"/>
                <w:szCs w:val="18"/>
              </w:rPr>
            </w:pPr>
            <w:r>
              <w:rPr>
                <w:rFonts w:cs="Arial"/>
                <w:sz w:val="18"/>
                <w:szCs w:val="18"/>
              </w:rPr>
              <w:t>F</w:t>
            </w:r>
          </w:p>
        </w:tc>
        <w:tc>
          <w:tcPr>
            <w:tcW w:w="636" w:type="dxa"/>
            <w:shd w:val="clear" w:color="auto" w:fill="FFFFFF" w:themeFill="background1"/>
          </w:tcPr>
          <w:p w14:paraId="7FA698CD" w14:textId="0F13EF9B" w:rsidR="00EE1C36" w:rsidRPr="00B56BBB" w:rsidRDefault="00EE1C36" w:rsidP="00B56BBB">
            <w:pPr>
              <w:rPr>
                <w:rFonts w:cs="Arial"/>
                <w:sz w:val="18"/>
                <w:szCs w:val="18"/>
              </w:rPr>
            </w:pPr>
            <w:r>
              <w:rPr>
                <w:rFonts w:cs="Arial"/>
                <w:sz w:val="18"/>
                <w:szCs w:val="18"/>
              </w:rPr>
              <w:t>F</w:t>
            </w:r>
          </w:p>
        </w:tc>
        <w:tc>
          <w:tcPr>
            <w:tcW w:w="806" w:type="dxa"/>
            <w:tcBorders>
              <w:right w:val="single" w:sz="24" w:space="0" w:color="auto"/>
            </w:tcBorders>
            <w:shd w:val="clear" w:color="auto" w:fill="FFFFFF" w:themeFill="background1"/>
          </w:tcPr>
          <w:p w14:paraId="3540FDF0" w14:textId="25148654" w:rsidR="00EE1C36" w:rsidRPr="00B56BBB" w:rsidRDefault="00EE1C36" w:rsidP="00B56BBB">
            <w:pPr>
              <w:rPr>
                <w:rFonts w:cs="Arial"/>
                <w:sz w:val="18"/>
                <w:szCs w:val="18"/>
              </w:rPr>
            </w:pPr>
            <w:r>
              <w:rPr>
                <w:rFonts w:cs="Arial"/>
                <w:sz w:val="18"/>
                <w:szCs w:val="18"/>
              </w:rPr>
              <w:t>T</w:t>
            </w:r>
          </w:p>
        </w:tc>
        <w:tc>
          <w:tcPr>
            <w:tcW w:w="806" w:type="dxa"/>
            <w:tcBorders>
              <w:left w:val="single" w:sz="24" w:space="0" w:color="auto"/>
            </w:tcBorders>
            <w:shd w:val="clear" w:color="auto" w:fill="FFFFFF" w:themeFill="background1"/>
          </w:tcPr>
          <w:p w14:paraId="195AB7A2" w14:textId="7E8F9C7B" w:rsidR="00EE1C36" w:rsidRPr="00B56BBB" w:rsidRDefault="00EE1C36" w:rsidP="00B56BBB">
            <w:pPr>
              <w:rPr>
                <w:rFonts w:cs="Arial"/>
                <w:sz w:val="18"/>
                <w:szCs w:val="18"/>
              </w:rPr>
            </w:pPr>
            <w:r>
              <w:rPr>
                <w:rFonts w:cs="Arial"/>
                <w:sz w:val="18"/>
                <w:szCs w:val="18"/>
              </w:rPr>
              <w:t>F</w:t>
            </w:r>
          </w:p>
        </w:tc>
        <w:tc>
          <w:tcPr>
            <w:tcW w:w="617" w:type="dxa"/>
            <w:tcBorders>
              <w:top w:val="nil"/>
              <w:bottom w:val="nil"/>
              <w:right w:val="nil"/>
            </w:tcBorders>
            <w:shd w:val="clear" w:color="auto" w:fill="FFFFFF" w:themeFill="background1"/>
          </w:tcPr>
          <w:p w14:paraId="4843745A"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11729106" w14:textId="05E9A59A"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2CD6B342" w14:textId="6021F2F5"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5ED38ADE" w14:textId="136F387C"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74834F3F" w14:textId="3997CA4C"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6C84139A" w14:textId="234CF3D1"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21F0F48E" w14:textId="234DB456" w:rsidR="00EE1C36" w:rsidRPr="00B56BBB" w:rsidRDefault="00EE1C36" w:rsidP="00B56BBB">
            <w:pPr>
              <w:rPr>
                <w:rFonts w:cs="Arial"/>
                <w:sz w:val="18"/>
                <w:szCs w:val="18"/>
              </w:rPr>
            </w:pPr>
            <w:r>
              <w:rPr>
                <w:rFonts w:cs="Arial"/>
                <w:sz w:val="18"/>
                <w:szCs w:val="18"/>
              </w:rPr>
              <w:t>T</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33E2BDEF" w14:textId="34FBB009" w:rsidR="00EE1C36" w:rsidRPr="00B56BBB" w:rsidRDefault="00EE1C36" w:rsidP="00B56BBB">
            <w:pPr>
              <w:rPr>
                <w:rFonts w:cs="Arial"/>
                <w:sz w:val="18"/>
                <w:szCs w:val="18"/>
              </w:rPr>
            </w:pPr>
            <w:r>
              <w:rPr>
                <w:rFonts w:cs="Arial"/>
                <w:sz w:val="18"/>
                <w:szCs w:val="18"/>
              </w:rPr>
              <w:t>F</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1C9D4534" w14:textId="76937D98" w:rsidR="00EE1C36" w:rsidRPr="00B56BBB" w:rsidRDefault="00EE1C36" w:rsidP="00B56BBB">
            <w:pPr>
              <w:rPr>
                <w:rFonts w:cs="Arial"/>
                <w:sz w:val="18"/>
                <w:szCs w:val="18"/>
              </w:rPr>
            </w:pPr>
            <w:r w:rsidRPr="008D3D64">
              <w:rPr>
                <w:rFonts w:cs="Arial"/>
                <w:sz w:val="18"/>
                <w:szCs w:val="18"/>
              </w:rPr>
              <w:t>F</w:t>
            </w:r>
          </w:p>
        </w:tc>
      </w:tr>
      <w:tr w:rsidR="00EE1C36" w14:paraId="1569E09D" w14:textId="77777777" w:rsidTr="00EE1C36">
        <w:trPr>
          <w:gridBefore w:val="1"/>
          <w:wBefore w:w="635" w:type="dxa"/>
          <w:trHeight w:val="279"/>
          <w:jc w:val="center"/>
        </w:trPr>
        <w:tc>
          <w:tcPr>
            <w:tcW w:w="635" w:type="dxa"/>
            <w:tcBorders>
              <w:bottom w:val="single" w:sz="2" w:space="0" w:color="auto"/>
            </w:tcBorders>
            <w:shd w:val="clear" w:color="auto" w:fill="FFFFFF" w:themeFill="background1"/>
          </w:tcPr>
          <w:p w14:paraId="4ED99183" w14:textId="744A01EF" w:rsidR="00EE1C36" w:rsidRPr="00B56BBB" w:rsidRDefault="00EE1C36" w:rsidP="00B56BBB">
            <w:pPr>
              <w:rPr>
                <w:rFonts w:cs="Arial"/>
                <w:sz w:val="18"/>
                <w:szCs w:val="18"/>
              </w:rPr>
            </w:pPr>
            <w:r>
              <w:rPr>
                <w:rFonts w:cs="Arial"/>
                <w:sz w:val="18"/>
                <w:szCs w:val="18"/>
              </w:rPr>
              <w:t>F</w:t>
            </w:r>
          </w:p>
        </w:tc>
        <w:tc>
          <w:tcPr>
            <w:tcW w:w="636" w:type="dxa"/>
            <w:tcBorders>
              <w:bottom w:val="single" w:sz="2" w:space="0" w:color="auto"/>
            </w:tcBorders>
            <w:shd w:val="clear" w:color="auto" w:fill="FFFFFF" w:themeFill="background1"/>
          </w:tcPr>
          <w:p w14:paraId="0BB0225D" w14:textId="0ADBB805" w:rsidR="00EE1C36" w:rsidRPr="00B56BBB" w:rsidRDefault="00EE1C36" w:rsidP="00B56BBB">
            <w:pPr>
              <w:rPr>
                <w:rFonts w:cs="Arial"/>
                <w:sz w:val="18"/>
                <w:szCs w:val="18"/>
              </w:rPr>
            </w:pPr>
            <w:r>
              <w:rPr>
                <w:rFonts w:cs="Arial"/>
                <w:sz w:val="18"/>
                <w:szCs w:val="18"/>
              </w:rPr>
              <w:t>F</w:t>
            </w:r>
          </w:p>
        </w:tc>
        <w:tc>
          <w:tcPr>
            <w:tcW w:w="806" w:type="dxa"/>
            <w:tcBorders>
              <w:bottom w:val="single" w:sz="2" w:space="0" w:color="auto"/>
              <w:right w:val="single" w:sz="24" w:space="0" w:color="auto"/>
            </w:tcBorders>
            <w:shd w:val="clear" w:color="auto" w:fill="FFFFFF" w:themeFill="background1"/>
          </w:tcPr>
          <w:p w14:paraId="7F23001B" w14:textId="1F720D59" w:rsidR="00EE1C36" w:rsidRPr="00B56BBB" w:rsidRDefault="00EE1C36" w:rsidP="00B56BBB">
            <w:pPr>
              <w:rPr>
                <w:rFonts w:cs="Arial"/>
                <w:sz w:val="18"/>
                <w:szCs w:val="18"/>
              </w:rPr>
            </w:pPr>
            <w:r>
              <w:rPr>
                <w:rFonts w:cs="Arial"/>
                <w:sz w:val="18"/>
                <w:szCs w:val="18"/>
              </w:rPr>
              <w:t>F</w:t>
            </w:r>
          </w:p>
        </w:tc>
        <w:tc>
          <w:tcPr>
            <w:tcW w:w="806" w:type="dxa"/>
            <w:tcBorders>
              <w:left w:val="single" w:sz="24" w:space="0" w:color="auto"/>
              <w:bottom w:val="single" w:sz="2" w:space="0" w:color="auto"/>
            </w:tcBorders>
            <w:shd w:val="clear" w:color="auto" w:fill="FFFFFF" w:themeFill="background1"/>
          </w:tcPr>
          <w:p w14:paraId="7CC80018" w14:textId="6673072E" w:rsidR="00EE1C36" w:rsidRPr="00B56BBB" w:rsidRDefault="00EE1C36" w:rsidP="00B56BBB">
            <w:pPr>
              <w:rPr>
                <w:rFonts w:cs="Arial"/>
                <w:sz w:val="18"/>
                <w:szCs w:val="18"/>
              </w:rPr>
            </w:pPr>
            <w:r>
              <w:rPr>
                <w:rFonts w:cs="Arial"/>
                <w:sz w:val="18"/>
                <w:szCs w:val="18"/>
              </w:rPr>
              <w:t>F</w:t>
            </w:r>
          </w:p>
        </w:tc>
        <w:tc>
          <w:tcPr>
            <w:tcW w:w="617" w:type="dxa"/>
            <w:tcBorders>
              <w:top w:val="nil"/>
              <w:bottom w:val="nil"/>
              <w:right w:val="nil"/>
            </w:tcBorders>
            <w:shd w:val="clear" w:color="auto" w:fill="FFFFFF" w:themeFill="background1"/>
          </w:tcPr>
          <w:p w14:paraId="1FB89554"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6DFAE81A"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1198ECC1" w14:textId="73325BDB"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07456DB1" w14:textId="43A7A605"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0D8DDF4B" w14:textId="0F38A8E5"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16BBF85F" w14:textId="5A326101"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443409DC" w14:textId="770C19F6"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1B6B235A" w14:textId="369D2941" w:rsidR="00EE1C36" w:rsidRPr="00B56BBB" w:rsidRDefault="00EE1C36" w:rsidP="00B56BBB">
            <w:pPr>
              <w:rPr>
                <w:rFonts w:cs="Arial"/>
                <w:sz w:val="18"/>
                <w:szCs w:val="18"/>
              </w:rPr>
            </w:pPr>
            <w:r>
              <w:rPr>
                <w:rFonts w:cs="Arial"/>
                <w:sz w:val="18"/>
                <w:szCs w:val="18"/>
              </w:rPr>
              <w:t>T</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7837F2C8" w14:textId="13461D51" w:rsidR="00EE1C36" w:rsidRPr="00B56BBB" w:rsidRDefault="00EE1C36" w:rsidP="00B56BBB">
            <w:pPr>
              <w:rPr>
                <w:rFonts w:cs="Arial"/>
                <w:sz w:val="18"/>
                <w:szCs w:val="18"/>
              </w:rPr>
            </w:pPr>
            <w:r w:rsidRPr="008D3D64">
              <w:rPr>
                <w:rFonts w:cs="Arial"/>
                <w:sz w:val="18"/>
                <w:szCs w:val="18"/>
              </w:rPr>
              <w:t>F</w:t>
            </w:r>
          </w:p>
        </w:tc>
      </w:tr>
      <w:tr w:rsidR="00EE1C36" w14:paraId="480814C8" w14:textId="77777777" w:rsidTr="00EE1C36">
        <w:trPr>
          <w:gridBefore w:val="1"/>
          <w:wBefore w:w="635" w:type="dxa"/>
          <w:trHeight w:val="279"/>
          <w:jc w:val="center"/>
        </w:trPr>
        <w:tc>
          <w:tcPr>
            <w:tcW w:w="635" w:type="dxa"/>
            <w:tcBorders>
              <w:top w:val="single" w:sz="2" w:space="0" w:color="auto"/>
              <w:left w:val="nil"/>
              <w:bottom w:val="nil"/>
              <w:right w:val="nil"/>
            </w:tcBorders>
            <w:shd w:val="clear" w:color="auto" w:fill="FFFFFF" w:themeFill="background1"/>
          </w:tcPr>
          <w:p w14:paraId="23EE5C4A" w14:textId="35D7A8E5" w:rsidR="00EE1C36" w:rsidRPr="00B56BBB" w:rsidRDefault="00EE1C36" w:rsidP="00B56BBB">
            <w:pPr>
              <w:rPr>
                <w:rFonts w:cs="Arial"/>
                <w:sz w:val="18"/>
                <w:szCs w:val="18"/>
              </w:rPr>
            </w:pPr>
          </w:p>
        </w:tc>
        <w:tc>
          <w:tcPr>
            <w:tcW w:w="636" w:type="dxa"/>
            <w:tcBorders>
              <w:top w:val="single" w:sz="2" w:space="0" w:color="auto"/>
              <w:left w:val="nil"/>
              <w:bottom w:val="nil"/>
              <w:right w:val="nil"/>
            </w:tcBorders>
            <w:shd w:val="clear" w:color="auto" w:fill="FFFFFF" w:themeFill="background1"/>
          </w:tcPr>
          <w:p w14:paraId="0A574679" w14:textId="77777777" w:rsidR="00EE1C36" w:rsidRPr="00B56BBB" w:rsidRDefault="00EE1C36" w:rsidP="00B56BBB">
            <w:pPr>
              <w:rPr>
                <w:rFonts w:cs="Arial"/>
                <w:sz w:val="18"/>
                <w:szCs w:val="18"/>
              </w:rPr>
            </w:pPr>
          </w:p>
        </w:tc>
        <w:tc>
          <w:tcPr>
            <w:tcW w:w="806" w:type="dxa"/>
            <w:tcBorders>
              <w:top w:val="single" w:sz="2" w:space="0" w:color="auto"/>
              <w:left w:val="nil"/>
              <w:bottom w:val="nil"/>
              <w:right w:val="nil"/>
            </w:tcBorders>
            <w:shd w:val="clear" w:color="auto" w:fill="FFFFFF" w:themeFill="background1"/>
          </w:tcPr>
          <w:p w14:paraId="51373D4A" w14:textId="0A13E335" w:rsidR="00EE1C36" w:rsidRPr="00B56BBB" w:rsidRDefault="00EE1C36" w:rsidP="00B56BBB">
            <w:pPr>
              <w:rPr>
                <w:rFonts w:cs="Arial"/>
                <w:sz w:val="18"/>
                <w:szCs w:val="18"/>
              </w:rPr>
            </w:pPr>
          </w:p>
        </w:tc>
        <w:tc>
          <w:tcPr>
            <w:tcW w:w="806" w:type="dxa"/>
            <w:tcBorders>
              <w:top w:val="single" w:sz="2" w:space="0" w:color="auto"/>
              <w:left w:val="nil"/>
              <w:bottom w:val="nil"/>
              <w:right w:val="nil"/>
            </w:tcBorders>
            <w:shd w:val="clear" w:color="auto" w:fill="FFFFFF" w:themeFill="background1"/>
          </w:tcPr>
          <w:p w14:paraId="4F37159A" w14:textId="1199A90C" w:rsidR="00EE1C36" w:rsidRPr="00B56BBB" w:rsidRDefault="00EE1C36" w:rsidP="00B56BBB">
            <w:pPr>
              <w:rPr>
                <w:rFonts w:cs="Arial"/>
                <w:sz w:val="18"/>
                <w:szCs w:val="18"/>
              </w:rPr>
            </w:pPr>
          </w:p>
        </w:tc>
        <w:tc>
          <w:tcPr>
            <w:tcW w:w="617" w:type="dxa"/>
            <w:tcBorders>
              <w:top w:val="nil"/>
              <w:left w:val="nil"/>
              <w:bottom w:val="nil"/>
              <w:right w:val="nil"/>
            </w:tcBorders>
            <w:shd w:val="clear" w:color="auto" w:fill="FFFFFF" w:themeFill="background1"/>
          </w:tcPr>
          <w:p w14:paraId="0F4486FF" w14:textId="51C4CF3A"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1F336636" w14:textId="77777777" w:rsidR="00EE1C36" w:rsidRPr="00B56BBB" w:rsidRDefault="00EE1C36" w:rsidP="00B56BBB">
            <w:pPr>
              <w:rPr>
                <w:rFonts w:cs="Arial"/>
                <w:sz w:val="18"/>
                <w:szCs w:val="18"/>
              </w:rPr>
            </w:pPr>
          </w:p>
        </w:tc>
        <w:tc>
          <w:tcPr>
            <w:tcW w:w="710" w:type="dxa"/>
            <w:tcBorders>
              <w:top w:val="nil"/>
              <w:left w:val="nil"/>
              <w:bottom w:val="nil"/>
              <w:right w:val="nil"/>
            </w:tcBorders>
            <w:shd w:val="clear" w:color="auto" w:fill="FFFFFF" w:themeFill="background1"/>
          </w:tcPr>
          <w:p w14:paraId="72F59858" w14:textId="6E0FA925" w:rsidR="00EE1C36" w:rsidRPr="00B56BBB" w:rsidRDefault="00EE1C36" w:rsidP="00B56BBB">
            <w:pPr>
              <w:rPr>
                <w:rFonts w:cs="Arial"/>
                <w:sz w:val="18"/>
                <w:szCs w:val="18"/>
              </w:rPr>
            </w:pPr>
          </w:p>
        </w:tc>
        <w:tc>
          <w:tcPr>
            <w:tcW w:w="715" w:type="dxa"/>
            <w:tcBorders>
              <w:top w:val="nil"/>
              <w:left w:val="nil"/>
              <w:bottom w:val="nil"/>
              <w:right w:val="single" w:sz="2" w:space="0" w:color="auto"/>
            </w:tcBorders>
            <w:shd w:val="clear" w:color="auto" w:fill="FFFFFF" w:themeFill="background1"/>
          </w:tcPr>
          <w:p w14:paraId="52FB9424" w14:textId="32BF60E9" w:rsidR="00EE1C36" w:rsidRPr="00B56BBB" w:rsidRDefault="00EE1C36" w:rsidP="00B56BBB">
            <w:pPr>
              <w:rPr>
                <w:rFonts w:cs="Arial"/>
                <w:sz w:val="18"/>
                <w:szCs w:val="18"/>
              </w:rPr>
            </w:pP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186F0910" w14:textId="0BB40028"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76BB786F" w14:textId="59C05986"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 w:space="0" w:color="auto"/>
            </w:tcBorders>
            <w:shd w:val="clear" w:color="auto" w:fill="FFFFFF" w:themeFill="background1"/>
          </w:tcPr>
          <w:p w14:paraId="1108416C" w14:textId="264CE097" w:rsidR="00EE1C36" w:rsidRPr="00B56BBB" w:rsidRDefault="00EE1C36" w:rsidP="00B56BBB">
            <w:pPr>
              <w:rPr>
                <w:rFonts w:cs="Arial"/>
                <w:sz w:val="18"/>
                <w:szCs w:val="18"/>
              </w:rPr>
            </w:pPr>
            <w:r>
              <w:rPr>
                <w:rFonts w:cs="Arial"/>
                <w:sz w:val="18"/>
                <w:szCs w:val="18"/>
              </w:rPr>
              <w:t>F</w:t>
            </w:r>
          </w:p>
        </w:tc>
        <w:tc>
          <w:tcPr>
            <w:tcW w:w="715" w:type="dxa"/>
            <w:tcBorders>
              <w:top w:val="single" w:sz="2" w:space="0" w:color="auto"/>
              <w:left w:val="single" w:sz="2" w:space="0" w:color="auto"/>
              <w:bottom w:val="single" w:sz="2" w:space="0" w:color="auto"/>
              <w:right w:val="single" w:sz="24" w:space="0" w:color="auto"/>
            </w:tcBorders>
            <w:shd w:val="clear" w:color="auto" w:fill="FFFFFF" w:themeFill="background1"/>
          </w:tcPr>
          <w:p w14:paraId="04C292E5" w14:textId="4644703D" w:rsidR="00EE1C36" w:rsidRPr="00B56BBB" w:rsidRDefault="00EE1C36" w:rsidP="00B56BBB">
            <w:pPr>
              <w:rPr>
                <w:rFonts w:cs="Arial"/>
                <w:sz w:val="18"/>
                <w:szCs w:val="18"/>
              </w:rPr>
            </w:pPr>
            <w:r>
              <w:rPr>
                <w:rFonts w:cs="Arial"/>
                <w:sz w:val="18"/>
                <w:szCs w:val="18"/>
              </w:rPr>
              <w:t>F</w:t>
            </w:r>
          </w:p>
        </w:tc>
        <w:tc>
          <w:tcPr>
            <w:tcW w:w="806" w:type="dxa"/>
            <w:tcBorders>
              <w:top w:val="single" w:sz="2" w:space="0" w:color="auto"/>
              <w:left w:val="single" w:sz="24" w:space="0" w:color="auto"/>
              <w:bottom w:val="single" w:sz="2" w:space="0" w:color="auto"/>
              <w:right w:val="single" w:sz="2" w:space="0" w:color="auto"/>
            </w:tcBorders>
            <w:shd w:val="clear" w:color="auto" w:fill="FFFFFF" w:themeFill="background1"/>
          </w:tcPr>
          <w:p w14:paraId="378A19AF" w14:textId="77627726" w:rsidR="00EE1C36" w:rsidRPr="00B56BBB" w:rsidRDefault="00EE1C36" w:rsidP="00B56BBB">
            <w:pPr>
              <w:rPr>
                <w:rFonts w:cs="Arial"/>
                <w:sz w:val="18"/>
                <w:szCs w:val="18"/>
              </w:rPr>
            </w:pPr>
            <w:r>
              <w:rPr>
                <w:rFonts w:cs="Arial"/>
                <w:sz w:val="18"/>
                <w:szCs w:val="18"/>
              </w:rPr>
              <w:t>T</w:t>
            </w:r>
          </w:p>
        </w:tc>
      </w:tr>
    </w:tbl>
    <w:p w14:paraId="028E8587" w14:textId="2C955173" w:rsidR="00FB7941" w:rsidRDefault="00FB7941" w:rsidP="00B56BBB">
      <w:pPr>
        <w:rPr>
          <w:rFonts w:cs="Arial"/>
          <w:szCs w:val="20"/>
        </w:rPr>
      </w:pPr>
    </w:p>
    <w:p w14:paraId="7EB26BBA" w14:textId="1F7BC2A1" w:rsidR="00FB7941" w:rsidRDefault="00FB7941" w:rsidP="00B56BBB">
      <w:pPr>
        <w:rPr>
          <w:rFonts w:cs="Arial"/>
          <w:szCs w:val="20"/>
        </w:rPr>
      </w:pPr>
    </w:p>
    <w:p w14:paraId="4C5AA556" w14:textId="1EE2BBF6" w:rsidR="00FB7941" w:rsidRDefault="00FB7941" w:rsidP="00B56BBB">
      <w:pPr>
        <w:rPr>
          <w:rFonts w:cs="Arial"/>
          <w:szCs w:val="20"/>
        </w:rPr>
      </w:pPr>
      <w:r>
        <w:rPr>
          <w:rFonts w:cs="Arial"/>
          <w:szCs w:val="20"/>
        </w:rPr>
        <w:t>Write a logical expression that is represented by the circuit.</w:t>
      </w:r>
      <w:r w:rsidR="00D40F63" w:rsidRPr="00D40F63">
        <w:rPr>
          <w:rFonts w:cs="Arial"/>
          <w:noProof/>
          <w:szCs w:val="20"/>
        </w:rPr>
        <w:t xml:space="preserve"> </w:t>
      </w:r>
    </w:p>
    <w:p w14:paraId="3EFB72BC" w14:textId="112BF125" w:rsidR="00FB7941" w:rsidRDefault="00EB0E5D" w:rsidP="00B56BBB">
      <w:pPr>
        <w:rPr>
          <w:rFonts w:cs="Arial"/>
          <w:szCs w:val="20"/>
        </w:rPr>
      </w:pPr>
      <w:r>
        <w:rPr>
          <w:rFonts w:cs="Arial"/>
          <w:noProof/>
          <w:szCs w:val="20"/>
        </w:rPr>
        <mc:AlternateContent>
          <mc:Choice Requires="wpg">
            <w:drawing>
              <wp:anchor distT="0" distB="0" distL="114300" distR="114300" simplePos="0" relativeHeight="251951104" behindDoc="0" locked="0" layoutInCell="1" allowOverlap="1" wp14:anchorId="5DCEC83F" wp14:editId="7CB68325">
                <wp:simplePos x="0" y="0"/>
                <wp:positionH relativeFrom="column">
                  <wp:posOffset>186690</wp:posOffset>
                </wp:positionH>
                <wp:positionV relativeFrom="paragraph">
                  <wp:posOffset>121285</wp:posOffset>
                </wp:positionV>
                <wp:extent cx="1871345" cy="962025"/>
                <wp:effectExtent l="0" t="0" r="8255" b="28575"/>
                <wp:wrapNone/>
                <wp:docPr id="676" name="Group 676"/>
                <wp:cNvGraphicFramePr/>
                <a:graphic xmlns:a="http://schemas.openxmlformats.org/drawingml/2006/main">
                  <a:graphicData uri="http://schemas.microsoft.com/office/word/2010/wordprocessingGroup">
                    <wpg:wgp>
                      <wpg:cNvGrpSpPr/>
                      <wpg:grpSpPr>
                        <a:xfrm>
                          <a:off x="0" y="0"/>
                          <a:ext cx="1871345" cy="962025"/>
                          <a:chOff x="0" y="0"/>
                          <a:chExt cx="1871345" cy="962025"/>
                        </a:xfrm>
                      </wpg:grpSpPr>
                      <wpg:grpSp>
                        <wpg:cNvPr id="611" name="Group 611"/>
                        <wpg:cNvGrpSpPr/>
                        <wpg:grpSpPr>
                          <a:xfrm>
                            <a:off x="215265" y="0"/>
                            <a:ext cx="1656080" cy="962025"/>
                            <a:chOff x="0" y="0"/>
                            <a:chExt cx="1656080" cy="962025"/>
                          </a:xfrm>
                        </wpg:grpSpPr>
                        <wpg:grpSp>
                          <wpg:cNvPr id="547" name="Group 547"/>
                          <wpg:cNvGrpSpPr/>
                          <wpg:grpSpPr>
                            <a:xfrm>
                              <a:off x="0" y="0"/>
                              <a:ext cx="1493520" cy="962025"/>
                              <a:chOff x="0" y="0"/>
                              <a:chExt cx="1493520" cy="962025"/>
                            </a:xfrm>
                          </wpg:grpSpPr>
                          <wpg:grpSp>
                            <wpg:cNvPr id="483" name="Group 483"/>
                            <wpg:cNvGrpSpPr/>
                            <wpg:grpSpPr>
                              <a:xfrm>
                                <a:off x="339725" y="617220"/>
                                <a:ext cx="664845" cy="344805"/>
                                <a:chOff x="0" y="0"/>
                                <a:chExt cx="864870" cy="411291"/>
                              </a:xfrm>
                            </wpg:grpSpPr>
                            <wps:wsp>
                              <wps:cNvPr id="484" name="Isosceles Triangle 484"/>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Straight Connector 485"/>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86" name="Straight Connector 486"/>
                              <wps:cNvCnPr/>
                              <wps:spPr>
                                <a:xfrm flipH="1" flipV="1">
                                  <a:off x="657860" y="196919"/>
                                  <a:ext cx="20701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87" name="Oval 487"/>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3" name="Group 503"/>
                            <wpg:cNvGrpSpPr/>
                            <wpg:grpSpPr>
                              <a:xfrm>
                                <a:off x="0" y="0"/>
                                <a:ext cx="508635" cy="344805"/>
                                <a:chOff x="0" y="0"/>
                                <a:chExt cx="662305" cy="411291"/>
                              </a:xfrm>
                            </wpg:grpSpPr>
                            <wps:wsp>
                              <wps:cNvPr id="504" name="Isosceles Triangle 504"/>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Straight Connector 505"/>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07" name="Oval 507"/>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8" name="Group 508"/>
                            <wpg:cNvGrpSpPr/>
                            <wpg:grpSpPr>
                              <a:xfrm>
                                <a:off x="488950" y="180975"/>
                                <a:ext cx="497205" cy="344170"/>
                                <a:chOff x="0" y="0"/>
                                <a:chExt cx="497205" cy="344170"/>
                              </a:xfrm>
                            </wpg:grpSpPr>
                            <wps:wsp>
                              <wps:cNvPr id="509" name="Delay 509"/>
                              <wps:cNvSpPr/>
                              <wps:spPr>
                                <a:xfrm>
                                  <a:off x="162560" y="0"/>
                                  <a:ext cx="334645" cy="344170"/>
                                </a:xfrm>
                                <a:prstGeom prst="flowChartDelay">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Straight Connector 510"/>
                              <wps:cNvCnPr/>
                              <wps:spPr>
                                <a:xfrm flipH="1" flipV="1">
                                  <a:off x="0" y="11303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11" name="Straight Connector 511"/>
                              <wps:cNvCnPr/>
                              <wps:spPr>
                                <a:xfrm flipH="1" flipV="1">
                                  <a:off x="0" y="25590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5" name="Group 515"/>
                            <wpg:cNvGrpSpPr/>
                            <wpg:grpSpPr>
                              <a:xfrm>
                                <a:off x="981075" y="262255"/>
                                <a:ext cx="512445" cy="372745"/>
                                <a:chOff x="0" y="0"/>
                                <a:chExt cx="622935" cy="373129"/>
                              </a:xfrm>
                            </wpg:grpSpPr>
                            <wpg:grpSp>
                              <wpg:cNvPr id="516" name="Group 516"/>
                              <wpg:cNvGrpSpPr/>
                              <wpg:grpSpPr>
                                <a:xfrm>
                                  <a:off x="134620" y="0"/>
                                  <a:ext cx="488315" cy="373129"/>
                                  <a:chOff x="0" y="0"/>
                                  <a:chExt cx="488315" cy="373129"/>
                                </a:xfrm>
                              </wpg:grpSpPr>
                              <wps:wsp>
                                <wps:cNvPr id="517" name="Freeform 517"/>
                                <wps:cNvSpPr/>
                                <wps:spPr>
                                  <a:xfrm>
                                    <a:off x="0" y="0"/>
                                    <a:ext cx="45719" cy="373129"/>
                                  </a:xfrm>
                                  <a:custGeom>
                                    <a:avLst/>
                                    <a:gdLst>
                                      <a:gd name="connsiteX0" fmla="*/ 0 w 90623"/>
                                      <a:gd name="connsiteY0" fmla="*/ 0 h 334978"/>
                                      <a:gd name="connsiteX1" fmla="*/ 90535 w 90623"/>
                                      <a:gd name="connsiteY1" fmla="*/ 162962 h 334978"/>
                                      <a:gd name="connsiteX2" fmla="*/ 18107 w 90623"/>
                                      <a:gd name="connsiteY2" fmla="*/ 334978 h 334978"/>
                                    </a:gdLst>
                                    <a:ahLst/>
                                    <a:cxnLst>
                                      <a:cxn ang="0">
                                        <a:pos x="connsiteX0" y="connsiteY0"/>
                                      </a:cxn>
                                      <a:cxn ang="0">
                                        <a:pos x="connsiteX1" y="connsiteY1"/>
                                      </a:cxn>
                                      <a:cxn ang="0">
                                        <a:pos x="connsiteX2" y="connsiteY2"/>
                                      </a:cxn>
                                    </a:cxnLst>
                                    <a:rect l="l" t="t" r="r" b="b"/>
                                    <a:pathLst>
                                      <a:path w="90623" h="334978">
                                        <a:moveTo>
                                          <a:pt x="0" y="0"/>
                                        </a:moveTo>
                                        <a:cubicBezTo>
                                          <a:pt x="43758" y="53566"/>
                                          <a:pt x="87517" y="107132"/>
                                          <a:pt x="90535" y="162962"/>
                                        </a:cubicBezTo>
                                        <a:cubicBezTo>
                                          <a:pt x="93553" y="218792"/>
                                          <a:pt x="18107" y="334978"/>
                                          <a:pt x="18107" y="334978"/>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8" name="Group 518"/>
                                <wpg:cNvGrpSpPr/>
                                <wpg:grpSpPr>
                                  <a:xfrm>
                                    <a:off x="10160" y="10160"/>
                                    <a:ext cx="478155" cy="353695"/>
                                    <a:chOff x="0" y="0"/>
                                    <a:chExt cx="478155" cy="353695"/>
                                  </a:xfrm>
                                </wpg:grpSpPr>
                                <wps:wsp>
                                  <wps:cNvPr id="519" name="Freeform 519"/>
                                  <wps:cNvSpPr/>
                                  <wps:spPr>
                                    <a:xfrm>
                                      <a:off x="0" y="0"/>
                                      <a:ext cx="470535" cy="180340"/>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Freeform 520"/>
                                  <wps:cNvSpPr/>
                                  <wps:spPr>
                                    <a:xfrm flipV="1">
                                      <a:off x="7620" y="172720"/>
                                      <a:ext cx="470535" cy="180975"/>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21" name="Straight Connector 521"/>
                              <wps:cNvCnPr/>
                              <wps:spPr>
                                <a:xfrm flipH="1" flipV="1">
                                  <a:off x="0" y="11430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22" name="Straight Connector 522"/>
                              <wps:cNvCnPr/>
                              <wps:spPr>
                                <a:xfrm flipH="1" flipV="1">
                                  <a:off x="0" y="25717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524" name="Straight Connector 524"/>
                            <wps:cNvCnPr/>
                            <wps:spPr>
                              <a:xfrm>
                                <a:off x="993775" y="512445"/>
                                <a:ext cx="5715" cy="27241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25" name="Straight Connector 525"/>
                            <wps:cNvCnPr/>
                            <wps:spPr>
                              <a:xfrm flipV="1">
                                <a:off x="487045" y="206375"/>
                                <a:ext cx="0" cy="98211"/>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610" name="Straight Connector 610"/>
                          <wps:cNvCnPr/>
                          <wps:spPr>
                            <a:xfrm flipH="1" flipV="1">
                              <a:off x="1497330" y="450215"/>
                              <a:ext cx="15875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662" name="Text Box 662"/>
                        <wps:cNvSpPr txBox="1"/>
                        <wps:spPr>
                          <a:xfrm>
                            <a:off x="0" y="46355"/>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A0632B" w14:textId="77777777" w:rsidR="00D40F63" w:rsidRPr="00D40F63" w:rsidRDefault="00D40F63" w:rsidP="00D40F63">
                              <w:pPr>
                                <w:rPr>
                                  <w:i/>
                                </w:rPr>
                              </w:pPr>
                              <w:r>
                                <w:rPr>
                                  <w:i/>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481330" y="303530"/>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221DC9" w14:textId="77777777" w:rsidR="00D40F63" w:rsidRPr="00D40F63" w:rsidRDefault="00D40F63" w:rsidP="00D40F63">
                              <w:pPr>
                                <w:rPr>
                                  <w:i/>
                                </w:rPr>
                              </w:pPr>
                              <w:r>
                                <w:rPr>
                                  <w:i/>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333375" y="654050"/>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8FFBFF" w14:textId="77777777" w:rsidR="00D40F63" w:rsidRPr="00D40F63" w:rsidRDefault="00D40F63" w:rsidP="00D40F63">
                              <w:pPr>
                                <w:rPr>
                                  <w:i/>
                                </w:rPr>
                              </w:pPr>
                              <w:r>
                                <w:rPr>
                                  <w:i/>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6" o:spid="_x0000_s1160" style="position:absolute;margin-left:14.7pt;margin-top:9.55pt;width:147.35pt;height:75.75pt;z-index:251951104" coordsize="1871345,962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">
                <v:group id="Group 611" o:spid="_x0000_s1161" style="position:absolute;left:215265;width:1656080;height:962025" coordsize="1656080,962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ftkf8UAAADcAAAA&#10;DwAAAAAAAAAAAAAAAACpAgAAZHJzL2Rvd25yZXYueG1sUEsFBgAAAAAEAAQA+gAAAJsDAAAAAA==&#10;">
                  <v:group id="Group 547" o:spid="_x0000_s1162" style="position:absolute;width:1493520;height:962025" coordsize="1493520,962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yBfxxgAAANwAAAAPAAAAZHJzL2Rvd25yZXYueG1sRI9Ba8JAFITvBf/D8gRv&#10;dRM1WqKriNjSQyhUC6W3R/aZBLNvQ3ZN4r93C4Ueh5n5htnsBlOLjlpXWVYQTyMQxLnVFRcKvs6v&#10;zy8gnEfWWFsmBXdysNuOnjaYatvzJ3UnX4gAYZeigtL7JpXS5SUZdFPbEAfvYluDPsi2kLrFPsBN&#10;LWdRtJQGKw4LJTZ0KCm/nm5GwVuP/X4eH7vsejncf87Jx3cWk1KT8bBfg/A0+P/wX/tdK0gWK/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nIF/HGAAAA3AAA&#10;AA8AAAAAAAAAAAAAAAAAqQIAAGRycy9kb3ducmV2LnhtbFBLBQYAAAAABAAEAPoAAACcAwAAAAA=&#10;">
                    <v:group id="Group 483" o:spid="_x0000_s1163" style="position:absolute;left:339725;top:617220;width:664845;height:344805" coordsize="864870,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q6T1xgAAANwAAAAPAAAAZHJzL2Rvd25yZXYueG1sRI9Ba8JAFITvBf/D8oTe&#10;6ibaFkndhCC29CBCVZDeHtlnEpJ9G7LbJP77bkHocZiZb5hNNplWDNS72rKCeBGBIC6srrlUcD69&#10;P61BOI+ssbVMCm7kIEtnDxtMtB35i4ajL0WAsEtQQeV9l0jpiooMuoXtiIN3tb1BH2RfSt3jGOCm&#10;lcsoepUGaw4LFXa0rahojj9GwceIY76Kd8O+uW5v36eXw2Ufk1KP8yl/A+Fp8v/he/tTK3her+D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urpPXGAAAA3AAA&#10;AA8AAAAAAAAAAAAAAAAAqQIAAGRycy9kb3ducmV2LnhtbFBLBQYAAAAABAAEAPoAAACcAwAAAAA=&#10;">
                      <v:shape id="Isosceles Triangle 484" o:spid="_x0000_s1164"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p7rMxgAA&#10;ANwAAAAPAAAAZHJzL2Rvd25yZXYueG1sRI9BawIxFITvhf6H8Aq9lJpVpMhqFCsoRQ9iWjw/Ns/N&#10;4uZl2aTr6q83QqHHYWa+YWaL3tWiozZUnhUMBxkI4sKbiksFP9/r9wmIEJEN1p5JwZUCLObPTzPM&#10;jb/wgTodS5EgHHJUYGNscilDYclhGPiGOHkn3zqMSbalNC1eEtzVcpRlH9JhxWnBYkMrS8VZ/zoF&#10;n1utt2a5O9j9qrut97vN8E0flXp96ZdTEJH6+B/+a38ZBePJGB5n0hGQ8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p7rMxgAAANwAAAAPAAAAAAAAAAAAAAAAAJcCAABkcnMv&#10;ZG93bnJldi54bWxQSwUGAAAAAAQABAD1AAAAigMAAAAA&#10;" filled="f" strokecolor="black [3213]" strokeweight="2pt"/>
                      <v:line id="Straight Connector 485" o:spid="_x0000_s1165"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ALLsMAAADcAAAADwAAAGRycy9kb3ducmV2LnhtbESPQWsCMRSE74L/IbxCb5pVbFlWoxRR&#10;sQcPVX/AI3nubrt5WTZpdvvvG0HwOMzMN8xqM9hGROp87VjBbJqBINbO1FwquF72kxyED8gGG8ek&#10;4I88bNbj0QoL43r+ongOpUgQ9gUqqEJoCym9rsiin7qWOHk311kMSXalNB32CW4bOc+yd2mx5rRQ&#10;YUvbivTP+dcqyA+740EvAn7e4rc/zfZRYx+Ven0ZPpYgAg3hGX60j0bBIn+D+5l0BOT6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Cy7DAAAA3AAAAA8AAAAAAAAAAAAA&#10;AAAAoQIAAGRycy9kb3ducmV2LnhtbFBLBQYAAAAABAAEAPkAAACRAwAAAAA=&#10;" strokecolor="black [3213]" strokeweight="2pt"/>
                      <v:line id="Straight Connector 486" o:spid="_x0000_s1166" style="position:absolute;flip:x y;visibility:visible;mso-wrap-style:square" from="657860,196919" to="864870,196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KVWcMAAADcAAAADwAAAGRycy9kb3ducmV2LnhtbESP3YrCMBSE7xd8h3CEvVtTRaRUo4io&#10;uBd74c8DHJJj293mpDTZtL69WVjwcpiZb5jVZrCNiNT52rGC6SQDQaydqblUcLsePnIQPiAbbByT&#10;ggd52KxHbyssjOv5TPESSpEg7AtUUIXQFlJ6XZFFP3EtcfLurrMYkuxKaTrsE9w2cpZlC2mx5rRQ&#10;YUu7ivTP5dcqyI/701HPA37e47f/mh6ixj4q9T4etksQgYbwCv+3T0bBPF/A35l0BOT6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lVnDAAAA3AAAAA8AAAAAAAAAAAAA&#10;AAAAoQIAAGRycy9kb3ducmV2LnhtbFBLBQYAAAAABAAEAPkAAACRAwAAAAA=&#10;" strokecolor="black [3213]" strokeweight="2pt"/>
                      <v:oval id="Oval 487" o:spid="_x0000_s1167"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H49/xQAA&#10;ANwAAAAPAAAAZHJzL2Rvd25yZXYueG1sRI9Pi8IwFMTvgt8hPMGLrKl28U81igii7mXRdff8aJ5t&#10;sXkpTdT67c2C4HGYmd8w82VjSnGj2hWWFQz6EQji1OqCMwWnn83HBITzyBpLy6TgQQ6Wi3Zrjom2&#10;dz7Q7egzESDsElSQe18lUro0J4Oubyvi4J1tbdAHWWdS13gPcFPKYRSNpMGCw0KOFa1zSi/Hq1Ew&#10;3f2evuR53PTi7WW6/6O4MN+xUt1Os5qB8NT4d/jV3mkFn5Mx/J8JR0Aun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fj3/FAAAA3AAAAA8AAAAAAAAAAAAAAAAAlwIAAGRycy9k&#10;b3ducmV2LnhtbFBLBQYAAAAABAAEAPUAAACJAwAAAAA=&#10;" filled="f" strokecolor="black [3213]" strokeweight="2pt"/>
                    </v:group>
                    <v:group id="Group 503" o:spid="_x0000_s1168" style="position:absolute;width:508635;height:344805" coordsize="662305,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CZqDLGAAAA3AAA&#10;AA8AAAAAAAAAAAAAAAAAqQIAAGRycy9kb3ducmV2LnhtbFBLBQYAAAAABAAEAPoAAACcAwAAAAA=&#10;">
                      <v:shape id="Isosceles Triangle 504" o:spid="_x0000_s1169"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lbYLxgAA&#10;ANwAAAAPAAAAZHJzL2Rvd25yZXYueG1sRI9BawIxFITvQv9DeAUvollLW2Q1ihWUogcxFc+PzXOz&#10;dPOybNJ121/fFAoeh5n5hlmseleLjtpQeVYwnWQgiAtvKi4VnD+24xmIEJEN1p5JwTcFWC0fBgvM&#10;jb/xiTodS5EgHHJUYGNscilDYclhmPiGOHlX3zqMSbalNC3eEtzV8inLXqXDitOCxYY2lopP/eUU&#10;vO213pv14WSPm+5nezzspiN9UWr42K/nICL18R7+b78bBS/ZM/ydSUdAL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lbYLxgAAANwAAAAPAAAAAAAAAAAAAAAAAJcCAABkcnMv&#10;ZG93bnJldi54bWxQSwUGAAAAAAQABAD1AAAAigMAAAAA&#10;" filled="f" strokecolor="black [3213]" strokeweight="2pt"/>
                      <v:line id="Straight Connector 505" o:spid="_x0000_s1170"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IH6cMAAADcAAAADwAAAGRycy9kb3ducmV2LnhtbESPQWsCMRSE7wX/Q3iCt5q11CKrUUSq&#10;2IOHqj/gkTx3VzcvyybNrv++EQSPw8x8wyxWva1FpNZXjhVMxhkIYu1MxYWC82n7PgPhA7LB2jEp&#10;uJOH1XLwtsDcuI5/KR5DIRKEfY4KyhCaXEqvS7Lox64hTt7FtRZDkm0hTYtdgttafmTZl7RYcVoo&#10;saFNSfp2/LMKZrvv/U5/Bvy5xKs/TLZRYxeVGg379RxEoD68ws/23iiYZlN4nElHQC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7CB+nDAAAA3AAAAA8AAAAAAAAAAAAA&#10;AAAAoQIAAGRycy9kb3ducmV2LnhtbFBLBQYAAAAABAAEAPkAAACRAwAAAAA=&#10;" strokecolor="black [3213]" strokeweight="2pt"/>
                      <v:oval id="Oval 507" o:spid="_x0000_s1171"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YO4xAAA&#10;ANwAAAAPAAAAZHJzL2Rvd25yZXYueG1sRI9Bi8IwFITvC/6H8AQvsqZa1LUaRQRZ9SLrqudH82yL&#10;zUtponb/vRGEPQ4z8w0zWzSmFHeqXWFZQb8XgSBOrS44U3D8XX9+gXAeWWNpmRT8kYPFvPUxw0Tb&#10;B//Q/eAzESDsElSQe18lUro0J4OuZyvi4F1sbdAHWWdS1/gIcFPKQRSNpMGCw0KOFa1ySq+Hm1Ew&#10;2ZyOO3kZN934+zrZnikuzD5WqtNullMQnhr/H363N1rBMBrD60w4AnL+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2DuMQAAADcAAAADwAAAAAAAAAAAAAAAACXAgAAZHJzL2Rv&#10;d25yZXYueG1sUEsFBgAAAAAEAAQA9QAAAIgDAAAAAA==&#10;" filled="f" strokecolor="black [3213]" strokeweight="2pt"/>
                    </v:group>
                    <v:group id="Group 508" o:spid="_x0000_s1172" style="position:absolute;left:488950;top:180975;width:497205;height:344170" coordsize="497205,344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49OkPDAAAA3AAAAA8A&#10;AAAAAAAAAAAAAAAAqQIAAGRycy9kb3ducmV2LnhtbFBLBQYAAAAABAAEAPoAAACZAwAAAAA=&#10;">
                      <v:shape id="Delay 509" o:spid="_x0000_s1173" type="#_x0000_t135" style="position:absolute;left:162560;width:334645;height:3441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KnDxAAA&#10;ANwAAAAPAAAAZHJzL2Rvd25yZXYueG1sRI/RaoNAFETfA/mH5Rb6FtcW2qbGVWwgJQT6ENMPuLg3&#10;Krp3jbuN9u+7hUAeh5k5w6T5bHpxpdG1lhU8RTEI4srqlmsF36fdag3CeWSNvWVS8EsO8my5SDHR&#10;duIjXUtfiwBhl6CCxvshkdJVDRl0kR2Ig3e2o0Ef5FhLPeIU4KaXz3H8Kg22HBYaHGjbUNWVP0bB&#10;R0VvpvwsL1/60PntgYpdvZ+UenyYiw0IT7O/h2/tvVbwEr/D/5lwBG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rypw8QAAADcAAAADwAAAAAAAAAAAAAAAACXAgAAZHJzL2Rv&#10;d25yZXYueG1sUEsFBgAAAAAEAAQA9QAAAIgDAAAAAA==&#10;" filled="f" strokecolor="black [3213]" strokeweight="2pt"/>
                      <v:line id="Straight Connector 510" o:spid="_x0000_s1174" style="position:absolute;flip:x y;visibility:visible;mso-wrap-style:square" from="0,113030" to="159385,113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wyrMAAAADcAAAADwAAAGRycy9kb3ducmV2LnhtbERPS27CMBDdV+IO1iCxK06qUqGAQQgV&#10;RBcs+BxgZA9JIB5HseuE29cLpC6f3n+5HmwjInW+dqwgn2YgiLUzNZcKrpfd+xyED8gGG8ek4Eke&#10;1qvR2xIL43o+UTyHUqQQ9gUqqEJoCym9rsiin7qWOHE311kMCXalNB32Kdw28iPLvqTFmlNDhS1t&#10;K9KP869VMN9/H/b6M+DPLd79Md9FjX1UajIeNgsQgYbwL365D0bBLE/z05l0BOTq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tsMqzAAAAA3AAAAA8AAAAAAAAAAAAAAAAA&#10;oQIAAGRycy9kb3ducmV2LnhtbFBLBQYAAAAABAAEAPkAAACOAwAAAAA=&#10;" strokecolor="black [3213]" strokeweight="2pt"/>
                      <v:line id="Straight Connector 511" o:spid="_x0000_s1175" style="position:absolute;flip:x y;visibility:visible;mso-wrap-style:square" from="0,255905" to="159385,255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CXN8MAAADcAAAADwAAAGRycy9kb3ducmV2LnhtbESPQWsCMRSE7wX/Q3iCt5pdsUVWo4io&#10;2EMPtf0Bj+S5u7p5WTYxu/57Uyj0OMzMN8xqM9hGROp87VhBPs1AEGtnai4V/HwfXhcgfEA22Dgm&#10;BQ/ysFmPXlZYGNfzF8VzKEWCsC9QQRVCW0jpdUUW/dS1xMm7uM5iSLIrpemwT3DbyFmWvUuLNaeF&#10;ClvaVaRv57tVsDjuT0c9D/hxiVf/mR+ixj4qNRkP2yWIQEP4D/+1T0bBW57D75l0BOT6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glzfDAAAA3AAAAA8AAAAAAAAAAAAA&#10;AAAAoQIAAGRycy9kb3ducmV2LnhtbFBLBQYAAAAABAAEAPkAAACRAwAAAAA=&#10;" strokecolor="black [3213]" strokeweight="2pt"/>
                    </v:group>
                    <v:group id="Group 515" o:spid="_x0000_s1176" style="position:absolute;left:981075;top:262255;width:512445;height:372745" coordsize="62293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5QMAxAAAANwAAAAPAAAAZHJzL2Rvd25yZXYueG1sRI9Bi8IwFITvC/sfwlvw&#10;tqZVKkvXKCKreBBBXRBvj+bZFpuX0sS2/nsjCB6HmfmGmc57U4mWGldaVhAPIxDEmdUl5wr+j6vv&#10;HxDOI2usLJOCOzmYzz4/pphq2/Ge2oPPRYCwS1FB4X2dSumyggy6oa2Jg3exjUEfZJNL3WAX4KaS&#10;oyiaSIMlh4UCa1oWlF0PN6Ng3WG3GMd/7fZ6Wd7Px2R32sak1OCrX/yC8NT7d/jV3mgFSZz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5QMAxAAAANwAAAAP&#10;AAAAAAAAAAAAAAAAAKkCAABkcnMvZG93bnJldi54bWxQSwUGAAAAAAQABAD6AAAAmgMAAAAA&#10;">
                      <v:group id="Group 516" o:spid="_x0000_s1177" style="position:absolute;left:134620;width:488315;height:373129" coordsize="48831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1N513xgAAANwAAAAPAAAAZHJzL2Rvd25yZXYueG1sRI9Ba8JAFITvhf6H5RV6&#10;azZRFImuIYiVHqRQI4i3R/aZBLNvQ3abxH/fLRR6HGbmG2aTTaYVA/WusawgiWIQxKXVDVcKzsX7&#10;2wqE88gaW8uk4EEOsu3z0wZTbUf+ouHkKxEg7FJUUHvfpVK6siaDLrIdcfButjfog+wrqXscA9y0&#10;chbHS2mw4bBQY0e7msr76dsoOIw45vNkPxzvt93jWiw+L8eElHp9mfI1CE+T/w//tT+0gkWyhN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U3nXfGAAAA3AAA&#10;AA8AAAAAAAAAAAAAAAAAqQIAAGRycy9kb3ducmV2LnhtbFBLBQYAAAAABAAEAPoAAACcAwAAAAA=&#10;">
                        <v:shape id="Freeform 517" o:spid="_x0000_s1178" style="position:absolute;width:45719;height:373129;visibility:visible;mso-wrap-style:square;v-text-anchor:middle" coordsize="90623,3349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SQhvxQAA&#10;ANwAAAAPAAAAZHJzL2Rvd25yZXYueG1sRI9Ba8JAFITvQv/D8gq91U2E2JK6CUVMyU2qUnp8ZJ9J&#10;bPZtyK4x7a/vCoLHYWa+YVb5ZDox0uBaywrieQSCuLK65VrBYV88v4JwHlljZ5kU/JKDPHuYrTDV&#10;9sKfNO58LQKEXYoKGu/7VEpXNWTQzW1PHLyjHQz6IIda6gEvAW46uYiipTTYclhosKd1Q9XP7mwU&#10;fG/1V1maqP/bFMlplMVH2dVGqafH6f0NhKfJ38O3dqkVJPELXM+EIyC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BJCG/FAAAA3AAAAA8AAAAAAAAAAAAAAAAAlwIAAGRycy9k&#10;b3ducmV2LnhtbFBLBQYAAAAABAAEAPUAAACJAwAAAAA=&#10;" path="m0,0c43758,53566,87517,107132,90535,162962,93553,218792,18107,334978,18107,334978e" filled="f" strokecolor="black [3213]" strokeweight="2pt">
                          <v:path arrowok="t" o:connecttype="custom" o:connectlocs="0,0;45675,181522;9135,373129" o:connectangles="0,0,0"/>
                        </v:shape>
                        <v:group id="Group 518" o:spid="_x0000_s1179" style="position:absolute;left:10160;top:10160;width:478155;height:353695" coordsize="478155,353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5KyewgAAANwAAAAPAAAAZHJzL2Rvd25yZXYueG1sRE/LisIwFN0L/kO4gjtN&#10;O4MiHVMRGQcXIqgDw+wuze0Dm5vSxLb+vVkILg/nvd4MphYdta6yrCCeRyCIM6srLhT8XvezFQjn&#10;kTXWlknBgxxs0vFojYm2PZ+pu/hChBB2CSoovW8SKV1WkkE3tw1x4HLbGvQBtoXULfYh3NTyI4qW&#10;0mDFoaHEhnYlZbfL3Sj46bHffsbf3fGW7x7/18Xp7xiTUtPJsP0C4Wnwb/HLfdAKFnFYG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SsnsIAAADcAAAADwAA&#10;AAAAAAAAAAAAAACpAgAAZHJzL2Rvd25yZXYueG1sUEsFBgAAAAAEAAQA+gAAAJgDAAAAAA==&#10;">
                          <v:shape id="Freeform 519" o:spid="_x0000_s1180" style="position:absolute;width:470535;height:180340;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o7aCxgAA&#10;ANwAAAAPAAAAZHJzL2Rvd25yZXYueG1sRI9BawIxFITvBf9DeEIvolmlSrsaxRaUFgXpWsHjY/Pc&#10;Xdy8pJuo23/fFIQeh5n5hpktWlOLKzW+sqxgOEhAEOdWV1wo+Nqv+s8gfEDWWFsmBT/kYTHvPMww&#10;1fbGn3TNQiEihH2KCsoQXCqlz0sy6AfWEUfvZBuDIcqmkLrBW4SbWo6SZCINVhwXSnT0VlJ+zi5G&#10;wfF1M9o+hdPF9z7c9rBbo7PHb6Ueu+1yCiJQG/7D9/a7VjAevsDfmXgE5Pw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7o7aCxgAAANwAAAAPAAAAAAAAAAAAAAAAAJcCAABkcnMv&#10;ZG93bnJldi54bWxQSwUGAAAAAAQABAD1AAAAigMAAAAA&#10;" path="m0,0c119204,12071,238408,24143,316871,54321,395334,84499,470780,181069,470780,181069e" filled="f" strokecolor="black [3213]" strokeweight="2pt">
                            <v:path arrowok="t" o:connecttype="custom" o:connectlocs="0,0;316706,54102;470535,180340" o:connectangles="0,0,0"/>
                          </v:shape>
                          <v:shape id="Freeform 520" o:spid="_x0000_s1181" style="position:absolute;left:7620;top:172720;width:470535;height:180975;flip:y;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DuFkwQAA&#10;ANwAAAAPAAAAZHJzL2Rvd25yZXYueG1sRE/LisIwFN0L/kO4gjtNR/BBxyijIAqC4ANxeWmubcfm&#10;pjZp7fz9ZCG4PJz3fNmaQjRUudyygq9hBII4sTrnVMHlvBnMQDiPrLGwTAr+yMFy0e3MMdb2xUdq&#10;Tj4VIYRdjAoy78tYSpdkZNANbUkcuLutDPoAq1TqCl8h3BRyFEUTaTDn0JBhSeuMksepNgoebu+e&#10;02a1ra+HW11f6Xd735+V6vfan28Qnlr/Eb/dO61gPArzw5lwBO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w7hZMEAAADcAAAADwAAAAAAAAAAAAAAAACXAgAAZHJzL2Rvd25y&#10;ZXYueG1sUEsFBgAAAAAEAAQA9QAAAIUDAAAAAA==&#10;" path="m0,0c119204,12071,238408,24143,316871,54321,395334,84499,470780,181069,470780,181069e" filled="f" strokecolor="black [3213]" strokeweight="2pt">
                            <v:path arrowok="t" o:connecttype="custom" o:connectlocs="0,0;316706,54293;470535,180975" o:connectangles="0,0,0"/>
                          </v:shape>
                        </v:group>
                      </v:group>
                      <v:line id="Straight Connector 521" o:spid="_x0000_s1182" style="position:absolute;flip:x y;visibility:visible;mso-wrap-style:square" from="0,114300" to="159385,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xdisMAAADcAAAADwAAAGRycy9kb3ducmV2LnhtbESPQWsCMRSE74L/ITyhN82utEW2RhFR&#10;sQcP1f6AR/Lc3XbzsmxidvvvG0HwOMzMN8xyPdhGROp87VhBPstAEGtnai4VfF/20wUIH5ANNo5J&#10;wR95WK/GoyUWxvX8RfEcSpEg7AtUUIXQFlJ6XZFFP3MtcfKurrMYkuxKaTrsE9w2cp5l79JizWmh&#10;wpa2Fenf880qWBx2x4N+Dfh5jT/+lO+jxj4q9TIZNh8gAg3hGX60j0bB2zyH+5l0BO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pMXYrDAAAA3AAAAA8AAAAAAAAAAAAA&#10;AAAAoQIAAGRycy9kb3ducmV2LnhtbFBLBQYAAAAABAAEAPkAAACRAwAAAAA=&#10;" strokecolor="black [3213]" strokeweight="2pt"/>
                      <v:line id="Straight Connector 522" o:spid="_x0000_s1183" style="position:absolute;flip:x y;visibility:visible;mso-wrap-style:square" from="0,257175" to="159385,257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7D/cMAAADcAAAADwAAAGRycy9kb3ducmV2LnhtbESPQWsCMRSE74L/IbxCb5p1aYusRimi&#10;Yg8eqv6AR/Lc3XbzsmxidvvvG0HwOMzMN8xyPdhGROp87VjBbJqBINbO1FwquJx3kzkIH5ANNo5J&#10;wR95WK/GoyUWxvX8TfEUSpEg7AtUUIXQFlJ6XZFFP3UtcfKurrMYkuxKaTrsE9w2Ms+yD2mx5rRQ&#10;YUubivTv6WYVzPfbw16/Bfy6xh9/nO2ixj4q9foyfC5ABBrCM/xoH4yC9zyH+5l0BO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qew/3DAAAA3AAAAA8AAAAAAAAAAAAA&#10;AAAAoQIAAGRycy9kb3ducmV2LnhtbFBLBQYAAAAABAAEAPkAAACRAwAAAAA=&#10;" strokecolor="black [3213]" strokeweight="2pt"/>
                    </v:group>
                    <v:line id="Straight Connector 524" o:spid="_x0000_s1184" style="position:absolute;visibility:visible;mso-wrap-style:square" from="993775,512445" to="999490,784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8rNMQAAADcAAAADwAAAGRycy9kb3ducmV2LnhtbESP0WrCQBRE3wv+w3IF33RTUbGpq4go&#10;FkSh0Q+4ZK/ZaPZuyK4m/Xu3UOjjMDNnmMWqs5V4UuNLxwreRwkI4tzpkgsFl/NuOAfhA7LGyjEp&#10;+CEPq2XvbYGpdi1/0zMLhYgQ9ikqMCHUqZQ+N2TRj1xNHL2rayyGKJtC6gbbCLeVHCfJTFosOS4Y&#10;rGljKL9nD6vgI1xuZnvfzw/Z9NyeZuZY3K5aqUG/W3+CCNSF//Bf+0srmI4n8HsmHgG5f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bys0xAAAANwAAAAPAAAAAAAAAAAA&#10;AAAAAKECAABkcnMvZG93bnJldi54bWxQSwUGAAAAAAQABAD5AAAAkgMAAAAA&#10;" strokecolor="black [3213]" strokeweight="2pt"/>
                    <v:line id="Straight Connector 525" o:spid="_x0000_s1185" style="position:absolute;flip:y;visibility:visible;mso-wrap-style:square" from="487045,206375" to="487045,3045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0G2PcUAAADcAAAADwAAAGRycy9kb3ducmV2LnhtbESPQUvDQBSE7wX/w/IEb3ZjoaXGbkuV&#10;tvSgoLHen9lnEpr3Nu6uTfrvXUHocZiZb5jFauBWnciHxomBu3EGiqR0tpHKwOF9ezsHFSKKxdYJ&#10;GThTgNXyarTA3Lpe3uhUxEoliIQcDdQxdrnWoayJMYxdR5K8L+cZY5K+0tZjn+Dc6kmWzTRjI2mh&#10;xo6eaiqPxQ8b2JSz+eH7+X73yv3HC+/DJxeP3pib62H9ACrSEC/h//beGphOpvB3Jh0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0G2PcUAAADcAAAADwAAAAAAAAAA&#10;AAAAAAChAgAAZHJzL2Rvd25yZXYueG1sUEsFBgAAAAAEAAQA+QAAAJMDAAAAAA==&#10;" strokecolor="black [3213]" strokeweight="2pt"/>
                  </v:group>
                  <v:line id="Straight Connector 610" o:spid="_x0000_s1186" style="position:absolute;flip:x y;visibility:visible;mso-wrap-style:square" from="1497330,450215" to="1656080,4502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lT0L8AAADcAAAADwAAAGRycy9kb3ducmV2LnhtbERPzYrCMBC+L/gOYQRva1pZRKpRRFT0&#10;sIdVH2BIxrbaTEqTTevbm8PCHj++/9VmsI2I1PnasYJ8moEg1s7UXCq4XQ+fCxA+IBtsHJOCF3nY&#10;rEcfKyyM6/mH4iWUIoWwL1BBFUJbSOl1RRb91LXEibu7zmJIsCul6bBP4baRsyybS4s1p4YKW9pV&#10;pJ+XX6tgcdyfjvor4PkeH/47P0SNfVRqMh62SxCBhvAv/nOfjIJ5nuanM+kIyPU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ElT0L8AAADcAAAADwAAAAAAAAAAAAAAAACh&#10;AgAAZHJzL2Rvd25yZXYueG1sUEsFBgAAAAAEAAQA+QAAAI0DAAAAAA==&#10;" strokecolor="black [3213]" strokeweight="2pt"/>
                </v:group>
                <v:shape id="Text Box 662" o:spid="_x0000_s1187" type="#_x0000_t202" style="position:absolute;top:46355;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uwzJxAAA&#10;ANwAAAAPAAAAZHJzL2Rvd25yZXYueG1sRI9Ba8JAFITvBf/D8gRvzW5DG2p0FVEKnlq0reDtkX0m&#10;odm3Ibsm6b/vFgSPw8x8wyzXo21ET52vHWt4ShQI4sKZmksNX59vj68gfEA22DgmDb/kYb2aPCwx&#10;N27gA/XHUIoIYZ+jhiqENpfSFxVZ9IlriaN3cZ3FEGVXStPhEOG2kalSmbRYc1yosKVtRcXP8Wo1&#10;fL9fzqdn9VHu7Es7uFFJtnOp9Ww6bhYgAo3hHr6190ZDlqXwfyYe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rsMycQAAADcAAAADwAAAAAAAAAAAAAAAACXAgAAZHJzL2Rv&#10;d25yZXYueG1sUEsFBgAAAAAEAAQA9QAAAIgDAAAAAA==&#10;" filled="f" stroked="f">
                  <v:textbox>
                    <w:txbxContent>
                      <w:p w14:paraId="5BA0632B" w14:textId="77777777" w:rsidR="00D40F63" w:rsidRPr="00D40F63" w:rsidRDefault="00D40F63" w:rsidP="00D40F63">
                        <w:pPr>
                          <w:rPr>
                            <w:i/>
                          </w:rPr>
                        </w:pPr>
                        <w:proofErr w:type="gramStart"/>
                        <w:r>
                          <w:rPr>
                            <w:i/>
                          </w:rPr>
                          <w:t>p</w:t>
                        </w:r>
                        <w:proofErr w:type="gramEnd"/>
                      </w:p>
                    </w:txbxContent>
                  </v:textbox>
                </v:shape>
                <v:shape id="Text Box 664" o:spid="_x0000_s1188" type="#_x0000_t202" style="position:absolute;left:481330;top:303530;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jEmxAAA&#10;ANwAAAAPAAAAZHJzL2Rvd25yZXYueG1sRI9Pi8IwFMTvC36H8ARva6JocbtGEUXw5LL+Wdjbo3m2&#10;xealNNHWb28WFjwOM/MbZr7sbCXu1PjSsYbRUIEgzpwpOddwOm7fZyB8QDZYOSYND/KwXPTe5pga&#10;1/I33Q8hFxHCPkUNRQh1KqXPCrLoh64mjt7FNRZDlE0uTYNthNtKjpVKpMWS40KBNa0Lyq6Hm9Vw&#10;3l9+fybqK9/Yad26Tkm2H1LrQb9bfYII1IVX+L+9MxqSZAJ/Z+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4xJsQAAADcAAAADwAAAAAAAAAAAAAAAACXAgAAZHJzL2Rv&#10;d25yZXYueG1sUEsFBgAAAAAEAAQA9QAAAIgDAAAAAA==&#10;" filled="f" stroked="f">
                  <v:textbox>
                    <w:txbxContent>
                      <w:p w14:paraId="5E221DC9" w14:textId="77777777" w:rsidR="00D40F63" w:rsidRPr="00D40F63" w:rsidRDefault="00D40F63" w:rsidP="00D40F63">
                        <w:pPr>
                          <w:rPr>
                            <w:i/>
                          </w:rPr>
                        </w:pPr>
                        <w:proofErr w:type="gramStart"/>
                        <w:r>
                          <w:rPr>
                            <w:i/>
                          </w:rPr>
                          <w:t>q</w:t>
                        </w:r>
                        <w:proofErr w:type="gramEnd"/>
                      </w:p>
                    </w:txbxContent>
                  </v:textbox>
                </v:shape>
                <v:shape id="Text Box 665" o:spid="_x0000_s1189" type="#_x0000_t202" style="position:absolute;left:333375;top:654050;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UpS9wwAA&#10;ANwAAAAPAAAAZHJzL2Rvd25yZXYueG1sRI9Pi8IwFMTvgt8hPMGbTVa07HaNIsqCJ0X3D+zt0Tzb&#10;ss1LabK2fnsjCB6HmfkNs1j1thYXan3lWMNLokAQ585UXGj4+vyYvILwAdlg7Zg0XMnDajkcLDAz&#10;ruMjXU6hEBHCPkMNZQhNJqXPS7LoE9cQR+/sWoshyraQpsUuwm0tp0ql0mLFcaHEhjYl5X+nf6vh&#10;e3/+/ZmpQ7G186ZzvZJs36TW41G/fgcRqA/P8KO9MxrSdA7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UpS9wwAAANwAAAAPAAAAAAAAAAAAAAAAAJcCAABkcnMvZG93&#10;bnJldi54bWxQSwUGAAAAAAQABAD1AAAAhwMAAAAA&#10;" filled="f" stroked="f">
                  <v:textbox>
                    <w:txbxContent>
                      <w:p w14:paraId="128FFBFF" w14:textId="77777777" w:rsidR="00D40F63" w:rsidRPr="00D40F63" w:rsidRDefault="00D40F63" w:rsidP="00D40F63">
                        <w:pPr>
                          <w:rPr>
                            <w:i/>
                          </w:rPr>
                        </w:pPr>
                        <w:proofErr w:type="gramStart"/>
                        <w:r>
                          <w:rPr>
                            <w:i/>
                          </w:rPr>
                          <w:t>q</w:t>
                        </w:r>
                        <w:proofErr w:type="gramEnd"/>
                      </w:p>
                    </w:txbxContent>
                  </v:textbox>
                </v:shape>
              </v:group>
            </w:pict>
          </mc:Fallback>
        </mc:AlternateContent>
      </w:r>
    </w:p>
    <w:p w14:paraId="113E8B59" w14:textId="0D74ECA9" w:rsidR="00FB7941" w:rsidRDefault="00EB0E5D" w:rsidP="00B56BBB">
      <w:pPr>
        <w:rPr>
          <w:rFonts w:cs="Arial"/>
          <w:szCs w:val="20"/>
        </w:rPr>
      </w:pPr>
      <w:r>
        <w:rPr>
          <w:rFonts w:cs="Arial"/>
          <w:noProof/>
          <w:szCs w:val="20"/>
        </w:rPr>
        <mc:AlternateContent>
          <mc:Choice Requires="wpg">
            <w:drawing>
              <wp:anchor distT="0" distB="0" distL="114300" distR="114300" simplePos="0" relativeHeight="251967488" behindDoc="0" locked="0" layoutInCell="1" allowOverlap="1" wp14:anchorId="333F8D39" wp14:editId="2F9C7541">
                <wp:simplePos x="0" y="0"/>
                <wp:positionH relativeFrom="column">
                  <wp:posOffset>3456305</wp:posOffset>
                </wp:positionH>
                <wp:positionV relativeFrom="paragraph">
                  <wp:posOffset>52070</wp:posOffset>
                </wp:positionV>
                <wp:extent cx="2999105" cy="1825625"/>
                <wp:effectExtent l="0" t="0" r="23495" b="28575"/>
                <wp:wrapNone/>
                <wp:docPr id="674" name="Group 674"/>
                <wp:cNvGraphicFramePr/>
                <a:graphic xmlns:a="http://schemas.openxmlformats.org/drawingml/2006/main">
                  <a:graphicData uri="http://schemas.microsoft.com/office/word/2010/wordprocessingGroup">
                    <wpg:wgp>
                      <wpg:cNvGrpSpPr/>
                      <wpg:grpSpPr>
                        <a:xfrm>
                          <a:off x="0" y="0"/>
                          <a:ext cx="2999105" cy="1825625"/>
                          <a:chOff x="0" y="0"/>
                          <a:chExt cx="2999105" cy="1825625"/>
                        </a:xfrm>
                      </wpg:grpSpPr>
                      <wpg:grpSp>
                        <wpg:cNvPr id="657" name="Group 657"/>
                        <wpg:cNvGrpSpPr/>
                        <wpg:grpSpPr>
                          <a:xfrm>
                            <a:off x="201930" y="0"/>
                            <a:ext cx="2797175" cy="1825625"/>
                            <a:chOff x="0" y="0"/>
                            <a:chExt cx="2797175" cy="1825625"/>
                          </a:xfrm>
                        </wpg:grpSpPr>
                        <wpg:grpSp>
                          <wpg:cNvPr id="656" name="Group 656"/>
                          <wpg:cNvGrpSpPr/>
                          <wpg:grpSpPr>
                            <a:xfrm>
                              <a:off x="0" y="0"/>
                              <a:ext cx="2797175" cy="1825625"/>
                              <a:chOff x="0" y="0"/>
                              <a:chExt cx="2797175" cy="1825625"/>
                            </a:xfrm>
                          </wpg:grpSpPr>
                          <wpg:grpSp>
                            <wpg:cNvPr id="488" name="Group 488"/>
                            <wpg:cNvGrpSpPr/>
                            <wpg:grpSpPr>
                              <a:xfrm>
                                <a:off x="2150745" y="899795"/>
                                <a:ext cx="646430" cy="344170"/>
                                <a:chOff x="0" y="0"/>
                                <a:chExt cx="646430" cy="344170"/>
                              </a:xfrm>
                            </wpg:grpSpPr>
                            <wps:wsp>
                              <wps:cNvPr id="489" name="Delay 489"/>
                              <wps:cNvSpPr/>
                              <wps:spPr>
                                <a:xfrm>
                                  <a:off x="162560" y="0"/>
                                  <a:ext cx="334645" cy="344170"/>
                                </a:xfrm>
                                <a:prstGeom prst="flowChartDelay">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Straight Connector 490"/>
                              <wps:cNvCnPr/>
                              <wps:spPr>
                                <a:xfrm flipH="1" flipV="1">
                                  <a:off x="0" y="11303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91" name="Straight Connector 491"/>
                              <wps:cNvCnPr/>
                              <wps:spPr>
                                <a:xfrm flipH="1" flipV="1">
                                  <a:off x="0" y="25590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flipH="1" flipV="1">
                                  <a:off x="487045" y="17462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93" name="Group 493"/>
                            <wpg:cNvGrpSpPr/>
                            <wpg:grpSpPr>
                              <a:xfrm>
                                <a:off x="513080" y="746125"/>
                                <a:ext cx="643890" cy="372745"/>
                                <a:chOff x="0" y="0"/>
                                <a:chExt cx="782320" cy="373129"/>
                              </a:xfrm>
                            </wpg:grpSpPr>
                            <wps:wsp>
                              <wps:cNvPr id="494" name="Straight Connector 494"/>
                              <wps:cNvCnPr/>
                              <wps:spPr>
                                <a:xfrm flipH="1" flipV="1">
                                  <a:off x="622935" y="19431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495" name="Group 495"/>
                              <wpg:cNvGrpSpPr/>
                              <wpg:grpSpPr>
                                <a:xfrm>
                                  <a:off x="0" y="0"/>
                                  <a:ext cx="622935" cy="373129"/>
                                  <a:chOff x="0" y="0"/>
                                  <a:chExt cx="622935" cy="373129"/>
                                </a:xfrm>
                              </wpg:grpSpPr>
                              <wpg:grpSp>
                                <wpg:cNvPr id="496" name="Group 496"/>
                                <wpg:cNvGrpSpPr/>
                                <wpg:grpSpPr>
                                  <a:xfrm>
                                    <a:off x="134620" y="0"/>
                                    <a:ext cx="488315" cy="373129"/>
                                    <a:chOff x="0" y="0"/>
                                    <a:chExt cx="488315" cy="373129"/>
                                  </a:xfrm>
                                </wpg:grpSpPr>
                                <wps:wsp>
                                  <wps:cNvPr id="497" name="Freeform 497"/>
                                  <wps:cNvSpPr/>
                                  <wps:spPr>
                                    <a:xfrm>
                                      <a:off x="0" y="0"/>
                                      <a:ext cx="45719" cy="373129"/>
                                    </a:xfrm>
                                    <a:custGeom>
                                      <a:avLst/>
                                      <a:gdLst>
                                        <a:gd name="connsiteX0" fmla="*/ 0 w 90623"/>
                                        <a:gd name="connsiteY0" fmla="*/ 0 h 334978"/>
                                        <a:gd name="connsiteX1" fmla="*/ 90535 w 90623"/>
                                        <a:gd name="connsiteY1" fmla="*/ 162962 h 334978"/>
                                        <a:gd name="connsiteX2" fmla="*/ 18107 w 90623"/>
                                        <a:gd name="connsiteY2" fmla="*/ 334978 h 334978"/>
                                      </a:gdLst>
                                      <a:ahLst/>
                                      <a:cxnLst>
                                        <a:cxn ang="0">
                                          <a:pos x="connsiteX0" y="connsiteY0"/>
                                        </a:cxn>
                                        <a:cxn ang="0">
                                          <a:pos x="connsiteX1" y="connsiteY1"/>
                                        </a:cxn>
                                        <a:cxn ang="0">
                                          <a:pos x="connsiteX2" y="connsiteY2"/>
                                        </a:cxn>
                                      </a:cxnLst>
                                      <a:rect l="l" t="t" r="r" b="b"/>
                                      <a:pathLst>
                                        <a:path w="90623" h="334978">
                                          <a:moveTo>
                                            <a:pt x="0" y="0"/>
                                          </a:moveTo>
                                          <a:cubicBezTo>
                                            <a:pt x="43758" y="53566"/>
                                            <a:pt x="87517" y="107132"/>
                                            <a:pt x="90535" y="162962"/>
                                          </a:cubicBezTo>
                                          <a:cubicBezTo>
                                            <a:pt x="93553" y="218792"/>
                                            <a:pt x="18107" y="334978"/>
                                            <a:pt x="18107" y="334978"/>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10160" y="10160"/>
                                      <a:ext cx="478155" cy="353695"/>
                                      <a:chOff x="0" y="0"/>
                                      <a:chExt cx="478155" cy="353695"/>
                                    </a:xfrm>
                                  </wpg:grpSpPr>
                                  <wps:wsp>
                                    <wps:cNvPr id="499" name="Freeform 499"/>
                                    <wps:cNvSpPr/>
                                    <wps:spPr>
                                      <a:xfrm>
                                        <a:off x="0" y="0"/>
                                        <a:ext cx="470535" cy="180340"/>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Freeform 500"/>
                                    <wps:cNvSpPr/>
                                    <wps:spPr>
                                      <a:xfrm flipV="1">
                                        <a:off x="7620" y="172720"/>
                                        <a:ext cx="470535" cy="180975"/>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01" name="Straight Connector 501"/>
                                <wps:cNvCnPr/>
                                <wps:spPr>
                                  <a:xfrm flipH="1" flipV="1">
                                    <a:off x="0" y="11430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02" name="Straight Connector 502"/>
                                <wps:cNvCnPr/>
                                <wps:spPr>
                                  <a:xfrm flipH="1" flipV="1">
                                    <a:off x="0" y="25717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523" name="Straight Connector 523"/>
                            <wps:cNvCnPr/>
                            <wps:spPr>
                              <a:xfrm flipH="1" flipV="1">
                                <a:off x="1482725" y="417830"/>
                                <a:ext cx="690245" cy="762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531" name="Group 531"/>
                            <wpg:cNvGrpSpPr/>
                            <wpg:grpSpPr>
                              <a:xfrm>
                                <a:off x="467995" y="243840"/>
                                <a:ext cx="497205" cy="344170"/>
                                <a:chOff x="0" y="0"/>
                                <a:chExt cx="497205" cy="344170"/>
                              </a:xfrm>
                            </wpg:grpSpPr>
                            <wps:wsp>
                              <wps:cNvPr id="532" name="Delay 532"/>
                              <wps:cNvSpPr/>
                              <wps:spPr>
                                <a:xfrm>
                                  <a:off x="162560" y="0"/>
                                  <a:ext cx="334645" cy="344170"/>
                                </a:xfrm>
                                <a:prstGeom prst="flowChartDelay">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533"/>
                              <wps:cNvCnPr/>
                              <wps:spPr>
                                <a:xfrm flipH="1" flipV="1">
                                  <a:off x="0" y="11303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34" name="Straight Connector 534"/>
                              <wps:cNvCnPr/>
                              <wps:spPr>
                                <a:xfrm flipH="1" flipV="1">
                                  <a:off x="0" y="25590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43" name="Group 543"/>
                            <wpg:cNvGrpSpPr/>
                            <wpg:grpSpPr>
                              <a:xfrm>
                                <a:off x="0" y="0"/>
                                <a:ext cx="508635" cy="344805"/>
                                <a:chOff x="0" y="0"/>
                                <a:chExt cx="662305" cy="411291"/>
                              </a:xfrm>
                            </wpg:grpSpPr>
                            <wps:wsp>
                              <wps:cNvPr id="544" name="Isosceles Triangle 544"/>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Straight Connector 545"/>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46" name="Oval 546"/>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3" name="Group 613"/>
                            <wpg:cNvGrpSpPr/>
                            <wpg:grpSpPr>
                              <a:xfrm>
                                <a:off x="501015" y="1214755"/>
                                <a:ext cx="646430" cy="344170"/>
                                <a:chOff x="0" y="0"/>
                                <a:chExt cx="646430" cy="344170"/>
                              </a:xfrm>
                            </wpg:grpSpPr>
                            <wps:wsp>
                              <wps:cNvPr id="614" name="Delay 614"/>
                              <wps:cNvSpPr/>
                              <wps:spPr>
                                <a:xfrm>
                                  <a:off x="162560" y="0"/>
                                  <a:ext cx="334645" cy="344170"/>
                                </a:xfrm>
                                <a:prstGeom prst="flowChartDelay">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Straight Connector 615"/>
                              <wps:cNvCnPr/>
                              <wps:spPr>
                                <a:xfrm flipH="1" flipV="1">
                                  <a:off x="0" y="11303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16" name="Straight Connector 616"/>
                              <wps:cNvCnPr/>
                              <wps:spPr>
                                <a:xfrm flipH="1" flipV="1">
                                  <a:off x="0" y="25590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17" name="Straight Connector 617"/>
                              <wps:cNvCnPr/>
                              <wps:spPr>
                                <a:xfrm flipH="1" flipV="1">
                                  <a:off x="487045" y="17462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633" name="Group 633"/>
                            <wpg:cNvGrpSpPr/>
                            <wpg:grpSpPr>
                              <a:xfrm>
                                <a:off x="34290" y="1480820"/>
                                <a:ext cx="508635" cy="344805"/>
                                <a:chOff x="0" y="0"/>
                                <a:chExt cx="662305" cy="411291"/>
                              </a:xfrm>
                            </wpg:grpSpPr>
                            <wps:wsp>
                              <wps:cNvPr id="634" name="Isosceles Triangle 634"/>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Straight Connector 635"/>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36" name="Oval 636"/>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2" name="Group 642"/>
                            <wpg:cNvGrpSpPr/>
                            <wpg:grpSpPr>
                              <a:xfrm>
                                <a:off x="1135380" y="975360"/>
                                <a:ext cx="497205" cy="344170"/>
                                <a:chOff x="0" y="0"/>
                                <a:chExt cx="497205" cy="344170"/>
                              </a:xfrm>
                            </wpg:grpSpPr>
                            <wps:wsp>
                              <wps:cNvPr id="643" name="Delay 643"/>
                              <wps:cNvSpPr/>
                              <wps:spPr>
                                <a:xfrm>
                                  <a:off x="162560" y="0"/>
                                  <a:ext cx="334645" cy="344170"/>
                                </a:xfrm>
                                <a:prstGeom prst="flowChartDelay">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Straight Connector 644"/>
                              <wps:cNvCnPr/>
                              <wps:spPr>
                                <a:xfrm flipH="1" flipV="1">
                                  <a:off x="0" y="11303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45" name="Straight Connector 645"/>
                              <wps:cNvCnPr/>
                              <wps:spPr>
                                <a:xfrm flipH="1" flipV="1">
                                  <a:off x="0" y="25590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646" name="Group 646"/>
                            <wpg:cNvGrpSpPr/>
                            <wpg:grpSpPr>
                              <a:xfrm>
                                <a:off x="967105" y="251460"/>
                                <a:ext cx="508635" cy="344805"/>
                                <a:chOff x="0" y="0"/>
                                <a:chExt cx="662305" cy="411291"/>
                              </a:xfrm>
                            </wpg:grpSpPr>
                            <wps:wsp>
                              <wps:cNvPr id="647" name="Isosceles Triangle 647"/>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Straight Connector 648"/>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49" name="Oval 649"/>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1" name="Straight Connector 651"/>
                            <wps:cNvCnPr/>
                            <wps:spPr>
                              <a:xfrm flipV="1">
                                <a:off x="2159000" y="416560"/>
                                <a:ext cx="5080" cy="60007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652" name="Group 652"/>
                            <wpg:cNvGrpSpPr/>
                            <wpg:grpSpPr>
                              <a:xfrm>
                                <a:off x="1635125" y="991870"/>
                                <a:ext cx="508635" cy="344805"/>
                                <a:chOff x="0" y="0"/>
                                <a:chExt cx="662305" cy="411291"/>
                              </a:xfrm>
                            </wpg:grpSpPr>
                            <wps:wsp>
                              <wps:cNvPr id="653" name="Isosceles Triangle 653"/>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Straight Connector 654"/>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55" name="Oval 655"/>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37" name="Straight Connector 637"/>
                          <wps:cNvCnPr/>
                          <wps:spPr>
                            <a:xfrm flipV="1">
                              <a:off x="480060" y="208915"/>
                              <a:ext cx="0" cy="14414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39" name="Straight Connector 639"/>
                          <wps:cNvCnPr/>
                          <wps:spPr>
                            <a:xfrm flipV="1">
                              <a:off x="1149985" y="929005"/>
                              <a:ext cx="4778" cy="157229"/>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flipV="1">
                              <a:off x="513080" y="1462405"/>
                              <a:ext cx="0" cy="14414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41" name="Straight Connector 641"/>
                          <wps:cNvCnPr/>
                          <wps:spPr>
                            <a:xfrm flipV="1">
                              <a:off x="1147445" y="1243965"/>
                              <a:ext cx="4445" cy="15684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659" name="Text Box 659"/>
                        <wps:cNvSpPr txBox="1"/>
                        <wps:spPr>
                          <a:xfrm>
                            <a:off x="470535" y="1205865"/>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FAD0E" w14:textId="64D7D906" w:rsidR="00D40F63" w:rsidRPr="00D40F63" w:rsidRDefault="00D40F63" w:rsidP="00D40F63">
                              <w:pPr>
                                <w:rPr>
                                  <w:i/>
                                </w:rPr>
                              </w:pPr>
                              <w:r>
                                <w:rPr>
                                  <w:i/>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9" name="Text Box 669"/>
                        <wps:cNvSpPr txBox="1"/>
                        <wps:spPr>
                          <a:xfrm>
                            <a:off x="0" y="41910"/>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A54E7C" w14:textId="77777777" w:rsidR="00EB0E5D" w:rsidRPr="00D40F63" w:rsidRDefault="00EB0E5D" w:rsidP="00EB0E5D">
                              <w:pPr>
                                <w:rPr>
                                  <w:i/>
                                </w:rPr>
                              </w:pPr>
                              <w:r>
                                <w:rPr>
                                  <w:i/>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 name="Text Box 670"/>
                        <wps:cNvSpPr txBox="1"/>
                        <wps:spPr>
                          <a:xfrm>
                            <a:off x="470535" y="730250"/>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556769" w14:textId="77777777" w:rsidR="00EB0E5D" w:rsidRPr="00D40F63" w:rsidRDefault="00EB0E5D" w:rsidP="00EB0E5D">
                              <w:pPr>
                                <w:rPr>
                                  <w:i/>
                                </w:rPr>
                              </w:pPr>
                              <w:r>
                                <w:rPr>
                                  <w:i/>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 name="Text Box 671"/>
                        <wps:cNvSpPr txBox="1"/>
                        <wps:spPr>
                          <a:xfrm>
                            <a:off x="470535" y="368935"/>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F93BA5" w14:textId="77777777" w:rsidR="00EB0E5D" w:rsidRPr="00D40F63" w:rsidRDefault="00EB0E5D" w:rsidP="00EB0E5D">
                              <w:pPr>
                                <w:rPr>
                                  <w:i/>
                                </w:rPr>
                              </w:pPr>
                              <w:r>
                                <w:rPr>
                                  <w:i/>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2" name="Text Box 672"/>
                        <wps:cNvSpPr txBox="1"/>
                        <wps:spPr>
                          <a:xfrm>
                            <a:off x="27305" y="1508125"/>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A1ED52" w14:textId="77777777" w:rsidR="00EB0E5D" w:rsidRPr="00D40F63" w:rsidRDefault="00EB0E5D" w:rsidP="00EB0E5D">
                              <w:pPr>
                                <w:rPr>
                                  <w:i/>
                                </w:rPr>
                              </w:pPr>
                              <w:r>
                                <w:rPr>
                                  <w:i/>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470535" y="923925"/>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830237" w14:textId="77777777" w:rsidR="00EB0E5D" w:rsidRPr="00D40F63" w:rsidRDefault="00EB0E5D" w:rsidP="00EB0E5D">
                              <w:pPr>
                                <w:rPr>
                                  <w:i/>
                                </w:rPr>
                              </w:pPr>
                              <w:r>
                                <w:rPr>
                                  <w:i/>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4" o:spid="_x0000_s1190" style="position:absolute;margin-left:272.15pt;margin-top:4.1pt;width:236.15pt;height:143.75pt;z-index:251967488" coordsize="2999105,1825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">
                <v:group id="Group 657" o:spid="_x0000_s1191" style="position:absolute;left:201930;width:2797175;height:1825625" coordsize="2797175,1825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NOBQxQAAANwAAAAPAAAAZHJzL2Rvd25yZXYueG1sRI9Bi8IwFITvwv6H8IS9&#10;adpd1KUaRcRdPIigLoi3R/Nsi81LaWJb/70RBI/DzHzDzBadKUVDtSssK4iHEQji1OqCMwX/x9/B&#10;DwjnkTWWlknBnRws5h+9GSbatryn5uAzESDsElSQe18lUro0J4NuaCvi4F1sbdAHWWdS19gGuCnl&#10;VxSNpcGCw0KOFa1ySq+Hm1Hw12K7/I7XzfZ6Wd3Px9HutI1Jqc9+t5yC8NT5d/jV3mgF49EE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zTgUMUAAADcAAAA&#10;DwAAAAAAAAAAAAAAAACpAgAAZHJzL2Rvd25yZXYueG1sUEsFBgAAAAAEAAQA+gAAAJsDAAAAAA==&#10;">
                  <v:group id="Group 656" o:spid="_x0000_s1192" style="position:absolute;width:2797175;height:1825625" coordsize="2797175,1825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4eEXLxAAAANwAAAAP&#10;AAAAAAAAAAAAAAAAAKkCAABkcnMvZG93bnJldi54bWxQSwUGAAAAAAQABAD6AAAAmgMAAAAA&#10;">
                    <v:group id="Group 488" o:spid="_x0000_s1193" style="position:absolute;left:2150745;top:899795;width:646430;height:344170" coordsize="646430,344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DzaEwgAAANwAAAAPAAAAZHJzL2Rvd25yZXYueG1sRE/LisIwFN0L8w/hDrjT&#10;tOMDqUYRmREXIlgHBneX5toWm5vSZNr692YhuDyc92rTm0q01LjSsoJ4HIEgzqwuOVfwe/kZLUA4&#10;j6yxskwKHuRgs/4YrDDRtuMztanPRQhhl6CCwvs6kdJlBRl0Y1sTB+5mG4M+wCaXusEuhJtKfkXR&#10;XBosOTQUWNOuoOye/hsF+w677ST+bo/32+5xvcxOf8eYlBp+9tslCE+9f4tf7oNWMF2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tQ82hMIAAADcAAAADwAA&#10;AAAAAAAAAAAAAACpAgAAZHJzL2Rvd25yZXYueG1sUEsFBgAAAAAEAAQA+gAAAJgDAAAAAA==&#10;">
                      <v:shape id="Delay 489" o:spid="_x0000_s1194" type="#_x0000_t135" style="position:absolute;left:162560;width:334645;height:3441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qUEwgAA&#10;ANwAAAAPAAAAZHJzL2Rvd25yZXYueG1sRI/disIwFITvBd8hHGHvNFXEn2oUFVxE8MLqAxyaY1ts&#10;TmoTbfftN4Lg5TAz3zDLdWtK8aLaFZYVDAcRCOLU6oIzBdfLvj8D4TyyxtIyKfgjB+tVt7PEWNuG&#10;z/RKfCYChF2MCnLvq1hKl+Zk0A1sRRy8m60N+iDrTOoamwA3pRxF0UQaLDgs5FjRLqf0njyNgm1K&#10;U5P8Jo+TPt797kibfXZolPrptZsFCE+t/4Y/7YNWMJ7N4X0mHAG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GOpQTCAAAA3AAAAA8AAAAAAAAAAAAAAAAAlwIAAGRycy9kb3du&#10;cmV2LnhtbFBLBQYAAAAABAAEAPUAAACGAwAAAAA=&#10;" filled="f" strokecolor="black [3213]" strokeweight="2pt"/>
                      <v:line id="Straight Connector 490" o:spid="_x0000_s1195" style="position:absolute;flip:x y;visibility:visible;mso-wrap-style:square" from="0,113030" to="159385,113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4+a8EAAADcAAAADwAAAGRycy9kb3ducmV2LnhtbERPS2rDMBDdB3oHMYXuEjkhBMe1EkpJ&#10;grPookkPMEjjT2uNjKXK7u2rRaHLx/uXx9n2ItLoO8cK1qsMBLF2puNGwcf9vMxB+IBssHdMCn7I&#10;w/HwsCixMG7id4q30IgUwr5ABW0IQyGl1y1Z9Cs3ECeudqPFkODYSDPilMJtLzdZtpMWO04NLQ70&#10;2pL+un1bBfnlVF30NuC1jp/+bX2OGqeo1NPj/PIMItAc/sV/7soo2O7T/HQmHQF5+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Xj5rwQAAANwAAAAPAAAAAAAAAAAAAAAA&#10;AKECAABkcnMvZG93bnJldi54bWxQSwUGAAAAAAQABAD5AAAAjwMAAAAA&#10;" strokecolor="black [3213]" strokeweight="2pt"/>
                      <v:line id="Straight Connector 491" o:spid="_x0000_s1196" style="position:absolute;flip:x y;visibility:visible;mso-wrap-style:square" from="0,255905" to="159385,255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Kb8MQAAADcAAAADwAAAGRycy9kb3ducmV2LnhtbESPwWrDMBBE74X8g9hAb43sEkriRDah&#10;NCE99NAkH7BIG9uJtTKWKrt/XxUKPQ4z84bZVpPtRKTBt44V5IsMBLF2puVaweW8f1qB8AHZYOeY&#10;FHyTh6qcPWyxMG7kT4qnUIsEYV+ggiaEvpDS64Ys+oXriZN3dYPFkORQSzPgmOC2k89Z9iIttpwW&#10;GuzptSF9P31ZBavD2/GglwHfr/HmP/J91DhGpR7n024DItAU/sN/7aNRsFzn8HsmHQFZ/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EpvwxAAAANwAAAAPAAAAAAAAAAAA&#10;AAAAAKECAABkcnMvZG93bnJldi54bWxQSwUGAAAAAAQABAD5AAAAkgMAAAAA&#10;" strokecolor="black [3213]" strokeweight="2pt"/>
                      <v:line id="Straight Connector 492" o:spid="_x0000_s1197" style="position:absolute;flip:x y;visibility:visible;mso-wrap-style:square" from="487045,174625" to="646430,174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AFh8QAAADcAAAADwAAAGRycy9kb3ducmV2LnhtbESPQWsCMRSE7wX/Q3gFbzWriOjWKEWq&#10;6KGHrv0Bj+S5u7p5WTZpdv33Rij0OMzMN8x6O9hGROp87VjBdJKBINbO1Fwq+Dnv35YgfEA22Dgm&#10;BXfysN2MXtaYG9fzN8UilCJB2OeooAqhzaX0uiKLfuJa4uRdXGcxJNmV0nTYJ7ht5CzLFtJizWmh&#10;wpZ2Felb8WsVLA+fx4OeBzxd4tV/TfdRYx+VGr8OH+8gAg3hP/zXPhoF89UMnmfSEZCb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AWHxAAAANwAAAAPAAAAAAAAAAAA&#10;AAAAAKECAABkcnMvZG93bnJldi54bWxQSwUGAAAAAAQABAD5AAAAkgMAAAAA&#10;" strokecolor="black [3213]" strokeweight="2pt"/>
                    </v:group>
                    <v:group id="Group 493" o:spid="_x0000_s1198" style="position:absolute;left:513080;top:746125;width:643890;height:372745" coordsize="782320,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jIoxQAAANwAAAAPAAAAZHJzL2Rvd25yZXYueG1sRI9Ba8JAFITvBf/D8gRv&#10;uolasdFVRFQ8SKFaKL09ss8kmH0bsmsS/71bEHocZuYbZrnuTCkaql1hWUE8ikAQp1YXnCn4vuyH&#10;cxDOI2ssLZOCBzlYr3pvS0y0bfmLmrPPRICwS1BB7n2VSOnSnAy6ka2Ig3e1tUEfZJ1JXWMb4KaU&#10;4yiaSYMFh4UcK9rmlN7Od6Pg0GK7mcS75nS7bh+/l/fPn1NMSg363WYBwlPn/8Ov9lErmH5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nIyKMUAAADcAAAA&#10;DwAAAAAAAAAAAAAAAACpAgAAZHJzL2Rvd25yZXYueG1sUEsFBgAAAAAEAAQA+gAAAJsDAAAAAA==&#10;">
                      <v:line id="Straight Connector 494" o:spid="_x0000_s1199" style="position:absolute;flip:x y;visibility:visible;mso-wrap-style:square" from="622935,194310" to="782320,194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2U4aMQAAADcAAAADwAAAGRycy9kb3ducmV2LnhtbESPwWrDMBBE74X8g9hAb42cYErqRjYl&#10;JCE59NCkH7BIG9uttTKWIrt/HxUKPQ4z84bZVJPtRKTBt44VLBcZCGLtTMu1gs/L/mkNwgdkg51j&#10;UvBDHqpy9rDBwriRPyieQy0ShH2BCpoQ+kJKrxuy6BeuJ07e1Q0WQ5JDLc2AY4LbTq6y7FlabDkt&#10;NNjTtiH9fb5ZBevD7njQecDTNX759+U+ahyjUo/z6e0VRKAp/If/2kejIH/J4fdMOgKyv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ZThoxAAAANwAAAAPAAAAAAAAAAAA&#10;AAAAAKECAABkcnMvZG93bnJldi54bWxQSwUGAAAAAAQABAD5AAAAkgMAAAAA&#10;" strokecolor="black [3213]" strokeweight="2pt"/>
                      <v:group id="Group 495" o:spid="_x0000_s1200" style="position:absolute;width:622935;height:373129" coordsize="62293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1w/HxgAAANwAAAAPAAAAZHJzL2Rvd25yZXYueG1sRI9Ba8JAFITvBf/D8gRv&#10;dRM1YqOriNjSQyhUC6W3R/aZBLNvQ3ZN4r93C4Ueh5n5htnsBlOLjlpXWVYQTyMQxLnVFRcKvs6v&#10;zysQziNrrC2Tgjs52G1HTxtMte35k7qTL0SAsEtRQel9k0rp8pIMuqltiIN3sa1BH2RbSN1iH+Cm&#10;lrMoWkqDFYeFEhs6lJRfTzej4K3Hfj+Pj112vRzuP+fk4zuLSanJeNivQXga/H/4r/2uFSxe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7XD8fGAAAA3AAA&#10;AA8AAAAAAAAAAAAAAAAAqQIAAGRycy9kb3ducmV2LnhtbFBLBQYAAAAABAAEAPoAAACcAwAAAAA=&#10;">
                        <v:group id="Group 496" o:spid="_x0000_s1201" style="position:absolute;left:134620;width:488315;height:373129" coordsize="48831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BZGwxgAAANwAAAAPAAAAZHJzL2Rvd25yZXYueG1sRI9Ba8JAFITvgv9heUJv&#10;dRNrpY1ZRUSlBylUC8XbI/tMQrJvQ3ZN4r/vFgoeh5n5hknXg6lFR60rLSuIpxEI4szqknMF3+f9&#10;8xsI55E11pZJwZ0crFfjUYqJtj1/UXfyuQgQdgkqKLxvEildVpBBN7UNcfCutjXog2xzqVvsA9zU&#10;chZFC2mw5LBQYEPbgrLqdDMKDj32m5d41x2r6/Z+Ob9+/hxjUuppMmyWIDwN/hH+b39oBfP3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4FkbDGAAAA3AAA&#10;AA8AAAAAAAAAAAAAAAAAqQIAAGRycy9kb3ducmV2LnhtbFBLBQYAAAAABAAEAPoAAACcAwAAAAA=&#10;">
                          <v:shape id="Freeform 497" o:spid="_x0000_s1202" style="position:absolute;width:45719;height:373129;visibility:visible;mso-wrap-style:square;v-text-anchor:middle" coordsize="90623,3349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ewSoxQAA&#10;ANwAAAAPAAAAZHJzL2Rvd25yZXYueG1sRI9ba8JAFITfC/0Pyyn0rW6UeouuIqUpeRMviI+H7DGJ&#10;Zs+G7DbG/vquIPg4zMw3zHzZmUq01LjSsoJ+LwJBnFldcq5gv0s+JiCcR9ZYWSYFN3KwXLy+zDHW&#10;9sobarc+FwHCLkYFhfd1LKXLCjLoerYmDt7JNgZ9kE0udYPXADeVHETRSBosOSwUWNNXQdll+2sU&#10;HNf6kKYmqv++k+G5lclPWuVGqfe3bjUD4anzz/CjnWoFn9Mx3M+E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t7BKjFAAAA3AAAAA8AAAAAAAAAAAAAAAAAlwIAAGRycy9k&#10;b3ducmV2LnhtbFBLBQYAAAAABAAEAPUAAACJAwAAAAA=&#10;" path="m0,0c43758,53566,87517,107132,90535,162962,93553,218792,18107,334978,18107,334978e" filled="f" strokecolor="black [3213]" strokeweight="2pt">
                            <v:path arrowok="t" o:connecttype="custom" o:connectlocs="0,0;45675,181522;9135,373129" o:connectangles="0,0,0"/>
                          </v:shape>
                          <v:group id="Group 498" o:spid="_x0000_s1203" style="position:absolute;left:10160;top:10160;width:478155;height:353695" coordsize="478155,353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MNagWcIAAADcAAAADwAA&#10;AAAAAAAAAAAAAACpAgAAZHJzL2Rvd25yZXYueG1sUEsFBgAAAAAEAAQA+gAAAJgDAAAAAA==&#10;">
                            <v:shape id="Freeform 499" o:spid="_x0000_s1204" style="position:absolute;width:470535;height:180340;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kbpFxgAA&#10;ANwAAAAPAAAAZHJzL2Rvd25yZXYueG1sRI/dagIxFITvBd8hHKE3ollFSl2NokKLUqHUH/DysDnu&#10;Lm5O0k3U7ds3BcHLYWa+YabzxlTiRrUvLSsY9BMQxJnVJecKDvv33hsIH5A1VpZJwS95mM/arSmm&#10;2t75m267kIsIYZ+igiIEl0rps4IM+r51xNE729pgiLLOpa7xHuGmksMkeZUGS44LBTpaFZRddlej&#10;4LT8HG5H4Xz13Y3bHr8+0NnTj1IvnWYxARGoCc/wo73WCkbjMfyfiUdAz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kbpFxgAAANwAAAAPAAAAAAAAAAAAAAAAAJcCAABkcnMv&#10;ZG93bnJldi54bWxQSwUGAAAAAAQABAD1AAAAigMAAAAA&#10;" path="m0,0c119204,12071,238408,24143,316871,54321,395334,84499,470780,181069,470780,181069e" filled="f" strokecolor="black [3213]" strokeweight="2pt">
                              <v:path arrowok="t" o:connecttype="custom" o:connectlocs="0,0;316706,54102;470535,180340" o:connectangles="0,0,0"/>
                            </v:shape>
                            <v:shape id="Freeform 500" o:spid="_x0000_s1205" style="position:absolute;left:7620;top:172720;width:470535;height:180975;flip:y;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70EwgAA&#10;ANwAAAAPAAAAZHJzL2Rvd25yZXYueG1sRE9Ni8IwEL0L/ocwgjdNXdCVrlHWBVEQhLUiexyase3a&#10;TGqT1vrvzUHw+Hjfi1VnStFS7QrLCibjCARxanXBmYJTshnNQTiPrLG0TAoe5GC17PcWGGt7519q&#10;jz4TIYRdjApy76tYSpfmZNCNbUUcuIutDfoA60zqGu8h3JTyI4pm0mDBoSHHin5ySq/Hxii4ur27&#10;fbbrbXM+/DXNmf63l32i1HDQfX+B8NT5t/jl3mkF0yjMD2fCE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7vQTCAAAA3AAAAA8AAAAAAAAAAAAAAAAAlwIAAGRycy9kb3du&#10;cmV2LnhtbFBLBQYAAAAABAAEAPUAAACGAwAAAAA=&#10;" path="m0,0c119204,12071,238408,24143,316871,54321,395334,84499,470780,181069,470780,181069e" filled="f" strokecolor="black [3213]" strokeweight="2pt">
                              <v:path arrowok="t" o:connecttype="custom" o:connectlocs="0,0;316706,54293;470535,180975" o:connectangles="0,0,0"/>
                            </v:shape>
                          </v:group>
                        </v:group>
                        <v:line id="Straight Connector 501" o:spid="_x0000_s1206" style="position:absolute;flip:x y;visibility:visible;mso-wrap-style:square" from="0,114300" to="159385,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kB6sMAAADcAAAADwAAAGRycy9kb3ducmV2LnhtbESPQWsCMRSE7wX/Q3iCt5pdsUVWo4io&#10;2EMPtf0Bj+S5u7p5WTYxu/57Uyj0OMzMN8xqM9hGROp87VhBPs1AEGtnai4V/HwfXhcgfEA22Dgm&#10;BQ/ysFmPXlZYGNfzF8VzKEWCsC9QQRVCW0jpdUUW/dS1xMm7uM5iSLIrpemwT3DbyFmWvUuLNaeF&#10;ClvaVaRv57tVsDjuT0c9D/hxiVf/mR+ixj4qNRkP2yWIQEP4D/+1T0bBW5bD75l0BOT6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5AerDAAAA3AAAAA8AAAAAAAAAAAAA&#10;AAAAoQIAAGRycy9kb3ducmV2LnhtbFBLBQYAAAAABAAEAPkAAACRAwAAAAA=&#10;" strokecolor="black [3213]" strokeweight="2pt"/>
                        <v:line id="Straight Connector 502" o:spid="_x0000_s1207" style="position:absolute;flip:x y;visibility:visible;mso-wrap-style:square" from="0,257175" to="159385,257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ufncMAAADcAAAADwAAAGRycy9kb3ducmV2LnhtbESPQWsCMRSE7wX/Q3iCt5pVtMhqFJEq&#10;evBQ9Qc8kufu6uZl2aTZ7b9vCgWPw8x8w6w2va1FpNZXjhVMxhkIYu1MxYWC23X/vgDhA7LB2jEp&#10;+CEPm/XgbYW5cR1/UbyEQiQI+xwVlCE0uZRel2TRj11DnLy7ay2GJNtCmha7BLe1nGbZh7RYcVoo&#10;saFdSfp5+bYKFofP40HPAp7u8eHPk33U2EWlRsN+uwQRqA+v8H/7aBTMsyn8nUlH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rn53DAAAA3AAAAA8AAAAAAAAAAAAA&#10;AAAAoQIAAGRycy9kb3ducmV2LnhtbFBLBQYAAAAABAAEAPkAAACRAwAAAAA=&#10;" strokecolor="black [3213]" strokeweight="2pt"/>
                      </v:group>
                    </v:group>
                    <v:line id="Straight Connector 523" o:spid="_x0000_s1208" style="position:absolute;flip:x y;visibility:visible;mso-wrap-style:square" from="1482725,417830" to="2172970,425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JmZsQAAADcAAAADwAAAGRycy9kb3ducmV2LnhtbESPQWsCMRSE74L/IbxCb5pVq8hqFBEV&#10;e/Cg7Q94JM/dtZuXZROz23/fFAo9DjPzDbPe9rYWkVpfOVYwGWcgiLUzFRcKPj+OoyUIH5AN1o5J&#10;wTd52G6GgzXmxnV8pXgLhUgQ9jkqKENocim9LsmiH7uGOHl311oMSbaFNC12CW5rOc2yhbRYcVoo&#10;saF9Sfrr9rQKlqfD+aTfAr7f48NfJseosYtKvb70uxWIQH34D/+1z0bBfDqD3zPpCM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0mZmxAAAANwAAAAPAAAAAAAAAAAA&#10;AAAAAKECAABkcnMvZG93bnJldi54bWxQSwUGAAAAAAQABAD5AAAAkgMAAAAA&#10;" strokecolor="black [3213]" strokeweight="2pt"/>
                    <v:group id="Group 531" o:spid="_x0000_s1209" style="position:absolute;left:467995;top:243840;width:497205;height:344170" coordsize="497205,344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a1ljxgAAANwAAAAPAAAAZHJzL2Rvd25yZXYueG1sRI9Pa8JAFMTvhX6H5RW8&#10;1U0Ui6TZiIgVD1KoCtLbI/vyh2Tfhuw2id/eLRR6HGbmN0y6mUwrBupdbVlBPI9AEOdW11wquF4+&#10;XtcgnEfW2FomBXdysMmen1JMtB35i4azL0WAsEtQQeV9l0jp8ooMurntiINX2N6gD7Ivpe5xDHDT&#10;ykUUvUmDNYeFCjvaVZQ35x+j4DDiuF3G++HUFLv792X1eTvFpNTsZdq+g/A0+f/wX/uoFayWM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FrWWPGAAAA3AAA&#10;AA8AAAAAAAAAAAAAAAAAqQIAAGRycy9kb3ducmV2LnhtbFBLBQYAAAAABAAEAPoAAACcAwAAAAA=&#10;">
                      <v:shape id="Delay 532" o:spid="_x0000_s1210" type="#_x0000_t135" style="position:absolute;left:162560;width:334645;height:3441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PEPxAAA&#10;ANwAAAAPAAAAZHJzL2Rvd25yZXYueG1sRI/RaoNAFETfC/mH5Qb61qxNSBtMVrEBSwj0obYfcHFv&#10;VXTvWnej5u+zgUIfh5k5wxzS2XRipME1lhU8ryIQxKXVDVcKvr/ypx0I55E1dpZJwZUcpMni4YCx&#10;thN/0lj4SgQIuxgV1N73sZSurMmgW9meOHg/djDogxwqqQecAtx0ch1FL9Jgw2Ghxp6ONZVtcTEK&#10;3kp6NcV78fuhz60/ninLq9Ok1ONyzvYgPM3+P/zXPmkF280a7mfCEZDJ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nTxD8QAAADcAAAADwAAAAAAAAAAAAAAAACXAgAAZHJzL2Rv&#10;d25yZXYueG1sUEsFBgAAAAAEAAQA9QAAAIgDAAAAAA==&#10;" filled="f" strokecolor="black [3213]" strokeweight="2pt"/>
                      <v:line id="Straight Connector 533" o:spid="_x0000_s1211" style="position:absolute;flip:x y;visibility:visible;mso-wrap-style:square" from="0,113030" to="159385,113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vwu8QAAADcAAAADwAAAGRycy9kb3ducmV2LnhtbESPQWsCMRSE74L/IbyCN82qVWQ1ikgV&#10;e/Cg7Q94JM/dtZuXZZNm13/fFAo9DjPzDbPZ9bYWkVpfOVYwnWQgiLUzFRcKPj+O4xUIH5AN1o5J&#10;wZM87LbDwQZz4zq+UryFQiQI+xwVlCE0uZRel2TRT1xDnLy7ay2GJNtCmha7BLe1nGXZUlqsOC2U&#10;2NChJP11+7YKVqe380m/Bny/x4e/TI9RYxeVGr30+zWIQH34D/+1z0bBYj6H3zPpCM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C/C7xAAAANwAAAAPAAAAAAAAAAAA&#10;AAAAAKECAABkcnMvZG93bnJldi54bWxQSwUGAAAAAAQABAD5AAAAkgMAAAAA&#10;" strokecolor="black [3213]" strokeweight="2pt"/>
                      <v:line id="Straight Connector 534" o:spid="_x0000_s1212" style="position:absolute;flip:x y;visibility:visible;mso-wrap-style:square" from="0,255905" to="159385,255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oz8QAAADcAAAADwAAAGRycy9kb3ducmV2LnhtbESPzW7CMBCE75V4B2uRuBWHn1YoYBBC&#10;BdFDDwUeYGUvSSBeR7HrpG9fV0LiOJqZbzSrTW9rEan1lWMFk3EGglg7U3Gh4HLevy5A+IBssHZM&#10;Cn7Jw2Y9eFlhblzH3xRPoRAJwj5HBWUITS6l1yVZ9GPXECfv6lqLIcm2kKbFLsFtLadZ9i4tVpwW&#10;SmxoV5K+n36sgsXh43jQ84Cf13jzX5N91NhFpUbDfrsEEagPz/CjfTQK3mZz+D+TjoBc/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4mjPxAAAANwAAAAPAAAAAAAAAAAA&#10;AAAAAKECAABkcnMvZG93bnJldi54bWxQSwUGAAAAAAQABAD5AAAAkgMAAAAA&#10;" strokecolor="black [3213]" strokeweight="2pt"/>
                    </v:group>
                    <v:group id="Group 543" o:spid="_x0000_s1213" style="position:absolute;width:508635;height:344805" coordsize="662305,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8xHyxQAAANwAAAAPAAAAZHJzL2Rvd25yZXYueG1sRI9Pi8IwFMTvwn6H8IS9&#10;adr1D0s1ioi77EEEdUG8PZpnW2xeShPb+u2NIHgcZuY3zHzZmVI0VLvCsoJ4GIEgTq0uOFPwf/wZ&#10;fINwHlljaZkU3MnBcvHRm2Oibct7ag4+EwHCLkEFufdVIqVLczLohrYiDt7F1gZ9kHUmdY1tgJtS&#10;fkXRVBosOCzkWNE6p/R6uBkFvy22q1G8abbXy/p+Pk52p21MSn32u9UMhKfOv8Ov9p9WMBmP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vMR8sUAAADcAAAA&#10;DwAAAAAAAAAAAAAAAACpAgAAZHJzL2Rvd25yZXYueG1sUEsFBgAAAAAEAAQA+gAAAJsDAAAAAA==&#10;">
                      <v:shape id="Isosceles Triangle 544" o:spid="_x0000_s1214"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w/LxgAA&#10;ANwAAAAPAAAAZHJzL2Rvd25yZXYueG1sRI9BawIxFITvQv9DeAUvUrOKStkaxQpK0YOYlp4fm9fN&#10;0s3LsknXtb++KQgeh5n5hlmue1eLjtpQeVYwGWcgiAtvKi4VfLzvnp5BhIhssPZMCq4UYL16GCwx&#10;N/7CZ+p0LEWCcMhRgY2xyaUMhSWHYewb4uR9+dZhTLItpWnxkuCultMsW0iHFacFiw1tLRXf+scp&#10;eD1ofTCb49mett3v7nTcT0b6U6nhY795ARGpj/fwrf1mFMxnM/g/k46AX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w/LxgAAANwAAAAPAAAAAAAAAAAAAAAAAJcCAABkcnMv&#10;ZG93bnJldi54bWxQSwUGAAAAAAQABAD1AAAAigMAAAAA&#10;" filled="f" strokecolor="black [3213]" strokeweight="2pt"/>
                      <v:line id="Straight Connector 545" o:spid="_x0000_s1215"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i+KcMAAADcAAAADwAAAGRycy9kb3ducmV2LnhtbESPQWsCMRSE7wX/Q3iCt5pVtMhqFBEV&#10;PfRQ2x/wSJ67q5uXZROz6783hUKPw8x8w6w2va1FpNZXjhVMxhkIYu1MxYWCn+/D+wKED8gGa8ek&#10;4EkeNuvB2wpz4zr+ongJhUgQ9jkqKENocim9LsmiH7uGOHlX11oMSbaFNC12CW5rOc2yD2mx4rRQ&#10;YkO7kvT98rAKFsf96ahnAc/XePOfk0PU2EWlRsN+uwQRqA//4b/2ySiYz+bweyYdAb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ovinDAAAA3AAAAA8AAAAAAAAAAAAA&#10;AAAAoQIAAGRycy9kb3ducmV2LnhtbFBLBQYAAAAABAAEAPkAAACRAwAAAAA=&#10;" strokecolor="black [3213]" strokeweight="2pt"/>
                      <v:oval id="Oval 546" o:spid="_x0000_s1216"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C5/jxgAA&#10;ANwAAAAPAAAAZHJzL2Rvd25yZXYueG1sRI9Pa8JAFMTvgt9heYIX0U1NjTV1lVIoVS/in/b8yD6T&#10;YPZtyG41fnu3IHgcZuY3zHzZmkpcqHGlZQUvowgEcWZ1ybmC4+Fr+AbCeWSNlWVScCMHy0W3M8dU&#10;2yvv6LL3uQgQdikqKLyvUyldVpBBN7I1cfBOtjHog2xyqRu8Brip5DiKEmmw5LBQYE2fBWXn/Z9R&#10;MFv9HDfyNG0H8fd5tv6luDTbWKl+r/14B+Gp9c/wo73SCiavCfyfCUdALu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C5/jxgAAANwAAAAPAAAAAAAAAAAAAAAAAJcCAABkcnMv&#10;ZG93bnJldi54bWxQSwUGAAAAAAQABAD1AAAAigMAAAAA&#10;" filled="f" strokecolor="black [3213]" strokeweight="2pt"/>
                    </v:group>
                    <v:group id="Group 613" o:spid="_x0000_s1217" style="position:absolute;left:501015;top:1214755;width:646430;height:344170" coordsize="646430,344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V+TxgAAANwAAAAPAAAAZHJzL2Rvd25yZXYueG1sRI/NasMwEITvgb6D2EJv&#10;ieyahOBGCcG0pQdTiFMovS3WxjaxVsZS/fP2VaCQ4zAz3zC7w2RaMVDvGssK4lUEgri0uuFKwdf5&#10;bbkF4TyyxtYyKZjJwWH/sNhhqu3IJxoKX4kAYZeigtr7LpXSlTUZdCvbEQfvYnuDPsi+krrHMcBN&#10;K5+jaCMNNhwWauwoq6m8Fr9GwfuI4zGJX4f8esnmn/P68zuPSamnx+n4AsLT5O/h//aHVrCJE7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5lX5PGAAAA3AAA&#10;AA8AAAAAAAAAAAAAAAAAqQIAAGRycy9kb3ducmV2LnhtbFBLBQYAAAAABAAEAPoAAACcAwAAAAA=&#10;">
                      <v:shape id="Delay 614" o:spid="_x0000_s1218" type="#_x0000_t135" style="position:absolute;left:162560;width:334645;height:3441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QfH8xAAA&#10;ANwAAAAPAAAAZHJzL2Rvd25yZXYueG1sRI/RasJAFETfhf7DcgXfzMYiaUldxQpKCPjQtB9wyV6T&#10;YPZuml2T+PduoeDjMDNnmM1uMq0YqHeNZQWrKAZBXFrdcKXg5/u4fAfhPLLG1jIpuJOD3fZltsFU&#10;25G/aCh8JQKEXYoKau+7VEpX1mTQRbYjDt7F9gZ9kH0ldY9jgJtWvsZxIg02HBZq7OhQU3ktbkbB&#10;Z0lvpjgVv2edX/0hp/2xykalFvNp/wHC0+Sf4f92phUkqzX8nQlHQG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kHx/MQAAADcAAAADwAAAAAAAAAAAAAAAACXAgAAZHJzL2Rv&#10;d25yZXYueG1sUEsFBgAAAAAEAAQA9QAAAIgDAAAAAA==&#10;" filled="f" strokecolor="black [3213]" strokeweight="2pt"/>
                      <v:line id="Straight Connector 615" o:spid="_x0000_s1219" style="position:absolute;flip:x y;visibility:visible;mso-wrap-style:square" from="0,113030" to="159385,113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7wSMMAAADcAAAADwAAAGRycy9kb3ducmV2LnhtbESPQWsCMRSE7wX/Q3hCbzW7UkW2RhFR&#10;0YOHan/AI3nubrt5WTZpdvvvjSD0OMzMN8xyPdhGROp87VhBPslAEGtnai4VfF33bwsQPiAbbByT&#10;gj/ysF6NXpZYGNfzJ8VLKEWCsC9QQRVCW0jpdUUW/cS1xMm7uc5iSLIrpemwT3DbyGmWzaXFmtNC&#10;hS1tK9I/l1+rYHHYHQ/6PeDpFr/9Od9HjX1U6nU8bD5ABBrCf/jZPhoF83wGjzPpCMjV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A+8EjDAAAA3AAAAA8AAAAAAAAAAAAA&#10;AAAAoQIAAGRycy9kb3ducmV2LnhtbFBLBQYAAAAABAAEAPkAAACRAwAAAAA=&#10;" strokecolor="black [3213]" strokeweight="2pt"/>
                      <v:line id="Straight Connector 616" o:spid="_x0000_s1220" style="position:absolute;flip:x y;visibility:visible;mso-wrap-style:square" from="0,255905" to="159385,255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xuP8QAAADcAAAADwAAAGRycy9kb3ducmV2LnhtbESPwWrDMBBE74H8g9hAb4nsUkxwo5gS&#10;4pAcemjaD1ikje3WWhlLld2/rwKFHoeZecPsqtn2ItLoO8cK8k0Gglg703Gj4OO9Xm9B+IBssHdM&#10;Cn7IQ7VfLnZYGjfxG8VraESCsC9RQRvCUErpdUsW/cYNxMm7udFiSHJspBlxSnDby8csK6TFjtNC&#10;iwMdWtJf12+rYHs6nk/6KeDlFj/9a15HjVNU6mE1vzyDCDSH//Bf+2wUFHkB9zPpCMj9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7G4/xAAAANwAAAAPAAAAAAAAAAAA&#10;AAAAAKECAABkcnMvZG93bnJldi54bWxQSwUGAAAAAAQABAD5AAAAkgMAAAAA&#10;" strokecolor="black [3213]" strokeweight="2pt"/>
                      <v:line id="Straight Connector 617" o:spid="_x0000_s1221" style="position:absolute;flip:x y;visibility:visible;mso-wrap-style:square" from="487045,174625" to="646430,174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6DLpMMAAADcAAAADwAAAGRycy9kb3ducmV2LnhtbESPQWsCMRSE7wX/Q3hCbzW7UqxsjSKi&#10;ogcP1f6AR/Lc3XbzsmzS7PbfG0HwOMzMN8xiNdhGROp87VhBPslAEGtnai4VfF92b3MQPiAbbByT&#10;gn/ysFqOXhZYGNfzF8VzKEWCsC9QQRVCW0jpdUUW/cS1xMm7us5iSLIrpemwT3DbyGmWzaTFmtNC&#10;hS1tKtK/5z+rYL7fHvb6PeDxGn/8Kd9FjX1U6nU8rD9BBBrCM/xoH4yCWf4B9zPpCMjl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gy6TDAAAA3AAAAA8AAAAAAAAAAAAA&#10;AAAAoQIAAGRycy9kb3ducmV2LnhtbFBLBQYAAAAABAAEAPkAAACRAwAAAAA=&#10;" strokecolor="black [3213]" strokeweight="2pt"/>
                    </v:group>
                    <v:group id="Group 633" o:spid="_x0000_s1222" style="position:absolute;left:34290;top:1480820;width:508635;height:344805" coordsize="662305,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0APzxAAAANwAAAAPAAAAZHJzL2Rvd25yZXYueG1sRI9Bi8IwFITvC/6H8ARv&#10;a1rLilSjiKh4kIVVQbw9mmdbbF5KE9v6783Cwh6HmfmGWax6U4mWGldaVhCPIxDEmdUl5wou593n&#10;DITzyBory6TgRQ5Wy8HHAlNtO/6h9uRzESDsUlRQeF+nUrqsIINubGvi4N1tY9AH2eRSN9gFuKnk&#10;JIqm0mDJYaHAmjYFZY/T0yjYd9itk3jbHh/3zet2/vq+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10APzxAAAANwAAAAP&#10;AAAAAAAAAAAAAAAAAKkCAABkcnMvZG93bnJldi54bWxQSwUGAAAAAAQABAD6AAAAmgMAAAAA&#10;">
                      <v:shape id="Isosceles Triangle 634" o:spid="_x0000_s1223"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3B3KxgAA&#10;ANwAAAAPAAAAZHJzL2Rvd25yZXYueG1sRI9BawIxFITvQv9DeAUvolltkbIaxQpK0YOYiufH5nWz&#10;dPOybNJ17a9vCoUeh5n5hlmue1eLjtpQeVYwnWQgiAtvKi4VXN534xcQISIbrD2TgjsFWK8eBkvM&#10;jb/xmTodS5EgHHJUYGNscilDYclhmPiGOHkfvnUYk2xLaVq8Jbir5SzL5tJhxWnBYkNbS8Wn/nIK&#10;Xg9aH8zmeLanbfe9Ox3305G+KjV87DcLEJH6+B/+a78ZBfOnZ/g9k46AXP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3B3KxgAAANwAAAAPAAAAAAAAAAAAAAAAAJcCAABkcnMv&#10;ZG93bnJldi54bWxQSwUGAAAAAAQABAD1AAAAigMAAAAA&#10;" filled="f" strokecolor="black [3213]" strokeweight="2pt"/>
                      <v:line id="Straight Connector 635" o:spid="_x0000_s1224"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sKMQAAADcAAAADwAAAGRycy9kb3ducmV2LnhtbESPQWsCMRSE7wX/Q3hCbzVrtSKrUUSq&#10;2EMPtf6AR/LcXd28LJuY3f57UxA8DjPzDbNc97YWkVpfOVYwHmUgiLUzFRcKTr+7tzkIH5AN1o5J&#10;wR95WK8GL0vMjev4h+IxFCJB2OeooAyhyaX0uiSLfuQa4uSdXWsxJNkW0rTYJbit5XuWzaTFitNC&#10;iQ1tS9LX480qmO8/D3s9Dfh1jhf/Pd5FjV1U6nXYbxYgAvXhGX60D0bBbPIB/2fSEZC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i6woxAAAANwAAAAPAAAAAAAAAAAA&#10;AAAAAKECAABkcnMvZG93bnJldi54bWxQSwUGAAAAAAQABAD5AAAAkgMAAAAA&#10;" strokecolor="black [3213]" strokeweight="2pt"/>
                      <v:oval id="Oval 636" o:spid="_x0000_s1225"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I3ixAAA&#10;ANwAAAAPAAAAZHJzL2Rvd25yZXYueG1sRI9Bi8IwFITvgv8hvAUvi6Za6GrXKCLIqhfRVc+P5tkW&#10;m5fSRO3+eyMseBxm5htmOm9NJe7UuNKyguEgAkGcWV1yruD4u+qPQTiPrLGyTAr+yMF81u1MMdX2&#10;wXu6H3wuAoRdigoK7+tUSpcVZNANbE0cvIttDPogm1zqBh8Bbio5iqJEGiw5LBRY07Kg7Hq4GQWT&#10;9em4lZev9jP+uU42Z4pLs4uV6n20i28Qnlr/Dv+311pBEifwOhOO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iN4sQAAADcAAAADwAAAAAAAAAAAAAAAACXAgAAZHJzL2Rv&#10;d25yZXYueG1sUEsFBgAAAAAEAAQA9QAAAIgDAAAAAA==&#10;" filled="f" strokecolor="black [3213]" strokeweight="2pt"/>
                    </v:group>
                    <v:group id="Group 642" o:spid="_x0000_s1226" style="position:absolute;left:1135380;top:975360;width:497205;height:344170" coordsize="497205,344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mtUVxQAAANwAAAAPAAAAZHJzL2Rvd25yZXYueG1sRI9Bi8IwFITvwv6H8IS9&#10;aVpXZalGEVmXPYigLoi3R/Nsi81LaWJb/70RBI/DzHzDzJedKUVDtSssK4iHEQji1OqCMwX/x83g&#10;G4TzyBpLy6TgTg6Wi4/eHBNtW95Tc/CZCBB2CSrIva8SKV2ak0E3tBVx8C62NuiDrDOpa2wD3JRy&#10;FEVTabDgsJBjReuc0uvhZhT8ttiuvuKfZnu9rO/n42R32sak1Ge/W81AeOr8O/xq/2kF0/E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prVFcUAAADcAAAA&#10;DwAAAAAAAAAAAAAAAACpAgAAZHJzL2Rvd25yZXYueG1sUEsFBgAAAAAEAAQA+gAAAJsDAAAAAA==&#10;">
                      <v:shape id="Delay 643" o:spid="_x0000_s1227" type="#_x0000_t135" style="position:absolute;left:162560;width:334645;height:3441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G0aVxAAA&#10;ANwAAAAPAAAAZHJzL2Rvd25yZXYueG1sRI/RasJAFETfBf9huULfdNNWokRXsYIlBHww+gGX7G0S&#10;zN5Ns9sk/Xu3UPBxmJkzzHY/mkb01LnasoLXRQSCuLC65lLB7Xqar0E4j6yxsUwKfsnBfjedbDHR&#10;duAL9bkvRYCwS1BB5X2bSOmKigy6hW2Jg/dlO4M+yK6UusMhwE0j36IolgZrDgsVtnSsqLjnP0bB&#10;R0Erk3/m32ed3f0xo8OpTAelXmbjYQPC0+if4f92qhXEy3f4OxOOgN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tGlcQAAADcAAAADwAAAAAAAAAAAAAAAACXAgAAZHJzL2Rv&#10;d25yZXYueG1sUEsFBgAAAAAEAAQA9QAAAIgDAAAAAA==&#10;" filled="f" strokecolor="black [3213]" strokeweight="2pt"/>
                      <v:line id="Straight Connector 644" o:spid="_x0000_s1228" style="position:absolute;flip:x y;visibility:visible;mso-wrap-style:square" from="0,113030" to="159385,113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F6zsMAAADcAAAADwAAAGRycy9kb3ducmV2LnhtbESPQYvCMBSE7wv+h/CEva2pUkS6RhFR&#10;0YOH1f0Bj+TZdrd5KU02rf/eCMIeh5n5hlmuB9uISJ2vHSuYTjIQxNqZmksF39f9xwKED8gGG8ek&#10;4E4e1qvR2xIL43r+ongJpUgQ9gUqqEJoCym9rsiin7iWOHk311kMSXalNB32CW4bOcuyubRYc1qo&#10;sKVtRfr38mcVLA6740HnAU+3+OPP033U2Eel3sfD5hNEoCH8h1/to1Ewz3N4nklHQK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Bes7DAAAA3AAAAA8AAAAAAAAAAAAA&#10;AAAAoQIAAGRycy9kb3ducmV2LnhtbFBLBQYAAAAABAAEAPkAAACRAwAAAAA=&#10;" strokecolor="black [3213]" strokeweight="2pt"/>
                      <v:line id="Straight Connector 645" o:spid="_x0000_s1229" style="position:absolute;flip:x y;visibility:visible;mso-wrap-style:square" from="0,255905" to="159385,255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3fVcMAAADcAAAADwAAAGRycy9kb3ducmV2LnhtbESPQWsCMRSE7wX/Q3iCt5pVrMhqFBEV&#10;PfRQ2x/wSJ67q5uXZROz6783hUKPw8x8w6w2va1FpNZXjhVMxhkIYu1MxYWCn+/D+wKED8gGa8ek&#10;4EkeNuvB2wpz4zr+ongJhUgQ9jkqKENocim9LsmiH7uGOHlX11oMSbaFNC12CW5rOc2yubRYcVoo&#10;saFdSfp+eVgFi+P+dNSzgOdrvPnPySFq7KJSo2G/XYII1If/8F/7ZBTMZx/weyYdAb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ON31XDAAAA3AAAAA8AAAAAAAAAAAAA&#10;AAAAoQIAAGRycy9kb3ducmV2LnhtbFBLBQYAAAAABAAEAPkAAACRAwAAAAA=&#10;" strokecolor="black [3213]" strokeweight="2pt"/>
                    </v:group>
                    <v:group id="Group 646" o:spid="_x0000_s1230" style="position:absolute;left:967105;top:251460;width:508635;height:344805" coordsize="662305,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HTFsUAAADcAAAA&#10;DwAAAAAAAAAAAAAAAACpAgAAZHJzL2Rvd25yZXYueG1sUEsFBgAAAAAEAAQA+gAAAJsDAAAAAA==&#10;">
                      <v:shape id="Isosceles Triangle 647" o:spid="_x0000_s1231"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CPDAxgAA&#10;ANwAAAAPAAAAZHJzL2Rvd25yZXYueG1sRI9BawIxFITvhf6H8ApeimaVYstqFCsoRQ9iKp4fm9fN&#10;0s3LsknX1V9vCoUeh5n5hpkve1eLjtpQeVYwHmUgiAtvKi4VnD43wzcQISIbrD2TgisFWC4eH+aY&#10;G3/hI3U6liJBOOSowMbY5FKGwpLDMPINcfK+fOswJtmW0rR4SXBXy0mWTaXDitOCxYbWlopv/eMU&#10;vO+03pnV/mgP6+62Oey342d9Vmrw1K9mICL18T/81/4wCqYvr/B7Jh0Bubg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CPDAxgAAANwAAAAPAAAAAAAAAAAAAAAAAJcCAABkcnMv&#10;ZG93bnJldi54bWxQSwUGAAAAAAQABAD1AAAAigMAAAAA&#10;" filled="f" strokecolor="black [3213]" strokeweight="2pt"/>
                      <v:line id="Straight Connector 648" o:spid="_x0000_s1232"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xwy8EAAADcAAAADwAAAGRycy9kb3ducmV2LnhtbERP3WrCMBS+H/gO4QjezbRDinRGGWKl&#10;u9iFbg9wSI5tt+akNFla3365GHj58f3vDrPtRaTRd44V5OsMBLF2puNGwddn9bwF4QOywd4xKbiT&#10;h8N+8bTD0riJLxSvoREphH2JCtoQhlJKr1uy6NduIE7czY0WQ4JjI82IUwq3vXzJskJa7Dg1tDjQ&#10;sSX9c/21CrbnU33Wm4Dvt/jtP/IqapyiUqvl/PYKItAcHuJ/d20UFJu0Np1JR0Du/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jHDLwQAAANwAAAAPAAAAAAAAAAAAAAAA&#10;AKECAABkcnMvZG93bnJldi54bWxQSwUGAAAAAAQABAD5AAAAjwMAAAAA&#10;" strokecolor="black [3213]" strokeweight="2pt"/>
                      <v:oval id="Oval 649" o:spid="_x0000_s1233"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WrtxgAA&#10;ANwAAAAPAAAAZHJzL2Rvd25yZXYueG1sRI9ba8JAFITfhf6H5RR8Ed20EdukWaUUxMtLabR9PmRP&#10;Lpg9G7Krpv++Kwh9HGbmGyZbDaYVF+pdY1nB0ywCQVxY3XCl4HhYT19BOI+ssbVMCn7JwWr5MMow&#10;1fbKX3TJfSUChF2KCmrvu1RKV9Rk0M1sRxy80vYGfZB9JXWP1wA3rXyOooU02HBYqLGjj5qKU342&#10;CpLt93Evy5dhEm9Oye6H4sZ8xkqNH4f3NxCeBv8fvre3WsFinsDtTDgCcvk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sWrtxgAAANwAAAAPAAAAAAAAAAAAAAAAAJcCAABkcnMv&#10;ZG93bnJldi54bWxQSwUGAAAAAAQABAD1AAAAigMAAAAA&#10;" filled="f" strokecolor="black [3213]" strokeweight="2pt"/>
                    </v:group>
                    <v:line id="Straight Connector 651" o:spid="_x0000_s1234" style="position:absolute;flip:y;visibility:visible;mso-wrap-style:square" from="2159000,416560" to="2164080,10166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1miP8UAAADcAAAADwAAAGRycy9kb3ducmV2LnhtbESPQUvDQBSE70L/w/IEb3ZTwdCm3RYr&#10;Kj0otLHeX7PPJJj3Nu6uTfz3riB4HGbmG2a1GblTZ/KhdWJgNs1AkVTOtlIbOL4+Xs9BhYhisXNC&#10;Br4pwGY9uVhhYd0gBzqXsVYJIqFAA02MfaF1qBpiDFPXkyTv3XnGmKSvtfU4JDh3+ibLcs3YSlpo&#10;sKf7hqqP8osNPFT5/Pj5vHja8/D2wrtw4nLrjbm6HO+WoCKN8T/8195ZA/ntDH7PpCOg1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1miP8UAAADcAAAADwAAAAAAAAAA&#10;AAAAAAChAgAAZHJzL2Rvd25yZXYueG1sUEsFBgAAAAAEAAQA+QAAAJMDAAAAAA==&#10;" strokecolor="black [3213]" strokeweight="2pt"/>
                    <v:group id="Group 652" o:spid="_x0000_s1235" style="position:absolute;left:1635125;top:991870;width:508635;height:344805" coordsize="662305,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Q0PIxgAAANwAAAAPAAAAZHJzL2Rvd25yZXYueG1sRI9Ba4NAFITvhf6H5RVy&#10;a1ZTlGKzEQltySEUYgqlt4f7ohL3rbhbNf8+GyjkOMzMN8w6n00nRhpca1lBvIxAEFdWt1wr+D5+&#10;PL+CcB5ZY2eZFFzIQb55fFhjpu3EBxpLX4sAYZehgsb7PpPSVQ0ZdEvbEwfvZAeDPsihlnrAKcBN&#10;J1dRlEqDLYeFBnvaNlSdyz+j4HPCqXiJ38f9+bS9/B6Tr599TEotnubiDYSn2d/D/+2dVpAmK7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dDQ8jGAAAA3AAA&#10;AA8AAAAAAAAAAAAAAAAAqQIAAGRycy9kb3ducmV2LnhtbFBLBQYAAAAABAAEAPoAAACcAwAAAAA=&#10;">
                      <v:shape id="Isosceles Triangle 653" o:spid="_x0000_s1236"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6mAexgAA&#10;ANwAAAAPAAAAZHJzL2Rvd25yZXYueG1sRI9BawIxFITvQv9DeAUvolktlbIaxQpK0YOYiufH5nWz&#10;dPOybNJ17a9vCoUeh5n5hlmue1eLjtpQeVYwnWQgiAtvKi4VXN534xcQISIbrD2TgjsFWK8eBkvM&#10;jb/xmTodS5EgHHJUYGNscilDYclhmPiGOHkfvnUYk2xLaVq8Jbir5SzL5tJhxWnBYkNbS8Wn/nIK&#10;Xg9aH8zmeLanbfe9Ox3305G+KjV87DcLEJH6+B/+a78ZBfPnJ/g9k46AXP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6mAexgAAANwAAAAPAAAAAAAAAAAAAAAAAJcCAABkcnMv&#10;ZG93bnJldi54bWxQSwUGAAAAAAQABAD1AAAAigMAAAAA&#10;" filled="f" strokecolor="black [3213]" strokeweight="2pt"/>
                      <v:line id="Straight Connector 654" o:spid="_x0000_s1237"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jsE8MAAADcAAAADwAAAGRycy9kb3ducmV2LnhtbESPQWsCMRSE7wX/Q3iCt5pVrMhqFBEV&#10;PfRQ2x/wSJ67q5uXZROz6783hUKPw8x8w6w2va1FpNZXjhVMxhkIYu1MxYWCn+/D+wKED8gGa8ek&#10;4EkeNuvB2wpz4zr+ongJhUgQ9jkqKENocim9LsmiH7uGOHlX11oMSbaFNC12CW5rOc2yubRYcVoo&#10;saFdSfp+eVgFi+P+dNSzgOdrvPnPySFq7KJSo2G/XYII1If/8F/7ZBTMP2bweyYdAb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Y7BPDAAAA3AAAAA8AAAAAAAAAAAAA&#10;AAAAoQIAAGRycy9kb3ducmV2LnhtbFBLBQYAAAAABAAEAPkAAACRAwAAAAA=&#10;" strokecolor="black [3213]" strokeweight="2pt"/>
                      <v:oval id="Oval 655" o:spid="_x0000_s1238"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fY1xgAA&#10;ANwAAAAPAAAAZHJzL2Rvd25yZXYueG1sRI9Ba8JAFITvBf/D8gQvpW40aGt0I6VQGnsRrXp+ZJ9J&#10;SPZtyG5N+u+7BaHHYWa+YTbbwTTiRp2rLCuYTSMQxLnVFRcKTl/vTy8gnEfW2FgmBT/kYJuOHjaY&#10;aNvzgW5HX4gAYZeggtL7NpHS5SUZdFPbEgfvajuDPsiukLrDPsBNI+dRtJQGKw4LJbb0VlJeH7+N&#10;glV2Pn3K6/PwGH/Uq92F4srsY6Um4+F1DcLT4P/D93amFSwXC/g7E46AT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JfY1xgAAANwAAAAPAAAAAAAAAAAAAAAAAJcCAABkcnMv&#10;ZG93bnJldi54bWxQSwUGAAAAAAQABAD1AAAAigMAAAAA&#10;" filled="f" strokecolor="black [3213]" strokeweight="2pt"/>
                    </v:group>
                  </v:group>
                  <v:line id="Straight Connector 637" o:spid="_x0000_s1239" style="position:absolute;flip:y;visibility:visible;mso-wrap-style:square" from="480060,208915" to="480060,353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N6cMUAAADcAAAADwAAAGRycy9kb3ducmV2LnhtbESPQUvDQBSE74L/YXmCN7vRQqyx26Kl&#10;Sg8WNG3vz+wzCea9TXfXJv57VxA8DjPzDTNfjtypE/nQOjFwPclAkVTOtlIb2O+ermagQkSx2Dkh&#10;A98UYLk4P5tjYd0gb3QqY60SREKBBpoY+0LrUDXEGCauJ0neh/OMMUlfa+txSHDu9E2W5ZqxlbTQ&#10;YE+rhqrP8osNrKt8tj++3D2/8nDY8ia8c/nojbm8GB/uQUUa43/4r72xBvLpLfyeSUdAL3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iN6cMUAAADcAAAADwAAAAAAAAAA&#10;AAAAAAChAgAAZHJzL2Rvd25yZXYueG1sUEsFBgAAAAAEAAQA+QAAAJMDAAAAAA==&#10;" strokecolor="black [3213]" strokeweight="2pt"/>
                  <v:line id="Straight Connector 639" o:spid="_x0000_s1240" style="position:absolute;flip:y;visibility:visible;mso-wrap-style:square" from="1149985,929005" to="1154763,10862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LmcUAAADcAAAADwAAAGRycy9kb3ducmV2LnhtbESPQUvDQBSE70L/w/IK3uxGhdCm3RZb&#10;VHpQqLHeX7PPJJj3Nu6uTfz3riB4HGbmG2a1GblTZ/KhdWLgepaBIqmcbaU2cHx9uJqDChHFYueE&#10;DHxTgM16crHCwrpBXuhcxloliIQCDTQx9oXWoWqIMcxcT5K8d+cZY5K+1tbjkODc6ZssyzVjK2mh&#10;wZ52DVUf5RcbuK/y+fHzafF44OHtmffhxOXWG3M5He+WoCKN8T/8195bA/ntAn7PpCOg1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BLmcUAAADcAAAADwAAAAAAAAAA&#10;AAAAAAChAgAAZHJzL2Rvd25yZXYueG1sUEsFBgAAAAAEAAQA+QAAAJMDAAAAAA==&#10;" strokecolor="black [3213]" strokeweight="2pt"/>
                  <v:line id="Straight Connector 640" o:spid="_x0000_s1241" style="position:absolute;flip:y;visibility:visible;mso-wrap-style:square" from="513080,1462405" to="513080,1606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yRecIAAADcAAAADwAAAGRycy9kb3ducmV2LnhtbERPTU/CQBC9m/gfNmPCTbYQ0mBlIWjA&#10;cNAEK97H7tg2dmbL7krrv3cPJh5f3vdqM3KnLuRD68TAbJqBIqmcbaU2cHrb3y5BhYhisXNCBn4o&#10;wGZ9fbXCwrpBXulSxlqlEAkFGmhi7AutQ9UQY5i6niRxn84zxgR9ra3HIYVzp+dZlmvGVlJDgz09&#10;NlR9ld9sYFfly9P5+e7pyMP7Cx/CB5cP3pjJzbi9BxVpjP/iP/fBGsgXaX46k46AXv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cyRecIAAADcAAAADwAAAAAAAAAAAAAA&#10;AAChAgAAZHJzL2Rvd25yZXYueG1sUEsFBgAAAAAEAAQA+QAAAJADAAAAAA==&#10;" strokecolor="black [3213]" strokeweight="2pt"/>
                  <v:line id="Straight Connector 641" o:spid="_x0000_s1242" style="position:absolute;flip:y;visibility:visible;mso-wrap-style:square" from="1147445,1243965" to="1151890,1400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A04sUAAADcAAAADwAAAGRycy9kb3ducmV2LnhtbESPQUvDQBSE70L/w/IEb3ZTkdCm3RYr&#10;Kj0otLHeX7PPJJj3Nu6uTfz3riB4HGbmG2a1GblTZ/KhdWJgNs1AkVTOtlIbOL4+Xs9BhYhisXNC&#10;Br4pwGY9uVhhYd0gBzqXsVYJIqFAA02MfaF1qBpiDFPXkyTv3XnGmKSvtfU4JDh3+ibLcs3YSlpo&#10;sKf7hqqP8osNPFT5/Pj5vHja8/D2wrtw4nLrjbm6HO+WoCKN8T/8195ZA/ntDH7PpCOg1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A04sUAAADcAAAADwAAAAAAAAAA&#10;AAAAAAChAgAAZHJzL2Rvd25yZXYueG1sUEsFBgAAAAAEAAQA+QAAAJMDAAAAAA==&#10;" strokecolor="black [3213]" strokeweight="2pt"/>
                </v:group>
                <v:shape id="Text Box 659" o:spid="_x0000_s1243" type="#_x0000_t202" style="position:absolute;left:470535;top:1205865;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1QFxAAA&#10;ANwAAAAPAAAAZHJzL2Rvd25yZXYueG1sRI9Ba8JAFITvQv/D8gq96W5LDTW6CWIp9KQY24K3R/aZ&#10;hGbfhuzWpP/eFQSPw8x8w6zy0bbiTL1vHGt4nikQxKUzDVcavg4f0zcQPiAbbB2Thn/ykGcPkxWm&#10;xg28p3MRKhEh7FPUUIfQpVL6siaLfuY64uidXG8xRNlX0vQ4RLht5YtSibTYcFyosaNNTeVv8Wc1&#10;fG9Px59Xtave7bwb3Kgk24XU+ulxXC9BBBrDPXxrfxoNyXwB1zPxCMj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nNUBcQAAADcAAAADwAAAAAAAAAAAAAAAACXAgAAZHJzL2Rv&#10;d25yZXYueG1sUEsFBgAAAAAEAAQA9QAAAIgDAAAAAA==&#10;" filled="f" stroked="f">
                  <v:textbox>
                    <w:txbxContent>
                      <w:p w14:paraId="5B8FAD0E" w14:textId="64D7D906" w:rsidR="00D40F63" w:rsidRPr="00D40F63" w:rsidRDefault="00D40F63" w:rsidP="00D40F63">
                        <w:pPr>
                          <w:rPr>
                            <w:i/>
                          </w:rPr>
                        </w:pPr>
                        <w:proofErr w:type="gramStart"/>
                        <w:r>
                          <w:rPr>
                            <w:i/>
                          </w:rPr>
                          <w:t>q</w:t>
                        </w:r>
                        <w:proofErr w:type="gramEnd"/>
                      </w:p>
                    </w:txbxContent>
                  </v:textbox>
                </v:shape>
                <v:shape id="Text Box 669" o:spid="_x0000_s1244" type="#_x0000_t202" style="position:absolute;top:41910;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H564xAAA&#10;ANwAAAAPAAAAZHJzL2Rvd25yZXYueG1sRI9PawIxFMTvgt8hPKE3TRS76GpWRBF6aqm2hd4em7d/&#10;cPOybKK7/fZNoeBxmJnfMNvdYBtxp87XjjXMZwoEce5MzaWGj8tpugLhA7LBxjFp+CEPu2w82mJq&#10;XM/vdD+HUkQI+xQ1VCG0qZQ+r8iin7mWOHqF6yyGKLtSmg77CLeNXCiVSIs1x4UKWzpUlF/PN6vh&#10;87X4/lqqt/Jon9veDUqyXUutnybDfgMi0BAe4f/2i9GQJGv4OxOPgM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B+euMQAAADcAAAADwAAAAAAAAAAAAAAAACXAgAAZHJzL2Rv&#10;d25yZXYueG1sUEsFBgAAAAAEAAQA9QAAAIgDAAAAAA==&#10;" filled="f" stroked="f">
                  <v:textbox>
                    <w:txbxContent>
                      <w:p w14:paraId="2BA54E7C" w14:textId="77777777" w:rsidR="00EB0E5D" w:rsidRPr="00D40F63" w:rsidRDefault="00EB0E5D" w:rsidP="00EB0E5D">
                        <w:pPr>
                          <w:rPr>
                            <w:i/>
                          </w:rPr>
                        </w:pPr>
                        <w:proofErr w:type="gramStart"/>
                        <w:r>
                          <w:rPr>
                            <w:i/>
                          </w:rPr>
                          <w:t>p</w:t>
                        </w:r>
                        <w:proofErr w:type="gramEnd"/>
                      </w:p>
                    </w:txbxContent>
                  </v:textbox>
                </v:shape>
                <v:shape id="Text Box 670" o:spid="_x0000_s1245" type="#_x0000_t202" style="position:absolute;left:470535;top:730250;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KH4wAAA&#10;ANwAAAAPAAAAZHJzL2Rvd25yZXYueG1sRE/LisIwFN0L8w/hDsxOE4fx1THKoAiuFJ8wu0tzbYvN&#10;TWmirX9vFoLLw3lP560txZ1qXzjW0O8pEMSpMwVnGo6HVXcMwgdkg6Vj0vAgD/PZR2eKiXEN7+i+&#10;D5mIIewT1JCHUCVS+jQni77nKuLIXVxtMURYZ9LU2MRwW8pvpYbSYsGxIceKFjml1/3NajhtLv/n&#10;H7XNlnZQNa5Vku1Eav312f79ggjUhrf45V4bDcNRnB/PxCMgZ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KH4wAAAANwAAAAPAAAAAAAAAAAAAAAAAJcCAABkcnMvZG93bnJl&#10;di54bWxQSwUGAAAAAAQABAD1AAAAhAMAAAAA&#10;" filled="f" stroked="f">
                  <v:textbox>
                    <w:txbxContent>
                      <w:p w14:paraId="72556769" w14:textId="77777777" w:rsidR="00EB0E5D" w:rsidRPr="00D40F63" w:rsidRDefault="00EB0E5D" w:rsidP="00EB0E5D">
                        <w:pPr>
                          <w:rPr>
                            <w:i/>
                          </w:rPr>
                        </w:pPr>
                        <w:proofErr w:type="gramStart"/>
                        <w:r>
                          <w:rPr>
                            <w:i/>
                          </w:rPr>
                          <w:t>p</w:t>
                        </w:r>
                        <w:proofErr w:type="gramEnd"/>
                      </w:p>
                    </w:txbxContent>
                  </v:textbox>
                </v:shape>
                <v:shape id="Text Box 671" o:spid="_x0000_s1246" type="#_x0000_t202" style="position:absolute;left:470535;top:368935;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ARjxAAA&#10;ANwAAAAPAAAAZHJzL2Rvd25yZXYueG1sRI9Ba8JAFITvgv9heYK3uqtUa2M2IpZCT5baWvD2yD6T&#10;YPZtyK4m/nu3UPA4zMw3TLrubS2u1PrKsYbpRIEgzp2puNDw8/3+tAThA7LB2jFpuJGHdTYcpJgY&#10;1/EXXfehEBHCPkENZQhNIqXPS7LoJ64hjt7JtRZDlG0hTYtdhNtazpRaSIsVx4USG9qWlJ/3F6vh&#10;sDsdf5/VZ/Fm503neiXZvkqtx6N+swIRqA+P8H/7w2hYvEzh70w8AjK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7AEY8QAAADcAAAADwAAAAAAAAAAAAAAAACXAgAAZHJzL2Rv&#10;d25yZXYueG1sUEsFBgAAAAAEAAQA9QAAAIgDAAAAAA==&#10;" filled="f" stroked="f">
                  <v:textbox>
                    <w:txbxContent>
                      <w:p w14:paraId="68F93BA5" w14:textId="77777777" w:rsidR="00EB0E5D" w:rsidRPr="00D40F63" w:rsidRDefault="00EB0E5D" w:rsidP="00EB0E5D">
                        <w:pPr>
                          <w:rPr>
                            <w:i/>
                          </w:rPr>
                        </w:pPr>
                        <w:proofErr w:type="gramStart"/>
                        <w:r>
                          <w:rPr>
                            <w:i/>
                          </w:rPr>
                          <w:t>r</w:t>
                        </w:r>
                        <w:proofErr w:type="gramEnd"/>
                      </w:p>
                    </w:txbxContent>
                  </v:textbox>
                </v:shape>
                <v:shape id="Text Box 672" o:spid="_x0000_s1247" type="#_x0000_t202" style="position:absolute;left:27305;top:1508125;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YpoUwwAA&#10;ANwAAAAPAAAAZHJzL2Rvd25yZXYueG1sRI9BawIxFITvgv8hPMGbJkq1djWKWAo9KbW14O2xee4u&#10;bl6WTXTXf28EweMwM98wi1VrS3Gl2heONYyGCgRx6kzBmYa/36/BDIQPyAZLx6ThRh5Wy25ngYlx&#10;Df/QdR8yESHsE9SQh1AlUvo0J4t+6Cri6J1cbTFEWWfS1NhEuC3lWKmptFhwXMixok1O6Xl/sRoO&#10;29Px/03tsk87qRrXKsn2Q2rd77XrOYhAbXiFn+1vo2H6Pob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YpoUwwAAANwAAAAPAAAAAAAAAAAAAAAAAJcCAABkcnMvZG93&#10;bnJldi54bWxQSwUGAAAAAAQABAD1AAAAhwMAAAAA&#10;" filled="f" stroked="f">
                  <v:textbox>
                    <w:txbxContent>
                      <w:p w14:paraId="71A1ED52" w14:textId="77777777" w:rsidR="00EB0E5D" w:rsidRPr="00D40F63" w:rsidRDefault="00EB0E5D" w:rsidP="00EB0E5D">
                        <w:pPr>
                          <w:rPr>
                            <w:i/>
                          </w:rPr>
                        </w:pPr>
                        <w:proofErr w:type="gramStart"/>
                        <w:r>
                          <w:rPr>
                            <w:i/>
                          </w:rPr>
                          <w:t>r</w:t>
                        </w:r>
                        <w:proofErr w:type="gramEnd"/>
                      </w:p>
                    </w:txbxContent>
                  </v:textbox>
                </v:shape>
                <v:shape id="Text Box 673" o:spid="_x0000_s1248" type="#_x0000_t202" style="position:absolute;left:470535;top:923925;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j+PxAAA&#10;ANwAAAAPAAAAZHJzL2Rvd25yZXYueG1sRI9Ja8MwFITvhfwH8Qq5NVKXLHWthNJSyCklK+T2sJ4X&#10;Yj0ZS4ndfx8FAj0OM/MNky56W4sLtb5yrOF5pEAQZ85UXGjYbX+eZiB8QDZYOyYNf+RhMR88pJgY&#10;1/GaLptQiAhhn6CGMoQmkdJnJVn0I9cQRy93rcUQZVtI02IX4baWL0pNpMWK40KJDX2VlJ02Z6th&#10;v8qPhzf1W3zbcdO5Xkm271Lr4WP/+QEiUB/+w/f20miYTF/h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C4/j8QAAADcAAAADwAAAAAAAAAAAAAAAACXAgAAZHJzL2Rv&#10;d25yZXYueG1sUEsFBgAAAAAEAAQA9QAAAIgDAAAAAA==&#10;" filled="f" stroked="f">
                  <v:textbox>
                    <w:txbxContent>
                      <w:p w14:paraId="6A830237" w14:textId="77777777" w:rsidR="00EB0E5D" w:rsidRPr="00D40F63" w:rsidRDefault="00EB0E5D" w:rsidP="00EB0E5D">
                        <w:pPr>
                          <w:rPr>
                            <w:i/>
                          </w:rPr>
                        </w:pPr>
                        <w:proofErr w:type="gramStart"/>
                        <w:r>
                          <w:rPr>
                            <w:i/>
                          </w:rPr>
                          <w:t>q</w:t>
                        </w:r>
                        <w:proofErr w:type="gramEnd"/>
                      </w:p>
                    </w:txbxContent>
                  </v:textbox>
                </v:shape>
              </v:group>
            </w:pict>
          </mc:Fallback>
        </mc:AlternateContent>
      </w:r>
      <w:r w:rsidR="00FB7941">
        <w:rPr>
          <w:rFonts w:cs="Arial"/>
          <w:szCs w:val="20"/>
        </w:rPr>
        <w:t>9.</w:t>
      </w:r>
      <w:r w:rsidR="00FB7941">
        <w:rPr>
          <w:rFonts w:cs="Arial"/>
          <w:szCs w:val="20"/>
        </w:rPr>
        <w:tab/>
      </w:r>
      <w:r w:rsidR="00FB7941">
        <w:rPr>
          <w:rFonts w:cs="Arial"/>
          <w:szCs w:val="20"/>
        </w:rPr>
        <w:tab/>
      </w:r>
      <w:r w:rsidR="00FB7941">
        <w:rPr>
          <w:rFonts w:cs="Arial"/>
          <w:szCs w:val="20"/>
        </w:rPr>
        <w:tab/>
      </w:r>
      <w:r w:rsidR="00FB7941">
        <w:rPr>
          <w:rFonts w:cs="Arial"/>
          <w:szCs w:val="20"/>
        </w:rPr>
        <w:tab/>
      </w:r>
      <w:r w:rsidR="00FB7941">
        <w:rPr>
          <w:rFonts w:cs="Arial"/>
          <w:szCs w:val="20"/>
        </w:rPr>
        <w:tab/>
      </w:r>
      <w:r w:rsidR="00FB7941">
        <w:rPr>
          <w:rFonts w:cs="Arial"/>
          <w:szCs w:val="20"/>
        </w:rPr>
        <w:tab/>
      </w:r>
      <w:r w:rsidR="00FB7941">
        <w:rPr>
          <w:rFonts w:cs="Arial"/>
          <w:szCs w:val="20"/>
        </w:rPr>
        <w:tab/>
        <w:t>10.</w:t>
      </w:r>
      <w:r w:rsidR="00D40F63" w:rsidRPr="00D40F63">
        <w:rPr>
          <w:rFonts w:cs="Arial"/>
          <w:noProof/>
          <w:szCs w:val="20"/>
        </w:rPr>
        <w:t xml:space="preserve"> </w:t>
      </w:r>
    </w:p>
    <w:p w14:paraId="3DD391CF" w14:textId="45ADB8C7" w:rsidR="00FB7941" w:rsidRDefault="00FB7941" w:rsidP="00B56BBB">
      <w:pPr>
        <w:rPr>
          <w:rFonts w:cs="Arial"/>
          <w:szCs w:val="20"/>
        </w:rPr>
      </w:pPr>
    </w:p>
    <w:p w14:paraId="788D915B" w14:textId="49A25BB8" w:rsidR="00FB7941" w:rsidRDefault="00FB7941" w:rsidP="00B56BBB">
      <w:pPr>
        <w:rPr>
          <w:rFonts w:cs="Arial"/>
          <w:szCs w:val="20"/>
        </w:rPr>
      </w:pPr>
    </w:p>
    <w:p w14:paraId="11E4F50B" w14:textId="6B756F37" w:rsidR="00EE1C36" w:rsidRDefault="00EE1C36" w:rsidP="00B56BBB">
      <w:pPr>
        <w:rPr>
          <w:rFonts w:cs="Arial"/>
          <w:szCs w:val="20"/>
        </w:rPr>
      </w:pPr>
    </w:p>
    <w:p w14:paraId="6A0E441F" w14:textId="1BA1DAC6" w:rsidR="00FB7941" w:rsidRDefault="00D40F63" w:rsidP="00D40F63">
      <w:pPr>
        <w:tabs>
          <w:tab w:val="left" w:pos="3807"/>
        </w:tabs>
        <w:rPr>
          <w:rFonts w:cs="Arial"/>
          <w:szCs w:val="20"/>
        </w:rPr>
      </w:pPr>
      <w:r>
        <w:rPr>
          <w:rFonts w:cs="Arial"/>
          <w:szCs w:val="20"/>
        </w:rPr>
        <w:tab/>
      </w:r>
    </w:p>
    <w:p w14:paraId="4058410A" w14:textId="5EFA5651" w:rsidR="00FB7941" w:rsidRDefault="00FB7941" w:rsidP="00B56BBB">
      <w:pPr>
        <w:rPr>
          <w:rFonts w:cs="Arial"/>
          <w:szCs w:val="20"/>
        </w:rPr>
      </w:pPr>
    </w:p>
    <w:p w14:paraId="14C3E611" w14:textId="61256228" w:rsidR="00FB7941" w:rsidRDefault="00FB7941" w:rsidP="00B56BBB">
      <w:pPr>
        <w:rPr>
          <w:rFonts w:cs="Arial"/>
          <w:szCs w:val="20"/>
        </w:rPr>
      </w:pPr>
    </w:p>
    <w:p w14:paraId="3C48AE7F" w14:textId="2F934EB3" w:rsidR="00CC54F3" w:rsidRPr="00B56BBB" w:rsidRDefault="00EB0E5D" w:rsidP="00B56BBB">
      <w:pPr>
        <w:rPr>
          <w:rFonts w:cs="Arial"/>
          <w:szCs w:val="20"/>
        </w:rPr>
      </w:pPr>
      <w:r>
        <w:rPr>
          <w:rFonts w:cs="Arial"/>
          <w:noProof/>
          <w:szCs w:val="20"/>
        </w:rPr>
        <mc:AlternateContent>
          <mc:Choice Requires="wpg">
            <w:drawing>
              <wp:anchor distT="0" distB="0" distL="114300" distR="114300" simplePos="0" relativeHeight="251957248" behindDoc="0" locked="0" layoutInCell="1" allowOverlap="1" wp14:anchorId="413EEEF0" wp14:editId="768D2FEF">
                <wp:simplePos x="0" y="0"/>
                <wp:positionH relativeFrom="column">
                  <wp:posOffset>259715</wp:posOffset>
                </wp:positionH>
                <wp:positionV relativeFrom="paragraph">
                  <wp:posOffset>57150</wp:posOffset>
                </wp:positionV>
                <wp:extent cx="2021205" cy="934085"/>
                <wp:effectExtent l="0" t="0" r="10795" b="31115"/>
                <wp:wrapNone/>
                <wp:docPr id="675" name="Group 675"/>
                <wp:cNvGraphicFramePr/>
                <a:graphic xmlns:a="http://schemas.openxmlformats.org/drawingml/2006/main">
                  <a:graphicData uri="http://schemas.microsoft.com/office/word/2010/wordprocessingGroup">
                    <wpg:wgp>
                      <wpg:cNvGrpSpPr/>
                      <wpg:grpSpPr>
                        <a:xfrm>
                          <a:off x="0" y="0"/>
                          <a:ext cx="2021205" cy="934085"/>
                          <a:chOff x="0" y="0"/>
                          <a:chExt cx="2021205" cy="934085"/>
                        </a:xfrm>
                      </wpg:grpSpPr>
                      <wpg:grpSp>
                        <wpg:cNvPr id="612" name="Group 612"/>
                        <wpg:cNvGrpSpPr/>
                        <wpg:grpSpPr>
                          <a:xfrm>
                            <a:off x="217805" y="43815"/>
                            <a:ext cx="1803400" cy="890270"/>
                            <a:chOff x="0" y="0"/>
                            <a:chExt cx="1803400" cy="890270"/>
                          </a:xfrm>
                        </wpg:grpSpPr>
                        <wpg:grpSp>
                          <wpg:cNvPr id="575" name="Group 575"/>
                          <wpg:cNvGrpSpPr/>
                          <wpg:grpSpPr>
                            <a:xfrm>
                              <a:off x="643255" y="278765"/>
                              <a:ext cx="497205" cy="344170"/>
                              <a:chOff x="0" y="0"/>
                              <a:chExt cx="497205" cy="344170"/>
                            </a:xfrm>
                          </wpg:grpSpPr>
                          <wps:wsp>
                            <wps:cNvPr id="576" name="Delay 576"/>
                            <wps:cNvSpPr/>
                            <wps:spPr>
                              <a:xfrm>
                                <a:off x="162560" y="0"/>
                                <a:ext cx="334645" cy="344170"/>
                              </a:xfrm>
                              <a:prstGeom prst="flowChartDelay">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Straight Connector 577"/>
                            <wps:cNvCnPr/>
                            <wps:spPr>
                              <a:xfrm flipH="1" flipV="1">
                                <a:off x="0" y="11303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78" name="Straight Connector 578"/>
                            <wps:cNvCnPr/>
                            <wps:spPr>
                              <a:xfrm flipH="1" flipV="1">
                                <a:off x="0" y="25590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83" name="Group 583"/>
                          <wpg:cNvGrpSpPr/>
                          <wpg:grpSpPr>
                            <a:xfrm>
                              <a:off x="8890" y="517525"/>
                              <a:ext cx="643890" cy="372745"/>
                              <a:chOff x="0" y="0"/>
                              <a:chExt cx="782320" cy="373129"/>
                            </a:xfrm>
                          </wpg:grpSpPr>
                          <wps:wsp>
                            <wps:cNvPr id="584" name="Straight Connector 584"/>
                            <wps:cNvCnPr/>
                            <wps:spPr>
                              <a:xfrm flipH="1" flipV="1">
                                <a:off x="622935" y="19431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585" name="Group 585"/>
                            <wpg:cNvGrpSpPr/>
                            <wpg:grpSpPr>
                              <a:xfrm>
                                <a:off x="0" y="0"/>
                                <a:ext cx="622935" cy="373129"/>
                                <a:chOff x="0" y="0"/>
                                <a:chExt cx="622935" cy="373129"/>
                              </a:xfrm>
                            </wpg:grpSpPr>
                            <wpg:grpSp>
                              <wpg:cNvPr id="586" name="Group 586"/>
                              <wpg:cNvGrpSpPr/>
                              <wpg:grpSpPr>
                                <a:xfrm>
                                  <a:off x="134620" y="0"/>
                                  <a:ext cx="488315" cy="373129"/>
                                  <a:chOff x="0" y="0"/>
                                  <a:chExt cx="488315" cy="373129"/>
                                </a:xfrm>
                              </wpg:grpSpPr>
                              <wps:wsp>
                                <wps:cNvPr id="587" name="Freeform 587"/>
                                <wps:cNvSpPr/>
                                <wps:spPr>
                                  <a:xfrm>
                                    <a:off x="0" y="0"/>
                                    <a:ext cx="45719" cy="373129"/>
                                  </a:xfrm>
                                  <a:custGeom>
                                    <a:avLst/>
                                    <a:gdLst>
                                      <a:gd name="connsiteX0" fmla="*/ 0 w 90623"/>
                                      <a:gd name="connsiteY0" fmla="*/ 0 h 334978"/>
                                      <a:gd name="connsiteX1" fmla="*/ 90535 w 90623"/>
                                      <a:gd name="connsiteY1" fmla="*/ 162962 h 334978"/>
                                      <a:gd name="connsiteX2" fmla="*/ 18107 w 90623"/>
                                      <a:gd name="connsiteY2" fmla="*/ 334978 h 334978"/>
                                    </a:gdLst>
                                    <a:ahLst/>
                                    <a:cxnLst>
                                      <a:cxn ang="0">
                                        <a:pos x="connsiteX0" y="connsiteY0"/>
                                      </a:cxn>
                                      <a:cxn ang="0">
                                        <a:pos x="connsiteX1" y="connsiteY1"/>
                                      </a:cxn>
                                      <a:cxn ang="0">
                                        <a:pos x="connsiteX2" y="connsiteY2"/>
                                      </a:cxn>
                                    </a:cxnLst>
                                    <a:rect l="l" t="t" r="r" b="b"/>
                                    <a:pathLst>
                                      <a:path w="90623" h="334978">
                                        <a:moveTo>
                                          <a:pt x="0" y="0"/>
                                        </a:moveTo>
                                        <a:cubicBezTo>
                                          <a:pt x="43758" y="53566"/>
                                          <a:pt x="87517" y="107132"/>
                                          <a:pt x="90535" y="162962"/>
                                        </a:cubicBezTo>
                                        <a:cubicBezTo>
                                          <a:pt x="93553" y="218792"/>
                                          <a:pt x="18107" y="334978"/>
                                          <a:pt x="18107" y="334978"/>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8" name="Group 588"/>
                                <wpg:cNvGrpSpPr/>
                                <wpg:grpSpPr>
                                  <a:xfrm>
                                    <a:off x="10160" y="10160"/>
                                    <a:ext cx="478155" cy="353695"/>
                                    <a:chOff x="0" y="0"/>
                                    <a:chExt cx="478155" cy="353695"/>
                                  </a:xfrm>
                                </wpg:grpSpPr>
                                <wps:wsp>
                                  <wps:cNvPr id="589" name="Freeform 589"/>
                                  <wps:cNvSpPr/>
                                  <wps:spPr>
                                    <a:xfrm>
                                      <a:off x="0" y="0"/>
                                      <a:ext cx="470535" cy="180340"/>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Freeform 590"/>
                                  <wps:cNvSpPr/>
                                  <wps:spPr>
                                    <a:xfrm flipV="1">
                                      <a:off x="7620" y="172720"/>
                                      <a:ext cx="470535" cy="180975"/>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91" name="Straight Connector 591"/>
                              <wps:cNvCnPr/>
                              <wps:spPr>
                                <a:xfrm flipH="1" flipV="1">
                                  <a:off x="0" y="11430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92" name="Straight Connector 592"/>
                              <wps:cNvCnPr/>
                              <wps:spPr>
                                <a:xfrm flipH="1" flipV="1">
                                  <a:off x="0" y="25717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cNvPr id="593" name="Group 593"/>
                          <wpg:cNvGrpSpPr/>
                          <wpg:grpSpPr>
                            <a:xfrm>
                              <a:off x="0" y="0"/>
                              <a:ext cx="643890" cy="372745"/>
                              <a:chOff x="0" y="0"/>
                              <a:chExt cx="782320" cy="373129"/>
                            </a:xfrm>
                          </wpg:grpSpPr>
                          <wps:wsp>
                            <wps:cNvPr id="594" name="Straight Connector 594"/>
                            <wps:cNvCnPr/>
                            <wps:spPr>
                              <a:xfrm flipH="1" flipV="1">
                                <a:off x="622935" y="19431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595" name="Group 595"/>
                            <wpg:cNvGrpSpPr/>
                            <wpg:grpSpPr>
                              <a:xfrm>
                                <a:off x="0" y="0"/>
                                <a:ext cx="622935" cy="373129"/>
                                <a:chOff x="0" y="0"/>
                                <a:chExt cx="622935" cy="373129"/>
                              </a:xfrm>
                            </wpg:grpSpPr>
                            <wpg:grpSp>
                              <wpg:cNvPr id="596" name="Group 596"/>
                              <wpg:cNvGrpSpPr/>
                              <wpg:grpSpPr>
                                <a:xfrm>
                                  <a:off x="134620" y="0"/>
                                  <a:ext cx="488315" cy="373129"/>
                                  <a:chOff x="0" y="0"/>
                                  <a:chExt cx="488315" cy="373129"/>
                                </a:xfrm>
                              </wpg:grpSpPr>
                              <wps:wsp>
                                <wps:cNvPr id="597" name="Freeform 597"/>
                                <wps:cNvSpPr/>
                                <wps:spPr>
                                  <a:xfrm>
                                    <a:off x="0" y="0"/>
                                    <a:ext cx="45719" cy="373129"/>
                                  </a:xfrm>
                                  <a:custGeom>
                                    <a:avLst/>
                                    <a:gdLst>
                                      <a:gd name="connsiteX0" fmla="*/ 0 w 90623"/>
                                      <a:gd name="connsiteY0" fmla="*/ 0 h 334978"/>
                                      <a:gd name="connsiteX1" fmla="*/ 90535 w 90623"/>
                                      <a:gd name="connsiteY1" fmla="*/ 162962 h 334978"/>
                                      <a:gd name="connsiteX2" fmla="*/ 18107 w 90623"/>
                                      <a:gd name="connsiteY2" fmla="*/ 334978 h 334978"/>
                                    </a:gdLst>
                                    <a:ahLst/>
                                    <a:cxnLst>
                                      <a:cxn ang="0">
                                        <a:pos x="connsiteX0" y="connsiteY0"/>
                                      </a:cxn>
                                      <a:cxn ang="0">
                                        <a:pos x="connsiteX1" y="connsiteY1"/>
                                      </a:cxn>
                                      <a:cxn ang="0">
                                        <a:pos x="connsiteX2" y="connsiteY2"/>
                                      </a:cxn>
                                    </a:cxnLst>
                                    <a:rect l="l" t="t" r="r" b="b"/>
                                    <a:pathLst>
                                      <a:path w="90623" h="334978">
                                        <a:moveTo>
                                          <a:pt x="0" y="0"/>
                                        </a:moveTo>
                                        <a:cubicBezTo>
                                          <a:pt x="43758" y="53566"/>
                                          <a:pt x="87517" y="107132"/>
                                          <a:pt x="90535" y="162962"/>
                                        </a:cubicBezTo>
                                        <a:cubicBezTo>
                                          <a:pt x="93553" y="218792"/>
                                          <a:pt x="18107" y="334978"/>
                                          <a:pt x="18107" y="334978"/>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8" name="Group 598"/>
                                <wpg:cNvGrpSpPr/>
                                <wpg:grpSpPr>
                                  <a:xfrm>
                                    <a:off x="10160" y="10160"/>
                                    <a:ext cx="478155" cy="353695"/>
                                    <a:chOff x="0" y="0"/>
                                    <a:chExt cx="478155" cy="353695"/>
                                  </a:xfrm>
                                </wpg:grpSpPr>
                                <wps:wsp>
                                  <wps:cNvPr id="599" name="Freeform 599"/>
                                  <wps:cNvSpPr/>
                                  <wps:spPr>
                                    <a:xfrm>
                                      <a:off x="0" y="0"/>
                                      <a:ext cx="470535" cy="180340"/>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Freeform 600"/>
                                  <wps:cNvSpPr/>
                                  <wps:spPr>
                                    <a:xfrm flipV="1">
                                      <a:off x="7620" y="172720"/>
                                      <a:ext cx="470535" cy="180975"/>
                                    </a:xfrm>
                                    <a:custGeom>
                                      <a:avLst/>
                                      <a:gdLst>
                                        <a:gd name="connsiteX0" fmla="*/ 0 w 470780"/>
                                        <a:gd name="connsiteY0" fmla="*/ 0 h 181069"/>
                                        <a:gd name="connsiteX1" fmla="*/ 316871 w 470780"/>
                                        <a:gd name="connsiteY1" fmla="*/ 54321 h 181069"/>
                                        <a:gd name="connsiteX2" fmla="*/ 470780 w 470780"/>
                                        <a:gd name="connsiteY2" fmla="*/ 181069 h 181069"/>
                                      </a:gdLst>
                                      <a:ahLst/>
                                      <a:cxnLst>
                                        <a:cxn ang="0">
                                          <a:pos x="connsiteX0" y="connsiteY0"/>
                                        </a:cxn>
                                        <a:cxn ang="0">
                                          <a:pos x="connsiteX1" y="connsiteY1"/>
                                        </a:cxn>
                                        <a:cxn ang="0">
                                          <a:pos x="connsiteX2" y="connsiteY2"/>
                                        </a:cxn>
                                      </a:cxnLst>
                                      <a:rect l="l" t="t" r="r" b="b"/>
                                      <a:pathLst>
                                        <a:path w="470780" h="181069">
                                          <a:moveTo>
                                            <a:pt x="0" y="0"/>
                                          </a:moveTo>
                                          <a:cubicBezTo>
                                            <a:pt x="119204" y="12071"/>
                                            <a:pt x="238408" y="24143"/>
                                            <a:pt x="316871" y="54321"/>
                                          </a:cubicBezTo>
                                          <a:cubicBezTo>
                                            <a:pt x="395334" y="84499"/>
                                            <a:pt x="470780" y="181069"/>
                                            <a:pt x="470780" y="181069"/>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01" name="Straight Connector 601"/>
                              <wps:cNvCnPr/>
                              <wps:spPr>
                                <a:xfrm flipH="1" flipV="1">
                                  <a:off x="0" y="114300"/>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02" name="Straight Connector 602"/>
                              <wps:cNvCnPr/>
                              <wps:spPr>
                                <a:xfrm flipH="1" flipV="1">
                                  <a:off x="0" y="257175"/>
                                  <a:ext cx="15938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603" name="Straight Connector 603"/>
                          <wps:cNvCnPr/>
                          <wps:spPr>
                            <a:xfrm>
                              <a:off x="655955" y="180340"/>
                              <a:ext cx="0" cy="19939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04" name="Straight Connector 604"/>
                          <wps:cNvCnPr/>
                          <wps:spPr>
                            <a:xfrm>
                              <a:off x="654050" y="522605"/>
                              <a:ext cx="0" cy="19939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cNvPr id="605" name="Group 605"/>
                          <wpg:cNvGrpSpPr/>
                          <wpg:grpSpPr>
                            <a:xfrm>
                              <a:off x="1138555" y="299085"/>
                              <a:ext cx="664845" cy="344805"/>
                              <a:chOff x="0" y="0"/>
                              <a:chExt cx="864870" cy="411291"/>
                            </a:xfrm>
                          </wpg:grpSpPr>
                          <wps:wsp>
                            <wps:cNvPr id="606" name="Isosceles Triangle 606"/>
                            <wps:cNvSpPr/>
                            <wps:spPr>
                              <a:xfrm rot="5400000">
                                <a:off x="186055" y="31819"/>
                                <a:ext cx="411291" cy="347653"/>
                              </a:xfrm>
                              <a:prstGeom prst="triangl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Straight Connector 607"/>
                            <wps:cNvCnPr/>
                            <wps:spPr>
                              <a:xfrm flipH="1" flipV="1">
                                <a:off x="0" y="198824"/>
                                <a:ext cx="207451"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08" name="Straight Connector 608"/>
                            <wps:cNvCnPr/>
                            <wps:spPr>
                              <a:xfrm flipH="1" flipV="1">
                                <a:off x="657860" y="196919"/>
                                <a:ext cx="20701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09" name="Oval 609"/>
                            <wps:cNvSpPr/>
                            <wps:spPr>
                              <a:xfrm>
                                <a:off x="570865" y="153739"/>
                                <a:ext cx="91440" cy="91440"/>
                              </a:xfrm>
                              <a:prstGeom prst="ellipse">
                                <a:avLst/>
                              </a:prstGeom>
                              <a:noFill/>
                              <a:ln w="2540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3" name="Text Box 663"/>
                        <wps:cNvSpPr txBox="1"/>
                        <wps:spPr>
                          <a:xfrm>
                            <a:off x="0" y="0"/>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CDEA43" w14:textId="77777777" w:rsidR="00D40F63" w:rsidRPr="00D40F63" w:rsidRDefault="00D40F63" w:rsidP="00D40F63">
                              <w:pPr>
                                <w:rPr>
                                  <w:i/>
                                </w:rPr>
                              </w:pPr>
                              <w:r>
                                <w:rPr>
                                  <w:i/>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Text Box 666"/>
                        <wps:cNvSpPr txBox="1"/>
                        <wps:spPr>
                          <a:xfrm>
                            <a:off x="0" y="685165"/>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93E72B" w14:textId="77777777" w:rsidR="00D40F63" w:rsidRPr="00D40F63" w:rsidRDefault="00D40F63" w:rsidP="00D40F63">
                              <w:pPr>
                                <w:rPr>
                                  <w:i/>
                                </w:rPr>
                              </w:pPr>
                              <w:r>
                                <w:rPr>
                                  <w:i/>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 name="Text Box 667"/>
                        <wps:cNvSpPr txBox="1"/>
                        <wps:spPr>
                          <a:xfrm>
                            <a:off x="0" y="176530"/>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7E6ADA" w14:textId="77777777" w:rsidR="00D40F63" w:rsidRPr="00D40F63" w:rsidRDefault="00D40F63" w:rsidP="00D40F63">
                              <w:pPr>
                                <w:rPr>
                                  <w:i/>
                                </w:rPr>
                              </w:pPr>
                              <w:r>
                                <w:rPr>
                                  <w:i/>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Text Box 668"/>
                        <wps:cNvSpPr txBox="1"/>
                        <wps:spPr>
                          <a:xfrm>
                            <a:off x="0" y="535305"/>
                            <a:ext cx="289560" cy="234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1EFF34" w14:textId="77777777" w:rsidR="00EB0E5D" w:rsidRPr="00D40F63" w:rsidRDefault="00EB0E5D" w:rsidP="00EB0E5D">
                              <w:pPr>
                                <w:rPr>
                                  <w:i/>
                                </w:rPr>
                              </w:pPr>
                              <w:r>
                                <w:rPr>
                                  <w:i/>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5" o:spid="_x0000_s1249" style="position:absolute;margin-left:20.45pt;margin-top:4.5pt;width:159.15pt;height:73.55pt;z-index:251957248" coordsize="2021205,9340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">
                <v:group id="Group 612" o:spid="_x0000_s1250" style="position:absolute;left:217805;top:43815;width:1803400;height:890270" coordsize="1803400,8902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KfoIxAAAANwAAAAPAAAAZHJzL2Rvd25yZXYueG1sRI9Bi8IwFITvgv8hPMGb&#10;plUUqUYR2V32IIJ1YfH2aJ5tsXkpTbat/34jCB6HmfmG2ex6U4mWGldaVhBPIxDEmdUl5wp+Lp+T&#10;FQjnkTVWlknBgxzstsPBBhNtOz5Tm/pcBAi7BBUU3teJlC4ryKCb2po4eDfbGPRBNrnUDXYBbio5&#10;i6KlNFhyWCiwpkNB2T39Mwq+Ouz28/ijPd5vh8f1sjj9HmNSajzq92sQnnr/Dr/a31rBMp7B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RKfoIxAAAANwAAAAP&#10;AAAAAAAAAAAAAAAAAKkCAABkcnMvZG93bnJldi54bWxQSwUGAAAAAAQABAD6AAAAmgMAAAAA&#10;">
                  <v:group id="Group 575" o:spid="_x0000_s1251" style="position:absolute;left:643255;top:278765;width:497205;height:344170" coordsize="497205,344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OuagxQAAANwAAAAPAAAAZHJzL2Rvd25yZXYueG1sRI9Pa8JAFMTvBb/D8oTe&#10;6iaWVImuIqLiQQr+AfH2yD6TYPZtyK5J/PbdQqHHYWZ+w8yXvalES40rLSuIRxEI4szqknMFl/P2&#10;YwrCeWSNlWVS8CIHy8XgbY6pth0fqT35XAQIuxQVFN7XqZQuK8igG9maOHh32xj0QTa51A12AW4q&#10;OY6iL2mw5LBQYE3rgrLH6WkU7DrsVp/xpj087uvX7Zx8Xw8xKfU+7FczEJ56/x/+a++1gmS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DrmoMUAAADcAAAA&#10;DwAAAAAAAAAAAAAAAACpAgAAZHJzL2Rvd25yZXYueG1sUEsFBgAAAAAEAAQA+gAAAJsDAAAAAA==&#10;">
                    <v:shape id="Delay 576" o:spid="_x0000_s1252" type="#_x0000_t135" style="position:absolute;left:162560;width:334645;height:3441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JU7MwwAA&#10;ANwAAAAPAAAAZHJzL2Rvd25yZXYueG1sRI/RasJAFETfC/7DcoW+1Y0FtcSsEgOKCD409QMu2WsS&#10;kr0bs1uT/r0rCH0cZuYMk2xH04o79a62rGA+i0AQF1bXXCq4/Ow/vkA4j6yxtUwK/sjBdjN5SzDW&#10;duBvuue+FAHCLkYFlfddLKUrKjLoZrYjDt7V9gZ9kH0pdY9DgJtWfkbRUhqsOSxU2FFWUdHkv0bB&#10;rqCVyQ/57axPjc9OlO7L46DU+3RM1yA8jf4//GoftYLFagnPM+EIyM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JU7MwwAAANwAAAAPAAAAAAAAAAAAAAAAAJcCAABkcnMvZG93&#10;bnJldi54bWxQSwUGAAAAAAQABAD1AAAAhwMAAAAA&#10;" filled="f" strokecolor="black [3213]" strokeweight="2pt"/>
                    <v:line id="Straight Connector 577" o:spid="_x0000_s1253" style="position:absolute;flip:x y;visibility:visible;mso-wrap-style:square" from="0,113030" to="159385,1130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pPeMQAAADcAAAADwAAAGRycy9kb3ducmV2LnhtbESPQWsCMRSE7wX/Q3hCbzVr0SqrUUSq&#10;2EMPtf6AR/LcXd28LJuY3f57UxA8DjPzDbNc97YWkVpfOVYwHmUgiLUzFRcKTr+7tzkIH5AN1o5J&#10;wR95WK8GL0vMjev4h+IxFCJB2OeooAyhyaX0uiSLfuQa4uSdXWsxJNkW0rTYJbit5XuWfUiLFaeF&#10;EhvalqSvx5tVMN9/HvZ6EvDrHC/+e7yLGruo1Ouw3yxABOrDM/xoH4yC6WwG/2fSEZC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Wk94xAAAANwAAAAPAAAAAAAAAAAA&#10;AAAAAKECAABkcnMvZG93bnJldi54bWxQSwUGAAAAAAQABAD5AAAAkgMAAAAA&#10;" strokecolor="black [3213]" strokeweight="2pt"/>
                    <v:line id="Straight Connector 578" o:spid="_x0000_s1254" style="position:absolute;flip:x y;visibility:visible;mso-wrap-style:square" from="0,255905" to="159385,255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XbCsEAAADcAAAADwAAAGRycy9kb3ducmV2LnhtbERPS27CMBDdV+IO1lRiVxwqKCjFIFQB&#10;oosuCBxgZA9J2ngcxcYJt8cLpC6f3n+1GWwjInW+dqxgOslAEGtnai4VXM77tyUIH5ANNo5JwZ08&#10;bNajlxXmxvV8oliEUqQQ9jkqqEJocym9rsiin7iWOHFX11kMCXalNB32Kdw28j3LPqTFmlNDhS19&#10;VaT/iptVsDzsjgc9C/h9jb/+Z7qPGvuo1Ph12H6CCDSEf/HTfTQK5ou0Np1JR0Cu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YxdsKwQAAANwAAAAPAAAAAAAAAAAAAAAA&#10;AKECAABkcnMvZG93bnJldi54bWxQSwUGAAAAAAQABAD5AAAAjwMAAAAA&#10;" strokecolor="black [3213]" strokeweight="2pt"/>
                  </v:group>
                  <v:group id="Group 583" o:spid="_x0000_s1255" style="position:absolute;left:8890;top:517525;width:643890;height:372745" coordsize="782320,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SqtoxAAAANwAAAAPAAAAZHJzL2Rvd25yZXYueG1sRI9Bi8IwFITvgv8hPMGb&#10;plVcpBpFRGUPsrB1YfH2aJ5tsXkpTWzrv98sCB6HmfmGWW97U4mWGldaVhBPIxDEmdUl5wp+LsfJ&#10;EoTzyBory6TgSQ62m+FgjYm2HX9Tm/pcBAi7BBUU3teJlC4ryKCb2po4eDfbGPRBNrnUDXYBbio5&#10;i6IPabDksFBgTfuCsnv6MApOHXa7eXxoz/fb/nm9LL5+zzEpNR71uxUIT71/h1/tT61gsZz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NSqtoxAAAANwAAAAP&#10;AAAAAAAAAAAAAAAAAKkCAABkcnMvZG93bnJldi54bWxQSwUGAAAAAAQABAD6AAAAmgMAAAAA&#10;">
                    <v:line id="Straight Connector 584" o:spid="_x0000_s1256" style="position:absolute;flip:x y;visibility:visible;mso-wrap-style:square" from="622935,194310" to="782320,194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F2hKMMAAADcAAAADwAAAGRycy9kb3ducmV2LnhtbESPQWsCMRSE74L/IbxCb5pVbFlWoxRR&#10;sQcPVX/AI3nubrt5WTZpdvvvG0HwOMzMN8xqM9hGROp87VjBbJqBINbO1FwquF72kxyED8gGG8ek&#10;4I88bNbj0QoL43r+ongOpUgQ9gUqqEJoCym9rsiin7qWOHk311kMSXalNB32CW4bOc+yd2mx5rRQ&#10;YUvbivTP+dcqyA+740EvAn7e4rc/zfZRYx+Ven0ZPpYgAg3hGX60j0bBW76A+5l0BOT6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xdoSjDAAAA3AAAAA8AAAAAAAAAAAAA&#10;AAAAoQIAAGRycy9kb3ducmV2LnhtbFBLBQYAAAAABAAEAPkAAACRAwAAAAA=&#10;" strokecolor="black [3213]" strokeweight="2pt"/>
                    <v:group id="Group 585" o:spid="_x0000_s1257" style="position:absolute;width:622935;height:373129" coordsize="62293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t75aHxAAAANwAAAAP&#10;AAAAAAAAAAAAAAAAAKkCAABkcnMvZG93bnJldi54bWxQSwUGAAAAAAQABAD6AAAAmgMAAAAA&#10;">
                      <v:group id="Group 586" o:spid="_x0000_s1258" style="position:absolute;left:134620;width:488315;height:373129" coordsize="48831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PQjwxgAAANwAAAAPAAAAZHJzL2Rvd25yZXYueG1sRI9Ba4NAFITvgf6H5RV6&#10;S1ZbFLHZhBDa0kMoRAOht4f7ohL3rbhbNf++WyjkOMzMN8x6O5tOjDS41rKCeBWBIK6sbrlWcCrf&#10;lxkI55E1dpZJwY0cbDcPizXm2k58pLHwtQgQdjkqaLzvcyld1ZBBt7I9cfAudjDogxxqqQecAtx0&#10;8jmKUmmw5bDQYE/7hqpr8WMUfEw47V7it/Fwvexv32XydT7EpNTT47x7BeFp9vfwf/tTK0iyFP7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09CPDGAAAA3AAA&#10;AA8AAAAAAAAAAAAAAAAAqQIAAGRycy9kb3ducmV2LnhtbFBLBQYAAAAABAAEAPoAAACcAwAAAAA=&#10;">
                        <v:shape id="Freeform 587" o:spid="_x0000_s1259" style="position:absolute;width:45719;height:373129;visibility:visible;mso-wrap-style:square;v-text-anchor:middle" coordsize="90623,3349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53owwAA&#10;ANwAAAAPAAAAZHJzL2Rvd25yZXYueG1sRI9Bi8IwFITvC/6H8ARvmrrgKtUoIlZ6W3QX8fhonm21&#10;eSlNtlZ/vRGEPQ4z8w2zWHWmEi01rrSsYDyKQBBnVpecK/j9SYYzEM4ja6wsk4I7OVgtex8LjLW9&#10;8Z7ag89FgLCLUUHhfR1L6bKCDLqRrYmDd7aNQR9kk0vd4C3ATSU/o+hLGiw5LBRY06ag7Hr4MwpO&#10;3/qYpiaqH9tkcmllskur3Cg16HfrOQhPnf8Pv9upVjCZTeF1JhwBuX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Q53owwAAANwAAAAPAAAAAAAAAAAAAAAAAJcCAABkcnMvZG93&#10;bnJldi54bWxQSwUGAAAAAAQABAD1AAAAhwMAAAAA&#10;" path="m0,0c43758,53566,87517,107132,90535,162962,93553,218792,18107,334978,18107,334978e" filled="f" strokecolor="black [3213]" strokeweight="2pt">
                          <v:path arrowok="t" o:connecttype="custom" o:connectlocs="0,0;45675,181522;9135,373129" o:connectangles="0,0,0"/>
                        </v:shape>
                        <v:group id="Group 588" o:spid="_x0000_s1260" style="position:absolute;left:10160;top:10160;width:478155;height:353695" coordsize="478155,353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45GcIAAADcAAAADwAA&#10;AAAAAAAAAAAAAACpAgAAZHJzL2Rvd25yZXYueG1sUEsFBgAAAAAEAAQA+gAAAJgDAAAAAA==&#10;">
                          <v:shape id="Freeform 589" o:spid="_x0000_s1261" style="position:absolute;width:470535;height:180340;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SMFxgAA&#10;ANwAAAAPAAAAZHJzL2Rvd25yZXYueG1sRI9BawIxFITvQv9DeEIvUrNKlXU1ii20VBSk2oLHx+a5&#10;u3Tzkm6ibv99Iwgeh5n5hpktWlOLMzW+sqxg0E9AEOdWV1wo+Nq/PaUgfEDWWFsmBX/kYTF/6Mww&#10;0/bCn3TehUJECPsMFZQhuExKn5dk0PetI47e0TYGQ5RNIXWDlwg3tRwmyVgarDgulOjotaT8Z3cy&#10;Cg4v6+HmORxPvrdym+/tOzp7+FXqsdsupyACteEevrU/tIJROoHrmXgE5P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qSMFxgAAANwAAAAPAAAAAAAAAAAAAAAAAJcCAABkcnMv&#10;ZG93bnJldi54bWxQSwUGAAAAAAQABAD1AAAAigMAAAAA&#10;" path="m0,0c119204,12071,238408,24143,316871,54321,395334,84499,470780,181069,470780,181069e" filled="f" strokecolor="black [3213]" strokeweight="2pt">
                            <v:path arrowok="t" o:connecttype="custom" o:connectlocs="0,0;316706,54102;470535,180340" o:connectangles="0,0,0"/>
                          </v:shape>
                          <v:shape id="Freeform 590" o:spid="_x0000_s1262" style="position:absolute;left:7620;top:172720;width:470535;height:180975;flip:y;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SiDwgAA&#10;ANwAAAAPAAAAZHJzL2Rvd25yZXYueG1sRE9Ni8IwEL0L/ocwwt7WVGHXtRpFBXFBEFZFPA7N2Fab&#10;SW3SWv+9OSx4fLzv6bw1hWiocrllBYN+BII4sTrnVMHxsP78AeE8ssbCMil4koP5rNuZYqztg/+o&#10;2ftUhBB2MSrIvC9jKV2SkUHXtyVx4C62MugDrFKpK3yEcFPIYRR9S4M5h4YMS1pllNz2tVFwc1t3&#10;HzXLTX3anev6RNfNZXtQ6qPXLiYgPLX+Lf53/2oFX+MwP5wJR0DO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xKIPCAAAA3AAAAA8AAAAAAAAAAAAAAAAAlwIAAGRycy9kb3du&#10;cmV2LnhtbFBLBQYAAAAABAAEAPUAAACGAwAAAAA=&#10;" path="m0,0c119204,12071,238408,24143,316871,54321,395334,84499,470780,181069,470780,181069e" filled="f" strokecolor="black [3213]" strokeweight="2pt">
                            <v:path arrowok="t" o:connecttype="custom" o:connectlocs="0,0;316706,54293;470535,180975" o:connectangles="0,0,0"/>
                          </v:shape>
                        </v:group>
                      </v:group>
                      <v:line id="Straight Connector 591" o:spid="_x0000_s1263" style="position:absolute;flip:x y;visibility:visible;mso-wrap-style:square" from="0,114300" to="159385,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OUbcQAAADcAAAADwAAAGRycy9kb3ducmV2LnhtbESPzW7CMBCE75V4B2uReitOKqhoikEI&#10;FUQPPfDzACt7SdLG6yg2Tvr2uBISx9HMfKNZrAbbiEidrx0ryCcZCGLtTM2lgvNp+zIH4QOywcYx&#10;KfgjD6vl6GmBhXE9HygeQykShH2BCqoQ2kJKryuy6CeuJU7exXUWQ5JdKU2HfYLbRr5m2Zu0WHNa&#10;qLClTUX693i1Cua7z/1OTwN+XeKP/863UWMflXoeD+sPEIGG8Ajf23ujYPaew/+ZdAT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585RtxAAAANwAAAAPAAAAAAAAAAAA&#10;AAAAAKECAABkcnMvZG93bnJldi54bWxQSwUGAAAAAAQABAD5AAAAkgMAAAAA&#10;" strokecolor="black [3213]" strokeweight="2pt"/>
                      <v:line id="Straight Connector 592" o:spid="_x0000_s1264" style="position:absolute;flip:x y;visibility:visible;mso-wrap-style:square" from="0,257175" to="159385,257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EKGsQAAADcAAAADwAAAGRycy9kb3ducmV2LnhtbESPzW7CMBCE70i8g7WVegMHRBGkGIQQ&#10;IHrgwM8DrOwlSRuvo9g46dvXlSr1OJqZbzSrTW9rEan1lWMFk3EGglg7U3Gh4H47jBYgfEA2WDsm&#10;Bd/kYbMeDlaYG9fxheI1FCJB2OeooAyhyaX0uiSLfuwa4uQ9XGsxJNkW0rTYJbit5TTL5tJixWmh&#10;xIZ2Jemv69MqWBz3p6OeBfx4xE9/nhyixi4q9frSb99BBOrDf/ivfTIK3pZT+D2TjoB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IQoaxAAAANwAAAAPAAAAAAAAAAAA&#10;AAAAAKECAABkcnMvZG93bnJldi54bWxQSwUGAAAAAAQABAD5AAAAkgMAAAAA&#10;" strokecolor="black [3213]" strokeweight="2pt"/>
                    </v:group>
                  </v:group>
                  <v:group id="Group 593" o:spid="_x0000_s1265" style="position:absolute;width:643890;height:372745" coordsize="782320,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kz21xgAAANwAAAAPAAAAZHJzL2Rvd25yZXYueG1sRI9Ba8JAFITvBf/D8gre&#10;mk2UlJpmFZEqHkKhKpTeHtlnEsy+DdltEv99t1DocZiZb5h8M5lWDNS7xrKCJIpBEJdWN1wpuJz3&#10;Ty8gnEfW2FomBXdysFnPHnLMtB35g4aTr0SAsMtQQe19l0npypoMush2xMG72t6gD7KvpO5xDHDT&#10;ykUcP0uDDYeFGjva1VTeTt9GwWHEcbtM3obidt3dv87p+2eRkFLzx2n7CsLT5P/Df+2jVpCul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iTPbXGAAAA3AAA&#10;AA8AAAAAAAAAAAAAAAAAqQIAAGRycy9kb3ducmV2LnhtbFBLBQYAAAAABAAEAPoAAACcAwAAAAA=&#10;">
                    <v:line id="Straight Connector 594" o:spid="_x0000_s1266" style="position:absolute;flip:x y;visibility:visible;mso-wrap-style:square" from="622935,194310" to="782320,1943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Q39cQAAADcAAAADwAAAGRycy9kb3ducmV2LnhtbESPzW7CMBCE70i8g7WVuIEDoghSDEKo&#10;IHrgwM8DrOwlSRuvo9h1wtvXlSr1OJqZbzTrbW9rEan1lWMF00kGglg7U3Gh4H47jJcgfEA2WDsm&#10;BU/ysN0MB2vMjev4QvEaCpEg7HNUUIbQ5FJ6XZJFP3ENcfIerrUYkmwLaVrsEtzWcpZlC2mx4rRQ&#10;YkP7kvTX9dsqWB7fT0c9D/jxiJ/+PD1EjV1UavTS795ABOrDf/ivfTIKXldz+D2Tjo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hDf1xAAAANwAAAAPAAAAAAAAAAAA&#10;AAAAAKECAABkcnMvZG93bnJldi54bWxQSwUGAAAAAAQABAD5AAAAkgMAAAAA&#10;" strokecolor="black [3213]" strokeweight="2pt"/>
                    <v:group id="Group 595" o:spid="_x0000_s1267" style="position:absolute;width:622935;height:373129" coordsize="62293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NgBaxQAAANwAAAAPAAAAZHJzL2Rvd25yZXYueG1sRI9Pa8JAFMTvBb/D8oTe&#10;6iaWFI2uIqLiQQr+AfH2yD6TYPZtyK5J/PbdQqHHYWZ+w8yXvalES40rLSuIRxEI4szqknMFl/P2&#10;YwLCeWSNlWVS8CIHy8XgbY6pth0fqT35XAQIuxQVFN7XqZQuK8igG9maOHh32xj0QTa51A12AW4q&#10;OY6iL2mw5LBQYE3rgrLH6WkU7DrsVp/xpj087uvX7Zx8Xw8xKfU+7FczEJ56/x/+a++1gmSa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AWsUAAADcAAAA&#10;DwAAAAAAAAAAAAAAAACpAgAAZHJzL2Rvd25yZXYueG1sUEsFBgAAAAAEAAQA+gAAAJsDAAAAAA==&#10;">
                      <v:group id="Group 596" o:spid="_x0000_s1268" style="position:absolute;left:134620;width:488315;height:373129" coordsize="488315,3731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5J4txQAAANwAAAAPAAAAZHJzL2Rvd25yZXYueG1sRI9Bi8IwFITvwv6H8IS9&#10;adpdFLcaRcRdPIigLoi3R/Nsi81LaWJb/70RBI/DzHzDzBadKUVDtSssK4iHEQji1OqCMwX/x9/B&#10;BITzyBpLy6TgTg4W84/eDBNtW95Tc/CZCBB2CSrIva8SKV2ak0E3tBVx8C62NuiDrDOpa2wD3JTy&#10;K4rG0mDBYSHHilY5pdfDzSj4a7FdfsfrZnu9rO7n42h32sak1Ge/W05BeOr8O/xqb7SC0c8Y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OSeLcUAAADcAAAA&#10;DwAAAAAAAAAAAAAAAACpAgAAZHJzL2Rvd25yZXYueG1sUEsFBgAAAAAEAAQA+gAAAJsDAAAAAA==&#10;">
                        <v:shape id="Freeform 597" o:spid="_x0000_s1269" style="position:absolute;width:45719;height:373129;visibility:visible;mso-wrap-style:square;v-text-anchor:middle" coordsize="90623,3349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mgs1xAAA&#10;ANwAAAAPAAAAZHJzL2Rvd25yZXYueG1sRI9Ba8JAFITvBf/D8gRvdaNg1egqIkZyK7UiHh/ZZxLN&#10;vg3ZNcb++m5B6HGYmW+Y5bozlWipcaVlBaNhBII4s7rkXMHxO3mfgXAeWWNlmRQ8ycF61XtbYqzt&#10;g7+oPfhcBAi7GBUU3texlC4ryKAb2po4eBfbGPRBNrnUDT4C3FRyHEUf0mDJYaHAmrYFZbfD3Sg4&#10;f+pTmpqo/tklk2srk31a5UapQb/bLEB46vx/+NVOtYLJfAp/Z8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ZoLNcQAAADcAAAADwAAAAAAAAAAAAAAAACXAgAAZHJzL2Rv&#10;d25yZXYueG1sUEsFBgAAAAAEAAQA9QAAAIgDAAAAAA==&#10;" path="m0,0c43758,53566,87517,107132,90535,162962,93553,218792,18107,334978,18107,334978e" filled="f" strokecolor="black [3213]" strokeweight="2pt">
                          <v:path arrowok="t" o:connecttype="custom" o:connectlocs="0,0;45675,181522;9135,373129" o:connectangles="0,0,0"/>
                        </v:shape>
                        <v:group id="Group 598" o:spid="_x0000_s1270" style="position:absolute;left:10160;top:10160;width:478155;height:353695" coordsize="478155,3536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N6/EwwAAANwAAAAPAAAAZHJzL2Rvd25yZXYueG1sRE9Na8JAEL0X/A/LCL3V&#10;TRRLjW5CkFp6kEJVEG9DdkxCsrMhu03iv+8eCj0+3vcum0wrBupdbVlBvIhAEBdW11wquJwPL28g&#10;nEfW2FomBQ9ykKWzpx0m2o78TcPJlyKEsEtQQeV9l0jpiooMuoXtiAN3t71BH2BfSt3jGMJNK5dR&#10;9CoN1hwaKuxoX1HRnH6Mgo8Rx3wVvw/H5r5/3M7rr+sxJqWe51O+BeFp8v/iP/enVrDehL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Y3r8TDAAAA3AAAAA8A&#10;AAAAAAAAAAAAAAAAqQIAAGRycy9kb3ducmV2LnhtbFBLBQYAAAAABAAEAPoAAACZAwAAAAA=&#10;">
                          <v:shape id="Freeform 599" o:spid="_x0000_s1271" style="position:absolute;width:470535;height:180340;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cLXYxgAA&#10;ANwAAAAPAAAAZHJzL2Rvd25yZXYueG1sRI9BawIxFITvQv9DeEIvolmlSl2NYgstFQXp2oLHx+a5&#10;u3Tzkm6ibv99Iwgeh5n5hpkvW1OLMzW+sqxgOEhAEOdWV1wo+Nq/9Z9B+ICssbZMCv7Iw3Lx0Jlj&#10;qu2FP+mchUJECPsUFZQhuFRKn5dk0A+sI47e0TYGQ5RNIXWDlwg3tRwlyUQarDgulOjotaT8JzsZ&#10;BYeXzWj7FI4n31u77ffuHZ09/Cr12G1XMxCB2nAP39ofWsF4OoXrmXgE5OI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WcLXYxgAAANwAAAAPAAAAAAAAAAAAAAAAAJcCAABkcnMv&#10;ZG93bnJldi54bWxQSwUGAAAAAAQABAD1AAAAigMAAAAA&#10;" path="m0,0c119204,12071,238408,24143,316871,54321,395334,84499,470780,181069,470780,181069e" filled="f" strokecolor="black [3213]" strokeweight="2pt">
                            <v:path arrowok="t" o:connecttype="custom" o:connectlocs="0,0;316706,54102;470535,180340" o:connectangles="0,0,0"/>
                          </v:shape>
                          <v:shape id="Freeform 600" o:spid="_x0000_s1272" style="position:absolute;left:7620;top:172720;width:470535;height:180975;flip:y;visibility:visible;mso-wrap-style:square;v-text-anchor:middle" coordsize="470780,181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ntx4wQAA&#10;ANwAAAAPAAAAZHJzL2Rvd25yZXYueG1sRE/LisIwFN0P+A/hCu7GVBfOUE1FBVEQhFERl5fm9qHN&#10;TW3SWv9+shiY5eG8F8veVKKjxpWWFUzGEQji1OqScwWX8/bzG4TzyBory6TgTQ6WyeBjgbG2L/6h&#10;7uRzEULYxaig8L6OpXRpQQbd2NbEgctsY9AH2ORSN/gK4aaS0yiaSYMlh4YCa9oUlD5OrVHwcAf3&#10;/OrWu/Z6vLXtle677HBWajTsV3MQnnr/L/5z77WCWRTmhzPhCMjk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57ceMEAAADcAAAADwAAAAAAAAAAAAAAAACXAgAAZHJzL2Rvd25y&#10;ZXYueG1sUEsFBgAAAAAEAAQA9QAAAIUDAAAAAA==&#10;" path="m0,0c119204,12071,238408,24143,316871,54321,395334,84499,470780,181069,470780,181069e" filled="f" strokecolor="black [3213]" strokeweight="2pt">
                            <v:path arrowok="t" o:connecttype="custom" o:connectlocs="0,0;316706,54293;470535,180975" o:connectangles="0,0,0"/>
                          </v:shape>
                        </v:group>
                      </v:group>
                      <v:line id="Straight Connector 601" o:spid="_x0000_s1273" style="position:absolute;flip:x y;visibility:visible;mso-wrap-style:square" from="0,114300" to="159385,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xglsMAAADcAAAADwAAAGRycy9kb3ducmV2LnhtbESPQYvCMBSE7wv+h/AEb2vaRUSqUURU&#10;3IOHVX/AI3m21ealNNm0++83C8Ieh5n5hlltBtuISJ2vHSvIpxkIYu1MzaWC2/XwvgDhA7LBxjEp&#10;+CEPm/XobYWFcT1/UbyEUiQI+wIVVCG0hZReV2TRT11LnLy76yyGJLtSmg77BLeN/MiyubRYc1qo&#10;sKVdRfp5+bYKFsf96ahnAT/v8eHP+SFq7KNSk/GwXYIINIT/8Kt9MgrmWQ5/Z9IRkO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rcYJbDAAAA3AAAAA8AAAAAAAAAAAAA&#10;AAAAoQIAAGRycy9kb3ducmV2LnhtbFBLBQYAAAAABAAEAPkAAACRAwAAAAA=&#10;" strokecolor="black [3213]" strokeweight="2pt"/>
                      <v:line id="Straight Connector 602" o:spid="_x0000_s1274" style="position:absolute;flip:x y;visibility:visible;mso-wrap-style:square" from="0,257175" to="159385,257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7+4cMAAADcAAAADwAAAGRycy9kb3ducmV2LnhtbESP3YrCMBSE7xd8h3AE79ZUEZFqFBEV&#10;92Iv/HmAQ3Jsq81JaWLaffvNwoKXw8x8w6w2va1FpNZXjhVMxhkIYu1MxYWC2/XwuQDhA7LB2jEp&#10;+CEPm/XgY4W5cR2fKV5CIRKEfY4KyhCaXEqvS7Lox64hTt7dtRZDkm0hTYtdgttaTrNsLi1WnBZK&#10;bGhXkn5eXlbB4rg/HfUs4Nc9Pvz35BA1dlGp0bDfLkEE6sM7/N8+GQXzbAp/Z9IRkO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oO/uHDAAAA3AAAAA8AAAAAAAAAAAAA&#10;AAAAoQIAAGRycy9kb3ducmV2LnhtbFBLBQYAAAAABAAEAPkAAACRAwAAAAA=&#10;" strokecolor="black [3213]" strokeweight="2pt"/>
                    </v:group>
                  </v:group>
                  <v:line id="Straight Connector 603" o:spid="_x0000_s1275" style="position:absolute;visibility:visible;mso-wrap-style:square" from="655955,180340" to="655955,3797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aOXMQAAADcAAAADwAAAGRycy9kb3ducmV2LnhtbESP0WrCQBRE3wv+w3KFvtWNlgaNriKi&#10;tCAVjH7AJXvNRrN3Q3Y16d+7hUIfh5k5wyxWva3Fg1pfOVYwHiUgiAunKy4VnE+7tykIH5A11o5J&#10;wQ95WC0HLwvMtOv4SI88lCJC2GeowITQZFL6wpBFP3INcfQurrUYomxLqVvsItzWcpIkqbRYcVww&#10;2NDGUHHL71bBLJyvZnv7nO7zj1N3SM13eb1opV6H/XoOIlAf/sN/7S+tIE3e4fdMPAJy+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Fo5cxAAAANwAAAAPAAAAAAAAAAAA&#10;AAAAAKECAABkcnMvZG93bnJldi54bWxQSwUGAAAAAAQABAD5AAAAkgMAAAAA&#10;" strokecolor="black [3213]" strokeweight="2pt"/>
                  <v:line id="Straight Connector 604" o:spid="_x0000_s1276" style="position:absolute;visibility:visible;mso-wrap-style:square" from="654050,522605" to="654050,7219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8WKMQAAADcAAAADwAAAGRycy9kb3ducmV2LnhtbESP0WrCQBRE3wv+w3KFvtWN0gaNriKi&#10;tCAVjH7AJXvNRrN3Q3Y16d+7hUIfh5k5wyxWva3Fg1pfOVYwHiUgiAunKy4VnE+7tykIH5A11o5J&#10;wQ95WC0HLwvMtOv4SI88lCJC2GeowITQZFL6wpBFP3INcfQurrUYomxLqVvsItzWcpIkqbRYcVww&#10;2NDGUHHL71bBLJyvZnv7nO7zj1N3SM13eb1opV6H/XoOIlAf/sN/7S+tIE3e4fdMPAJy+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xYoxAAAANwAAAAPAAAAAAAAAAAA&#10;AAAAAKECAABkcnMvZG93bnJldi54bWxQSwUGAAAAAAQABAD5AAAAkgMAAAAA&#10;" strokecolor="black [3213]" strokeweight="2pt"/>
                  <v:group id="Group 605" o:spid="_x0000_s1277" style="position:absolute;left:1138555;top:299085;width:664845;height:344805" coordsize="864870,411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GfShxAAAANwAAAAP&#10;AAAAAAAAAAAAAAAAAKkCAABkcnMvZG93bnJldi54bWxQSwUGAAAAAAQABAD6AAAAmgMAAAAA&#10;">
                    <v:shape id="Isosceles Triangle 606" o:spid="_x0000_s1278" type="#_x0000_t5" style="position:absolute;left:186055;top:31819;width:411291;height:34765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uybxQAA&#10;ANwAAAAPAAAAZHJzL2Rvd25yZXYueG1sRI9BawIxFITvhf6H8Aq9FM3qYZGtUVSwiB7EtPT82Dw3&#10;i5uXZZOuW3+9KRQ8DjPzDTNfDq4RPXWh9qxgMs5AEJfe1Fwp+PrcjmYgQkQ22HgmBb8UYLl4fppj&#10;YfyVT9TrWIkE4VCgAhtjW0gZSksOw9i3xMk7+85hTLKrpOnwmuCukdMsy6XDmtOCxZY2lsqL/nEK&#10;1nut92Z1ONnjpr9tj4ePyZv+Vur1ZVi9g4g0xEf4v70zCvIsh7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su7JvFAAAA3AAAAA8AAAAAAAAAAAAAAAAAlwIAAGRycy9k&#10;b3ducmV2LnhtbFBLBQYAAAAABAAEAPUAAACJAwAAAAA=&#10;" filled="f" strokecolor="black [3213]" strokeweight="2pt"/>
                    <v:line id="Straight Connector 607" o:spid="_x0000_s1279" style="position:absolute;flip:x y;visibility:visible;mso-wrap-style:square" from="0,198824" to="207451,1988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ldecMAAADcAAAADwAAAGRycy9kb3ducmV2LnhtbESPQWsCMRSE7wX/Q3iCt5q1FCurUUSq&#10;2IOHqj/gkTx3VzcvyybNrv++EQSPw8x8wyxWva1FpNZXjhVMxhkIYu1MxYWC82n7PgPhA7LB2jEp&#10;uJOH1XLwtsDcuI5/KR5DIRKEfY4KyhCaXEqvS7Lox64hTt7FtRZDkm0hTYtdgttafmTZVFqsOC2U&#10;2NCmJH07/lkFs933fqc/A/5c4tUfJtuosYtKjYb9eg4iUB9e4Wd7bxRMsy94nElHQC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5XXnDAAAA3AAAAA8AAAAAAAAAAAAA&#10;AAAAoQIAAGRycy9kb3ducmV2LnhtbFBLBQYAAAAABAAEAPkAAACRAwAAAAA=&#10;" strokecolor="black [3213]" strokeweight="2pt"/>
                    <v:line id="Straight Connector 608" o:spid="_x0000_s1280" style="position:absolute;flip:x y;visibility:visible;mso-wrap-style:square" from="657860,196919" to="864870,196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JC8AAAADcAAAADwAAAGRycy9kb3ducmV2LnhtbERPy4rCMBTdC/MP4Q64s6mDiFSjDMMo&#10;zsKFjw+4JNe22tyUJqb17ycLweXhvFebwTYiUudrxwqmWQ6CWDtTc6ngct5OFiB8QDbYOCYFT/Kw&#10;WX+MVlgY1/OR4imUIoWwL1BBFUJbSOl1RRZ95lrixF1dZzEk2JXSdNincNvIrzyfS4s1p4YKW/qp&#10;SN9PD6tgsfvd7/Qs4N813vxhuo0a+6jU+HP4XoIINIS3+OXeGwXzPK1NZ9IRkOt/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vmyQvAAAAA3AAAAA8AAAAAAAAAAAAAAAAA&#10;oQIAAGRycy9kb3ducmV2LnhtbFBLBQYAAAAABAAEAPkAAACOAwAAAAA=&#10;" strokecolor="black [3213]" strokeweight="2pt"/>
                    <v:oval id="Oval 609" o:spid="_x0000_s1281" style="position:absolute;left:570865;top:153739;width:9144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29MtxAAA&#10;ANwAAAAPAAAAZHJzL2Rvd25yZXYueG1sRI9Pi8IwFMTvC36H8AQvi6ZaUFuNIoLo7kX8e340z7bY&#10;vJQmav32m4WFPQ4z8xtmvmxNJZ7UuNKyguEgAkGcWV1yruB82vSnIJxH1lhZJgVvcrBcdD7mmGr7&#10;4gM9jz4XAcIuRQWF93UqpcsKMugGtiYO3s02Bn2QTS51g68AN5UcRdFYGiw5LBRY07qg7H58GAXJ&#10;7nL+lrdJ+xlv78nXleLS7GOlet12NQPhqfX/4b/2TisYRwn8nglHQC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9vTLcQAAADcAAAADwAAAAAAAAAAAAAAAACXAgAAZHJzL2Rv&#10;d25yZXYueG1sUEsFBgAAAAAEAAQA9QAAAIgDAAAAAA==&#10;" filled="f" strokecolor="black [3213]" strokeweight="2pt"/>
                  </v:group>
                </v:group>
                <v:shape id="Text Box 663" o:spid="_x0000_s1282" type="#_x0000_t202" style="position:absolute;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6lSxAAA&#10;ANwAAAAPAAAAZHJzL2Rvd25yZXYueG1sRI9Ba8JAFITvhf6H5RW81d1WG2rqJpSK4MmiVsHbI/tM&#10;QrNvQ3Y18d+7hYLHYWa+Yeb5YBtxoc7XjjW8jBUI4sKZmksNP7vl8zsIH5ANNo5Jw5U85NnjwxxT&#10;43re0GUbShEh7FPUUIXQplL6oiKLfuxa4uidXGcxRNmV0nTYR7ht5KtSibRYc1yosKWviorf7dlq&#10;2K9Px8NUfZcL+9b2blCS7UxqPXoaPj9ABBrCPfzfXhkNSTKBvzPxCMj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fepUsQAAADcAAAADwAAAAAAAAAAAAAAAACXAgAAZHJzL2Rv&#10;d25yZXYueG1sUEsFBgAAAAAEAAQA9QAAAIgDAAAAAA==&#10;" filled="f" stroked="f">
                  <v:textbox>
                    <w:txbxContent>
                      <w:p w14:paraId="7DCDEA43" w14:textId="77777777" w:rsidR="00D40F63" w:rsidRPr="00D40F63" w:rsidRDefault="00D40F63" w:rsidP="00D40F63">
                        <w:pPr>
                          <w:rPr>
                            <w:i/>
                          </w:rPr>
                        </w:pPr>
                        <w:proofErr w:type="gramStart"/>
                        <w:r>
                          <w:rPr>
                            <w:i/>
                          </w:rPr>
                          <w:t>p</w:t>
                        </w:r>
                        <w:proofErr w:type="gramEnd"/>
                      </w:p>
                    </w:txbxContent>
                  </v:textbox>
                </v:shape>
                <v:shape id="Text Box 666" o:spid="_x0000_s1283" type="#_x0000_t202" style="position:absolute;top:685165;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gArKxAAA&#10;ANwAAAAPAAAAZHJzL2Rvd25yZXYueG1sRI/NasMwEITvhbyD2EBvtZSSmsSJEkJLoKeWOj+Q22Jt&#10;bBNrZSzVdt++KhRyHGbmG2a9HW0jeup87VjDLFEgiAtnai41HA/7pwUIH5ANNo5Jww952G4mD2vM&#10;jBv4i/o8lCJC2GeooQqhzaT0RUUWfeJa4uhdXWcxRNmV0nQ4RLht5LNSqbRYc1yosKXXiopb/m01&#10;nD6ul/NcfZZv9qUd3Kgk26XU+nE67lYgAo3hHv5vvxsNaZrC35l4BO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AKysQAAADcAAAADwAAAAAAAAAAAAAAAACXAgAAZHJzL2Rv&#10;d25yZXYueG1sUEsFBgAAAAAEAAQA9QAAAIgDAAAAAA==&#10;" filled="f" stroked="f">
                  <v:textbox>
                    <w:txbxContent>
                      <w:p w14:paraId="6793E72B" w14:textId="77777777" w:rsidR="00D40F63" w:rsidRPr="00D40F63" w:rsidRDefault="00D40F63" w:rsidP="00D40F63">
                        <w:pPr>
                          <w:rPr>
                            <w:i/>
                          </w:rPr>
                        </w:pPr>
                        <w:proofErr w:type="gramStart"/>
                        <w:r>
                          <w:rPr>
                            <w:i/>
                          </w:rPr>
                          <w:t>p</w:t>
                        </w:r>
                        <w:proofErr w:type="gramEnd"/>
                      </w:p>
                    </w:txbxContent>
                  </v:textbox>
                </v:shape>
                <v:shape id="Text Box 667" o:spid="_x0000_s1284" type="#_x0000_t202" style="position:absolute;top:176530;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9RxAAA&#10;ANwAAAAPAAAAZHJzL2Rvd25yZXYueG1sRI9Ba8JAFITvhf6H5RW81d0WjTV1E0pF8GRRq+DtkX0m&#10;odm3Ibua+O/dQqHHYWa+YRb5YBtxpc7XjjW8jBUI4sKZmksN3/vV8xsIH5ANNo5Jw4085NnjwwJT&#10;43re0nUXShEh7FPUUIXQplL6oiKLfuxa4uidXWcxRNmV0nTYR7ht5KtSibRYc1yosKXPioqf3cVq&#10;OGzOp+NEfZVLO217NyjJdi61Hj0NH+8gAg3hP/zXXhsNSTKD3zPxCM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yvUcQAAADcAAAADwAAAAAAAAAAAAAAAACXAgAAZHJzL2Rv&#10;d25yZXYueG1sUEsFBgAAAAAEAAQA9QAAAIgDAAAAAA==&#10;" filled="f" stroked="f">
                  <v:textbox>
                    <w:txbxContent>
                      <w:p w14:paraId="627E6ADA" w14:textId="77777777" w:rsidR="00D40F63" w:rsidRPr="00D40F63" w:rsidRDefault="00D40F63" w:rsidP="00D40F63">
                        <w:pPr>
                          <w:rPr>
                            <w:i/>
                          </w:rPr>
                        </w:pPr>
                        <w:proofErr w:type="gramStart"/>
                        <w:r>
                          <w:rPr>
                            <w:i/>
                          </w:rPr>
                          <w:t>q</w:t>
                        </w:r>
                        <w:proofErr w:type="gramEnd"/>
                      </w:p>
                    </w:txbxContent>
                  </v:textbox>
                </v:shape>
                <v:shape id="Text Box 668" o:spid="_x0000_s1285" type="#_x0000_t202" style="position:absolute;top:535305;width:289560;height:234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zsjwAAA&#10;ANwAAAAPAAAAZHJzL2Rvd25yZXYueG1sRE9Ni8IwEL0L/ocwgjdNlLXsdo0iyoInRd0VvA3N2JZt&#10;JqWJtv57cxA8Pt73fNnZStyp8aVjDZOxAkGcOVNyruH39DP6BOEDssHKMWl4kIflot+bY2pcywe6&#10;H0MuYgj7FDUUIdSplD4ryKIfu5o4clfXWAwRNrk0DbYx3FZyqlQiLZYcGwqsaV1Q9n+8WQ1/u+vl&#10;/KH2+cbO6tZ1SrL9kloPB93qG0SgLrzFL/fWaEiSuDaeiUd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UzsjwAAAANwAAAAPAAAAAAAAAAAAAAAAAJcCAABkcnMvZG93bnJl&#10;di54bWxQSwUGAAAAAAQABAD1AAAAhAMAAAAA&#10;" filled="f" stroked="f">
                  <v:textbox>
                    <w:txbxContent>
                      <w:p w14:paraId="411EFF34" w14:textId="77777777" w:rsidR="00EB0E5D" w:rsidRPr="00D40F63" w:rsidRDefault="00EB0E5D" w:rsidP="00EB0E5D">
                        <w:pPr>
                          <w:rPr>
                            <w:i/>
                          </w:rPr>
                        </w:pPr>
                        <w:proofErr w:type="gramStart"/>
                        <w:r>
                          <w:rPr>
                            <w:i/>
                          </w:rPr>
                          <w:t>r</w:t>
                        </w:r>
                        <w:proofErr w:type="gramEnd"/>
                      </w:p>
                    </w:txbxContent>
                  </v:textbox>
                </v:shape>
              </v:group>
            </w:pict>
          </mc:Fallback>
        </mc:AlternateContent>
      </w:r>
      <w:r w:rsidR="00FB7941">
        <w:rPr>
          <w:rFonts w:cs="Arial"/>
          <w:szCs w:val="20"/>
        </w:rPr>
        <w:t>11.</w:t>
      </w:r>
      <w:r w:rsidR="00CC54F3" w:rsidRPr="00B56BBB">
        <w:rPr>
          <w:rFonts w:cs="Arial"/>
          <w:szCs w:val="20"/>
        </w:rPr>
        <w:br w:type="page"/>
      </w:r>
    </w:p>
    <w:p w14:paraId="6DE2044C" w14:textId="59DF0C81" w:rsidR="003F2103" w:rsidRPr="00A012DF" w:rsidRDefault="00B6586B" w:rsidP="003F2103">
      <w:pPr>
        <w:rPr>
          <w:rFonts w:cs="Arial"/>
          <w:b/>
          <w:sz w:val="24"/>
        </w:rPr>
      </w:pPr>
      <w:r>
        <w:rPr>
          <w:rFonts w:cs="Arial"/>
          <w:b/>
          <w:sz w:val="24"/>
        </w:rPr>
        <w:lastRenderedPageBreak/>
        <w:t>Lab Assignment</w:t>
      </w:r>
      <w:r w:rsidR="003F2103" w:rsidRPr="00A012DF">
        <w:rPr>
          <w:rFonts w:cs="Arial"/>
          <w:b/>
          <w:sz w:val="24"/>
        </w:rPr>
        <w:t xml:space="preserve">: </w:t>
      </w:r>
      <w:r w:rsidR="0034623D">
        <w:rPr>
          <w:rFonts w:cs="Arial"/>
          <w:b/>
          <w:sz w:val="24"/>
        </w:rPr>
        <w:t>Iteration</w:t>
      </w:r>
    </w:p>
    <w:p w14:paraId="14ECE7AB" w14:textId="36D278B7" w:rsidR="006D4C6D" w:rsidRDefault="006D4C6D" w:rsidP="0034623D">
      <w:pPr>
        <w:rPr>
          <w:rFonts w:cs="Arial"/>
          <w:b/>
          <w:szCs w:val="20"/>
        </w:rPr>
      </w:pPr>
    </w:p>
    <w:p w14:paraId="3335A84F" w14:textId="2C86B7A4" w:rsidR="0034623D" w:rsidRPr="0034623D" w:rsidRDefault="0034623D" w:rsidP="0034623D">
      <w:pPr>
        <w:rPr>
          <w:rFonts w:cs="Arial"/>
          <w:szCs w:val="20"/>
        </w:rPr>
      </w:pPr>
      <w:r>
        <w:rPr>
          <w:rFonts w:cs="Arial"/>
          <w:szCs w:val="20"/>
        </w:rPr>
        <w:t>Blah.</w:t>
      </w:r>
    </w:p>
    <w:p w14:paraId="22BB7EC5" w14:textId="77777777" w:rsidR="00781801" w:rsidRDefault="00781801" w:rsidP="00781801">
      <w:pPr>
        <w:rPr>
          <w:rFonts w:cs="Arial"/>
          <w:szCs w:val="20"/>
        </w:rPr>
      </w:pPr>
    </w:p>
    <w:p w14:paraId="0D0EC8F8" w14:textId="0B407F94" w:rsidR="00781801" w:rsidRDefault="00781801">
      <w:pPr>
        <w:rPr>
          <w:rFonts w:cs="Arial"/>
          <w:szCs w:val="20"/>
        </w:rPr>
      </w:pPr>
      <w:r>
        <w:rPr>
          <w:rFonts w:cs="Arial"/>
          <w:szCs w:val="20"/>
        </w:rPr>
        <w:br w:type="page"/>
      </w:r>
    </w:p>
    <w:p w14:paraId="446B0E0F" w14:textId="77825C89" w:rsidR="00781801" w:rsidRDefault="005D1D7E" w:rsidP="00781801">
      <w:pPr>
        <w:rPr>
          <w:rFonts w:ascii="Courier" w:hAnsi="Courier" w:cs="Arial"/>
          <w:szCs w:val="20"/>
        </w:rPr>
      </w:pPr>
      <w:r>
        <w:rPr>
          <w:rFonts w:ascii="Courier" w:hAnsi="Courier" w:cs="Arial"/>
          <w:szCs w:val="20"/>
        </w:rPr>
        <w:lastRenderedPageBreak/>
        <w:t>//</w:t>
      </w:r>
      <w:r w:rsidR="0034623D">
        <w:rPr>
          <w:rFonts w:ascii="Courier" w:hAnsi="Courier" w:cs="Arial"/>
          <w:szCs w:val="20"/>
        </w:rPr>
        <w:t>Iteration</w:t>
      </w:r>
      <w:r w:rsidR="00781801">
        <w:rPr>
          <w:rFonts w:ascii="Courier" w:hAnsi="Courier" w:cs="Arial"/>
          <w:szCs w:val="20"/>
        </w:rPr>
        <w:t>.java</w:t>
      </w:r>
    </w:p>
    <w:p w14:paraId="00614D57" w14:textId="77777777" w:rsidR="005D1D7E" w:rsidRPr="00781801" w:rsidRDefault="005D1D7E" w:rsidP="00781801">
      <w:pPr>
        <w:rPr>
          <w:rFonts w:ascii="Courier" w:hAnsi="Courier" w:cs="Arial"/>
          <w:szCs w:val="20"/>
        </w:rPr>
      </w:pPr>
    </w:p>
    <w:sectPr w:rsidR="005D1D7E" w:rsidRPr="00781801" w:rsidSect="00BB5DE1">
      <w:pgSz w:w="12240" w:h="15840" w:code="1"/>
      <w:pgMar w:top="990" w:right="1440" w:bottom="144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A1BAE" w15:done="0"/>
  <w15:commentEx w15:paraId="2219F187" w15:done="0"/>
  <w15:commentEx w15:paraId="1F10BBBB" w15:done="0"/>
  <w15:commentEx w15:paraId="27CF3935" w15:done="0"/>
  <w15:commentEx w15:paraId="6E2D581B" w15:done="0"/>
  <w15:commentEx w15:paraId="3773C3BA" w15:done="0"/>
  <w15:commentEx w15:paraId="41EDCE9B" w15:done="0"/>
  <w15:commentEx w15:paraId="779FE982" w15:done="0"/>
  <w15:commentEx w15:paraId="1CB8AE42" w15:done="0"/>
  <w15:commentEx w15:paraId="5A8EABC8" w15:done="0"/>
  <w15:commentEx w15:paraId="160A51E9" w15:done="0"/>
  <w15:commentEx w15:paraId="6511A3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A1BAE" w16cid:durableId="1F6984B3"/>
  <w16cid:commentId w16cid:paraId="2219F187" w16cid:durableId="1F6EDABE"/>
  <w16cid:commentId w16cid:paraId="1F10BBBB" w16cid:durableId="1F6EDAA3"/>
  <w16cid:commentId w16cid:paraId="27CF3935" w16cid:durableId="1F698750"/>
  <w16cid:commentId w16cid:paraId="6E2D581B" w16cid:durableId="1F6EDA6A"/>
  <w16cid:commentId w16cid:paraId="3773C3BA" w16cid:durableId="1F6EDA3D"/>
  <w16cid:commentId w16cid:paraId="41EDCE9B" w16cid:durableId="1F6EDA25"/>
  <w16cid:commentId w16cid:paraId="779FE982" w16cid:durableId="1F6ED9F6"/>
  <w16cid:commentId w16cid:paraId="1CB8AE42" w16cid:durableId="1F6ED9D8"/>
  <w16cid:commentId w16cid:paraId="5A8EABC8" w16cid:durableId="1F6ED820"/>
  <w16cid:commentId w16cid:paraId="160A51E9" w16cid:durableId="1F6ED986"/>
  <w16cid:commentId w16cid:paraId="6511A34F" w16cid:durableId="1F6ED8D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41EC" w14:textId="77777777" w:rsidR="00D40F63" w:rsidRDefault="00D40F63">
      <w:r>
        <w:separator/>
      </w:r>
    </w:p>
  </w:endnote>
  <w:endnote w:type="continuationSeparator" w:id="0">
    <w:p w14:paraId="5FEFCC59" w14:textId="77777777" w:rsidR="00D40F63" w:rsidRDefault="00D40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B345D" w14:textId="1D09BBD4" w:rsidR="00D40F63" w:rsidRDefault="00D40F63" w:rsidP="004E1349">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79600" w14:textId="2A5F8E28" w:rsidR="00D40F63" w:rsidRDefault="00D40F63" w:rsidP="00A76823">
    <w:pPr>
      <w:pStyle w:val="Footer"/>
      <w:jc w:val="right"/>
    </w:pPr>
    <w:r>
      <w:t>Version 1.0</w:t>
    </w:r>
  </w:p>
  <w:p w14:paraId="647244F5" w14:textId="0CE3CA77" w:rsidR="00D40F63" w:rsidRDefault="00D40F63" w:rsidP="00A76823">
    <w:pPr>
      <w:pStyle w:val="Footer"/>
      <w:jc w:val="right"/>
    </w:pPr>
    <w:r>
      <w:t>January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9D109" w14:textId="77777777" w:rsidR="00D40F63" w:rsidRDefault="00D40F63">
      <w:r>
        <w:separator/>
      </w:r>
    </w:p>
  </w:footnote>
  <w:footnote w:type="continuationSeparator" w:id="0">
    <w:p w14:paraId="3AAD8D24" w14:textId="77777777" w:rsidR="00D40F63" w:rsidRDefault="00D40F63">
      <w:r>
        <w:continuationSeparator/>
      </w:r>
    </w:p>
  </w:footnote>
  <w:footnote w:id="1">
    <w:p w14:paraId="063F8ADE" w14:textId="7646A317" w:rsidR="00D40F63" w:rsidRPr="001E6AA7" w:rsidRDefault="00D40F63">
      <w:pPr>
        <w:pStyle w:val="FootnoteText"/>
        <w:rPr>
          <w:sz w:val="20"/>
          <w:szCs w:val="20"/>
        </w:rPr>
      </w:pPr>
      <w:r>
        <w:rPr>
          <w:rStyle w:val="FootnoteReference"/>
        </w:rPr>
        <w:footnoteRef/>
      </w:r>
      <w:r>
        <w:t xml:space="preserve"> </w:t>
      </w:r>
      <w:r w:rsidRPr="001E6AA7">
        <w:rPr>
          <w:sz w:val="18"/>
          <w:szCs w:val="18"/>
        </w:rPr>
        <w:t xml:space="preserve">There are actually more than these three, e.g. the </w:t>
      </w:r>
      <w:r w:rsidRPr="001E6AA7">
        <w:rPr>
          <w:i/>
          <w:sz w:val="18"/>
          <w:szCs w:val="18"/>
        </w:rPr>
        <w:t xml:space="preserve">nand </w:t>
      </w:r>
      <w:r w:rsidRPr="001E6AA7">
        <w:rPr>
          <w:sz w:val="18"/>
          <w:szCs w:val="18"/>
        </w:rPr>
        <w:t xml:space="preserve">gate or the </w:t>
      </w:r>
      <w:r w:rsidRPr="001E6AA7">
        <w:rPr>
          <w:i/>
          <w:sz w:val="18"/>
          <w:szCs w:val="18"/>
        </w:rPr>
        <w:t xml:space="preserve">xor </w:t>
      </w:r>
      <w:r w:rsidRPr="001E6AA7">
        <w:rPr>
          <w:sz w:val="18"/>
          <w:szCs w:val="18"/>
        </w:rPr>
        <w:t>gate, but these can be built from the basic three, and our logical system in this course focuses only on these three Boolean operators.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720787436"/>
      <w:docPartObj>
        <w:docPartGallery w:val="Page Numbers (Top of Page)"/>
        <w:docPartUnique/>
      </w:docPartObj>
    </w:sdtPr>
    <w:sdtEndPr>
      <w:rPr>
        <w:noProof/>
      </w:rPr>
    </w:sdtEndPr>
    <w:sdtContent>
      <w:p w14:paraId="7ECC99CB" w14:textId="77777777" w:rsidR="00D40F63" w:rsidRDefault="00D40F63" w:rsidP="00BB5DE1">
        <w:pPr>
          <w:pStyle w:val="Heading2"/>
        </w:pPr>
        <w:r>
          <w:rPr>
            <w:noProof/>
            <w:sz w:val="28"/>
            <w:szCs w:val="28"/>
          </w:rPr>
          <w:drawing>
            <wp:anchor distT="0" distB="0" distL="114300" distR="114300" simplePos="0" relativeHeight="251660288" behindDoc="1" locked="0" layoutInCell="1" allowOverlap="1" wp14:anchorId="79747B48" wp14:editId="04AA7205">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278412216"/>
          <w:docPartObj>
            <w:docPartGallery w:val="Page Numbers (Top of Page)"/>
            <w:docPartUnique/>
          </w:docPartObj>
        </w:sdtPr>
        <w:sdtEndPr>
          <w:rPr>
            <w:noProof/>
            <w:szCs w:val="20"/>
          </w:rPr>
        </w:sdtEndPr>
        <w:sdtContent>
          <w:p w14:paraId="0A34FAF5" w14:textId="798F44EC" w:rsidR="00D40F63" w:rsidRPr="008F4AF1" w:rsidRDefault="00D40F63" w:rsidP="00BB5DE1">
            <w:pPr>
              <w:pStyle w:val="Heading2"/>
            </w:pPr>
          </w:p>
          <w:p w14:paraId="2D8C465F" w14:textId="77777777" w:rsidR="00D40F63" w:rsidRPr="00B2500F" w:rsidRDefault="00D40F63" w:rsidP="00BB5DE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p w14:paraId="0644B175" w14:textId="77777777" w:rsidR="00D40F63" w:rsidRDefault="00D40F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188287694"/>
      <w:docPartObj>
        <w:docPartGallery w:val="Page Numbers (Top of Page)"/>
        <w:docPartUnique/>
      </w:docPartObj>
    </w:sdtPr>
    <w:sdtEndPr>
      <w:rPr>
        <w:noProof/>
      </w:rPr>
    </w:sdtEndPr>
    <w:sdtContent>
      <w:p w14:paraId="1C05139E" w14:textId="7A9655E5" w:rsidR="00D40F63" w:rsidRDefault="00D40F63" w:rsidP="00566ACF">
        <w:pPr>
          <w:pStyle w:val="Heading2"/>
        </w:pPr>
        <w:r>
          <w:rPr>
            <w:noProof/>
            <w:sz w:val="28"/>
            <w:szCs w:val="28"/>
          </w:rPr>
          <w:drawing>
            <wp:anchor distT="0" distB="0" distL="114300" distR="114300" simplePos="0" relativeHeight="251658240" behindDoc="1" locked="0" layoutInCell="1" allowOverlap="1" wp14:anchorId="5E773FAB" wp14:editId="07A65FFF">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590422475"/>
          <w:docPartObj>
            <w:docPartGallery w:val="Page Numbers (Top of Page)"/>
            <w:docPartUnique/>
          </w:docPartObj>
        </w:sdtPr>
        <w:sdtEndPr>
          <w:rPr>
            <w:noProof/>
            <w:szCs w:val="20"/>
          </w:rPr>
        </w:sdtEndPr>
        <w:sdtContent>
          <w:p w14:paraId="09CE4315" w14:textId="7294147C" w:rsidR="00D40F63" w:rsidRPr="008F4AF1" w:rsidRDefault="00D40F63" w:rsidP="00566ACF">
            <w:pPr>
              <w:pStyle w:val="Heading2"/>
            </w:pPr>
            <w:r>
              <w:t>Week 5: Circuits, Logic Gates, and Iteration</w:t>
            </w:r>
          </w:p>
          <w:p w14:paraId="48F03653" w14:textId="00C3C9C7" w:rsidR="00D40F63" w:rsidRPr="00B2500F" w:rsidRDefault="00D40F63" w:rsidP="008F4AF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2D24"/>
    <w:multiLevelType w:val="hybridMultilevel"/>
    <w:tmpl w:val="6242E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8238E"/>
    <w:multiLevelType w:val="hybridMultilevel"/>
    <w:tmpl w:val="51B2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10CAA"/>
    <w:multiLevelType w:val="hybridMultilevel"/>
    <w:tmpl w:val="792E3EA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E644B"/>
    <w:multiLevelType w:val="hybridMultilevel"/>
    <w:tmpl w:val="ACB8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nsid w:val="433A4697"/>
    <w:multiLevelType w:val="hybridMultilevel"/>
    <w:tmpl w:val="1E14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96FBA"/>
    <w:multiLevelType w:val="hybridMultilevel"/>
    <w:tmpl w:val="74A2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73782"/>
    <w:multiLevelType w:val="hybridMultilevel"/>
    <w:tmpl w:val="540C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74953"/>
    <w:multiLevelType w:val="hybridMultilevel"/>
    <w:tmpl w:val="B57C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F60628F"/>
    <w:multiLevelType w:val="hybridMultilevel"/>
    <w:tmpl w:val="8CB0D02A"/>
    <w:lvl w:ilvl="0" w:tplc="FFFFFFFF">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5"/>
  </w:num>
  <w:num w:numId="5">
    <w:abstractNumId w:val="13"/>
  </w:num>
  <w:num w:numId="6">
    <w:abstractNumId w:val="12"/>
  </w:num>
  <w:num w:numId="7">
    <w:abstractNumId w:val="7"/>
  </w:num>
  <w:num w:numId="8">
    <w:abstractNumId w:val="3"/>
  </w:num>
  <w:num w:numId="9">
    <w:abstractNumId w:val="6"/>
  </w:num>
  <w:num w:numId="10">
    <w:abstractNumId w:val="8"/>
  </w:num>
  <w:num w:numId="11">
    <w:abstractNumId w:val="1"/>
  </w:num>
  <w:num w:numId="12">
    <w:abstractNumId w:val="0"/>
  </w:num>
  <w:num w:numId="13">
    <w:abstractNumId w:val="2"/>
  </w:num>
  <w:num w:numId="14">
    <w:abstractNumId w:val="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Fattu">
    <w15:presenceInfo w15:providerId="AD" w15:userId="S-1-12-1-1863990907-1237989164-3639661735-1114638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2B"/>
    <w:rsid w:val="000040B6"/>
    <w:rsid w:val="0000486B"/>
    <w:rsid w:val="00006A43"/>
    <w:rsid w:val="00006DCB"/>
    <w:rsid w:val="00007EAA"/>
    <w:rsid w:val="00010893"/>
    <w:rsid w:val="00010A75"/>
    <w:rsid w:val="00011261"/>
    <w:rsid w:val="00011928"/>
    <w:rsid w:val="00014F73"/>
    <w:rsid w:val="0001644E"/>
    <w:rsid w:val="0001665E"/>
    <w:rsid w:val="0002170C"/>
    <w:rsid w:val="00023818"/>
    <w:rsid w:val="000252CC"/>
    <w:rsid w:val="00026A82"/>
    <w:rsid w:val="00027DBD"/>
    <w:rsid w:val="00030F93"/>
    <w:rsid w:val="00031157"/>
    <w:rsid w:val="00032603"/>
    <w:rsid w:val="000335A4"/>
    <w:rsid w:val="00033974"/>
    <w:rsid w:val="000345E4"/>
    <w:rsid w:val="000352F0"/>
    <w:rsid w:val="00035EB6"/>
    <w:rsid w:val="00036AF9"/>
    <w:rsid w:val="000409C4"/>
    <w:rsid w:val="000413F2"/>
    <w:rsid w:val="0004150D"/>
    <w:rsid w:val="00042BC2"/>
    <w:rsid w:val="00042F2D"/>
    <w:rsid w:val="00043BDA"/>
    <w:rsid w:val="000467AE"/>
    <w:rsid w:val="00047EC6"/>
    <w:rsid w:val="0005011B"/>
    <w:rsid w:val="000511F6"/>
    <w:rsid w:val="000525ED"/>
    <w:rsid w:val="00052809"/>
    <w:rsid w:val="00054B0E"/>
    <w:rsid w:val="00056698"/>
    <w:rsid w:val="00057434"/>
    <w:rsid w:val="00057F8C"/>
    <w:rsid w:val="0006055B"/>
    <w:rsid w:val="00060B70"/>
    <w:rsid w:val="000619E9"/>
    <w:rsid w:val="00062E98"/>
    <w:rsid w:val="000657A0"/>
    <w:rsid w:val="00065AB6"/>
    <w:rsid w:val="0006700A"/>
    <w:rsid w:val="000671BB"/>
    <w:rsid w:val="000676EC"/>
    <w:rsid w:val="00070A28"/>
    <w:rsid w:val="00070E70"/>
    <w:rsid w:val="00071969"/>
    <w:rsid w:val="000722D2"/>
    <w:rsid w:val="00072525"/>
    <w:rsid w:val="00073135"/>
    <w:rsid w:val="00074D33"/>
    <w:rsid w:val="00075884"/>
    <w:rsid w:val="00075B61"/>
    <w:rsid w:val="00080F0C"/>
    <w:rsid w:val="000824B6"/>
    <w:rsid w:val="0008292E"/>
    <w:rsid w:val="00082EF6"/>
    <w:rsid w:val="000836E6"/>
    <w:rsid w:val="00085465"/>
    <w:rsid w:val="00085D23"/>
    <w:rsid w:val="00087BE9"/>
    <w:rsid w:val="00090129"/>
    <w:rsid w:val="000904A6"/>
    <w:rsid w:val="00090DE2"/>
    <w:rsid w:val="000915C5"/>
    <w:rsid w:val="00091669"/>
    <w:rsid w:val="00093883"/>
    <w:rsid w:val="0009411B"/>
    <w:rsid w:val="0009418F"/>
    <w:rsid w:val="00096EB6"/>
    <w:rsid w:val="000A014B"/>
    <w:rsid w:val="000A1F76"/>
    <w:rsid w:val="000A28EB"/>
    <w:rsid w:val="000A3848"/>
    <w:rsid w:val="000A3E70"/>
    <w:rsid w:val="000A5265"/>
    <w:rsid w:val="000A684C"/>
    <w:rsid w:val="000B00D2"/>
    <w:rsid w:val="000B0672"/>
    <w:rsid w:val="000B0D8C"/>
    <w:rsid w:val="000B1174"/>
    <w:rsid w:val="000B18FE"/>
    <w:rsid w:val="000B2424"/>
    <w:rsid w:val="000B3249"/>
    <w:rsid w:val="000B3CB4"/>
    <w:rsid w:val="000B63DE"/>
    <w:rsid w:val="000B6D7C"/>
    <w:rsid w:val="000C1233"/>
    <w:rsid w:val="000C1433"/>
    <w:rsid w:val="000C1DB9"/>
    <w:rsid w:val="000C6C78"/>
    <w:rsid w:val="000C6F81"/>
    <w:rsid w:val="000C78CF"/>
    <w:rsid w:val="000C78D2"/>
    <w:rsid w:val="000D0639"/>
    <w:rsid w:val="000D0717"/>
    <w:rsid w:val="000D1699"/>
    <w:rsid w:val="000D1E00"/>
    <w:rsid w:val="000D534F"/>
    <w:rsid w:val="000D5C1E"/>
    <w:rsid w:val="000D69E1"/>
    <w:rsid w:val="000E0328"/>
    <w:rsid w:val="000E05AD"/>
    <w:rsid w:val="000E0ECB"/>
    <w:rsid w:val="000E295A"/>
    <w:rsid w:val="000E31C2"/>
    <w:rsid w:val="000E3A20"/>
    <w:rsid w:val="000E7452"/>
    <w:rsid w:val="000E7CD6"/>
    <w:rsid w:val="000F18E7"/>
    <w:rsid w:val="000F2C70"/>
    <w:rsid w:val="000F2E93"/>
    <w:rsid w:val="000F56B9"/>
    <w:rsid w:val="000F5D60"/>
    <w:rsid w:val="000F783D"/>
    <w:rsid w:val="000F7B4F"/>
    <w:rsid w:val="00100350"/>
    <w:rsid w:val="00100E86"/>
    <w:rsid w:val="001033AB"/>
    <w:rsid w:val="001038CC"/>
    <w:rsid w:val="00103A67"/>
    <w:rsid w:val="001042D0"/>
    <w:rsid w:val="00105046"/>
    <w:rsid w:val="00111158"/>
    <w:rsid w:val="001113FF"/>
    <w:rsid w:val="001116D0"/>
    <w:rsid w:val="00111CFC"/>
    <w:rsid w:val="00113238"/>
    <w:rsid w:val="001132F6"/>
    <w:rsid w:val="00115389"/>
    <w:rsid w:val="00115E38"/>
    <w:rsid w:val="001171DA"/>
    <w:rsid w:val="001206F0"/>
    <w:rsid w:val="00120FF8"/>
    <w:rsid w:val="00124D5C"/>
    <w:rsid w:val="00125A9F"/>
    <w:rsid w:val="00125CB8"/>
    <w:rsid w:val="00126FF3"/>
    <w:rsid w:val="001279C2"/>
    <w:rsid w:val="00130C2A"/>
    <w:rsid w:val="00131C22"/>
    <w:rsid w:val="00132A2A"/>
    <w:rsid w:val="0013537D"/>
    <w:rsid w:val="0013631E"/>
    <w:rsid w:val="00136E30"/>
    <w:rsid w:val="0013752A"/>
    <w:rsid w:val="00140B71"/>
    <w:rsid w:val="00141674"/>
    <w:rsid w:val="00141D54"/>
    <w:rsid w:val="00141DBB"/>
    <w:rsid w:val="00144E2A"/>
    <w:rsid w:val="001453C8"/>
    <w:rsid w:val="00145DB0"/>
    <w:rsid w:val="0014706E"/>
    <w:rsid w:val="00147E92"/>
    <w:rsid w:val="00151A77"/>
    <w:rsid w:val="001523FE"/>
    <w:rsid w:val="00155112"/>
    <w:rsid w:val="001579F0"/>
    <w:rsid w:val="001611D6"/>
    <w:rsid w:val="00166288"/>
    <w:rsid w:val="00170605"/>
    <w:rsid w:val="00171CA5"/>
    <w:rsid w:val="00171ED6"/>
    <w:rsid w:val="001738E8"/>
    <w:rsid w:val="00173D93"/>
    <w:rsid w:val="001745B2"/>
    <w:rsid w:val="00174E61"/>
    <w:rsid w:val="001756E5"/>
    <w:rsid w:val="001757C6"/>
    <w:rsid w:val="00176EFB"/>
    <w:rsid w:val="001815CC"/>
    <w:rsid w:val="00181BE5"/>
    <w:rsid w:val="00182D8A"/>
    <w:rsid w:val="00184AFF"/>
    <w:rsid w:val="00184BBE"/>
    <w:rsid w:val="0018763F"/>
    <w:rsid w:val="0019069F"/>
    <w:rsid w:val="0019167D"/>
    <w:rsid w:val="00192DC9"/>
    <w:rsid w:val="0019356D"/>
    <w:rsid w:val="0019514A"/>
    <w:rsid w:val="0019541D"/>
    <w:rsid w:val="00195D63"/>
    <w:rsid w:val="00197C4E"/>
    <w:rsid w:val="001A31F3"/>
    <w:rsid w:val="001A3350"/>
    <w:rsid w:val="001A3907"/>
    <w:rsid w:val="001A392A"/>
    <w:rsid w:val="001A44CA"/>
    <w:rsid w:val="001A5196"/>
    <w:rsid w:val="001A61AE"/>
    <w:rsid w:val="001A6521"/>
    <w:rsid w:val="001A6671"/>
    <w:rsid w:val="001A677E"/>
    <w:rsid w:val="001A6C4E"/>
    <w:rsid w:val="001B0745"/>
    <w:rsid w:val="001B3816"/>
    <w:rsid w:val="001B3DEF"/>
    <w:rsid w:val="001B4CDF"/>
    <w:rsid w:val="001B54B9"/>
    <w:rsid w:val="001B616D"/>
    <w:rsid w:val="001B6A2B"/>
    <w:rsid w:val="001B6E8B"/>
    <w:rsid w:val="001C0616"/>
    <w:rsid w:val="001C0E18"/>
    <w:rsid w:val="001C3240"/>
    <w:rsid w:val="001C5785"/>
    <w:rsid w:val="001C7FFC"/>
    <w:rsid w:val="001D2F4C"/>
    <w:rsid w:val="001D4685"/>
    <w:rsid w:val="001E1E4F"/>
    <w:rsid w:val="001E5275"/>
    <w:rsid w:val="001E643C"/>
    <w:rsid w:val="001E6AA7"/>
    <w:rsid w:val="001E6E8A"/>
    <w:rsid w:val="001E7BBA"/>
    <w:rsid w:val="001F007B"/>
    <w:rsid w:val="001F5025"/>
    <w:rsid w:val="00200422"/>
    <w:rsid w:val="002038EB"/>
    <w:rsid w:val="00204755"/>
    <w:rsid w:val="00204F02"/>
    <w:rsid w:val="0020548D"/>
    <w:rsid w:val="00206CF4"/>
    <w:rsid w:val="00207465"/>
    <w:rsid w:val="0021285A"/>
    <w:rsid w:val="002136AD"/>
    <w:rsid w:val="00213E8E"/>
    <w:rsid w:val="00215B26"/>
    <w:rsid w:val="0022041B"/>
    <w:rsid w:val="00223559"/>
    <w:rsid w:val="00224A60"/>
    <w:rsid w:val="00224AEB"/>
    <w:rsid w:val="00225662"/>
    <w:rsid w:val="00225ABC"/>
    <w:rsid w:val="00227305"/>
    <w:rsid w:val="002307FB"/>
    <w:rsid w:val="00230DAF"/>
    <w:rsid w:val="00231BBD"/>
    <w:rsid w:val="002328D3"/>
    <w:rsid w:val="0023411A"/>
    <w:rsid w:val="002411BD"/>
    <w:rsid w:val="00241FC8"/>
    <w:rsid w:val="002423C5"/>
    <w:rsid w:val="0024415E"/>
    <w:rsid w:val="002444E7"/>
    <w:rsid w:val="00245F45"/>
    <w:rsid w:val="002468DF"/>
    <w:rsid w:val="00250E1B"/>
    <w:rsid w:val="00251197"/>
    <w:rsid w:val="00252530"/>
    <w:rsid w:val="00254182"/>
    <w:rsid w:val="0025775F"/>
    <w:rsid w:val="00257E96"/>
    <w:rsid w:val="00260385"/>
    <w:rsid w:val="00260DA0"/>
    <w:rsid w:val="0026345D"/>
    <w:rsid w:val="00263F98"/>
    <w:rsid w:val="002661BB"/>
    <w:rsid w:val="00266656"/>
    <w:rsid w:val="00274694"/>
    <w:rsid w:val="00274B8A"/>
    <w:rsid w:val="00274BFA"/>
    <w:rsid w:val="00275C68"/>
    <w:rsid w:val="00283727"/>
    <w:rsid w:val="002865E3"/>
    <w:rsid w:val="0029178C"/>
    <w:rsid w:val="00292E1A"/>
    <w:rsid w:val="00293165"/>
    <w:rsid w:val="002938F7"/>
    <w:rsid w:val="002945CA"/>
    <w:rsid w:val="002A2B63"/>
    <w:rsid w:val="002A3C32"/>
    <w:rsid w:val="002A4422"/>
    <w:rsid w:val="002A46CA"/>
    <w:rsid w:val="002A63FD"/>
    <w:rsid w:val="002A6BFF"/>
    <w:rsid w:val="002A7873"/>
    <w:rsid w:val="002B13C9"/>
    <w:rsid w:val="002B4863"/>
    <w:rsid w:val="002B53E2"/>
    <w:rsid w:val="002B60AE"/>
    <w:rsid w:val="002B7F6F"/>
    <w:rsid w:val="002C18BC"/>
    <w:rsid w:val="002C26DD"/>
    <w:rsid w:val="002C59B3"/>
    <w:rsid w:val="002C64CE"/>
    <w:rsid w:val="002C71FA"/>
    <w:rsid w:val="002D1E55"/>
    <w:rsid w:val="002D343F"/>
    <w:rsid w:val="002D4161"/>
    <w:rsid w:val="002D4219"/>
    <w:rsid w:val="002D5281"/>
    <w:rsid w:val="002D6021"/>
    <w:rsid w:val="002D6548"/>
    <w:rsid w:val="002E1232"/>
    <w:rsid w:val="002E3FA9"/>
    <w:rsid w:val="002E51F3"/>
    <w:rsid w:val="002E57A4"/>
    <w:rsid w:val="002E5FF1"/>
    <w:rsid w:val="002E6C4E"/>
    <w:rsid w:val="002E7762"/>
    <w:rsid w:val="002F08B7"/>
    <w:rsid w:val="002F0D95"/>
    <w:rsid w:val="002F1A27"/>
    <w:rsid w:val="002F22CD"/>
    <w:rsid w:val="002F32EE"/>
    <w:rsid w:val="002F355E"/>
    <w:rsid w:val="002F3C05"/>
    <w:rsid w:val="002F41B8"/>
    <w:rsid w:val="002F53E9"/>
    <w:rsid w:val="002F6F2D"/>
    <w:rsid w:val="002F7A4D"/>
    <w:rsid w:val="00301041"/>
    <w:rsid w:val="00301BB4"/>
    <w:rsid w:val="00302978"/>
    <w:rsid w:val="003047EE"/>
    <w:rsid w:val="0030503C"/>
    <w:rsid w:val="0030552E"/>
    <w:rsid w:val="00306F97"/>
    <w:rsid w:val="00307066"/>
    <w:rsid w:val="00307845"/>
    <w:rsid w:val="0031218B"/>
    <w:rsid w:val="003122C2"/>
    <w:rsid w:val="0031393B"/>
    <w:rsid w:val="003177E2"/>
    <w:rsid w:val="00320A54"/>
    <w:rsid w:val="0032143C"/>
    <w:rsid w:val="00321761"/>
    <w:rsid w:val="003219F5"/>
    <w:rsid w:val="00323479"/>
    <w:rsid w:val="00323607"/>
    <w:rsid w:val="0032422B"/>
    <w:rsid w:val="003246F5"/>
    <w:rsid w:val="0032571E"/>
    <w:rsid w:val="003348A4"/>
    <w:rsid w:val="00334D5B"/>
    <w:rsid w:val="00335197"/>
    <w:rsid w:val="00335961"/>
    <w:rsid w:val="00336E9B"/>
    <w:rsid w:val="003412F1"/>
    <w:rsid w:val="00343010"/>
    <w:rsid w:val="003436A3"/>
    <w:rsid w:val="003448C0"/>
    <w:rsid w:val="0034526A"/>
    <w:rsid w:val="00345589"/>
    <w:rsid w:val="0034561D"/>
    <w:rsid w:val="0034623D"/>
    <w:rsid w:val="00347CD8"/>
    <w:rsid w:val="00351A4F"/>
    <w:rsid w:val="00351F22"/>
    <w:rsid w:val="00353C22"/>
    <w:rsid w:val="00353E92"/>
    <w:rsid w:val="00355BB3"/>
    <w:rsid w:val="0035755D"/>
    <w:rsid w:val="00357F06"/>
    <w:rsid w:val="003608C9"/>
    <w:rsid w:val="00360FB5"/>
    <w:rsid w:val="00362893"/>
    <w:rsid w:val="00362ACD"/>
    <w:rsid w:val="00364B14"/>
    <w:rsid w:val="00365752"/>
    <w:rsid w:val="00366306"/>
    <w:rsid w:val="0036646D"/>
    <w:rsid w:val="00372658"/>
    <w:rsid w:val="003744DE"/>
    <w:rsid w:val="003764EF"/>
    <w:rsid w:val="00376D27"/>
    <w:rsid w:val="00376D75"/>
    <w:rsid w:val="003773D7"/>
    <w:rsid w:val="003775C0"/>
    <w:rsid w:val="00380405"/>
    <w:rsid w:val="0038232D"/>
    <w:rsid w:val="0038322B"/>
    <w:rsid w:val="003859F2"/>
    <w:rsid w:val="00385FCB"/>
    <w:rsid w:val="0038608F"/>
    <w:rsid w:val="003907E9"/>
    <w:rsid w:val="003A06F9"/>
    <w:rsid w:val="003A1FA4"/>
    <w:rsid w:val="003A347D"/>
    <w:rsid w:val="003A369D"/>
    <w:rsid w:val="003A3E88"/>
    <w:rsid w:val="003A5CC3"/>
    <w:rsid w:val="003A601F"/>
    <w:rsid w:val="003A6E26"/>
    <w:rsid w:val="003B3045"/>
    <w:rsid w:val="003B5025"/>
    <w:rsid w:val="003B5A4A"/>
    <w:rsid w:val="003C2893"/>
    <w:rsid w:val="003C34D3"/>
    <w:rsid w:val="003C53FC"/>
    <w:rsid w:val="003C5536"/>
    <w:rsid w:val="003C6C71"/>
    <w:rsid w:val="003C6F92"/>
    <w:rsid w:val="003C717D"/>
    <w:rsid w:val="003D1B21"/>
    <w:rsid w:val="003D2CF1"/>
    <w:rsid w:val="003D4E7B"/>
    <w:rsid w:val="003D644E"/>
    <w:rsid w:val="003D72DB"/>
    <w:rsid w:val="003D7C90"/>
    <w:rsid w:val="003E31A7"/>
    <w:rsid w:val="003E5C7D"/>
    <w:rsid w:val="003E7816"/>
    <w:rsid w:val="003F0AA1"/>
    <w:rsid w:val="003F2103"/>
    <w:rsid w:val="003F4008"/>
    <w:rsid w:val="003F4859"/>
    <w:rsid w:val="003F5642"/>
    <w:rsid w:val="00401196"/>
    <w:rsid w:val="0040207F"/>
    <w:rsid w:val="004031BB"/>
    <w:rsid w:val="004034A3"/>
    <w:rsid w:val="00403A18"/>
    <w:rsid w:val="00405788"/>
    <w:rsid w:val="00406168"/>
    <w:rsid w:val="004109FE"/>
    <w:rsid w:val="00411691"/>
    <w:rsid w:val="00411EDA"/>
    <w:rsid w:val="00413165"/>
    <w:rsid w:val="0041322F"/>
    <w:rsid w:val="004133DB"/>
    <w:rsid w:val="004143CB"/>
    <w:rsid w:val="00414E1F"/>
    <w:rsid w:val="00417C60"/>
    <w:rsid w:val="00417F14"/>
    <w:rsid w:val="004224C1"/>
    <w:rsid w:val="0042319B"/>
    <w:rsid w:val="00423F5C"/>
    <w:rsid w:val="004249BD"/>
    <w:rsid w:val="00426E08"/>
    <w:rsid w:val="00427075"/>
    <w:rsid w:val="00427237"/>
    <w:rsid w:val="00430518"/>
    <w:rsid w:val="00431E3B"/>
    <w:rsid w:val="00432341"/>
    <w:rsid w:val="00433025"/>
    <w:rsid w:val="00436985"/>
    <w:rsid w:val="00437732"/>
    <w:rsid w:val="00437CB5"/>
    <w:rsid w:val="004421FA"/>
    <w:rsid w:val="00445F59"/>
    <w:rsid w:val="00446446"/>
    <w:rsid w:val="00446623"/>
    <w:rsid w:val="00451471"/>
    <w:rsid w:val="00451ADA"/>
    <w:rsid w:val="00452399"/>
    <w:rsid w:val="004544DF"/>
    <w:rsid w:val="004548C1"/>
    <w:rsid w:val="00454C1A"/>
    <w:rsid w:val="00455F9B"/>
    <w:rsid w:val="00460560"/>
    <w:rsid w:val="004614A2"/>
    <w:rsid w:val="00461CA1"/>
    <w:rsid w:val="0046404A"/>
    <w:rsid w:val="00465134"/>
    <w:rsid w:val="0046745D"/>
    <w:rsid w:val="0046767F"/>
    <w:rsid w:val="00467E51"/>
    <w:rsid w:val="004713D1"/>
    <w:rsid w:val="00473E86"/>
    <w:rsid w:val="00475D8F"/>
    <w:rsid w:val="00477926"/>
    <w:rsid w:val="00477EE5"/>
    <w:rsid w:val="00483844"/>
    <w:rsid w:val="00484D6D"/>
    <w:rsid w:val="00485573"/>
    <w:rsid w:val="00486861"/>
    <w:rsid w:val="00487079"/>
    <w:rsid w:val="004909EE"/>
    <w:rsid w:val="00491075"/>
    <w:rsid w:val="00491337"/>
    <w:rsid w:val="0049398D"/>
    <w:rsid w:val="00493EF5"/>
    <w:rsid w:val="004A04F7"/>
    <w:rsid w:val="004A100A"/>
    <w:rsid w:val="004A1A43"/>
    <w:rsid w:val="004A2117"/>
    <w:rsid w:val="004A4863"/>
    <w:rsid w:val="004A4C18"/>
    <w:rsid w:val="004A4D5E"/>
    <w:rsid w:val="004A7A87"/>
    <w:rsid w:val="004B03DE"/>
    <w:rsid w:val="004B35AB"/>
    <w:rsid w:val="004B382F"/>
    <w:rsid w:val="004B39E2"/>
    <w:rsid w:val="004B3BB2"/>
    <w:rsid w:val="004B3E45"/>
    <w:rsid w:val="004B69CB"/>
    <w:rsid w:val="004B75AD"/>
    <w:rsid w:val="004B7D00"/>
    <w:rsid w:val="004B7F3B"/>
    <w:rsid w:val="004C6151"/>
    <w:rsid w:val="004D09EA"/>
    <w:rsid w:val="004D127C"/>
    <w:rsid w:val="004D13AE"/>
    <w:rsid w:val="004D22C9"/>
    <w:rsid w:val="004D3FF3"/>
    <w:rsid w:val="004D4553"/>
    <w:rsid w:val="004D4607"/>
    <w:rsid w:val="004D772E"/>
    <w:rsid w:val="004D77DC"/>
    <w:rsid w:val="004E1349"/>
    <w:rsid w:val="004E635B"/>
    <w:rsid w:val="004F3079"/>
    <w:rsid w:val="004F41B8"/>
    <w:rsid w:val="004F458E"/>
    <w:rsid w:val="004F487F"/>
    <w:rsid w:val="004F609C"/>
    <w:rsid w:val="0050173E"/>
    <w:rsid w:val="00502AC5"/>
    <w:rsid w:val="00506189"/>
    <w:rsid w:val="005072ED"/>
    <w:rsid w:val="00507984"/>
    <w:rsid w:val="00510A87"/>
    <w:rsid w:val="00510E21"/>
    <w:rsid w:val="0051737B"/>
    <w:rsid w:val="00521FD4"/>
    <w:rsid w:val="00523045"/>
    <w:rsid w:val="0052311A"/>
    <w:rsid w:val="0052340A"/>
    <w:rsid w:val="00524459"/>
    <w:rsid w:val="005246DB"/>
    <w:rsid w:val="00524CD5"/>
    <w:rsid w:val="0052500E"/>
    <w:rsid w:val="005250B2"/>
    <w:rsid w:val="00526E56"/>
    <w:rsid w:val="00530D83"/>
    <w:rsid w:val="005319CA"/>
    <w:rsid w:val="00533368"/>
    <w:rsid w:val="00533416"/>
    <w:rsid w:val="0053438B"/>
    <w:rsid w:val="005353F9"/>
    <w:rsid w:val="00535A82"/>
    <w:rsid w:val="00535D64"/>
    <w:rsid w:val="005365CD"/>
    <w:rsid w:val="00536739"/>
    <w:rsid w:val="00536B43"/>
    <w:rsid w:val="00537248"/>
    <w:rsid w:val="00537446"/>
    <w:rsid w:val="00540010"/>
    <w:rsid w:val="00540F6A"/>
    <w:rsid w:val="00541A8C"/>
    <w:rsid w:val="00541D0E"/>
    <w:rsid w:val="005426CF"/>
    <w:rsid w:val="005449BB"/>
    <w:rsid w:val="005472D7"/>
    <w:rsid w:val="0055365D"/>
    <w:rsid w:val="005546E1"/>
    <w:rsid w:val="0055524B"/>
    <w:rsid w:val="005602F0"/>
    <w:rsid w:val="00561224"/>
    <w:rsid w:val="0056515E"/>
    <w:rsid w:val="005653EA"/>
    <w:rsid w:val="00566ACF"/>
    <w:rsid w:val="00566B5B"/>
    <w:rsid w:val="00566EA0"/>
    <w:rsid w:val="00567294"/>
    <w:rsid w:val="00570C7F"/>
    <w:rsid w:val="00571DFF"/>
    <w:rsid w:val="00573E59"/>
    <w:rsid w:val="005751FA"/>
    <w:rsid w:val="00576580"/>
    <w:rsid w:val="0057681B"/>
    <w:rsid w:val="00577D97"/>
    <w:rsid w:val="0058076C"/>
    <w:rsid w:val="00581922"/>
    <w:rsid w:val="005819AF"/>
    <w:rsid w:val="00585779"/>
    <w:rsid w:val="005900D0"/>
    <w:rsid w:val="0059073E"/>
    <w:rsid w:val="00593A25"/>
    <w:rsid w:val="005958BB"/>
    <w:rsid w:val="00597773"/>
    <w:rsid w:val="00597ABC"/>
    <w:rsid w:val="005A1AFC"/>
    <w:rsid w:val="005A2175"/>
    <w:rsid w:val="005A5179"/>
    <w:rsid w:val="005A6F37"/>
    <w:rsid w:val="005B037C"/>
    <w:rsid w:val="005B2B67"/>
    <w:rsid w:val="005B3281"/>
    <w:rsid w:val="005B452A"/>
    <w:rsid w:val="005B4673"/>
    <w:rsid w:val="005B4B39"/>
    <w:rsid w:val="005B55D4"/>
    <w:rsid w:val="005B56E9"/>
    <w:rsid w:val="005C0742"/>
    <w:rsid w:val="005C1120"/>
    <w:rsid w:val="005C14C4"/>
    <w:rsid w:val="005C232C"/>
    <w:rsid w:val="005C5AB1"/>
    <w:rsid w:val="005C61BD"/>
    <w:rsid w:val="005D1D7E"/>
    <w:rsid w:val="005D2181"/>
    <w:rsid w:val="005D2E3B"/>
    <w:rsid w:val="005D393B"/>
    <w:rsid w:val="005D5772"/>
    <w:rsid w:val="005D5AC8"/>
    <w:rsid w:val="005D5DE7"/>
    <w:rsid w:val="005D6E0B"/>
    <w:rsid w:val="005D7CEA"/>
    <w:rsid w:val="005E4364"/>
    <w:rsid w:val="005E6C6E"/>
    <w:rsid w:val="005E7936"/>
    <w:rsid w:val="005E79E6"/>
    <w:rsid w:val="005F034D"/>
    <w:rsid w:val="005F1C24"/>
    <w:rsid w:val="005F3692"/>
    <w:rsid w:val="005F3F93"/>
    <w:rsid w:val="005F4C9A"/>
    <w:rsid w:val="005F60B8"/>
    <w:rsid w:val="00603058"/>
    <w:rsid w:val="006039D3"/>
    <w:rsid w:val="00605A9B"/>
    <w:rsid w:val="006073E7"/>
    <w:rsid w:val="00607B71"/>
    <w:rsid w:val="00611833"/>
    <w:rsid w:val="0061219A"/>
    <w:rsid w:val="00613131"/>
    <w:rsid w:val="00614DE6"/>
    <w:rsid w:val="00614FF2"/>
    <w:rsid w:val="006160E8"/>
    <w:rsid w:val="006178F4"/>
    <w:rsid w:val="00620B3B"/>
    <w:rsid w:val="00621423"/>
    <w:rsid w:val="00625318"/>
    <w:rsid w:val="00625B51"/>
    <w:rsid w:val="00625CA4"/>
    <w:rsid w:val="0062607A"/>
    <w:rsid w:val="00631AD4"/>
    <w:rsid w:val="006324AB"/>
    <w:rsid w:val="0063301B"/>
    <w:rsid w:val="00633A1A"/>
    <w:rsid w:val="00633DC0"/>
    <w:rsid w:val="006360FD"/>
    <w:rsid w:val="00636BD6"/>
    <w:rsid w:val="00636EC9"/>
    <w:rsid w:val="006400FA"/>
    <w:rsid w:val="00642791"/>
    <w:rsid w:val="00644BE5"/>
    <w:rsid w:val="00647A9C"/>
    <w:rsid w:val="006502B1"/>
    <w:rsid w:val="00651990"/>
    <w:rsid w:val="00656BEC"/>
    <w:rsid w:val="0066251D"/>
    <w:rsid w:val="00662C9F"/>
    <w:rsid w:val="006666C3"/>
    <w:rsid w:val="00666F5F"/>
    <w:rsid w:val="00667301"/>
    <w:rsid w:val="00671E0F"/>
    <w:rsid w:val="006729C8"/>
    <w:rsid w:val="00674F96"/>
    <w:rsid w:val="00676243"/>
    <w:rsid w:val="006766ED"/>
    <w:rsid w:val="00680204"/>
    <w:rsid w:val="00680CF5"/>
    <w:rsid w:val="006821B7"/>
    <w:rsid w:val="00683172"/>
    <w:rsid w:val="0068364F"/>
    <w:rsid w:val="006843CA"/>
    <w:rsid w:val="00684B13"/>
    <w:rsid w:val="00684EE8"/>
    <w:rsid w:val="00687202"/>
    <w:rsid w:val="0069266D"/>
    <w:rsid w:val="00692820"/>
    <w:rsid w:val="00694A91"/>
    <w:rsid w:val="00697736"/>
    <w:rsid w:val="006A062B"/>
    <w:rsid w:val="006A21F1"/>
    <w:rsid w:val="006A3ED1"/>
    <w:rsid w:val="006A7584"/>
    <w:rsid w:val="006A7A6A"/>
    <w:rsid w:val="006B074B"/>
    <w:rsid w:val="006B0EDD"/>
    <w:rsid w:val="006B2C75"/>
    <w:rsid w:val="006B3629"/>
    <w:rsid w:val="006B3B68"/>
    <w:rsid w:val="006B7AF1"/>
    <w:rsid w:val="006C16E1"/>
    <w:rsid w:val="006C3591"/>
    <w:rsid w:val="006C5715"/>
    <w:rsid w:val="006D4ADF"/>
    <w:rsid w:val="006D4C6D"/>
    <w:rsid w:val="006D5B67"/>
    <w:rsid w:val="006D6071"/>
    <w:rsid w:val="006D68FF"/>
    <w:rsid w:val="006D6909"/>
    <w:rsid w:val="006E27FC"/>
    <w:rsid w:val="006E53BD"/>
    <w:rsid w:val="006E55E6"/>
    <w:rsid w:val="006E56BD"/>
    <w:rsid w:val="006E6E75"/>
    <w:rsid w:val="006E7A7B"/>
    <w:rsid w:val="006F0788"/>
    <w:rsid w:val="006F1898"/>
    <w:rsid w:val="006F1CED"/>
    <w:rsid w:val="006F2153"/>
    <w:rsid w:val="006F2229"/>
    <w:rsid w:val="006F2279"/>
    <w:rsid w:val="006F2767"/>
    <w:rsid w:val="006F3F07"/>
    <w:rsid w:val="006F458D"/>
    <w:rsid w:val="006F6A37"/>
    <w:rsid w:val="006F7425"/>
    <w:rsid w:val="00701114"/>
    <w:rsid w:val="00705C34"/>
    <w:rsid w:val="00707D52"/>
    <w:rsid w:val="0071002D"/>
    <w:rsid w:val="00711560"/>
    <w:rsid w:val="00714AC0"/>
    <w:rsid w:val="00714B85"/>
    <w:rsid w:val="0072086B"/>
    <w:rsid w:val="007215FD"/>
    <w:rsid w:val="00721FDA"/>
    <w:rsid w:val="00722936"/>
    <w:rsid w:val="007237AA"/>
    <w:rsid w:val="00725B7A"/>
    <w:rsid w:val="0072617A"/>
    <w:rsid w:val="00726A88"/>
    <w:rsid w:val="00727C9A"/>
    <w:rsid w:val="00732A3B"/>
    <w:rsid w:val="00732AAB"/>
    <w:rsid w:val="00732CB5"/>
    <w:rsid w:val="007332F6"/>
    <w:rsid w:val="007360DF"/>
    <w:rsid w:val="00736EC7"/>
    <w:rsid w:val="0073715F"/>
    <w:rsid w:val="007413E2"/>
    <w:rsid w:val="00742678"/>
    <w:rsid w:val="00742AB6"/>
    <w:rsid w:val="00746B58"/>
    <w:rsid w:val="00747069"/>
    <w:rsid w:val="007534DF"/>
    <w:rsid w:val="00755991"/>
    <w:rsid w:val="00757D42"/>
    <w:rsid w:val="007605D1"/>
    <w:rsid w:val="00767616"/>
    <w:rsid w:val="007677A4"/>
    <w:rsid w:val="0076789B"/>
    <w:rsid w:val="00767A4B"/>
    <w:rsid w:val="0077111C"/>
    <w:rsid w:val="00771A94"/>
    <w:rsid w:val="0077275F"/>
    <w:rsid w:val="007754EE"/>
    <w:rsid w:val="00777DC1"/>
    <w:rsid w:val="00781801"/>
    <w:rsid w:val="00787545"/>
    <w:rsid w:val="00787BBD"/>
    <w:rsid w:val="0079112D"/>
    <w:rsid w:val="007916AE"/>
    <w:rsid w:val="00794C8E"/>
    <w:rsid w:val="00796DD9"/>
    <w:rsid w:val="00797266"/>
    <w:rsid w:val="007A0859"/>
    <w:rsid w:val="007A0BDA"/>
    <w:rsid w:val="007A218E"/>
    <w:rsid w:val="007A2EEE"/>
    <w:rsid w:val="007A2EF4"/>
    <w:rsid w:val="007A492E"/>
    <w:rsid w:val="007A500D"/>
    <w:rsid w:val="007B01C4"/>
    <w:rsid w:val="007B239A"/>
    <w:rsid w:val="007B2DF1"/>
    <w:rsid w:val="007B2F52"/>
    <w:rsid w:val="007B45ED"/>
    <w:rsid w:val="007B4667"/>
    <w:rsid w:val="007B6B20"/>
    <w:rsid w:val="007B709E"/>
    <w:rsid w:val="007B7570"/>
    <w:rsid w:val="007C0011"/>
    <w:rsid w:val="007C13C8"/>
    <w:rsid w:val="007C17D8"/>
    <w:rsid w:val="007C2326"/>
    <w:rsid w:val="007C51B7"/>
    <w:rsid w:val="007C6105"/>
    <w:rsid w:val="007C6373"/>
    <w:rsid w:val="007C65A1"/>
    <w:rsid w:val="007C6E7F"/>
    <w:rsid w:val="007C736A"/>
    <w:rsid w:val="007D1A62"/>
    <w:rsid w:val="007D3841"/>
    <w:rsid w:val="007D6398"/>
    <w:rsid w:val="007E2F2A"/>
    <w:rsid w:val="007E32FD"/>
    <w:rsid w:val="007E38CC"/>
    <w:rsid w:val="007E6AA2"/>
    <w:rsid w:val="007E733C"/>
    <w:rsid w:val="007E7C6D"/>
    <w:rsid w:val="007F1477"/>
    <w:rsid w:val="007F1B48"/>
    <w:rsid w:val="007F1B4D"/>
    <w:rsid w:val="007F2C4B"/>
    <w:rsid w:val="007F339F"/>
    <w:rsid w:val="007F777E"/>
    <w:rsid w:val="008007C9"/>
    <w:rsid w:val="0080090C"/>
    <w:rsid w:val="0080103D"/>
    <w:rsid w:val="0080197B"/>
    <w:rsid w:val="0080253E"/>
    <w:rsid w:val="00802ED7"/>
    <w:rsid w:val="008042AA"/>
    <w:rsid w:val="00805DF9"/>
    <w:rsid w:val="00812F57"/>
    <w:rsid w:val="00813458"/>
    <w:rsid w:val="00820F58"/>
    <w:rsid w:val="0082264A"/>
    <w:rsid w:val="0082442C"/>
    <w:rsid w:val="00824B6B"/>
    <w:rsid w:val="008333A9"/>
    <w:rsid w:val="008338CF"/>
    <w:rsid w:val="00833C78"/>
    <w:rsid w:val="0083526B"/>
    <w:rsid w:val="00837675"/>
    <w:rsid w:val="00842155"/>
    <w:rsid w:val="008426FD"/>
    <w:rsid w:val="00842C6F"/>
    <w:rsid w:val="0084625A"/>
    <w:rsid w:val="00850DBC"/>
    <w:rsid w:val="008524A1"/>
    <w:rsid w:val="008568EC"/>
    <w:rsid w:val="0085704D"/>
    <w:rsid w:val="00860D9F"/>
    <w:rsid w:val="008627AC"/>
    <w:rsid w:val="00863353"/>
    <w:rsid w:val="00864DA8"/>
    <w:rsid w:val="00864DF4"/>
    <w:rsid w:val="00866AF3"/>
    <w:rsid w:val="00870F68"/>
    <w:rsid w:val="008714D8"/>
    <w:rsid w:val="00872142"/>
    <w:rsid w:val="0087421D"/>
    <w:rsid w:val="00874867"/>
    <w:rsid w:val="00875E1C"/>
    <w:rsid w:val="00876B5F"/>
    <w:rsid w:val="00881922"/>
    <w:rsid w:val="0088338D"/>
    <w:rsid w:val="008848D8"/>
    <w:rsid w:val="008867EB"/>
    <w:rsid w:val="0089388C"/>
    <w:rsid w:val="00893B06"/>
    <w:rsid w:val="008941DB"/>
    <w:rsid w:val="008A04B7"/>
    <w:rsid w:val="008A1CA8"/>
    <w:rsid w:val="008A20D3"/>
    <w:rsid w:val="008A4301"/>
    <w:rsid w:val="008A7C27"/>
    <w:rsid w:val="008B016B"/>
    <w:rsid w:val="008B1818"/>
    <w:rsid w:val="008B2960"/>
    <w:rsid w:val="008B2FD1"/>
    <w:rsid w:val="008B3250"/>
    <w:rsid w:val="008B37CC"/>
    <w:rsid w:val="008B3D4C"/>
    <w:rsid w:val="008B58E3"/>
    <w:rsid w:val="008B6CD5"/>
    <w:rsid w:val="008C1122"/>
    <w:rsid w:val="008C24A4"/>
    <w:rsid w:val="008C2C06"/>
    <w:rsid w:val="008C4FA2"/>
    <w:rsid w:val="008D1753"/>
    <w:rsid w:val="008D31C4"/>
    <w:rsid w:val="008D4A13"/>
    <w:rsid w:val="008E06E0"/>
    <w:rsid w:val="008E5438"/>
    <w:rsid w:val="008E5B75"/>
    <w:rsid w:val="008E674E"/>
    <w:rsid w:val="008E7A74"/>
    <w:rsid w:val="008E7EBD"/>
    <w:rsid w:val="008F10A4"/>
    <w:rsid w:val="008F436F"/>
    <w:rsid w:val="008F455A"/>
    <w:rsid w:val="008F4AF1"/>
    <w:rsid w:val="00902A75"/>
    <w:rsid w:val="0090392C"/>
    <w:rsid w:val="009042F6"/>
    <w:rsid w:val="00904533"/>
    <w:rsid w:val="0090566F"/>
    <w:rsid w:val="00906722"/>
    <w:rsid w:val="00910A74"/>
    <w:rsid w:val="00912CF2"/>
    <w:rsid w:val="00912D11"/>
    <w:rsid w:val="0091789A"/>
    <w:rsid w:val="00920C85"/>
    <w:rsid w:val="00923383"/>
    <w:rsid w:val="00927461"/>
    <w:rsid w:val="009276AC"/>
    <w:rsid w:val="0093010E"/>
    <w:rsid w:val="00930449"/>
    <w:rsid w:val="00932A82"/>
    <w:rsid w:val="00935D21"/>
    <w:rsid w:val="0094017A"/>
    <w:rsid w:val="009405D3"/>
    <w:rsid w:val="00941577"/>
    <w:rsid w:val="00942CD4"/>
    <w:rsid w:val="00945212"/>
    <w:rsid w:val="00946217"/>
    <w:rsid w:val="00947426"/>
    <w:rsid w:val="00947B2A"/>
    <w:rsid w:val="00947D50"/>
    <w:rsid w:val="009502A7"/>
    <w:rsid w:val="00951A8C"/>
    <w:rsid w:val="009522CC"/>
    <w:rsid w:val="00952372"/>
    <w:rsid w:val="00952565"/>
    <w:rsid w:val="009536C8"/>
    <w:rsid w:val="009552C8"/>
    <w:rsid w:val="00955E05"/>
    <w:rsid w:val="00957A4A"/>
    <w:rsid w:val="0096041D"/>
    <w:rsid w:val="00960B63"/>
    <w:rsid w:val="00961533"/>
    <w:rsid w:val="0096389B"/>
    <w:rsid w:val="00965354"/>
    <w:rsid w:val="009654C8"/>
    <w:rsid w:val="00965787"/>
    <w:rsid w:val="00966587"/>
    <w:rsid w:val="00967565"/>
    <w:rsid w:val="00971078"/>
    <w:rsid w:val="00973856"/>
    <w:rsid w:val="00974932"/>
    <w:rsid w:val="00975663"/>
    <w:rsid w:val="00976D87"/>
    <w:rsid w:val="0098039F"/>
    <w:rsid w:val="00981117"/>
    <w:rsid w:val="00983040"/>
    <w:rsid w:val="00985D01"/>
    <w:rsid w:val="00986299"/>
    <w:rsid w:val="00987C97"/>
    <w:rsid w:val="009909A9"/>
    <w:rsid w:val="00990C0D"/>
    <w:rsid w:val="009942D4"/>
    <w:rsid w:val="009965E8"/>
    <w:rsid w:val="00996B52"/>
    <w:rsid w:val="00996E59"/>
    <w:rsid w:val="00996FF8"/>
    <w:rsid w:val="009A07C1"/>
    <w:rsid w:val="009A0C65"/>
    <w:rsid w:val="009A0DA4"/>
    <w:rsid w:val="009A11C6"/>
    <w:rsid w:val="009A14BD"/>
    <w:rsid w:val="009B0602"/>
    <w:rsid w:val="009B0FCA"/>
    <w:rsid w:val="009B108C"/>
    <w:rsid w:val="009B1724"/>
    <w:rsid w:val="009B3AC4"/>
    <w:rsid w:val="009C03DF"/>
    <w:rsid w:val="009C1965"/>
    <w:rsid w:val="009C1989"/>
    <w:rsid w:val="009C47CC"/>
    <w:rsid w:val="009C59F0"/>
    <w:rsid w:val="009C67CD"/>
    <w:rsid w:val="009D067C"/>
    <w:rsid w:val="009D06EC"/>
    <w:rsid w:val="009D136B"/>
    <w:rsid w:val="009D1D06"/>
    <w:rsid w:val="009D3AB0"/>
    <w:rsid w:val="009D51E2"/>
    <w:rsid w:val="009D64C4"/>
    <w:rsid w:val="009D767D"/>
    <w:rsid w:val="009E0470"/>
    <w:rsid w:val="009E4167"/>
    <w:rsid w:val="009E4DD1"/>
    <w:rsid w:val="009E605D"/>
    <w:rsid w:val="009E65DF"/>
    <w:rsid w:val="009E6C8C"/>
    <w:rsid w:val="009E7147"/>
    <w:rsid w:val="009E75FE"/>
    <w:rsid w:val="009F489D"/>
    <w:rsid w:val="009F63C1"/>
    <w:rsid w:val="009F6FAF"/>
    <w:rsid w:val="009F734E"/>
    <w:rsid w:val="009F7BA7"/>
    <w:rsid w:val="00A003D3"/>
    <w:rsid w:val="00A01136"/>
    <w:rsid w:val="00A012DF"/>
    <w:rsid w:val="00A02910"/>
    <w:rsid w:val="00A03F14"/>
    <w:rsid w:val="00A0489E"/>
    <w:rsid w:val="00A104D2"/>
    <w:rsid w:val="00A12E20"/>
    <w:rsid w:val="00A1370A"/>
    <w:rsid w:val="00A13AC3"/>
    <w:rsid w:val="00A15858"/>
    <w:rsid w:val="00A16AF5"/>
    <w:rsid w:val="00A25446"/>
    <w:rsid w:val="00A26E97"/>
    <w:rsid w:val="00A27AF0"/>
    <w:rsid w:val="00A309E5"/>
    <w:rsid w:val="00A33E9A"/>
    <w:rsid w:val="00A347F5"/>
    <w:rsid w:val="00A34CBE"/>
    <w:rsid w:val="00A35613"/>
    <w:rsid w:val="00A36728"/>
    <w:rsid w:val="00A37E71"/>
    <w:rsid w:val="00A37F4A"/>
    <w:rsid w:val="00A404A5"/>
    <w:rsid w:val="00A407E7"/>
    <w:rsid w:val="00A41D92"/>
    <w:rsid w:val="00A41F50"/>
    <w:rsid w:val="00A420E7"/>
    <w:rsid w:val="00A4225A"/>
    <w:rsid w:val="00A42960"/>
    <w:rsid w:val="00A44F3F"/>
    <w:rsid w:val="00A469EC"/>
    <w:rsid w:val="00A5031D"/>
    <w:rsid w:val="00A51574"/>
    <w:rsid w:val="00A5367B"/>
    <w:rsid w:val="00A54959"/>
    <w:rsid w:val="00A567CC"/>
    <w:rsid w:val="00A61E49"/>
    <w:rsid w:val="00A620F5"/>
    <w:rsid w:val="00A6306D"/>
    <w:rsid w:val="00A63C20"/>
    <w:rsid w:val="00A6405F"/>
    <w:rsid w:val="00A65043"/>
    <w:rsid w:val="00A65EB2"/>
    <w:rsid w:val="00A65F0C"/>
    <w:rsid w:val="00A6651B"/>
    <w:rsid w:val="00A67189"/>
    <w:rsid w:val="00A70297"/>
    <w:rsid w:val="00A70EA1"/>
    <w:rsid w:val="00A71359"/>
    <w:rsid w:val="00A7218C"/>
    <w:rsid w:val="00A73831"/>
    <w:rsid w:val="00A73C2D"/>
    <w:rsid w:val="00A745B8"/>
    <w:rsid w:val="00A74794"/>
    <w:rsid w:val="00A750A8"/>
    <w:rsid w:val="00A75147"/>
    <w:rsid w:val="00A754CD"/>
    <w:rsid w:val="00A75BF7"/>
    <w:rsid w:val="00A763FB"/>
    <w:rsid w:val="00A76823"/>
    <w:rsid w:val="00A804E9"/>
    <w:rsid w:val="00A8070B"/>
    <w:rsid w:val="00A823E3"/>
    <w:rsid w:val="00A82440"/>
    <w:rsid w:val="00A8566B"/>
    <w:rsid w:val="00A8569D"/>
    <w:rsid w:val="00A860B6"/>
    <w:rsid w:val="00A86514"/>
    <w:rsid w:val="00A86ABA"/>
    <w:rsid w:val="00A87F2B"/>
    <w:rsid w:val="00A90DA9"/>
    <w:rsid w:val="00A90E4A"/>
    <w:rsid w:val="00A97605"/>
    <w:rsid w:val="00AA351B"/>
    <w:rsid w:val="00AA3606"/>
    <w:rsid w:val="00AA4679"/>
    <w:rsid w:val="00AA6161"/>
    <w:rsid w:val="00AB07D3"/>
    <w:rsid w:val="00AB0F83"/>
    <w:rsid w:val="00AB3BDE"/>
    <w:rsid w:val="00AB3BF8"/>
    <w:rsid w:val="00AB5ED5"/>
    <w:rsid w:val="00AB63F4"/>
    <w:rsid w:val="00AB64BD"/>
    <w:rsid w:val="00AB710D"/>
    <w:rsid w:val="00AB7909"/>
    <w:rsid w:val="00AC2BBF"/>
    <w:rsid w:val="00AC30F9"/>
    <w:rsid w:val="00AC5E6E"/>
    <w:rsid w:val="00AD0E85"/>
    <w:rsid w:val="00AD2282"/>
    <w:rsid w:val="00AD235E"/>
    <w:rsid w:val="00AD3675"/>
    <w:rsid w:val="00AD4537"/>
    <w:rsid w:val="00AD73C9"/>
    <w:rsid w:val="00AE042F"/>
    <w:rsid w:val="00AE2E91"/>
    <w:rsid w:val="00AE35B8"/>
    <w:rsid w:val="00AE5F25"/>
    <w:rsid w:val="00AF35D0"/>
    <w:rsid w:val="00AF6B58"/>
    <w:rsid w:val="00AF6E51"/>
    <w:rsid w:val="00AF7475"/>
    <w:rsid w:val="00B00FB2"/>
    <w:rsid w:val="00B03F08"/>
    <w:rsid w:val="00B07325"/>
    <w:rsid w:val="00B076FD"/>
    <w:rsid w:val="00B11C31"/>
    <w:rsid w:val="00B13C84"/>
    <w:rsid w:val="00B14512"/>
    <w:rsid w:val="00B145FF"/>
    <w:rsid w:val="00B200C3"/>
    <w:rsid w:val="00B21D4E"/>
    <w:rsid w:val="00B2284F"/>
    <w:rsid w:val="00B2437E"/>
    <w:rsid w:val="00B2500F"/>
    <w:rsid w:val="00B2621F"/>
    <w:rsid w:val="00B26CD5"/>
    <w:rsid w:val="00B31C0D"/>
    <w:rsid w:val="00B326BE"/>
    <w:rsid w:val="00B350EC"/>
    <w:rsid w:val="00B35A6F"/>
    <w:rsid w:val="00B35B59"/>
    <w:rsid w:val="00B36CD1"/>
    <w:rsid w:val="00B3788E"/>
    <w:rsid w:val="00B40BA8"/>
    <w:rsid w:val="00B46FCC"/>
    <w:rsid w:val="00B47775"/>
    <w:rsid w:val="00B51BA4"/>
    <w:rsid w:val="00B52106"/>
    <w:rsid w:val="00B53274"/>
    <w:rsid w:val="00B542E9"/>
    <w:rsid w:val="00B56BBB"/>
    <w:rsid w:val="00B57648"/>
    <w:rsid w:val="00B61390"/>
    <w:rsid w:val="00B631A2"/>
    <w:rsid w:val="00B631A3"/>
    <w:rsid w:val="00B6586B"/>
    <w:rsid w:val="00B74123"/>
    <w:rsid w:val="00B749D8"/>
    <w:rsid w:val="00B74B99"/>
    <w:rsid w:val="00B75122"/>
    <w:rsid w:val="00B75327"/>
    <w:rsid w:val="00B766AA"/>
    <w:rsid w:val="00B7695F"/>
    <w:rsid w:val="00B77BF1"/>
    <w:rsid w:val="00B80EE9"/>
    <w:rsid w:val="00B81939"/>
    <w:rsid w:val="00B81C62"/>
    <w:rsid w:val="00B853C5"/>
    <w:rsid w:val="00B85F49"/>
    <w:rsid w:val="00B86089"/>
    <w:rsid w:val="00B87C89"/>
    <w:rsid w:val="00B87E92"/>
    <w:rsid w:val="00B90F2A"/>
    <w:rsid w:val="00B91303"/>
    <w:rsid w:val="00B91345"/>
    <w:rsid w:val="00B9147D"/>
    <w:rsid w:val="00B94C5E"/>
    <w:rsid w:val="00B96BB6"/>
    <w:rsid w:val="00BA200A"/>
    <w:rsid w:val="00BA475E"/>
    <w:rsid w:val="00BA49B6"/>
    <w:rsid w:val="00BA60D0"/>
    <w:rsid w:val="00BA61C8"/>
    <w:rsid w:val="00BB046D"/>
    <w:rsid w:val="00BB051E"/>
    <w:rsid w:val="00BB1469"/>
    <w:rsid w:val="00BB23A0"/>
    <w:rsid w:val="00BB3309"/>
    <w:rsid w:val="00BB38C9"/>
    <w:rsid w:val="00BB5DE1"/>
    <w:rsid w:val="00BC035B"/>
    <w:rsid w:val="00BC19C8"/>
    <w:rsid w:val="00BC3591"/>
    <w:rsid w:val="00BC372B"/>
    <w:rsid w:val="00BC4F68"/>
    <w:rsid w:val="00BC5D83"/>
    <w:rsid w:val="00BD2977"/>
    <w:rsid w:val="00BD2D70"/>
    <w:rsid w:val="00BD51DC"/>
    <w:rsid w:val="00BD5468"/>
    <w:rsid w:val="00BD6096"/>
    <w:rsid w:val="00BE17CB"/>
    <w:rsid w:val="00BE198B"/>
    <w:rsid w:val="00BE261A"/>
    <w:rsid w:val="00BE3C56"/>
    <w:rsid w:val="00BE617D"/>
    <w:rsid w:val="00BE6796"/>
    <w:rsid w:val="00BE7035"/>
    <w:rsid w:val="00BF12E6"/>
    <w:rsid w:val="00BF2932"/>
    <w:rsid w:val="00BF2DB2"/>
    <w:rsid w:val="00BF2F22"/>
    <w:rsid w:val="00BF4280"/>
    <w:rsid w:val="00BF64A5"/>
    <w:rsid w:val="00C00AAB"/>
    <w:rsid w:val="00C00D21"/>
    <w:rsid w:val="00C00DA1"/>
    <w:rsid w:val="00C02BAE"/>
    <w:rsid w:val="00C02CF0"/>
    <w:rsid w:val="00C0302A"/>
    <w:rsid w:val="00C036FD"/>
    <w:rsid w:val="00C03857"/>
    <w:rsid w:val="00C04139"/>
    <w:rsid w:val="00C043FB"/>
    <w:rsid w:val="00C0441F"/>
    <w:rsid w:val="00C04CD4"/>
    <w:rsid w:val="00C05D08"/>
    <w:rsid w:val="00C0677C"/>
    <w:rsid w:val="00C115B7"/>
    <w:rsid w:val="00C137C0"/>
    <w:rsid w:val="00C14ACE"/>
    <w:rsid w:val="00C15CF5"/>
    <w:rsid w:val="00C1717D"/>
    <w:rsid w:val="00C25266"/>
    <w:rsid w:val="00C26CDE"/>
    <w:rsid w:val="00C316CA"/>
    <w:rsid w:val="00C31B45"/>
    <w:rsid w:val="00C343AE"/>
    <w:rsid w:val="00C3597A"/>
    <w:rsid w:val="00C37E47"/>
    <w:rsid w:val="00C436A4"/>
    <w:rsid w:val="00C5223D"/>
    <w:rsid w:val="00C54FE3"/>
    <w:rsid w:val="00C5525B"/>
    <w:rsid w:val="00C55479"/>
    <w:rsid w:val="00C56D63"/>
    <w:rsid w:val="00C57C02"/>
    <w:rsid w:val="00C57CF9"/>
    <w:rsid w:val="00C61653"/>
    <w:rsid w:val="00C616F4"/>
    <w:rsid w:val="00C6215F"/>
    <w:rsid w:val="00C63181"/>
    <w:rsid w:val="00C64908"/>
    <w:rsid w:val="00C65FA9"/>
    <w:rsid w:val="00C6611F"/>
    <w:rsid w:val="00C661D1"/>
    <w:rsid w:val="00C66957"/>
    <w:rsid w:val="00C66D24"/>
    <w:rsid w:val="00C66F91"/>
    <w:rsid w:val="00C67F0F"/>
    <w:rsid w:val="00C709C3"/>
    <w:rsid w:val="00C70E1D"/>
    <w:rsid w:val="00C7153C"/>
    <w:rsid w:val="00C718E4"/>
    <w:rsid w:val="00C73E94"/>
    <w:rsid w:val="00C751F9"/>
    <w:rsid w:val="00C76E8A"/>
    <w:rsid w:val="00C80DB0"/>
    <w:rsid w:val="00C832F7"/>
    <w:rsid w:val="00C83B41"/>
    <w:rsid w:val="00C846C0"/>
    <w:rsid w:val="00C86C04"/>
    <w:rsid w:val="00C90B6D"/>
    <w:rsid w:val="00C90D3F"/>
    <w:rsid w:val="00C9409E"/>
    <w:rsid w:val="00C96957"/>
    <w:rsid w:val="00CA103C"/>
    <w:rsid w:val="00CA208A"/>
    <w:rsid w:val="00CA2AA7"/>
    <w:rsid w:val="00CA3BBF"/>
    <w:rsid w:val="00CB295E"/>
    <w:rsid w:val="00CB2973"/>
    <w:rsid w:val="00CB51EE"/>
    <w:rsid w:val="00CB5EB5"/>
    <w:rsid w:val="00CC0717"/>
    <w:rsid w:val="00CC322F"/>
    <w:rsid w:val="00CC54F3"/>
    <w:rsid w:val="00CC63E5"/>
    <w:rsid w:val="00CD6537"/>
    <w:rsid w:val="00CD6B32"/>
    <w:rsid w:val="00CD6C5E"/>
    <w:rsid w:val="00CD774C"/>
    <w:rsid w:val="00CD7A1D"/>
    <w:rsid w:val="00CE4223"/>
    <w:rsid w:val="00CE514D"/>
    <w:rsid w:val="00CE5CF1"/>
    <w:rsid w:val="00CE64E7"/>
    <w:rsid w:val="00CE6EEE"/>
    <w:rsid w:val="00CE74A3"/>
    <w:rsid w:val="00CF2DDD"/>
    <w:rsid w:val="00CF2FDE"/>
    <w:rsid w:val="00CF3246"/>
    <w:rsid w:val="00CF3AA9"/>
    <w:rsid w:val="00CF4355"/>
    <w:rsid w:val="00CF4E74"/>
    <w:rsid w:val="00CF5F7B"/>
    <w:rsid w:val="00CF6A60"/>
    <w:rsid w:val="00CF7FF8"/>
    <w:rsid w:val="00D03D8D"/>
    <w:rsid w:val="00D04037"/>
    <w:rsid w:val="00D0449D"/>
    <w:rsid w:val="00D05216"/>
    <w:rsid w:val="00D05DA9"/>
    <w:rsid w:val="00D06477"/>
    <w:rsid w:val="00D07B94"/>
    <w:rsid w:val="00D07FC1"/>
    <w:rsid w:val="00D1067E"/>
    <w:rsid w:val="00D1219E"/>
    <w:rsid w:val="00D13230"/>
    <w:rsid w:val="00D16688"/>
    <w:rsid w:val="00D17C9D"/>
    <w:rsid w:val="00D209F4"/>
    <w:rsid w:val="00D20FA3"/>
    <w:rsid w:val="00D2235C"/>
    <w:rsid w:val="00D22655"/>
    <w:rsid w:val="00D24343"/>
    <w:rsid w:val="00D25415"/>
    <w:rsid w:val="00D25CA7"/>
    <w:rsid w:val="00D26687"/>
    <w:rsid w:val="00D26AD6"/>
    <w:rsid w:val="00D26EC5"/>
    <w:rsid w:val="00D31740"/>
    <w:rsid w:val="00D3223B"/>
    <w:rsid w:val="00D33273"/>
    <w:rsid w:val="00D33889"/>
    <w:rsid w:val="00D35A0B"/>
    <w:rsid w:val="00D3638A"/>
    <w:rsid w:val="00D37F3C"/>
    <w:rsid w:val="00D40F63"/>
    <w:rsid w:val="00D44E14"/>
    <w:rsid w:val="00D45496"/>
    <w:rsid w:val="00D456CD"/>
    <w:rsid w:val="00D461EF"/>
    <w:rsid w:val="00D46EEA"/>
    <w:rsid w:val="00D53147"/>
    <w:rsid w:val="00D5337F"/>
    <w:rsid w:val="00D5532D"/>
    <w:rsid w:val="00D55F00"/>
    <w:rsid w:val="00D60314"/>
    <w:rsid w:val="00D6251D"/>
    <w:rsid w:val="00D62979"/>
    <w:rsid w:val="00D62CCC"/>
    <w:rsid w:val="00D6401E"/>
    <w:rsid w:val="00D65CF8"/>
    <w:rsid w:val="00D67896"/>
    <w:rsid w:val="00D72B43"/>
    <w:rsid w:val="00D73AFD"/>
    <w:rsid w:val="00D73FAC"/>
    <w:rsid w:val="00D768BC"/>
    <w:rsid w:val="00D810CB"/>
    <w:rsid w:val="00D8194E"/>
    <w:rsid w:val="00D82F98"/>
    <w:rsid w:val="00D849DA"/>
    <w:rsid w:val="00D84C5C"/>
    <w:rsid w:val="00D86A9A"/>
    <w:rsid w:val="00D873CD"/>
    <w:rsid w:val="00D91D48"/>
    <w:rsid w:val="00D929A2"/>
    <w:rsid w:val="00D96B2F"/>
    <w:rsid w:val="00D96BDD"/>
    <w:rsid w:val="00DA22AA"/>
    <w:rsid w:val="00DA2A99"/>
    <w:rsid w:val="00DA3709"/>
    <w:rsid w:val="00DA3961"/>
    <w:rsid w:val="00DA45E4"/>
    <w:rsid w:val="00DA49C4"/>
    <w:rsid w:val="00DA4F54"/>
    <w:rsid w:val="00DA5901"/>
    <w:rsid w:val="00DA7102"/>
    <w:rsid w:val="00DB08B6"/>
    <w:rsid w:val="00DB5A48"/>
    <w:rsid w:val="00DB6F11"/>
    <w:rsid w:val="00DB7578"/>
    <w:rsid w:val="00DC0D26"/>
    <w:rsid w:val="00DC1E48"/>
    <w:rsid w:val="00DC1E69"/>
    <w:rsid w:val="00DC3914"/>
    <w:rsid w:val="00DC3920"/>
    <w:rsid w:val="00DC3AEC"/>
    <w:rsid w:val="00DC3BAA"/>
    <w:rsid w:val="00DC7472"/>
    <w:rsid w:val="00DD1173"/>
    <w:rsid w:val="00DD1D6A"/>
    <w:rsid w:val="00DD363E"/>
    <w:rsid w:val="00DD3B0C"/>
    <w:rsid w:val="00DD40D1"/>
    <w:rsid w:val="00DD4819"/>
    <w:rsid w:val="00DD4FB2"/>
    <w:rsid w:val="00DD54FE"/>
    <w:rsid w:val="00DD6296"/>
    <w:rsid w:val="00DD631B"/>
    <w:rsid w:val="00DE0037"/>
    <w:rsid w:val="00DE2221"/>
    <w:rsid w:val="00DE36B1"/>
    <w:rsid w:val="00DE5C3E"/>
    <w:rsid w:val="00DE76E3"/>
    <w:rsid w:val="00DF0962"/>
    <w:rsid w:val="00DF1AA2"/>
    <w:rsid w:val="00DF25F2"/>
    <w:rsid w:val="00DF2764"/>
    <w:rsid w:val="00DF5BE9"/>
    <w:rsid w:val="00DF7427"/>
    <w:rsid w:val="00E00215"/>
    <w:rsid w:val="00E00C86"/>
    <w:rsid w:val="00E01865"/>
    <w:rsid w:val="00E0416C"/>
    <w:rsid w:val="00E0756F"/>
    <w:rsid w:val="00E10278"/>
    <w:rsid w:val="00E10519"/>
    <w:rsid w:val="00E127B5"/>
    <w:rsid w:val="00E1317F"/>
    <w:rsid w:val="00E137F4"/>
    <w:rsid w:val="00E15C6B"/>
    <w:rsid w:val="00E164B4"/>
    <w:rsid w:val="00E17229"/>
    <w:rsid w:val="00E20960"/>
    <w:rsid w:val="00E20D46"/>
    <w:rsid w:val="00E21B92"/>
    <w:rsid w:val="00E22071"/>
    <w:rsid w:val="00E27223"/>
    <w:rsid w:val="00E279B0"/>
    <w:rsid w:val="00E3055C"/>
    <w:rsid w:val="00E30C49"/>
    <w:rsid w:val="00E32ACA"/>
    <w:rsid w:val="00E33D22"/>
    <w:rsid w:val="00E3415C"/>
    <w:rsid w:val="00E34279"/>
    <w:rsid w:val="00E3447E"/>
    <w:rsid w:val="00E357C4"/>
    <w:rsid w:val="00E43279"/>
    <w:rsid w:val="00E45197"/>
    <w:rsid w:val="00E45F2B"/>
    <w:rsid w:val="00E46397"/>
    <w:rsid w:val="00E463D8"/>
    <w:rsid w:val="00E46DD1"/>
    <w:rsid w:val="00E474EE"/>
    <w:rsid w:val="00E4783A"/>
    <w:rsid w:val="00E502A0"/>
    <w:rsid w:val="00E5098D"/>
    <w:rsid w:val="00E50A02"/>
    <w:rsid w:val="00E50E55"/>
    <w:rsid w:val="00E50E9A"/>
    <w:rsid w:val="00E51B90"/>
    <w:rsid w:val="00E52E13"/>
    <w:rsid w:val="00E553F0"/>
    <w:rsid w:val="00E55982"/>
    <w:rsid w:val="00E55AB0"/>
    <w:rsid w:val="00E56658"/>
    <w:rsid w:val="00E61BA8"/>
    <w:rsid w:val="00E64861"/>
    <w:rsid w:val="00E64A47"/>
    <w:rsid w:val="00E65F43"/>
    <w:rsid w:val="00E66B98"/>
    <w:rsid w:val="00E676CE"/>
    <w:rsid w:val="00E701A8"/>
    <w:rsid w:val="00E70D29"/>
    <w:rsid w:val="00E718FE"/>
    <w:rsid w:val="00E71CDE"/>
    <w:rsid w:val="00E72B8B"/>
    <w:rsid w:val="00E72E23"/>
    <w:rsid w:val="00E72F5E"/>
    <w:rsid w:val="00E74579"/>
    <w:rsid w:val="00E85EE6"/>
    <w:rsid w:val="00E86DC9"/>
    <w:rsid w:val="00E87822"/>
    <w:rsid w:val="00E8790E"/>
    <w:rsid w:val="00E9067D"/>
    <w:rsid w:val="00E93328"/>
    <w:rsid w:val="00E956DC"/>
    <w:rsid w:val="00E957DD"/>
    <w:rsid w:val="00E96278"/>
    <w:rsid w:val="00E97A70"/>
    <w:rsid w:val="00E97F3E"/>
    <w:rsid w:val="00EA17C9"/>
    <w:rsid w:val="00EA17EF"/>
    <w:rsid w:val="00EA23B9"/>
    <w:rsid w:val="00EA2495"/>
    <w:rsid w:val="00EA38A4"/>
    <w:rsid w:val="00EA760A"/>
    <w:rsid w:val="00EB0E5D"/>
    <w:rsid w:val="00EB2375"/>
    <w:rsid w:val="00EB2955"/>
    <w:rsid w:val="00EB2B1F"/>
    <w:rsid w:val="00EB2CCE"/>
    <w:rsid w:val="00EB431B"/>
    <w:rsid w:val="00EB4C0D"/>
    <w:rsid w:val="00EB7107"/>
    <w:rsid w:val="00EC2BAE"/>
    <w:rsid w:val="00EC3752"/>
    <w:rsid w:val="00EC3945"/>
    <w:rsid w:val="00EC433B"/>
    <w:rsid w:val="00EC4CE0"/>
    <w:rsid w:val="00EC5E69"/>
    <w:rsid w:val="00EC69B0"/>
    <w:rsid w:val="00EC6F29"/>
    <w:rsid w:val="00EC7351"/>
    <w:rsid w:val="00ED07D0"/>
    <w:rsid w:val="00ED21A4"/>
    <w:rsid w:val="00ED34A0"/>
    <w:rsid w:val="00ED448A"/>
    <w:rsid w:val="00ED4826"/>
    <w:rsid w:val="00ED6FA8"/>
    <w:rsid w:val="00ED71FC"/>
    <w:rsid w:val="00ED7BE1"/>
    <w:rsid w:val="00EE1C36"/>
    <w:rsid w:val="00EE3029"/>
    <w:rsid w:val="00EE485F"/>
    <w:rsid w:val="00EE62CD"/>
    <w:rsid w:val="00EE6AA2"/>
    <w:rsid w:val="00EE7235"/>
    <w:rsid w:val="00EE72BE"/>
    <w:rsid w:val="00EF00FA"/>
    <w:rsid w:val="00EF072D"/>
    <w:rsid w:val="00EF107F"/>
    <w:rsid w:val="00EF2FE9"/>
    <w:rsid w:val="00EF3118"/>
    <w:rsid w:val="00EF4C64"/>
    <w:rsid w:val="00EF5A2B"/>
    <w:rsid w:val="00EF680F"/>
    <w:rsid w:val="00EF6EE4"/>
    <w:rsid w:val="00F013BE"/>
    <w:rsid w:val="00F03212"/>
    <w:rsid w:val="00F048D7"/>
    <w:rsid w:val="00F049CC"/>
    <w:rsid w:val="00F04B23"/>
    <w:rsid w:val="00F0682B"/>
    <w:rsid w:val="00F10420"/>
    <w:rsid w:val="00F1210F"/>
    <w:rsid w:val="00F12485"/>
    <w:rsid w:val="00F13F1B"/>
    <w:rsid w:val="00F14F30"/>
    <w:rsid w:val="00F15201"/>
    <w:rsid w:val="00F153CC"/>
    <w:rsid w:val="00F20546"/>
    <w:rsid w:val="00F2062C"/>
    <w:rsid w:val="00F215A6"/>
    <w:rsid w:val="00F2365B"/>
    <w:rsid w:val="00F245C6"/>
    <w:rsid w:val="00F251E3"/>
    <w:rsid w:val="00F260C9"/>
    <w:rsid w:val="00F331B0"/>
    <w:rsid w:val="00F33CAE"/>
    <w:rsid w:val="00F3542B"/>
    <w:rsid w:val="00F37F37"/>
    <w:rsid w:val="00F41A7E"/>
    <w:rsid w:val="00F42512"/>
    <w:rsid w:val="00F42C9D"/>
    <w:rsid w:val="00F42FCF"/>
    <w:rsid w:val="00F4394D"/>
    <w:rsid w:val="00F45B7C"/>
    <w:rsid w:val="00F52B2F"/>
    <w:rsid w:val="00F52CA0"/>
    <w:rsid w:val="00F53638"/>
    <w:rsid w:val="00F53965"/>
    <w:rsid w:val="00F5410A"/>
    <w:rsid w:val="00F541B8"/>
    <w:rsid w:val="00F5619A"/>
    <w:rsid w:val="00F57032"/>
    <w:rsid w:val="00F5724B"/>
    <w:rsid w:val="00F61A7C"/>
    <w:rsid w:val="00F61DF2"/>
    <w:rsid w:val="00F62032"/>
    <w:rsid w:val="00F63F56"/>
    <w:rsid w:val="00F6789C"/>
    <w:rsid w:val="00F6795B"/>
    <w:rsid w:val="00F70C4B"/>
    <w:rsid w:val="00F714CE"/>
    <w:rsid w:val="00F721D7"/>
    <w:rsid w:val="00F725EC"/>
    <w:rsid w:val="00F743E5"/>
    <w:rsid w:val="00F74955"/>
    <w:rsid w:val="00F75EE3"/>
    <w:rsid w:val="00F763E9"/>
    <w:rsid w:val="00F76446"/>
    <w:rsid w:val="00F77EDB"/>
    <w:rsid w:val="00F810BE"/>
    <w:rsid w:val="00F85071"/>
    <w:rsid w:val="00F91696"/>
    <w:rsid w:val="00F91C22"/>
    <w:rsid w:val="00F96FF0"/>
    <w:rsid w:val="00F973ED"/>
    <w:rsid w:val="00FA1212"/>
    <w:rsid w:val="00FA423E"/>
    <w:rsid w:val="00FA4F68"/>
    <w:rsid w:val="00FA4FA7"/>
    <w:rsid w:val="00FB0B6D"/>
    <w:rsid w:val="00FB1479"/>
    <w:rsid w:val="00FB2F38"/>
    <w:rsid w:val="00FB7941"/>
    <w:rsid w:val="00FC11D6"/>
    <w:rsid w:val="00FC17D3"/>
    <w:rsid w:val="00FC2ED3"/>
    <w:rsid w:val="00FC32CF"/>
    <w:rsid w:val="00FC3822"/>
    <w:rsid w:val="00FC4A3B"/>
    <w:rsid w:val="00FC6C8A"/>
    <w:rsid w:val="00FC7877"/>
    <w:rsid w:val="00FD058F"/>
    <w:rsid w:val="00FD0E7B"/>
    <w:rsid w:val="00FD0F0C"/>
    <w:rsid w:val="00FD2F4E"/>
    <w:rsid w:val="00FD54F4"/>
    <w:rsid w:val="00FD769C"/>
    <w:rsid w:val="00FE072C"/>
    <w:rsid w:val="00FE09F6"/>
    <w:rsid w:val="00FE0C63"/>
    <w:rsid w:val="00FE137E"/>
    <w:rsid w:val="00FE3032"/>
    <w:rsid w:val="00FE323E"/>
    <w:rsid w:val="00FE32DF"/>
    <w:rsid w:val="00FE6869"/>
    <w:rsid w:val="00FF5AC9"/>
    <w:rsid w:val="00FF65E1"/>
    <w:rsid w:val="00FF7293"/>
    <w:rsid w:val="05A78776"/>
    <w:rsid w:val="0EC90785"/>
    <w:rsid w:val="17F86DC4"/>
    <w:rsid w:val="1BB7B38F"/>
    <w:rsid w:val="1C797975"/>
    <w:rsid w:val="27429566"/>
    <w:rsid w:val="3237EC06"/>
    <w:rsid w:val="376C4439"/>
    <w:rsid w:val="39D598E4"/>
    <w:rsid w:val="43C45ED6"/>
    <w:rsid w:val="4E54920A"/>
    <w:rsid w:val="5826C86C"/>
    <w:rsid w:val="6431F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0E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6"/>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semiHidden/>
    <w:unhideWhenUsed/>
    <w:rsid w:val="00976D87"/>
    <w:rPr>
      <w:rFonts w:ascii="Courier" w:hAnsi="Courier"/>
      <w:szCs w:val="20"/>
    </w:rPr>
  </w:style>
  <w:style w:type="character" w:customStyle="1" w:styleId="HTMLPreformattedChar">
    <w:name w:val="HTML Preformatted Char"/>
    <w:basedOn w:val="DefaultParagraphFont"/>
    <w:link w:val="HTMLPreformatted"/>
    <w:semiHidden/>
    <w:rsid w:val="00976D87"/>
    <w:rPr>
      <w:rFonts w:ascii="Courier" w:hAnsi="Courier"/>
    </w:rPr>
  </w:style>
  <w:style w:type="paragraph" w:styleId="FootnoteText">
    <w:name w:val="footnote text"/>
    <w:basedOn w:val="Normal"/>
    <w:link w:val="FootnoteTextChar"/>
    <w:unhideWhenUsed/>
    <w:rsid w:val="001E6AA7"/>
    <w:rPr>
      <w:sz w:val="24"/>
    </w:rPr>
  </w:style>
  <w:style w:type="character" w:customStyle="1" w:styleId="FootnoteTextChar">
    <w:name w:val="Footnote Text Char"/>
    <w:basedOn w:val="DefaultParagraphFont"/>
    <w:link w:val="FootnoteText"/>
    <w:rsid w:val="001E6AA7"/>
    <w:rPr>
      <w:rFonts w:ascii="Arial" w:hAnsi="Arial"/>
      <w:sz w:val="24"/>
      <w:szCs w:val="24"/>
    </w:rPr>
  </w:style>
  <w:style w:type="character" w:styleId="FootnoteReference">
    <w:name w:val="footnote reference"/>
    <w:basedOn w:val="DefaultParagraphFont"/>
    <w:unhideWhenUsed/>
    <w:rsid w:val="001E6AA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6"/>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semiHidden/>
    <w:unhideWhenUsed/>
    <w:rsid w:val="00976D87"/>
    <w:rPr>
      <w:rFonts w:ascii="Courier" w:hAnsi="Courier"/>
      <w:szCs w:val="20"/>
    </w:rPr>
  </w:style>
  <w:style w:type="character" w:customStyle="1" w:styleId="HTMLPreformattedChar">
    <w:name w:val="HTML Preformatted Char"/>
    <w:basedOn w:val="DefaultParagraphFont"/>
    <w:link w:val="HTMLPreformatted"/>
    <w:semiHidden/>
    <w:rsid w:val="00976D87"/>
    <w:rPr>
      <w:rFonts w:ascii="Courier" w:hAnsi="Courier"/>
    </w:rPr>
  </w:style>
  <w:style w:type="paragraph" w:styleId="FootnoteText">
    <w:name w:val="footnote text"/>
    <w:basedOn w:val="Normal"/>
    <w:link w:val="FootnoteTextChar"/>
    <w:unhideWhenUsed/>
    <w:rsid w:val="001E6AA7"/>
    <w:rPr>
      <w:sz w:val="24"/>
    </w:rPr>
  </w:style>
  <w:style w:type="character" w:customStyle="1" w:styleId="FootnoteTextChar">
    <w:name w:val="Footnote Text Char"/>
    <w:basedOn w:val="DefaultParagraphFont"/>
    <w:link w:val="FootnoteText"/>
    <w:rsid w:val="001E6AA7"/>
    <w:rPr>
      <w:rFonts w:ascii="Arial" w:hAnsi="Arial"/>
      <w:sz w:val="24"/>
      <w:szCs w:val="24"/>
    </w:rPr>
  </w:style>
  <w:style w:type="character" w:styleId="FootnoteReference">
    <w:name w:val="footnote reference"/>
    <w:basedOn w:val="DefaultParagraphFont"/>
    <w:unhideWhenUsed/>
    <w:rsid w:val="001E6A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792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8603941">
      <w:bodyDiv w:val="1"/>
      <w:marLeft w:val="0"/>
      <w:marRight w:val="0"/>
      <w:marTop w:val="0"/>
      <w:marBottom w:val="0"/>
      <w:divBdr>
        <w:top w:val="none" w:sz="0" w:space="0" w:color="auto"/>
        <w:left w:val="none" w:sz="0" w:space="0" w:color="auto"/>
        <w:bottom w:val="none" w:sz="0" w:space="0" w:color="auto"/>
        <w:right w:val="none" w:sz="0" w:space="0" w:color="auto"/>
      </w:divBdr>
      <w:divsChild>
        <w:div w:id="330646273">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278212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4649370">
      <w:bodyDiv w:val="1"/>
      <w:marLeft w:val="0"/>
      <w:marRight w:val="0"/>
      <w:marTop w:val="0"/>
      <w:marBottom w:val="0"/>
      <w:divBdr>
        <w:top w:val="none" w:sz="0" w:space="0" w:color="auto"/>
        <w:left w:val="none" w:sz="0" w:space="0" w:color="auto"/>
        <w:bottom w:val="none" w:sz="0" w:space="0" w:color="auto"/>
        <w:right w:val="none" w:sz="0" w:space="0" w:color="auto"/>
      </w:divBdr>
      <w:divsChild>
        <w:div w:id="1505704639">
          <w:marLeft w:val="0"/>
          <w:marRight w:val="0"/>
          <w:marTop w:val="0"/>
          <w:marBottom w:val="0"/>
          <w:divBdr>
            <w:top w:val="none" w:sz="0" w:space="0" w:color="auto"/>
            <w:left w:val="none" w:sz="0" w:space="0" w:color="auto"/>
            <w:bottom w:val="none" w:sz="0" w:space="0" w:color="auto"/>
            <w:right w:val="none" w:sz="0" w:space="0" w:color="auto"/>
          </w:divBdr>
        </w:div>
        <w:div w:id="1440876619">
          <w:marLeft w:val="0"/>
          <w:marRight w:val="0"/>
          <w:marTop w:val="0"/>
          <w:marBottom w:val="0"/>
          <w:divBdr>
            <w:top w:val="none" w:sz="0" w:space="0" w:color="auto"/>
            <w:left w:val="none" w:sz="0" w:space="0" w:color="auto"/>
            <w:bottom w:val="none" w:sz="0" w:space="0" w:color="auto"/>
            <w:right w:val="none" w:sz="0" w:space="0" w:color="auto"/>
          </w:divBdr>
        </w:div>
        <w:div w:id="647712996">
          <w:marLeft w:val="0"/>
          <w:marRight w:val="0"/>
          <w:marTop w:val="0"/>
          <w:marBottom w:val="0"/>
          <w:divBdr>
            <w:top w:val="none" w:sz="0" w:space="0" w:color="auto"/>
            <w:left w:val="none" w:sz="0" w:space="0" w:color="auto"/>
            <w:bottom w:val="none" w:sz="0" w:space="0" w:color="auto"/>
            <w:right w:val="none" w:sz="0" w:space="0" w:color="auto"/>
          </w:divBdr>
        </w:div>
        <w:div w:id="1721052792">
          <w:marLeft w:val="0"/>
          <w:marRight w:val="0"/>
          <w:marTop w:val="0"/>
          <w:marBottom w:val="0"/>
          <w:divBdr>
            <w:top w:val="none" w:sz="0" w:space="0" w:color="auto"/>
            <w:left w:val="none" w:sz="0" w:space="0" w:color="auto"/>
            <w:bottom w:val="none" w:sz="0" w:space="0" w:color="auto"/>
            <w:right w:val="none" w:sz="0" w:space="0" w:color="auto"/>
          </w:divBdr>
        </w:div>
        <w:div w:id="1150320600">
          <w:marLeft w:val="0"/>
          <w:marRight w:val="0"/>
          <w:marTop w:val="0"/>
          <w:marBottom w:val="0"/>
          <w:divBdr>
            <w:top w:val="none" w:sz="0" w:space="0" w:color="auto"/>
            <w:left w:val="none" w:sz="0" w:space="0" w:color="auto"/>
            <w:bottom w:val="none" w:sz="0" w:space="0" w:color="auto"/>
            <w:right w:val="none" w:sz="0" w:space="0" w:color="auto"/>
          </w:divBdr>
        </w:div>
        <w:div w:id="1067801472">
          <w:marLeft w:val="0"/>
          <w:marRight w:val="0"/>
          <w:marTop w:val="0"/>
          <w:marBottom w:val="0"/>
          <w:divBdr>
            <w:top w:val="none" w:sz="0" w:space="0" w:color="auto"/>
            <w:left w:val="none" w:sz="0" w:space="0" w:color="auto"/>
            <w:bottom w:val="none" w:sz="0" w:space="0" w:color="auto"/>
            <w:right w:val="none" w:sz="0" w:space="0" w:color="auto"/>
          </w:divBdr>
        </w:div>
        <w:div w:id="1560089132">
          <w:marLeft w:val="0"/>
          <w:marRight w:val="0"/>
          <w:marTop w:val="0"/>
          <w:marBottom w:val="0"/>
          <w:divBdr>
            <w:top w:val="none" w:sz="0" w:space="0" w:color="auto"/>
            <w:left w:val="none" w:sz="0" w:space="0" w:color="auto"/>
            <w:bottom w:val="none" w:sz="0" w:space="0" w:color="auto"/>
            <w:right w:val="none" w:sz="0" w:space="0" w:color="auto"/>
          </w:divBdr>
        </w:div>
        <w:div w:id="871459372">
          <w:marLeft w:val="0"/>
          <w:marRight w:val="0"/>
          <w:marTop w:val="0"/>
          <w:marBottom w:val="0"/>
          <w:divBdr>
            <w:top w:val="none" w:sz="0" w:space="0" w:color="auto"/>
            <w:left w:val="none" w:sz="0" w:space="0" w:color="auto"/>
            <w:bottom w:val="none" w:sz="0" w:space="0" w:color="auto"/>
            <w:right w:val="none" w:sz="0" w:space="0" w:color="auto"/>
          </w:divBdr>
        </w:div>
        <w:div w:id="850919666">
          <w:marLeft w:val="0"/>
          <w:marRight w:val="0"/>
          <w:marTop w:val="0"/>
          <w:marBottom w:val="0"/>
          <w:divBdr>
            <w:top w:val="none" w:sz="0" w:space="0" w:color="auto"/>
            <w:left w:val="none" w:sz="0" w:space="0" w:color="auto"/>
            <w:bottom w:val="none" w:sz="0" w:space="0" w:color="auto"/>
            <w:right w:val="none" w:sz="0" w:space="0" w:color="auto"/>
          </w:divBdr>
        </w:div>
        <w:div w:id="1050223884">
          <w:marLeft w:val="0"/>
          <w:marRight w:val="0"/>
          <w:marTop w:val="0"/>
          <w:marBottom w:val="0"/>
          <w:divBdr>
            <w:top w:val="none" w:sz="0" w:space="0" w:color="auto"/>
            <w:left w:val="none" w:sz="0" w:space="0" w:color="auto"/>
            <w:bottom w:val="none" w:sz="0" w:space="0" w:color="auto"/>
            <w:right w:val="none" w:sz="0" w:space="0" w:color="auto"/>
          </w:divBdr>
        </w:div>
        <w:div w:id="1371684559">
          <w:marLeft w:val="0"/>
          <w:marRight w:val="0"/>
          <w:marTop w:val="0"/>
          <w:marBottom w:val="0"/>
          <w:divBdr>
            <w:top w:val="none" w:sz="0" w:space="0" w:color="auto"/>
            <w:left w:val="none" w:sz="0" w:space="0" w:color="auto"/>
            <w:bottom w:val="none" w:sz="0" w:space="0" w:color="auto"/>
            <w:right w:val="none" w:sz="0" w:space="0" w:color="auto"/>
          </w:divBdr>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704837">
      <w:bodyDiv w:val="1"/>
      <w:marLeft w:val="0"/>
      <w:marRight w:val="0"/>
      <w:marTop w:val="0"/>
      <w:marBottom w:val="0"/>
      <w:divBdr>
        <w:top w:val="none" w:sz="0" w:space="0" w:color="auto"/>
        <w:left w:val="none" w:sz="0" w:space="0" w:color="auto"/>
        <w:bottom w:val="none" w:sz="0" w:space="0" w:color="auto"/>
        <w:right w:val="none" w:sz="0" w:space="0" w:color="auto"/>
      </w:divBdr>
    </w:div>
    <w:div w:id="46177739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43156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504623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0701699">
      <w:bodyDiv w:val="1"/>
      <w:marLeft w:val="0"/>
      <w:marRight w:val="0"/>
      <w:marTop w:val="0"/>
      <w:marBottom w:val="0"/>
      <w:divBdr>
        <w:top w:val="none" w:sz="0" w:space="0" w:color="auto"/>
        <w:left w:val="none" w:sz="0" w:space="0" w:color="auto"/>
        <w:bottom w:val="none" w:sz="0" w:space="0" w:color="auto"/>
        <w:right w:val="none" w:sz="0" w:space="0" w:color="auto"/>
      </w:divBdr>
      <w:divsChild>
        <w:div w:id="1220434958">
          <w:marLeft w:val="0"/>
          <w:marRight w:val="0"/>
          <w:marTop w:val="0"/>
          <w:marBottom w:val="0"/>
          <w:divBdr>
            <w:top w:val="none" w:sz="0" w:space="0" w:color="auto"/>
            <w:left w:val="none" w:sz="0" w:space="0" w:color="auto"/>
            <w:bottom w:val="none" w:sz="0" w:space="0" w:color="auto"/>
            <w:right w:val="none" w:sz="0" w:space="0" w:color="auto"/>
          </w:divBdr>
        </w:div>
        <w:div w:id="878929755">
          <w:marLeft w:val="0"/>
          <w:marRight w:val="0"/>
          <w:marTop w:val="0"/>
          <w:marBottom w:val="0"/>
          <w:divBdr>
            <w:top w:val="none" w:sz="0" w:space="0" w:color="auto"/>
            <w:left w:val="none" w:sz="0" w:space="0" w:color="auto"/>
            <w:bottom w:val="none" w:sz="0" w:space="0" w:color="auto"/>
            <w:right w:val="none" w:sz="0" w:space="0" w:color="auto"/>
          </w:divBdr>
        </w:div>
        <w:div w:id="916862061">
          <w:marLeft w:val="0"/>
          <w:marRight w:val="0"/>
          <w:marTop w:val="0"/>
          <w:marBottom w:val="0"/>
          <w:divBdr>
            <w:top w:val="none" w:sz="0" w:space="0" w:color="auto"/>
            <w:left w:val="none" w:sz="0" w:space="0" w:color="auto"/>
            <w:bottom w:val="none" w:sz="0" w:space="0" w:color="auto"/>
            <w:right w:val="none" w:sz="0" w:space="0" w:color="auto"/>
          </w:divBdr>
        </w:div>
        <w:div w:id="1400908477">
          <w:marLeft w:val="0"/>
          <w:marRight w:val="0"/>
          <w:marTop w:val="0"/>
          <w:marBottom w:val="0"/>
          <w:divBdr>
            <w:top w:val="none" w:sz="0" w:space="0" w:color="auto"/>
            <w:left w:val="none" w:sz="0" w:space="0" w:color="auto"/>
            <w:bottom w:val="none" w:sz="0" w:space="0" w:color="auto"/>
            <w:right w:val="none" w:sz="0" w:space="0" w:color="auto"/>
          </w:divBdr>
        </w:div>
      </w:divsChild>
    </w:div>
    <w:div w:id="90846429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7086473">
      <w:bodyDiv w:val="1"/>
      <w:marLeft w:val="0"/>
      <w:marRight w:val="0"/>
      <w:marTop w:val="0"/>
      <w:marBottom w:val="0"/>
      <w:divBdr>
        <w:top w:val="none" w:sz="0" w:space="0" w:color="auto"/>
        <w:left w:val="none" w:sz="0" w:space="0" w:color="auto"/>
        <w:bottom w:val="none" w:sz="0" w:space="0" w:color="auto"/>
        <w:right w:val="none" w:sz="0" w:space="0" w:color="auto"/>
      </w:divBdr>
    </w:div>
    <w:div w:id="1405646262">
      <w:bodyDiv w:val="1"/>
      <w:marLeft w:val="0"/>
      <w:marRight w:val="0"/>
      <w:marTop w:val="0"/>
      <w:marBottom w:val="0"/>
      <w:divBdr>
        <w:top w:val="none" w:sz="0" w:space="0" w:color="auto"/>
        <w:left w:val="none" w:sz="0" w:space="0" w:color="auto"/>
        <w:bottom w:val="none" w:sz="0" w:space="0" w:color="auto"/>
        <w:right w:val="none" w:sz="0" w:space="0" w:color="auto"/>
      </w:divBdr>
    </w:div>
    <w:div w:id="1432243653">
      <w:bodyDiv w:val="1"/>
      <w:marLeft w:val="0"/>
      <w:marRight w:val="0"/>
      <w:marTop w:val="0"/>
      <w:marBottom w:val="0"/>
      <w:divBdr>
        <w:top w:val="none" w:sz="0" w:space="0" w:color="auto"/>
        <w:left w:val="none" w:sz="0" w:space="0" w:color="auto"/>
        <w:bottom w:val="none" w:sz="0" w:space="0" w:color="auto"/>
        <w:right w:val="none" w:sz="0" w:space="0" w:color="auto"/>
      </w:divBdr>
    </w:div>
    <w:div w:id="1625849335">
      <w:bodyDiv w:val="1"/>
      <w:marLeft w:val="0"/>
      <w:marRight w:val="0"/>
      <w:marTop w:val="0"/>
      <w:marBottom w:val="0"/>
      <w:divBdr>
        <w:top w:val="none" w:sz="0" w:space="0" w:color="auto"/>
        <w:left w:val="none" w:sz="0" w:space="0" w:color="auto"/>
        <w:bottom w:val="none" w:sz="0" w:space="0" w:color="auto"/>
        <w:right w:val="none" w:sz="0" w:space="0" w:color="auto"/>
      </w:divBdr>
      <w:divsChild>
        <w:div w:id="671562708">
          <w:marLeft w:val="0"/>
          <w:marRight w:val="0"/>
          <w:marTop w:val="0"/>
          <w:marBottom w:val="0"/>
          <w:divBdr>
            <w:top w:val="none" w:sz="0" w:space="0" w:color="auto"/>
            <w:left w:val="none" w:sz="0" w:space="0" w:color="auto"/>
            <w:bottom w:val="none" w:sz="0" w:space="0" w:color="auto"/>
            <w:right w:val="none" w:sz="0" w:space="0" w:color="auto"/>
          </w:divBdr>
        </w:div>
        <w:div w:id="1525633808">
          <w:marLeft w:val="0"/>
          <w:marRight w:val="0"/>
          <w:marTop w:val="0"/>
          <w:marBottom w:val="0"/>
          <w:divBdr>
            <w:top w:val="none" w:sz="0" w:space="0" w:color="auto"/>
            <w:left w:val="none" w:sz="0" w:space="0" w:color="auto"/>
            <w:bottom w:val="none" w:sz="0" w:space="0" w:color="auto"/>
            <w:right w:val="none" w:sz="0" w:space="0" w:color="auto"/>
          </w:divBdr>
        </w:div>
        <w:div w:id="601955723">
          <w:marLeft w:val="0"/>
          <w:marRight w:val="0"/>
          <w:marTop w:val="0"/>
          <w:marBottom w:val="0"/>
          <w:divBdr>
            <w:top w:val="none" w:sz="0" w:space="0" w:color="auto"/>
            <w:left w:val="none" w:sz="0" w:space="0" w:color="auto"/>
            <w:bottom w:val="none" w:sz="0" w:space="0" w:color="auto"/>
            <w:right w:val="none" w:sz="0" w:space="0" w:color="auto"/>
          </w:divBdr>
        </w:div>
        <w:div w:id="1532915183">
          <w:marLeft w:val="0"/>
          <w:marRight w:val="0"/>
          <w:marTop w:val="0"/>
          <w:marBottom w:val="0"/>
          <w:divBdr>
            <w:top w:val="none" w:sz="0" w:space="0" w:color="auto"/>
            <w:left w:val="none" w:sz="0" w:space="0" w:color="auto"/>
            <w:bottom w:val="none" w:sz="0" w:space="0" w:color="auto"/>
            <w:right w:val="none" w:sz="0" w:space="0" w:color="auto"/>
          </w:divBdr>
        </w:div>
        <w:div w:id="397283456">
          <w:marLeft w:val="0"/>
          <w:marRight w:val="0"/>
          <w:marTop w:val="0"/>
          <w:marBottom w:val="0"/>
          <w:divBdr>
            <w:top w:val="none" w:sz="0" w:space="0" w:color="auto"/>
            <w:left w:val="none" w:sz="0" w:space="0" w:color="auto"/>
            <w:bottom w:val="none" w:sz="0" w:space="0" w:color="auto"/>
            <w:right w:val="none" w:sz="0" w:space="0" w:color="auto"/>
          </w:divBdr>
        </w:div>
        <w:div w:id="329601885">
          <w:marLeft w:val="0"/>
          <w:marRight w:val="0"/>
          <w:marTop w:val="0"/>
          <w:marBottom w:val="0"/>
          <w:divBdr>
            <w:top w:val="none" w:sz="0" w:space="0" w:color="auto"/>
            <w:left w:val="none" w:sz="0" w:space="0" w:color="auto"/>
            <w:bottom w:val="none" w:sz="0" w:space="0" w:color="auto"/>
            <w:right w:val="none" w:sz="0" w:space="0" w:color="auto"/>
          </w:divBdr>
        </w:div>
        <w:div w:id="766120223">
          <w:marLeft w:val="0"/>
          <w:marRight w:val="0"/>
          <w:marTop w:val="0"/>
          <w:marBottom w:val="0"/>
          <w:divBdr>
            <w:top w:val="none" w:sz="0" w:space="0" w:color="auto"/>
            <w:left w:val="none" w:sz="0" w:space="0" w:color="auto"/>
            <w:bottom w:val="none" w:sz="0" w:space="0" w:color="auto"/>
            <w:right w:val="none" w:sz="0" w:space="0" w:color="auto"/>
          </w:divBdr>
        </w:div>
        <w:div w:id="1680815272">
          <w:marLeft w:val="0"/>
          <w:marRight w:val="0"/>
          <w:marTop w:val="0"/>
          <w:marBottom w:val="0"/>
          <w:divBdr>
            <w:top w:val="none" w:sz="0" w:space="0" w:color="auto"/>
            <w:left w:val="none" w:sz="0" w:space="0" w:color="auto"/>
            <w:bottom w:val="none" w:sz="0" w:space="0" w:color="auto"/>
            <w:right w:val="none" w:sz="0" w:space="0" w:color="auto"/>
          </w:divBdr>
        </w:div>
        <w:div w:id="582226864">
          <w:marLeft w:val="0"/>
          <w:marRight w:val="0"/>
          <w:marTop w:val="0"/>
          <w:marBottom w:val="0"/>
          <w:divBdr>
            <w:top w:val="none" w:sz="0" w:space="0" w:color="auto"/>
            <w:left w:val="none" w:sz="0" w:space="0" w:color="auto"/>
            <w:bottom w:val="none" w:sz="0" w:space="0" w:color="auto"/>
            <w:right w:val="none" w:sz="0" w:space="0" w:color="auto"/>
          </w:divBdr>
        </w:div>
        <w:div w:id="1596864374">
          <w:marLeft w:val="0"/>
          <w:marRight w:val="0"/>
          <w:marTop w:val="0"/>
          <w:marBottom w:val="0"/>
          <w:divBdr>
            <w:top w:val="none" w:sz="0" w:space="0" w:color="auto"/>
            <w:left w:val="none" w:sz="0" w:space="0" w:color="auto"/>
            <w:bottom w:val="none" w:sz="0" w:space="0" w:color="auto"/>
            <w:right w:val="none" w:sz="0" w:space="0" w:color="auto"/>
          </w:divBdr>
        </w:div>
        <w:div w:id="1064527895">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6926811">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2270856">
      <w:bodyDiv w:val="1"/>
      <w:marLeft w:val="0"/>
      <w:marRight w:val="0"/>
      <w:marTop w:val="0"/>
      <w:marBottom w:val="0"/>
      <w:divBdr>
        <w:top w:val="none" w:sz="0" w:space="0" w:color="auto"/>
        <w:left w:val="none" w:sz="0" w:space="0" w:color="auto"/>
        <w:bottom w:val="none" w:sz="0" w:space="0" w:color="auto"/>
        <w:right w:val="none" w:sz="0" w:space="0" w:color="auto"/>
      </w:divBdr>
    </w:div>
    <w:div w:id="200462811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44424051">
      <w:bodyDiv w:val="1"/>
      <w:marLeft w:val="0"/>
      <w:marRight w:val="0"/>
      <w:marTop w:val="0"/>
      <w:marBottom w:val="0"/>
      <w:divBdr>
        <w:top w:val="none" w:sz="0" w:space="0" w:color="auto"/>
        <w:left w:val="none" w:sz="0" w:space="0" w:color="auto"/>
        <w:bottom w:val="none" w:sz="0" w:space="0" w:color="auto"/>
        <w:right w:val="none" w:sz="0" w:space="0" w:color="auto"/>
      </w:divBdr>
      <w:divsChild>
        <w:div w:id="447428842">
          <w:marLeft w:val="0"/>
          <w:marRight w:val="0"/>
          <w:marTop w:val="0"/>
          <w:marBottom w:val="0"/>
          <w:divBdr>
            <w:top w:val="none" w:sz="0" w:space="0" w:color="auto"/>
            <w:left w:val="none" w:sz="0" w:space="0" w:color="auto"/>
            <w:bottom w:val="none" w:sz="0" w:space="0" w:color="auto"/>
            <w:right w:val="none" w:sz="0" w:space="0" w:color="auto"/>
          </w:divBdr>
        </w:div>
        <w:div w:id="41104889">
          <w:marLeft w:val="0"/>
          <w:marRight w:val="0"/>
          <w:marTop w:val="0"/>
          <w:marBottom w:val="0"/>
          <w:divBdr>
            <w:top w:val="none" w:sz="0" w:space="0" w:color="auto"/>
            <w:left w:val="none" w:sz="0" w:space="0" w:color="auto"/>
            <w:bottom w:val="none" w:sz="0" w:space="0" w:color="auto"/>
            <w:right w:val="none" w:sz="0" w:space="0" w:color="auto"/>
          </w:divBdr>
        </w:div>
        <w:div w:id="619146550">
          <w:marLeft w:val="0"/>
          <w:marRight w:val="0"/>
          <w:marTop w:val="0"/>
          <w:marBottom w:val="0"/>
          <w:divBdr>
            <w:top w:val="none" w:sz="0" w:space="0" w:color="auto"/>
            <w:left w:val="none" w:sz="0" w:space="0" w:color="auto"/>
            <w:bottom w:val="none" w:sz="0" w:space="0" w:color="auto"/>
            <w:right w:val="none" w:sz="0" w:space="0" w:color="auto"/>
          </w:divBdr>
        </w:div>
        <w:div w:id="143998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fontTable" Target="fontTable.xml"/><Relationship Id="rId21" Type="http://schemas.openxmlformats.org/officeDocument/2006/relationships/theme" Target="theme/theme1.xml"/><Relationship Id="rId38" Type="http://schemas.microsoft.com/office/2011/relationships/commentsExtended" Target="commentsExtended.xml"/><Relationship Id="rId39" Type="http://schemas.microsoft.com/office/2016/09/relationships/commentsIds" Target="commentsIds.xml"/><Relationship Id="rId60" Type="http://schemas.microsoft.com/office/2011/relationships/people" Target="people.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SMU%20FIG%20Template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IconOverlay xmlns="http://schemas.microsoft.com/sharepoint/v4" xsi:nil="true"/>
    <_dlc_DocId xmlns="d1defbd9-fdd7-4111-86e6-45d9222a7e0e">FS4YMCW43TKZ-11-1833</_dlc_DocId>
    <_dlc_DocIdUrl xmlns="d1defbd9-fdd7-4111-86e6-45d9222a7e0e">
      <Url>https://teamapu.sharepoint.com/academics/_layouts/15/DocIdRedir.aspx?ID=FS4YMCW43TKZ-11-1833</Url>
      <Description>FS4YMCW43TKZ-11-1833</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9B116-21C2-4379-B4D0-0F10EB8736A6}">
  <ds:schemaRefs>
    <ds:schemaRef ds:uri="http://schemas.microsoft.com/sharepoint/events"/>
  </ds:schemaRefs>
</ds:datastoreItem>
</file>

<file path=customXml/itemProps2.xml><?xml version="1.0" encoding="utf-8"?>
<ds:datastoreItem xmlns:ds="http://schemas.openxmlformats.org/officeDocument/2006/customXml" ds:itemID="{418D3DDE-1B65-4170-AE88-455884B2B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http://schemas.microsoft.com/sharepoint/v4"/>
    <ds:schemaRef ds:uri="d1defbd9-fdd7-4111-86e6-45d9222a7e0e"/>
  </ds:schemaRefs>
</ds:datastoreItem>
</file>

<file path=customXml/itemProps6.xml><?xml version="1.0" encoding="utf-8"?>
<ds:datastoreItem xmlns:ds="http://schemas.openxmlformats.org/officeDocument/2006/customXml" ds:itemID="{1B39C3ED-1469-2043-95A6-71AC87D08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\Users\DFattu\Desktop\Important Templates\SMU FIG Template_v3.dotx</Template>
  <TotalTime>1692</TotalTime>
  <Pages>11</Pages>
  <Words>1771</Words>
  <Characters>10095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DFattu</dc:creator>
  <cp:keywords/>
  <dc:description/>
  <cp:lastModifiedBy>Jake Tawney</cp:lastModifiedBy>
  <cp:revision>313</cp:revision>
  <cp:lastPrinted>2018-12-06T22:46:00Z</cp:lastPrinted>
  <dcterms:created xsi:type="dcterms:W3CDTF">2018-10-03T20:58:00Z</dcterms:created>
  <dcterms:modified xsi:type="dcterms:W3CDTF">2019-01-18T17:58:00Z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66d1f8e6-568e-4246-86fd-cdd7df7842e7</vt:lpwstr>
  </property>
</Properties>
</file>