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6FE1F7" w14:textId="77777777" w:rsidR="00F6789C" w:rsidRPr="0090566F" w:rsidRDefault="00F6789C" w:rsidP="00E127B5">
      <w:pPr>
        <w:rPr>
          <w:rFonts w:cs="Arial"/>
          <w:szCs w:val="20"/>
        </w:rPr>
      </w:pPr>
    </w:p>
    <w:p w14:paraId="373C8F42" w14:textId="77777777" w:rsidR="00B2500F" w:rsidRDefault="00B2500F" w:rsidP="00566ACF">
      <w:pPr>
        <w:pStyle w:val="Heading1"/>
      </w:pPr>
    </w:p>
    <w:p w14:paraId="2950983E" w14:textId="77777777" w:rsidR="005C1120" w:rsidRPr="00636EC9" w:rsidRDefault="005C1120" w:rsidP="00566ACF">
      <w:pPr>
        <w:pStyle w:val="Heading1"/>
      </w:pPr>
      <w:r w:rsidRPr="00636EC9">
        <w:t xml:space="preserve">Course </w:t>
      </w:r>
      <w:r w:rsidR="00732A3B" w:rsidRPr="00636EC9">
        <w:t>Description</w:t>
      </w:r>
      <w:r w:rsidRPr="00636EC9">
        <w:t xml:space="preserve"> </w:t>
      </w:r>
    </w:p>
    <w:p w14:paraId="13ED3E05" w14:textId="77777777" w:rsidR="00B81C62" w:rsidRPr="0090566F" w:rsidRDefault="00B81C62" w:rsidP="00DC3920"/>
    <w:p w14:paraId="030AF0EA" w14:textId="77777777" w:rsidR="00347CD8" w:rsidRDefault="00347CD8" w:rsidP="00347CD8">
      <w:pPr>
        <w:rPr>
          <w:rFonts w:cs="Arial"/>
          <w:b/>
        </w:rPr>
      </w:pPr>
      <w:r>
        <w:rPr>
          <w:rFonts w:cs="Arial"/>
          <w:b/>
        </w:rPr>
        <w:t>Weekly Overview</w:t>
      </w:r>
    </w:p>
    <w:p w14:paraId="1BB96F4E" w14:textId="65E369CC" w:rsidR="00347CD8" w:rsidRPr="0090566F" w:rsidRDefault="008714D8" w:rsidP="00347CD8">
      <w:r>
        <w:rPr>
          <w:rFonts w:cs="Arial"/>
        </w:rPr>
        <w:t xml:space="preserve">This week </w:t>
      </w:r>
      <w:r w:rsidR="00BA5E45">
        <w:rPr>
          <w:rFonts w:cs="Arial"/>
        </w:rPr>
        <w:t>is exam week.</w:t>
      </w:r>
    </w:p>
    <w:p w14:paraId="33EFD60F" w14:textId="77777777" w:rsidR="00347CD8" w:rsidRPr="0090566F" w:rsidRDefault="00347CD8" w:rsidP="00347CD8">
      <w:pPr>
        <w:pStyle w:val="Heading1"/>
        <w:rPr>
          <w:color w:val="632423" w:themeColor="accent2" w:themeShade="80"/>
        </w:rPr>
      </w:pPr>
      <w:r>
        <w:t>Institutional Learning</w:t>
      </w:r>
      <w:r w:rsidRPr="00100350">
        <w:t xml:space="preserve"> Outcomes</w:t>
      </w:r>
      <w:r>
        <w:rPr>
          <w:color w:val="632423" w:themeColor="accent2" w:themeShade="80"/>
        </w:rPr>
        <w:tab/>
      </w:r>
    </w:p>
    <w:p w14:paraId="12F3C54F" w14:textId="77777777" w:rsidR="00347CD8" w:rsidRPr="001C3240" w:rsidRDefault="00347CD8" w:rsidP="00347CD8">
      <w:pPr>
        <w:tabs>
          <w:tab w:val="left" w:pos="0"/>
        </w:tabs>
        <w:rPr>
          <w:rFonts w:cs="Arial"/>
          <w:b/>
          <w:szCs w:val="20"/>
        </w:rPr>
      </w:pPr>
      <w:r w:rsidRPr="001C3240">
        <w:rPr>
          <w:rFonts w:cs="Arial"/>
          <w:b/>
          <w:szCs w:val="20"/>
        </w:rPr>
        <w:t>Main Objectives</w:t>
      </w:r>
    </w:p>
    <w:p w14:paraId="11EC29AF" w14:textId="2BDC530C" w:rsidR="00C6611F" w:rsidRDefault="00BA5E45" w:rsidP="00A63879">
      <w:pPr>
        <w:pStyle w:val="ListParagraph"/>
        <w:numPr>
          <w:ilvl w:val="0"/>
          <w:numId w:val="7"/>
        </w:numPr>
        <w:ind w:left="335"/>
        <w:rPr>
          <w:rFonts w:cs="Arial"/>
          <w:szCs w:val="20"/>
        </w:rPr>
      </w:pPr>
      <w:r>
        <w:rPr>
          <w:rFonts w:cs="Arial"/>
          <w:szCs w:val="20"/>
        </w:rPr>
        <w:t>Take the semester exam</w:t>
      </w:r>
      <w:r w:rsidR="00C6611F">
        <w:rPr>
          <w:rFonts w:cs="Arial"/>
          <w:szCs w:val="20"/>
        </w:rPr>
        <w:t>.</w:t>
      </w:r>
    </w:p>
    <w:p w14:paraId="7C7BEF8D" w14:textId="1F2381D4" w:rsidR="00347CD8" w:rsidRDefault="00C6611F" w:rsidP="00C6611F">
      <w:pPr>
        <w:pStyle w:val="Heading1"/>
      </w:pPr>
      <w:r>
        <w:rPr>
          <w:szCs w:val="20"/>
        </w:rPr>
        <w:t>Understand recursion, both mathematic</w:t>
      </w:r>
    </w:p>
    <w:p w14:paraId="39A1E2F8" w14:textId="77777777" w:rsidR="00347CD8" w:rsidRPr="0090566F" w:rsidRDefault="00347CD8" w:rsidP="00347CD8">
      <w:pPr>
        <w:pStyle w:val="Heading1"/>
        <w:rPr>
          <w:color w:val="632423" w:themeColor="accent2" w:themeShade="80"/>
        </w:rPr>
      </w:pPr>
      <w:r>
        <w:t>Discipline Specific</w:t>
      </w:r>
      <w:r w:rsidRPr="00100350">
        <w:t xml:space="preserve"> Outcomes</w:t>
      </w:r>
      <w:r>
        <w:rPr>
          <w:color w:val="632423" w:themeColor="accent2" w:themeShade="80"/>
        </w:rPr>
        <w:tab/>
      </w:r>
    </w:p>
    <w:p w14:paraId="128D098E" w14:textId="77777777" w:rsidR="00347CD8" w:rsidRDefault="00347CD8" w:rsidP="00347CD8">
      <w:pPr>
        <w:pStyle w:val="Heading1"/>
        <w:rPr>
          <w:color w:val="auto"/>
          <w:sz w:val="20"/>
          <w:szCs w:val="20"/>
        </w:rPr>
      </w:pPr>
      <w:r>
        <w:rPr>
          <w:color w:val="auto"/>
          <w:sz w:val="20"/>
          <w:szCs w:val="20"/>
        </w:rPr>
        <w:t>Student Readings</w:t>
      </w:r>
    </w:p>
    <w:p w14:paraId="47B44EAC" w14:textId="77777777" w:rsidR="00347CD8" w:rsidRDefault="00347CD8" w:rsidP="00347CD8">
      <w:r>
        <w:t>None</w:t>
      </w:r>
    </w:p>
    <w:p w14:paraId="6B3AFE43" w14:textId="77777777" w:rsidR="00347CD8" w:rsidRDefault="00347CD8" w:rsidP="00347CD8"/>
    <w:p w14:paraId="5139521D" w14:textId="77777777" w:rsidR="00347CD8" w:rsidRDefault="00347CD8" w:rsidP="00347CD8">
      <w:pPr>
        <w:rPr>
          <w:b/>
          <w:bCs/>
        </w:rPr>
      </w:pPr>
    </w:p>
    <w:p w14:paraId="1F101374" w14:textId="77777777" w:rsidR="00347CD8" w:rsidRDefault="00347CD8" w:rsidP="00347CD8">
      <w:pPr>
        <w:rPr>
          <w:b/>
          <w:bCs/>
        </w:rPr>
      </w:pPr>
      <w:r>
        <w:rPr>
          <w:b/>
          <w:bCs/>
        </w:rPr>
        <w:t>Daily Outline</w:t>
      </w:r>
    </w:p>
    <w:p w14:paraId="46C718B7" w14:textId="20B6C191" w:rsidR="00347CD8" w:rsidRPr="00347CD8" w:rsidRDefault="004E1349" w:rsidP="00347CD8">
      <w:pPr>
        <w:rPr>
          <w:bCs/>
        </w:rPr>
      </w:pPr>
      <w:r>
        <w:rPr>
          <w:bCs/>
        </w:rPr>
        <w:t xml:space="preserve">Day 1: </w:t>
      </w:r>
      <w:r w:rsidR="00BA5E45">
        <w:rPr>
          <w:bCs/>
        </w:rPr>
        <w:t>Semester Exam</w:t>
      </w:r>
    </w:p>
    <w:p w14:paraId="03884C3F" w14:textId="1E2C9472" w:rsidR="00C6611F" w:rsidRPr="00347CD8" w:rsidRDefault="00C6611F" w:rsidP="00347CD8"/>
    <w:p w14:paraId="6447DD31" w14:textId="77777777" w:rsidR="00347CD8" w:rsidRDefault="00347CD8" w:rsidP="00347CD8">
      <w:pPr>
        <w:rPr>
          <w:b/>
        </w:rPr>
      </w:pPr>
    </w:p>
    <w:p w14:paraId="33FD8D99" w14:textId="77777777" w:rsidR="00347CD8" w:rsidRDefault="00347CD8" w:rsidP="00347CD8"/>
    <w:p w14:paraId="212DF688" w14:textId="77777777" w:rsidR="00347CD8" w:rsidRDefault="00347CD8" w:rsidP="00347CD8">
      <w:pPr>
        <w:rPr>
          <w:b/>
        </w:rPr>
      </w:pPr>
      <w:r>
        <w:rPr>
          <w:b/>
        </w:rPr>
        <w:t>Included Resources</w:t>
      </w:r>
    </w:p>
    <w:p w14:paraId="6988041A" w14:textId="59D99220" w:rsidR="00347CD8" w:rsidRDefault="00BA5E45" w:rsidP="00347CD8">
      <w:r>
        <w:t>Teacher Exam Notes</w:t>
      </w:r>
    </w:p>
    <w:p w14:paraId="4399461B" w14:textId="2B68CBF9" w:rsidR="00BB5DE1" w:rsidRDefault="00BA5E45" w:rsidP="001C3240">
      <w:r>
        <w:t>Semester Exam: The Stack</w:t>
      </w:r>
    </w:p>
    <w:p w14:paraId="6E65DFA1" w14:textId="7CFF01E1" w:rsidR="00BA5E45" w:rsidRDefault="00BA5E45" w:rsidP="001C3240">
      <w:r w:rsidRPr="00BA5E45">
        <w:rPr>
          <w:rFonts w:ascii="Courier" w:hAnsi="Courier"/>
          <w:szCs w:val="20"/>
        </w:rPr>
        <w:t>Stack.java</w:t>
      </w:r>
      <w:r>
        <w:t xml:space="preserve"> (student copy)</w:t>
      </w:r>
    </w:p>
    <w:p w14:paraId="11802B04" w14:textId="0BFF2762" w:rsidR="00BA5E45" w:rsidRDefault="00BA5E45" w:rsidP="001C3240">
      <w:r w:rsidRPr="00BA5E45">
        <w:rPr>
          <w:rFonts w:ascii="Courier" w:hAnsi="Courier"/>
          <w:szCs w:val="20"/>
        </w:rPr>
        <w:t>Stack.java</w:t>
      </w:r>
      <w:r>
        <w:t xml:space="preserve"> (solution)</w:t>
      </w:r>
    </w:p>
    <w:p w14:paraId="5DF8153D" w14:textId="4BE30E41" w:rsidR="00BA5E45" w:rsidRDefault="00BA5E45" w:rsidP="001C3240">
      <w:r w:rsidRPr="00BA5E45">
        <w:rPr>
          <w:rFonts w:ascii="Courier" w:hAnsi="Courier"/>
          <w:szCs w:val="20"/>
        </w:rPr>
        <w:t>Stack</w:t>
      </w:r>
      <w:r>
        <w:rPr>
          <w:rFonts w:ascii="Courier" w:hAnsi="Courier"/>
          <w:szCs w:val="20"/>
        </w:rPr>
        <w:t>Test</w:t>
      </w:r>
      <w:r w:rsidRPr="00BA5E45">
        <w:rPr>
          <w:rFonts w:ascii="Courier" w:hAnsi="Courier"/>
          <w:szCs w:val="20"/>
        </w:rPr>
        <w:t>.java</w:t>
      </w:r>
      <w:r>
        <w:t xml:space="preserve"> (JUnit Test)</w:t>
      </w:r>
    </w:p>
    <w:p w14:paraId="55410AF7" w14:textId="77777777" w:rsidR="00BA5E45" w:rsidRPr="001C3240" w:rsidRDefault="00BA5E45" w:rsidP="001C3240">
      <w:pPr>
        <w:sectPr w:rsidR="00BA5E45" w:rsidRPr="001C3240" w:rsidSect="00BB5DE1">
          <w:headerReference w:type="default" r:id="rId14"/>
          <w:footerReference w:type="default" r:id="rId15"/>
          <w:headerReference w:type="first" r:id="rId16"/>
          <w:footerReference w:type="first" r:id="rId17"/>
          <w:pgSz w:w="12240" w:h="15840" w:code="1"/>
          <w:pgMar w:top="990" w:right="1440" w:bottom="1440" w:left="1080" w:header="720" w:footer="720" w:gutter="0"/>
          <w:cols w:space="720"/>
          <w:titlePg/>
          <w:docGrid w:linePitch="360"/>
        </w:sectPr>
      </w:pPr>
    </w:p>
    <w:p w14:paraId="0305695C" w14:textId="171415A1" w:rsidR="00096EB6" w:rsidRPr="00A012DF" w:rsidRDefault="00F01AF2" w:rsidP="00096EB6">
      <w:pPr>
        <w:rPr>
          <w:rFonts w:cs="Arial"/>
          <w:b/>
          <w:sz w:val="24"/>
        </w:rPr>
      </w:pPr>
      <w:bookmarkStart w:id="0" w:name="weekone"/>
      <w:bookmarkEnd w:id="0"/>
      <w:r>
        <w:rPr>
          <w:rFonts w:cs="Arial"/>
          <w:b/>
          <w:sz w:val="24"/>
        </w:rPr>
        <w:lastRenderedPageBreak/>
        <w:t>Semester Exam: Teacher Notes</w:t>
      </w:r>
    </w:p>
    <w:p w14:paraId="01A79038" w14:textId="77777777" w:rsidR="00096EB6" w:rsidRDefault="00096EB6" w:rsidP="00096EB6">
      <w:pPr>
        <w:rPr>
          <w:rFonts w:cs="Arial"/>
          <w:b/>
        </w:rPr>
      </w:pPr>
    </w:p>
    <w:p w14:paraId="6D0F1666" w14:textId="77777777" w:rsidR="00F01AF2" w:rsidRDefault="00F01AF2">
      <w:pPr>
        <w:rPr>
          <w:rFonts w:cs="Arial"/>
          <w:szCs w:val="20"/>
        </w:rPr>
      </w:pPr>
      <w:r>
        <w:rPr>
          <w:rFonts w:cs="Arial"/>
          <w:szCs w:val="20"/>
        </w:rPr>
        <w:t xml:space="preserve">The semester exam will be to implement a Stack using an array. Students should have been given the assignment ahead of time, so they are free to think about it and work on it.  They are not free to bring in any notes for the exam. </w:t>
      </w:r>
    </w:p>
    <w:p w14:paraId="5588BDE1" w14:textId="77777777" w:rsidR="00F01AF2" w:rsidRDefault="00F01AF2">
      <w:pPr>
        <w:rPr>
          <w:rFonts w:cs="Arial"/>
          <w:szCs w:val="20"/>
        </w:rPr>
      </w:pPr>
    </w:p>
    <w:p w14:paraId="311CA5AB" w14:textId="77777777" w:rsidR="00F01AF2" w:rsidRDefault="00F01AF2">
      <w:pPr>
        <w:rPr>
          <w:rFonts w:cs="Arial"/>
          <w:szCs w:val="20"/>
        </w:rPr>
      </w:pPr>
      <w:r>
        <w:rPr>
          <w:rFonts w:cs="Arial"/>
          <w:szCs w:val="20"/>
        </w:rPr>
        <w:t>In order to implement the Stack properly, students will need to (1) keep track of the “top” of the stack using an index, and (2) resize the array once it is full, which involves setting up a secondary array and copying over the data.</w:t>
      </w:r>
    </w:p>
    <w:p w14:paraId="7F16E989" w14:textId="77777777" w:rsidR="00F01AF2" w:rsidRDefault="00F01AF2">
      <w:pPr>
        <w:rPr>
          <w:rFonts w:cs="Arial"/>
          <w:szCs w:val="20"/>
        </w:rPr>
      </w:pPr>
    </w:p>
    <w:p w14:paraId="28CA21E3" w14:textId="77777777" w:rsidR="00F01AF2" w:rsidRDefault="00F01AF2">
      <w:pPr>
        <w:rPr>
          <w:rFonts w:cs="Arial"/>
          <w:szCs w:val="20"/>
        </w:rPr>
      </w:pPr>
      <w:r>
        <w:rPr>
          <w:rFonts w:cs="Arial"/>
          <w:szCs w:val="20"/>
        </w:rPr>
        <w:t xml:space="preserve">We are going to give details on the initial construction, with an array of size 100, as well as instruction on resizing (adding an additional 100 slots). The reason for this is that we want students to </w:t>
      </w:r>
      <w:r>
        <w:rPr>
          <w:rFonts w:cs="Arial"/>
          <w:i/>
          <w:szCs w:val="20"/>
        </w:rPr>
        <w:t xml:space="preserve">have </w:t>
      </w:r>
      <w:r>
        <w:rPr>
          <w:rFonts w:cs="Arial"/>
          <w:szCs w:val="20"/>
        </w:rPr>
        <w:t>to resize their array. In other words, we want to avoid the very inefficient solution (in terms of memory) of starting with an absurdly larger (and empty) array.  This is important to note because the JUnit test provided will not check this aspect of the code.  This is because the data is to be private.  Thus, in order to fully score the exam, you will need to exam student code.</w:t>
      </w:r>
    </w:p>
    <w:p w14:paraId="4D978E5D" w14:textId="77777777" w:rsidR="00F01AF2" w:rsidRDefault="00F01AF2">
      <w:pPr>
        <w:rPr>
          <w:rFonts w:cs="Arial"/>
          <w:szCs w:val="20"/>
        </w:rPr>
      </w:pPr>
    </w:p>
    <w:p w14:paraId="1FB050A8" w14:textId="77777777" w:rsidR="00F01AF2" w:rsidRDefault="00F01AF2">
      <w:pPr>
        <w:rPr>
          <w:rFonts w:cs="Arial"/>
          <w:szCs w:val="20"/>
        </w:rPr>
      </w:pPr>
      <w:r>
        <w:rPr>
          <w:rFonts w:cs="Arial"/>
          <w:szCs w:val="20"/>
        </w:rPr>
        <w:t>At the start of the exam period, spend 15 minutes fielding any questions that they have about the nature of a Stack.  Remember, the goal is to test student’s ability to write a class, not to understand a Stack.  So feel free to explain this data structure so that everyone understands what is being asked.  Field any questions about code expectations as well.</w:t>
      </w:r>
    </w:p>
    <w:p w14:paraId="563F3EC4" w14:textId="77777777" w:rsidR="00F01AF2" w:rsidRDefault="00F01AF2">
      <w:pPr>
        <w:rPr>
          <w:rFonts w:cs="Arial"/>
          <w:szCs w:val="20"/>
        </w:rPr>
      </w:pPr>
    </w:p>
    <w:p w14:paraId="150C42CD" w14:textId="77777777" w:rsidR="00F01AF2" w:rsidRDefault="00F01AF2">
      <w:pPr>
        <w:rPr>
          <w:rFonts w:cs="Arial"/>
          <w:szCs w:val="20"/>
        </w:rPr>
      </w:pPr>
      <w:r>
        <w:rPr>
          <w:rFonts w:cs="Arial"/>
          <w:szCs w:val="20"/>
        </w:rPr>
        <w:t>Explain to students that the code they will download has a JUnit test file.  It is not important that they fully understand how this file works.  They only need to know that they can compile it and press the “Run Tests” button in BlueJ.  A window will pop up and explain any errors that might be in their class.  If you have already discussed JUnit, this should not be a big deal.  But even if you have not, it is a very simple thing to use. You may have to wal around during the exam period to make sure students know how to use it.  The unit tests go through every scenario possible, including peeking at and popping an empty stack.</w:t>
      </w:r>
    </w:p>
    <w:p w14:paraId="40D0834E" w14:textId="77777777" w:rsidR="00F01AF2" w:rsidRDefault="00F01AF2">
      <w:pPr>
        <w:rPr>
          <w:rFonts w:cs="Arial"/>
          <w:szCs w:val="20"/>
        </w:rPr>
      </w:pPr>
    </w:p>
    <w:p w14:paraId="52FFDEC8" w14:textId="4C449D0C" w:rsidR="00F01AF2" w:rsidRDefault="00F01AF2">
      <w:pPr>
        <w:rPr>
          <w:rFonts w:cs="Arial"/>
          <w:szCs w:val="20"/>
        </w:rPr>
      </w:pPr>
      <w:r>
        <w:rPr>
          <w:rFonts w:cs="Arial"/>
          <w:szCs w:val="20"/>
        </w:rPr>
        <w:t>The students have the entire exam period to download the code, fill in the missing methods, and submit their code through GitHub.  Assure them that even if it is not complete at the end, the code they have written will be scored. There can be some anxiety about “not finishing” or the code “not working.”  Encourage them to make sure they attempt all the methods so that they do not get bogged down in getting one method “to work properly” while failing to provide any code for other methods. The best use of time is to first write the entire class.  Then work on compiling, testing, and adjusting.</w:t>
      </w:r>
      <w:r>
        <w:rPr>
          <w:rFonts w:cs="Arial"/>
          <w:szCs w:val="20"/>
        </w:rPr>
        <w:br w:type="page"/>
      </w:r>
    </w:p>
    <w:p w14:paraId="3D129292" w14:textId="3616D4A5" w:rsidR="00F01AF2" w:rsidRPr="00A012DF" w:rsidRDefault="00F01AF2" w:rsidP="00F01AF2">
      <w:pPr>
        <w:rPr>
          <w:rFonts w:cs="Arial"/>
          <w:b/>
          <w:sz w:val="24"/>
        </w:rPr>
      </w:pPr>
      <w:r>
        <w:rPr>
          <w:rFonts w:cs="Arial"/>
          <w:b/>
          <w:sz w:val="24"/>
        </w:rPr>
        <w:lastRenderedPageBreak/>
        <w:t>Semester Exam: The Stack</w:t>
      </w:r>
    </w:p>
    <w:p w14:paraId="0C8DC4CE" w14:textId="77777777" w:rsidR="00F01AF2" w:rsidRDefault="00F01AF2" w:rsidP="00F01AF2">
      <w:pPr>
        <w:rPr>
          <w:rFonts w:cs="Arial"/>
          <w:b/>
        </w:rPr>
      </w:pPr>
    </w:p>
    <w:p w14:paraId="28105515" w14:textId="71D412FE" w:rsidR="00D55B46" w:rsidRDefault="00D55B46" w:rsidP="003D2CF1">
      <w:pPr>
        <w:rPr>
          <w:rFonts w:cs="Arial"/>
          <w:szCs w:val="20"/>
        </w:rPr>
      </w:pPr>
      <w:r>
        <w:rPr>
          <w:rFonts w:cs="Arial"/>
          <w:szCs w:val="20"/>
        </w:rPr>
        <w:t xml:space="preserve">You semester exam will be to write a class for an object called a </w:t>
      </w:r>
      <w:r>
        <w:rPr>
          <w:rFonts w:cs="Arial"/>
          <w:i/>
          <w:szCs w:val="20"/>
        </w:rPr>
        <w:t>stack</w:t>
      </w:r>
      <w:r>
        <w:rPr>
          <w:rFonts w:cs="Arial"/>
          <w:szCs w:val="20"/>
        </w:rPr>
        <w:t>.  The definition of a stack is:</w:t>
      </w:r>
    </w:p>
    <w:p w14:paraId="3CCF7F1D" w14:textId="77777777" w:rsidR="00D55B46" w:rsidRDefault="00D55B46" w:rsidP="003D2CF1">
      <w:pPr>
        <w:rPr>
          <w:rFonts w:cs="Arial"/>
          <w:szCs w:val="20"/>
        </w:rPr>
      </w:pPr>
    </w:p>
    <w:p w14:paraId="7F4C4E2D" w14:textId="5C03BFE5" w:rsidR="00D55B46" w:rsidRDefault="00D55B46" w:rsidP="00A63879">
      <w:pPr>
        <w:pStyle w:val="ListParagraph"/>
        <w:numPr>
          <w:ilvl w:val="0"/>
          <w:numId w:val="8"/>
        </w:numPr>
        <w:rPr>
          <w:rFonts w:cs="Arial"/>
          <w:szCs w:val="20"/>
        </w:rPr>
      </w:pPr>
      <w:r w:rsidRPr="00D55B46">
        <w:rPr>
          <w:rFonts w:cs="Arial"/>
          <w:szCs w:val="20"/>
        </w:rPr>
        <w:t>A collection of data (yours will be Strings)</w:t>
      </w:r>
    </w:p>
    <w:p w14:paraId="6FE983FF" w14:textId="5434A8F1" w:rsidR="00D55B46" w:rsidRDefault="00D55B46" w:rsidP="00A63879">
      <w:pPr>
        <w:pStyle w:val="ListParagraph"/>
        <w:numPr>
          <w:ilvl w:val="0"/>
          <w:numId w:val="8"/>
        </w:numPr>
        <w:rPr>
          <w:rFonts w:cs="Arial"/>
          <w:szCs w:val="20"/>
        </w:rPr>
      </w:pPr>
      <w:r>
        <w:rPr>
          <w:rFonts w:cs="Arial"/>
          <w:szCs w:val="20"/>
        </w:rPr>
        <w:t>The data has a “top” entry</w:t>
      </w:r>
    </w:p>
    <w:p w14:paraId="43FE4CB3" w14:textId="221D1F5B" w:rsidR="00D55B46" w:rsidRDefault="00D55B46" w:rsidP="00A63879">
      <w:pPr>
        <w:pStyle w:val="ListParagraph"/>
        <w:numPr>
          <w:ilvl w:val="0"/>
          <w:numId w:val="8"/>
        </w:numPr>
        <w:rPr>
          <w:rFonts w:cs="Arial"/>
          <w:szCs w:val="20"/>
        </w:rPr>
      </w:pPr>
      <w:r>
        <w:rPr>
          <w:rFonts w:cs="Arial"/>
          <w:szCs w:val="20"/>
        </w:rPr>
        <w:t>You can look at the top entry only (we call this “peeking” at the top of the stack)</w:t>
      </w:r>
    </w:p>
    <w:p w14:paraId="3396150C" w14:textId="3A028A31" w:rsidR="00D55B46" w:rsidRDefault="00D55B46" w:rsidP="00A63879">
      <w:pPr>
        <w:pStyle w:val="ListParagraph"/>
        <w:numPr>
          <w:ilvl w:val="0"/>
          <w:numId w:val="8"/>
        </w:numPr>
        <w:rPr>
          <w:rFonts w:cs="Arial"/>
          <w:szCs w:val="20"/>
        </w:rPr>
      </w:pPr>
      <w:r>
        <w:rPr>
          <w:rFonts w:cs="Arial"/>
          <w:szCs w:val="20"/>
        </w:rPr>
        <w:t>You can remove the top entry, but only the top entry (we call this “popping” the top of the stack)</w:t>
      </w:r>
    </w:p>
    <w:p w14:paraId="5B86E250" w14:textId="0E7C4867" w:rsidR="00D55B46" w:rsidRDefault="00D55B46" w:rsidP="00A63879">
      <w:pPr>
        <w:pStyle w:val="ListParagraph"/>
        <w:numPr>
          <w:ilvl w:val="0"/>
          <w:numId w:val="8"/>
        </w:numPr>
        <w:rPr>
          <w:rFonts w:cs="Arial"/>
          <w:szCs w:val="20"/>
        </w:rPr>
      </w:pPr>
      <w:r>
        <w:rPr>
          <w:rFonts w:cs="Arial"/>
          <w:szCs w:val="20"/>
        </w:rPr>
        <w:t>You can add to the top of the stack (we call this “pushing” an entry on to the top of the stack)</w:t>
      </w:r>
    </w:p>
    <w:p w14:paraId="50F25FA6" w14:textId="7167FF63" w:rsidR="00D55B46" w:rsidRDefault="00D55B46" w:rsidP="00A63879">
      <w:pPr>
        <w:pStyle w:val="ListParagraph"/>
        <w:numPr>
          <w:ilvl w:val="0"/>
          <w:numId w:val="8"/>
        </w:numPr>
        <w:rPr>
          <w:rFonts w:cs="Arial"/>
          <w:szCs w:val="20"/>
        </w:rPr>
      </w:pPr>
      <w:r>
        <w:rPr>
          <w:rFonts w:cs="Arial"/>
          <w:szCs w:val="20"/>
        </w:rPr>
        <w:t>You can check the size of the stack</w:t>
      </w:r>
    </w:p>
    <w:p w14:paraId="7D4C4109" w14:textId="77777777" w:rsidR="00D55B46" w:rsidRDefault="00D55B46" w:rsidP="00D55B46">
      <w:pPr>
        <w:rPr>
          <w:rFonts w:cs="Arial"/>
          <w:szCs w:val="20"/>
        </w:rPr>
      </w:pPr>
    </w:p>
    <w:p w14:paraId="7E2EF991" w14:textId="0089560A" w:rsidR="00D55B46" w:rsidRDefault="00D55B46" w:rsidP="00D55B46">
      <w:pPr>
        <w:rPr>
          <w:rFonts w:cs="Arial"/>
          <w:szCs w:val="20"/>
        </w:rPr>
      </w:pPr>
      <w:r>
        <w:rPr>
          <w:rFonts w:cs="Arial"/>
          <w:szCs w:val="20"/>
        </w:rPr>
        <w:t>For example, consider the following code:</w:t>
      </w:r>
    </w:p>
    <w:p w14:paraId="4E111617" w14:textId="77777777" w:rsidR="00D55B46" w:rsidRPr="00021C3D" w:rsidRDefault="00D55B46" w:rsidP="00D55B46">
      <w:pPr>
        <w:rPr>
          <w:rFonts w:cs="Arial"/>
          <w:sz w:val="18"/>
          <w:szCs w:val="18"/>
        </w:rPr>
      </w:pPr>
    </w:p>
    <w:p w14:paraId="00897893" w14:textId="152CB2B2" w:rsidR="00D55B46" w:rsidRPr="00021C3D" w:rsidRDefault="00D55B46" w:rsidP="00D55B46">
      <w:pPr>
        <w:rPr>
          <w:rFonts w:ascii="Courier" w:hAnsi="Courier" w:cs="Arial"/>
          <w:sz w:val="18"/>
          <w:szCs w:val="18"/>
        </w:rPr>
      </w:pPr>
      <w:r w:rsidRPr="00021C3D">
        <w:rPr>
          <w:rFonts w:ascii="Courier" w:hAnsi="Courier" w:cs="Arial"/>
          <w:sz w:val="18"/>
          <w:szCs w:val="18"/>
        </w:rPr>
        <w:t>Stack s = new Stack ();</w:t>
      </w:r>
    </w:p>
    <w:p w14:paraId="34E3458B" w14:textId="6F8FA1EA" w:rsidR="00D55B46" w:rsidRPr="00021C3D" w:rsidRDefault="00D55B46" w:rsidP="00D55B46">
      <w:pPr>
        <w:rPr>
          <w:rFonts w:ascii="Courier" w:hAnsi="Courier" w:cs="Arial"/>
          <w:sz w:val="18"/>
          <w:szCs w:val="18"/>
        </w:rPr>
      </w:pPr>
      <w:r w:rsidRPr="00021C3D">
        <w:rPr>
          <w:rFonts w:ascii="Courier" w:hAnsi="Courier" w:cs="Arial"/>
          <w:sz w:val="18"/>
          <w:szCs w:val="18"/>
        </w:rPr>
        <w:t>s.push(“Jake”); //”Jake” is now on the top of the stack</w:t>
      </w:r>
    </w:p>
    <w:p w14:paraId="0DEFAA6F" w14:textId="0E223D3B" w:rsidR="00D55B46" w:rsidRPr="00021C3D" w:rsidRDefault="00D55B46" w:rsidP="00D55B46">
      <w:pPr>
        <w:rPr>
          <w:rFonts w:ascii="Courier" w:hAnsi="Courier" w:cs="Arial"/>
          <w:sz w:val="18"/>
          <w:szCs w:val="18"/>
        </w:rPr>
      </w:pPr>
      <w:r w:rsidRPr="00021C3D">
        <w:rPr>
          <w:rFonts w:ascii="Courier" w:hAnsi="Courier" w:cs="Arial"/>
          <w:sz w:val="18"/>
          <w:szCs w:val="18"/>
        </w:rPr>
        <w:t>s.push(“Christina”);</w:t>
      </w:r>
      <w:r w:rsidR="00425D3A" w:rsidRPr="00021C3D">
        <w:rPr>
          <w:rFonts w:ascii="Courier" w:hAnsi="Courier" w:cs="Arial"/>
          <w:sz w:val="18"/>
          <w:szCs w:val="18"/>
        </w:rPr>
        <w:t xml:space="preserve"> //”Christina” is now on the top of the stack</w:t>
      </w:r>
    </w:p>
    <w:p w14:paraId="3E6A277F" w14:textId="07E27DE3" w:rsidR="00D55B46" w:rsidRPr="00021C3D" w:rsidRDefault="00D55B46" w:rsidP="00D55B46">
      <w:pPr>
        <w:rPr>
          <w:rFonts w:ascii="Courier" w:hAnsi="Courier" w:cs="Arial"/>
          <w:sz w:val="18"/>
          <w:szCs w:val="18"/>
        </w:rPr>
      </w:pPr>
      <w:r w:rsidRPr="00021C3D">
        <w:rPr>
          <w:rFonts w:ascii="Courier" w:hAnsi="Courier" w:cs="Arial"/>
          <w:sz w:val="18"/>
          <w:szCs w:val="18"/>
        </w:rPr>
        <w:t>s.push(“Tatiana”);</w:t>
      </w:r>
      <w:r w:rsidR="00425D3A" w:rsidRPr="00021C3D">
        <w:rPr>
          <w:rFonts w:ascii="Courier" w:hAnsi="Courier" w:cs="Arial"/>
          <w:sz w:val="18"/>
          <w:szCs w:val="18"/>
        </w:rPr>
        <w:t xml:space="preserve"> //”Tatiana” is now on the top of the stack</w:t>
      </w:r>
    </w:p>
    <w:p w14:paraId="097A1A0E" w14:textId="0447835A" w:rsidR="00D55B46" w:rsidRPr="00021C3D" w:rsidRDefault="00D55B46" w:rsidP="00D55B46">
      <w:pPr>
        <w:rPr>
          <w:rFonts w:ascii="Courier" w:hAnsi="Courier" w:cs="Arial"/>
          <w:sz w:val="18"/>
          <w:szCs w:val="18"/>
        </w:rPr>
      </w:pPr>
      <w:r w:rsidRPr="00021C3D">
        <w:rPr>
          <w:rFonts w:ascii="Courier" w:hAnsi="Courier" w:cs="Arial"/>
          <w:sz w:val="18"/>
          <w:szCs w:val="18"/>
        </w:rPr>
        <w:t>int j = s.size(); //j should be 3 because there are 3 things on the stack</w:t>
      </w:r>
    </w:p>
    <w:p w14:paraId="2C463DE4" w14:textId="0C763C14" w:rsidR="00D55B46" w:rsidRPr="00021C3D" w:rsidRDefault="00425D3A" w:rsidP="00D55B46">
      <w:pPr>
        <w:rPr>
          <w:rFonts w:ascii="Courier" w:hAnsi="Courier" w:cs="Arial"/>
          <w:sz w:val="18"/>
          <w:szCs w:val="18"/>
        </w:rPr>
      </w:pPr>
      <w:r w:rsidRPr="00021C3D">
        <w:rPr>
          <w:rFonts w:ascii="Courier" w:hAnsi="Courier" w:cs="Arial"/>
          <w:sz w:val="18"/>
          <w:szCs w:val="18"/>
        </w:rPr>
        <w:t>String one = s.pop(); //</w:t>
      </w:r>
      <w:r w:rsidR="00D55B46" w:rsidRPr="00021C3D">
        <w:rPr>
          <w:rFonts w:ascii="Courier" w:hAnsi="Courier" w:cs="Arial"/>
          <w:sz w:val="18"/>
          <w:szCs w:val="18"/>
        </w:rPr>
        <w:t>one should be “Tatiana”</w:t>
      </w:r>
      <w:r w:rsidRPr="00021C3D">
        <w:rPr>
          <w:rFonts w:ascii="Courier" w:hAnsi="Courier" w:cs="Arial"/>
          <w:sz w:val="18"/>
          <w:szCs w:val="18"/>
        </w:rPr>
        <w:t xml:space="preserve">, ”Christina” is now on top </w:t>
      </w:r>
    </w:p>
    <w:p w14:paraId="1DC10D27" w14:textId="1A6FFBF3" w:rsidR="00D55B46" w:rsidRPr="00021C3D" w:rsidRDefault="00D55B46" w:rsidP="00D55B46">
      <w:pPr>
        <w:rPr>
          <w:rFonts w:ascii="Courier" w:hAnsi="Courier" w:cs="Arial"/>
          <w:sz w:val="18"/>
          <w:szCs w:val="18"/>
        </w:rPr>
      </w:pPr>
      <w:r w:rsidRPr="00021C3D">
        <w:rPr>
          <w:rFonts w:ascii="Courier" w:hAnsi="Courier" w:cs="Arial"/>
          <w:sz w:val="18"/>
          <w:szCs w:val="18"/>
        </w:rPr>
        <w:t>String two = s.pop();</w:t>
      </w:r>
      <w:r w:rsidR="00425D3A" w:rsidRPr="00021C3D">
        <w:rPr>
          <w:rFonts w:ascii="Courier" w:hAnsi="Courier" w:cs="Arial"/>
          <w:sz w:val="18"/>
          <w:szCs w:val="18"/>
        </w:rPr>
        <w:t xml:space="preserve"> //two should be “Christina”, ”Jake” is now on top</w:t>
      </w:r>
    </w:p>
    <w:p w14:paraId="122242EC" w14:textId="15315B30" w:rsidR="00D55B46" w:rsidRPr="00021C3D" w:rsidRDefault="00D55B46" w:rsidP="00D55B46">
      <w:pPr>
        <w:rPr>
          <w:rFonts w:ascii="Courier" w:hAnsi="Courier" w:cs="Arial"/>
          <w:sz w:val="18"/>
          <w:szCs w:val="18"/>
        </w:rPr>
      </w:pPr>
      <w:r w:rsidRPr="00021C3D">
        <w:rPr>
          <w:rFonts w:ascii="Courier" w:hAnsi="Courier" w:cs="Arial"/>
          <w:sz w:val="18"/>
          <w:szCs w:val="18"/>
        </w:rPr>
        <w:t>s.push(“Kateri”);</w:t>
      </w:r>
      <w:r w:rsidR="00425D3A" w:rsidRPr="00021C3D">
        <w:rPr>
          <w:rFonts w:ascii="Courier" w:hAnsi="Courier" w:cs="Arial"/>
          <w:sz w:val="18"/>
          <w:szCs w:val="18"/>
        </w:rPr>
        <w:t xml:space="preserve"> //”Kateri” is now on the top of the stack</w:t>
      </w:r>
    </w:p>
    <w:p w14:paraId="476E2296" w14:textId="1E5A97F9" w:rsidR="00D55B46" w:rsidRPr="00021C3D" w:rsidRDefault="00D55B46" w:rsidP="00D55B46">
      <w:pPr>
        <w:rPr>
          <w:rFonts w:ascii="Courier" w:hAnsi="Courier" w:cs="Arial"/>
          <w:sz w:val="18"/>
          <w:szCs w:val="18"/>
        </w:rPr>
      </w:pPr>
      <w:r w:rsidRPr="00021C3D">
        <w:rPr>
          <w:rFonts w:ascii="Courier" w:hAnsi="Courier" w:cs="Arial"/>
          <w:sz w:val="18"/>
          <w:szCs w:val="18"/>
        </w:rPr>
        <w:t>s.push(“Jude”);</w:t>
      </w:r>
      <w:r w:rsidR="00425D3A" w:rsidRPr="00021C3D">
        <w:rPr>
          <w:rFonts w:ascii="Courier" w:hAnsi="Courier" w:cs="Arial"/>
          <w:sz w:val="18"/>
          <w:szCs w:val="18"/>
        </w:rPr>
        <w:t xml:space="preserve"> //”Jude” is now on the top of the stack</w:t>
      </w:r>
    </w:p>
    <w:p w14:paraId="6731BFF0" w14:textId="0861F7B1" w:rsidR="00D55B46" w:rsidRPr="00021C3D" w:rsidRDefault="00D55B46" w:rsidP="00D55B46">
      <w:pPr>
        <w:rPr>
          <w:rFonts w:ascii="Courier" w:hAnsi="Courier" w:cs="Arial"/>
          <w:sz w:val="18"/>
          <w:szCs w:val="18"/>
        </w:rPr>
      </w:pPr>
      <w:r w:rsidRPr="00021C3D">
        <w:rPr>
          <w:rFonts w:ascii="Courier" w:hAnsi="Courier" w:cs="Arial"/>
          <w:sz w:val="18"/>
          <w:szCs w:val="18"/>
        </w:rPr>
        <w:t>s.push(“Benedict”);</w:t>
      </w:r>
      <w:r w:rsidR="00425D3A" w:rsidRPr="00021C3D">
        <w:rPr>
          <w:rFonts w:ascii="Courier" w:hAnsi="Courier" w:cs="Arial"/>
          <w:sz w:val="18"/>
          <w:szCs w:val="18"/>
        </w:rPr>
        <w:t xml:space="preserve"> //”Benedict” is now on the top of the stack</w:t>
      </w:r>
    </w:p>
    <w:p w14:paraId="7A9D4628" w14:textId="4A8E6683" w:rsidR="00D55B46" w:rsidRPr="00021C3D" w:rsidRDefault="00D55B46" w:rsidP="00D55B46">
      <w:pPr>
        <w:rPr>
          <w:rFonts w:ascii="Courier" w:hAnsi="Courier" w:cs="Arial"/>
          <w:sz w:val="18"/>
          <w:szCs w:val="18"/>
        </w:rPr>
      </w:pPr>
      <w:r w:rsidRPr="00021C3D">
        <w:rPr>
          <w:rFonts w:ascii="Courier" w:hAnsi="Courier" w:cs="Arial"/>
          <w:sz w:val="18"/>
          <w:szCs w:val="18"/>
        </w:rPr>
        <w:t>j = s.size(); //</w:t>
      </w:r>
      <w:r w:rsidR="00425D3A" w:rsidRPr="00021C3D">
        <w:rPr>
          <w:rFonts w:ascii="Courier" w:hAnsi="Courier" w:cs="Arial"/>
          <w:sz w:val="18"/>
          <w:szCs w:val="18"/>
        </w:rPr>
        <w:t>j should be 4 (it started as 3, two thing removed, 3 added)</w:t>
      </w:r>
    </w:p>
    <w:p w14:paraId="7E9962EA" w14:textId="77777777" w:rsidR="00D55B46" w:rsidRPr="00021C3D" w:rsidRDefault="00D55B46" w:rsidP="00D55B46">
      <w:pPr>
        <w:rPr>
          <w:rFonts w:ascii="Courier" w:hAnsi="Courier" w:cs="Arial"/>
          <w:sz w:val="18"/>
          <w:szCs w:val="18"/>
        </w:rPr>
      </w:pPr>
      <w:r w:rsidRPr="00021C3D">
        <w:rPr>
          <w:rFonts w:ascii="Courier" w:hAnsi="Courier" w:cs="Arial"/>
          <w:sz w:val="18"/>
          <w:szCs w:val="18"/>
        </w:rPr>
        <w:t>String three = s.pop(); //what is three?</w:t>
      </w:r>
    </w:p>
    <w:p w14:paraId="5D74AAE9" w14:textId="47656BD1" w:rsidR="00D55B46" w:rsidRPr="00021C3D" w:rsidRDefault="00D55B46" w:rsidP="00D55B46">
      <w:pPr>
        <w:rPr>
          <w:rFonts w:ascii="Courier" w:hAnsi="Courier" w:cs="Arial"/>
          <w:sz w:val="18"/>
          <w:szCs w:val="18"/>
        </w:rPr>
      </w:pPr>
      <w:r w:rsidRPr="00021C3D">
        <w:rPr>
          <w:rFonts w:ascii="Courier" w:hAnsi="Courier" w:cs="Arial"/>
          <w:sz w:val="18"/>
          <w:szCs w:val="18"/>
        </w:rPr>
        <w:t>s.push(“Sebastian”);</w:t>
      </w:r>
      <w:r w:rsidR="00425D3A" w:rsidRPr="00021C3D">
        <w:rPr>
          <w:rFonts w:ascii="Courier" w:hAnsi="Courier" w:cs="Arial"/>
          <w:sz w:val="18"/>
          <w:szCs w:val="18"/>
        </w:rPr>
        <w:t xml:space="preserve"> //”Sebastian” is now on the top of the stack</w:t>
      </w:r>
    </w:p>
    <w:p w14:paraId="5FCD88E1" w14:textId="18E613C2" w:rsidR="00D55B46" w:rsidRPr="00021C3D" w:rsidRDefault="00D55B46" w:rsidP="00D55B46">
      <w:pPr>
        <w:rPr>
          <w:rFonts w:ascii="Courier" w:hAnsi="Courier" w:cs="Arial"/>
          <w:sz w:val="18"/>
          <w:szCs w:val="18"/>
        </w:rPr>
      </w:pPr>
      <w:r w:rsidRPr="00021C3D">
        <w:rPr>
          <w:rFonts w:ascii="Courier" w:hAnsi="Courier" w:cs="Arial"/>
          <w:sz w:val="18"/>
          <w:szCs w:val="18"/>
        </w:rPr>
        <w:t>s.push(“Thomas”);</w:t>
      </w:r>
      <w:r w:rsidR="00425D3A" w:rsidRPr="00021C3D">
        <w:rPr>
          <w:rFonts w:ascii="Courier" w:hAnsi="Courier" w:cs="Arial"/>
          <w:sz w:val="18"/>
          <w:szCs w:val="18"/>
        </w:rPr>
        <w:t xml:space="preserve"> //”Thomas” is now on the top of the stack</w:t>
      </w:r>
    </w:p>
    <w:p w14:paraId="6B091094" w14:textId="4D90C35B" w:rsidR="00D55B46" w:rsidRPr="00021C3D" w:rsidRDefault="00D55B46" w:rsidP="00D55B46">
      <w:pPr>
        <w:rPr>
          <w:rFonts w:ascii="Courier" w:hAnsi="Courier" w:cs="Arial"/>
          <w:sz w:val="18"/>
          <w:szCs w:val="18"/>
        </w:rPr>
      </w:pPr>
      <w:r w:rsidRPr="00021C3D">
        <w:rPr>
          <w:rFonts w:ascii="Courier" w:hAnsi="Courier" w:cs="Arial"/>
          <w:sz w:val="18"/>
          <w:szCs w:val="18"/>
        </w:rPr>
        <w:t>s.push(“Edmund”);</w:t>
      </w:r>
      <w:r w:rsidR="00425D3A" w:rsidRPr="00021C3D">
        <w:rPr>
          <w:rFonts w:ascii="Courier" w:hAnsi="Courier" w:cs="Arial"/>
          <w:sz w:val="18"/>
          <w:szCs w:val="18"/>
        </w:rPr>
        <w:t xml:space="preserve"> //”Edmund” is now on the top of the stack</w:t>
      </w:r>
    </w:p>
    <w:p w14:paraId="55CDECBC" w14:textId="45A357A5" w:rsidR="00D55B46" w:rsidRPr="00021C3D" w:rsidRDefault="00D55B46" w:rsidP="00D55B46">
      <w:pPr>
        <w:rPr>
          <w:rFonts w:ascii="Courier" w:hAnsi="Courier" w:cs="Arial"/>
          <w:sz w:val="18"/>
          <w:szCs w:val="18"/>
        </w:rPr>
      </w:pPr>
      <w:r w:rsidRPr="00021C3D">
        <w:rPr>
          <w:rFonts w:ascii="Courier" w:hAnsi="Courier" w:cs="Arial"/>
          <w:sz w:val="18"/>
          <w:szCs w:val="18"/>
        </w:rPr>
        <w:t>s.push(“Marie”);</w:t>
      </w:r>
      <w:r w:rsidR="00425D3A" w:rsidRPr="00021C3D">
        <w:rPr>
          <w:rFonts w:ascii="Courier" w:hAnsi="Courier" w:cs="Arial"/>
          <w:sz w:val="18"/>
          <w:szCs w:val="18"/>
        </w:rPr>
        <w:t xml:space="preserve"> //”Marie” is now on the top of the stack</w:t>
      </w:r>
    </w:p>
    <w:p w14:paraId="09D8C99D" w14:textId="6FB4B2A4" w:rsidR="00D55B46" w:rsidRPr="00021C3D" w:rsidRDefault="00D55B46" w:rsidP="00D55B46">
      <w:pPr>
        <w:rPr>
          <w:rFonts w:ascii="Courier" w:hAnsi="Courier" w:cs="Arial"/>
          <w:sz w:val="18"/>
          <w:szCs w:val="18"/>
        </w:rPr>
      </w:pPr>
      <w:r w:rsidRPr="00021C3D">
        <w:rPr>
          <w:rFonts w:ascii="Courier" w:hAnsi="Courier" w:cs="Arial"/>
          <w:sz w:val="18"/>
          <w:szCs w:val="18"/>
        </w:rPr>
        <w:t>s.pop();</w:t>
      </w:r>
      <w:r w:rsidR="00425D3A" w:rsidRPr="00021C3D">
        <w:rPr>
          <w:rFonts w:ascii="Courier" w:hAnsi="Courier" w:cs="Arial"/>
          <w:sz w:val="18"/>
          <w:szCs w:val="18"/>
        </w:rPr>
        <w:t xml:space="preserve"> //”Marie” is removed (not stored), //”Edmund” is now on top </w:t>
      </w:r>
    </w:p>
    <w:p w14:paraId="5CBB4CB2" w14:textId="2C4CFCEC" w:rsidR="00D55B46" w:rsidRPr="00021C3D" w:rsidRDefault="00D55B46" w:rsidP="00D55B46">
      <w:pPr>
        <w:rPr>
          <w:rFonts w:ascii="Courier" w:hAnsi="Courier" w:cs="Arial"/>
          <w:sz w:val="18"/>
          <w:szCs w:val="18"/>
        </w:rPr>
      </w:pPr>
      <w:r w:rsidRPr="00021C3D">
        <w:rPr>
          <w:rFonts w:ascii="Courier" w:hAnsi="Courier" w:cs="Arial"/>
          <w:sz w:val="18"/>
          <w:szCs w:val="18"/>
        </w:rPr>
        <w:t>s.pop();</w:t>
      </w:r>
      <w:r w:rsidR="00425D3A" w:rsidRPr="00021C3D">
        <w:rPr>
          <w:rFonts w:ascii="Courier" w:hAnsi="Courier" w:cs="Arial"/>
          <w:sz w:val="18"/>
          <w:szCs w:val="18"/>
        </w:rPr>
        <w:t xml:space="preserve"> //” Edmund” is removed (not stored), //”Thomas” is now on top</w:t>
      </w:r>
    </w:p>
    <w:p w14:paraId="750C98A5" w14:textId="77777777" w:rsidR="00425D3A" w:rsidRDefault="00D55B46" w:rsidP="00425D3A">
      <w:pPr>
        <w:rPr>
          <w:rFonts w:ascii="Courier" w:hAnsi="Courier" w:cs="Arial"/>
          <w:sz w:val="18"/>
          <w:szCs w:val="18"/>
        </w:rPr>
      </w:pPr>
      <w:r w:rsidRPr="00021C3D">
        <w:rPr>
          <w:rFonts w:ascii="Courier" w:hAnsi="Courier" w:cs="Arial"/>
          <w:sz w:val="18"/>
          <w:szCs w:val="18"/>
        </w:rPr>
        <w:t>j = s.size(); //</w:t>
      </w:r>
      <w:r w:rsidR="00425D3A" w:rsidRPr="00021C3D">
        <w:rPr>
          <w:rFonts w:ascii="Courier" w:hAnsi="Courier" w:cs="Arial"/>
          <w:sz w:val="18"/>
          <w:szCs w:val="18"/>
        </w:rPr>
        <w:t>j should be 5 (count the pushes and pops)</w:t>
      </w:r>
    </w:p>
    <w:p w14:paraId="719E0E44" w14:textId="7577243A" w:rsidR="009E1997" w:rsidRDefault="009E1997" w:rsidP="00425D3A">
      <w:pPr>
        <w:rPr>
          <w:rFonts w:ascii="Courier" w:hAnsi="Courier" w:cs="Arial"/>
          <w:sz w:val="18"/>
          <w:szCs w:val="18"/>
        </w:rPr>
      </w:pPr>
      <w:r>
        <w:rPr>
          <w:rFonts w:ascii="Courier" w:hAnsi="Courier" w:cs="Arial"/>
          <w:sz w:val="18"/>
          <w:szCs w:val="18"/>
        </w:rPr>
        <w:t>String four = s.peek(); three is “Thomas” because “Thomas” is on the top</w:t>
      </w:r>
    </w:p>
    <w:p w14:paraId="0CF46246" w14:textId="71644DB6" w:rsidR="009E1997" w:rsidRDefault="009E1997" w:rsidP="009E1997">
      <w:pPr>
        <w:rPr>
          <w:rFonts w:ascii="Courier" w:hAnsi="Courier" w:cs="Arial"/>
          <w:sz w:val="18"/>
          <w:szCs w:val="18"/>
        </w:rPr>
      </w:pPr>
      <w:r w:rsidRPr="00021C3D">
        <w:rPr>
          <w:rFonts w:ascii="Courier" w:hAnsi="Courier" w:cs="Arial"/>
          <w:sz w:val="18"/>
          <w:szCs w:val="18"/>
        </w:rPr>
        <w:t xml:space="preserve">j = s.size(); //j should </w:t>
      </w:r>
      <w:r>
        <w:rPr>
          <w:rFonts w:ascii="Courier" w:hAnsi="Courier" w:cs="Arial"/>
          <w:sz w:val="18"/>
          <w:szCs w:val="18"/>
        </w:rPr>
        <w:t xml:space="preserve">still </w:t>
      </w:r>
      <w:r w:rsidRPr="00021C3D">
        <w:rPr>
          <w:rFonts w:ascii="Courier" w:hAnsi="Courier" w:cs="Arial"/>
          <w:sz w:val="18"/>
          <w:szCs w:val="18"/>
        </w:rPr>
        <w:t xml:space="preserve">be </w:t>
      </w:r>
      <w:r>
        <w:rPr>
          <w:rFonts w:ascii="Courier" w:hAnsi="Courier" w:cs="Arial"/>
          <w:sz w:val="18"/>
          <w:szCs w:val="18"/>
        </w:rPr>
        <w:t>5, and “Thomas” is still on top</w:t>
      </w:r>
    </w:p>
    <w:p w14:paraId="3D5BFC8C" w14:textId="77777777" w:rsidR="009E1997" w:rsidRPr="00021C3D" w:rsidRDefault="009E1997" w:rsidP="00425D3A">
      <w:pPr>
        <w:rPr>
          <w:rFonts w:ascii="Courier" w:hAnsi="Courier" w:cs="Arial"/>
          <w:sz w:val="18"/>
          <w:szCs w:val="18"/>
        </w:rPr>
      </w:pPr>
    </w:p>
    <w:p w14:paraId="2A2B41E3" w14:textId="04C2CC11" w:rsidR="00425D3A" w:rsidRDefault="00021C3D" w:rsidP="00021C3D">
      <w:pPr>
        <w:tabs>
          <w:tab w:val="left" w:pos="8227"/>
        </w:tabs>
        <w:rPr>
          <w:rFonts w:ascii="Courier" w:hAnsi="Courier" w:cs="Arial"/>
          <w:szCs w:val="20"/>
        </w:rPr>
      </w:pPr>
      <w:r>
        <w:rPr>
          <w:rFonts w:ascii="Courier" w:hAnsi="Courier" w:cs="Arial"/>
          <w:szCs w:val="20"/>
        </w:rPr>
        <w:tab/>
      </w:r>
    </w:p>
    <w:p w14:paraId="7D8DFB44" w14:textId="77777777" w:rsidR="00A63879" w:rsidRDefault="00A63879" w:rsidP="00425D3A">
      <w:pPr>
        <w:rPr>
          <w:rFonts w:cs="Arial"/>
          <w:szCs w:val="20"/>
        </w:rPr>
      </w:pPr>
      <w:r>
        <w:rPr>
          <w:rFonts w:cs="Arial"/>
          <w:szCs w:val="20"/>
        </w:rPr>
        <w:t>In order to implement this, you will use a private array.  However, a stack has a dynamic size that has not limit. You will have to think about how you can accomplish this, and you may need more private instance variables.</w:t>
      </w:r>
    </w:p>
    <w:p w14:paraId="0BFE81A4" w14:textId="77777777" w:rsidR="00A63879" w:rsidRDefault="00A63879" w:rsidP="00425D3A">
      <w:pPr>
        <w:rPr>
          <w:rFonts w:cs="Arial"/>
          <w:szCs w:val="20"/>
        </w:rPr>
      </w:pPr>
    </w:p>
    <w:p w14:paraId="5F427C05" w14:textId="20D61CE6" w:rsidR="00A63879" w:rsidRDefault="00A63879" w:rsidP="00425D3A">
      <w:pPr>
        <w:rPr>
          <w:rFonts w:cs="Arial"/>
          <w:szCs w:val="20"/>
        </w:rPr>
      </w:pPr>
      <w:r>
        <w:rPr>
          <w:rFonts w:cs="Arial"/>
          <w:szCs w:val="20"/>
        </w:rPr>
        <w:t>In addition to “getting this to work”, there are two operational requirements. These are non-negotiable:</w:t>
      </w:r>
    </w:p>
    <w:p w14:paraId="5B23F1D4" w14:textId="77777777" w:rsidR="00A63879" w:rsidRPr="00A63879" w:rsidRDefault="00A63879" w:rsidP="00425D3A">
      <w:pPr>
        <w:rPr>
          <w:rFonts w:cs="Arial"/>
          <w:szCs w:val="20"/>
        </w:rPr>
      </w:pPr>
    </w:p>
    <w:p w14:paraId="6175FB28" w14:textId="24C618BA" w:rsidR="00A63879" w:rsidRPr="00A63879" w:rsidRDefault="00A63879" w:rsidP="00A63879">
      <w:pPr>
        <w:pStyle w:val="ListParagraph"/>
        <w:numPr>
          <w:ilvl w:val="0"/>
          <w:numId w:val="9"/>
        </w:numPr>
        <w:rPr>
          <w:rFonts w:cs="Arial"/>
          <w:szCs w:val="20"/>
        </w:rPr>
      </w:pPr>
      <w:r w:rsidRPr="00A63879">
        <w:rPr>
          <w:rFonts w:cs="Arial"/>
          <w:szCs w:val="20"/>
        </w:rPr>
        <w:t>You must initialize your array to 100 upon construction.</w:t>
      </w:r>
    </w:p>
    <w:p w14:paraId="03960CC2" w14:textId="77777777" w:rsidR="00A63879" w:rsidRPr="00A63879" w:rsidRDefault="00A63879" w:rsidP="00A63879">
      <w:pPr>
        <w:pStyle w:val="ListParagraph"/>
        <w:numPr>
          <w:ilvl w:val="0"/>
          <w:numId w:val="9"/>
        </w:numPr>
        <w:rPr>
          <w:rFonts w:ascii="Courier" w:hAnsi="Courier" w:cs="Arial"/>
          <w:szCs w:val="20"/>
        </w:rPr>
      </w:pPr>
      <w:r w:rsidRPr="00A63879">
        <w:rPr>
          <w:rFonts w:cs="Arial"/>
          <w:szCs w:val="20"/>
        </w:rPr>
        <w:t>When the</w:t>
      </w:r>
      <w:r>
        <w:rPr>
          <w:rFonts w:cs="Arial"/>
          <w:szCs w:val="20"/>
        </w:rPr>
        <w:t xml:space="preserve"> array become “full” and you need to resize, you should add 100, e.g. the first resize will make the array of length 200, the second resize will make the array of length 300, etc.</w:t>
      </w:r>
    </w:p>
    <w:p w14:paraId="5FC6C0DE" w14:textId="77777777" w:rsidR="00A63879" w:rsidRDefault="00A63879" w:rsidP="00A63879">
      <w:pPr>
        <w:rPr>
          <w:rFonts w:cs="Arial"/>
          <w:szCs w:val="20"/>
        </w:rPr>
      </w:pPr>
    </w:p>
    <w:p w14:paraId="5122179F" w14:textId="77777777" w:rsidR="00A63879" w:rsidRDefault="00A63879" w:rsidP="00A63879">
      <w:pPr>
        <w:rPr>
          <w:rFonts w:cs="Arial"/>
          <w:szCs w:val="20"/>
        </w:rPr>
      </w:pPr>
      <w:r>
        <w:rPr>
          <w:rFonts w:cs="Arial"/>
          <w:szCs w:val="20"/>
        </w:rPr>
        <w:t xml:space="preserve">The reason for this is to be memory efficient.  We </w:t>
      </w:r>
      <w:r>
        <w:rPr>
          <w:rFonts w:cs="Arial"/>
          <w:i/>
          <w:szCs w:val="20"/>
        </w:rPr>
        <w:t xml:space="preserve">could </w:t>
      </w:r>
      <w:r>
        <w:rPr>
          <w:rFonts w:cs="Arial"/>
          <w:szCs w:val="20"/>
        </w:rPr>
        <w:t>initialize the array to an absurdly large length to avoid having to resize, but these spots will remain “empty.”</w:t>
      </w:r>
    </w:p>
    <w:p w14:paraId="7292FA37" w14:textId="77777777" w:rsidR="00A63879" w:rsidRDefault="00A63879" w:rsidP="00A63879">
      <w:pPr>
        <w:rPr>
          <w:rFonts w:cs="Arial"/>
          <w:szCs w:val="20"/>
        </w:rPr>
      </w:pPr>
    </w:p>
    <w:p w14:paraId="2C1EDCFA" w14:textId="77777777" w:rsidR="009C7F26" w:rsidRDefault="001372AE" w:rsidP="00A63879">
      <w:pPr>
        <w:rPr>
          <w:rFonts w:cs="Arial"/>
          <w:szCs w:val="20"/>
        </w:rPr>
      </w:pPr>
      <w:r>
        <w:rPr>
          <w:rFonts w:cs="Arial"/>
          <w:szCs w:val="20"/>
        </w:rPr>
        <w:t>You may think about this ahead of time</w:t>
      </w:r>
      <w:r w:rsidR="009C7F26">
        <w:rPr>
          <w:rFonts w:cs="Arial"/>
          <w:szCs w:val="20"/>
        </w:rPr>
        <w:t xml:space="preserve"> and even start to code. However, you will be given a shell from which you must work, and you may not bring in any code or notes to the exam.</w:t>
      </w:r>
    </w:p>
    <w:p w14:paraId="034A8436" w14:textId="77777777" w:rsidR="009C7F26" w:rsidRDefault="009C7F26" w:rsidP="00A63879">
      <w:pPr>
        <w:rPr>
          <w:rFonts w:cs="Arial"/>
          <w:szCs w:val="20"/>
        </w:rPr>
      </w:pPr>
    </w:p>
    <w:p w14:paraId="7CBFEF36" w14:textId="77777777" w:rsidR="009C7F26" w:rsidRDefault="009C7F26" w:rsidP="00A63879">
      <w:pPr>
        <w:rPr>
          <w:rFonts w:cs="Arial"/>
          <w:szCs w:val="20"/>
        </w:rPr>
      </w:pPr>
      <w:r>
        <w:rPr>
          <w:rFonts w:cs="Arial"/>
          <w:szCs w:val="20"/>
        </w:rPr>
        <w:t>On exam day, you will also be given a file that you can use to test your stack as you go.</w:t>
      </w:r>
    </w:p>
    <w:p w14:paraId="085D0386" w14:textId="77777777" w:rsidR="009C7F26" w:rsidRDefault="009C7F26" w:rsidP="00A63879">
      <w:pPr>
        <w:rPr>
          <w:rFonts w:cs="Arial"/>
          <w:szCs w:val="20"/>
        </w:rPr>
      </w:pPr>
    </w:p>
    <w:p w14:paraId="7B2121D2" w14:textId="735CD749" w:rsidR="00976D87" w:rsidRPr="00A63879" w:rsidRDefault="009C7F26" w:rsidP="00A63879">
      <w:pPr>
        <w:rPr>
          <w:rFonts w:ascii="Courier" w:hAnsi="Courier" w:cs="Arial"/>
          <w:szCs w:val="20"/>
        </w:rPr>
      </w:pPr>
      <w:r>
        <w:rPr>
          <w:rFonts w:cs="Arial"/>
          <w:szCs w:val="20"/>
        </w:rPr>
        <w:t>Good luck.</w:t>
      </w:r>
      <w:r w:rsidR="00976D87" w:rsidRPr="00A63879">
        <w:rPr>
          <w:rFonts w:cs="Arial"/>
          <w:szCs w:val="20"/>
        </w:rPr>
        <w:br w:type="page"/>
      </w:r>
    </w:p>
    <w:p w14:paraId="02DF7809" w14:textId="77777777" w:rsidR="003A06F9" w:rsidRPr="003A06F9" w:rsidRDefault="003A06F9" w:rsidP="003A06F9">
      <w:pPr>
        <w:rPr>
          <w:rFonts w:cs="Arial"/>
          <w:szCs w:val="20"/>
        </w:rPr>
      </w:pPr>
    </w:p>
    <w:p w14:paraId="24E88BCB" w14:textId="7BBB21D9" w:rsidR="00F01AF2" w:rsidRDefault="009965E8">
      <w:pPr>
        <w:rPr>
          <w:rFonts w:ascii="Courier" w:hAnsi="Courier" w:cs="Arial"/>
          <w:sz w:val="18"/>
          <w:szCs w:val="18"/>
        </w:rPr>
      </w:pPr>
      <w:r w:rsidRPr="00D63BB1">
        <w:rPr>
          <w:rFonts w:ascii="Courier" w:hAnsi="Courier" w:cs="Arial"/>
          <w:sz w:val="18"/>
          <w:szCs w:val="18"/>
        </w:rPr>
        <w:t>//Stack.java</w:t>
      </w:r>
      <w:r w:rsidR="00D63BB1">
        <w:rPr>
          <w:rFonts w:ascii="Courier" w:hAnsi="Courier" w:cs="Arial"/>
          <w:sz w:val="18"/>
          <w:szCs w:val="18"/>
        </w:rPr>
        <w:t xml:space="preserve"> - </w:t>
      </w:r>
      <w:r w:rsidR="00F01AF2" w:rsidRPr="00D63BB1">
        <w:rPr>
          <w:rFonts w:ascii="Courier" w:hAnsi="Courier" w:cs="Arial"/>
          <w:sz w:val="18"/>
          <w:szCs w:val="18"/>
        </w:rPr>
        <w:t>Student Version</w:t>
      </w:r>
    </w:p>
    <w:p w14:paraId="550E88C7" w14:textId="77777777" w:rsidR="00D63BB1" w:rsidRPr="00D63BB1" w:rsidRDefault="00D63BB1">
      <w:pPr>
        <w:rPr>
          <w:rFonts w:ascii="Courier" w:hAnsi="Courier" w:cs="Arial"/>
          <w:sz w:val="18"/>
          <w:szCs w:val="18"/>
        </w:rPr>
      </w:pPr>
    </w:p>
    <w:p w14:paraId="7E5FBCCC" w14:textId="77777777" w:rsidR="00D63BB1" w:rsidRPr="00D63BB1" w:rsidRDefault="00D63BB1" w:rsidP="00D63BB1">
      <w:pPr>
        <w:rPr>
          <w:rFonts w:ascii="Courier" w:hAnsi="Courier" w:cs="Arial"/>
          <w:sz w:val="18"/>
          <w:szCs w:val="18"/>
        </w:rPr>
      </w:pPr>
      <w:r w:rsidRPr="00D63BB1">
        <w:rPr>
          <w:rFonts w:ascii="Courier" w:hAnsi="Courier" w:cs="Arial"/>
          <w:sz w:val="18"/>
          <w:szCs w:val="18"/>
        </w:rPr>
        <w:t>/**</w:t>
      </w:r>
    </w:p>
    <w:p w14:paraId="39DACA02"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Stack with an array implementation</w:t>
      </w:r>
    </w:p>
    <w:p w14:paraId="198477C9"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A Stack is a collect of data that has a "top" element.</w:t>
      </w:r>
    </w:p>
    <w:p w14:paraId="09F41152"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Only the top element can be accessed.</w:t>
      </w:r>
    </w:p>
    <w:p w14:paraId="73492C36"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When an element is added to the stack ("pushed"), the</w:t>
      </w:r>
    </w:p>
    <w:p w14:paraId="59320103"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new element becomes the top element.</w:t>
      </w:r>
    </w:p>
    <w:p w14:paraId="6E5DB16B"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w:t>
      </w:r>
    </w:p>
    <w:p w14:paraId="1B6C5434"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This implmementaiton uses an array to store the data.</w:t>
      </w:r>
    </w:p>
    <w:p w14:paraId="25E70BF6"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A stack has no limit to the number of elements that can</w:t>
      </w:r>
    </w:p>
    <w:p w14:paraId="2BC29145"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be added, but an array does, so you will have to think</w:t>
      </w:r>
    </w:p>
    <w:p w14:paraId="624BC0AE"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about how to deal with the structure when the underlying</w:t>
      </w:r>
    </w:p>
    <w:p w14:paraId="0F2BD165"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array is full, but a push() is called.</w:t>
      </w:r>
    </w:p>
    <w:p w14:paraId="1F0CBEAC"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46FBA20D"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@author (Jake Tawney)</w:t>
      </w:r>
    </w:p>
    <w:p w14:paraId="3E84B732"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@version (January 7, 2019)</w:t>
      </w:r>
    </w:p>
    <w:p w14:paraId="0474D747"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117377AB" w14:textId="77777777" w:rsidR="00D63BB1" w:rsidRPr="00D63BB1" w:rsidRDefault="00D63BB1" w:rsidP="00D63BB1">
      <w:pPr>
        <w:rPr>
          <w:rFonts w:ascii="Courier" w:hAnsi="Courier" w:cs="Arial"/>
          <w:sz w:val="18"/>
          <w:szCs w:val="18"/>
        </w:rPr>
      </w:pPr>
      <w:r w:rsidRPr="00D63BB1">
        <w:rPr>
          <w:rFonts w:ascii="Courier" w:hAnsi="Courier" w:cs="Arial"/>
          <w:sz w:val="18"/>
          <w:szCs w:val="18"/>
        </w:rPr>
        <w:t>public class Stack{</w:t>
      </w:r>
    </w:p>
    <w:p w14:paraId="15C2896E"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631EFE2D"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private String[] data;</w:t>
      </w:r>
    </w:p>
    <w:p w14:paraId="3709ED8C"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//you might need some extra private instance variables</w:t>
      </w:r>
    </w:p>
    <w:p w14:paraId="12EAEE9A"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59D03C25"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public Stack(){</w:t>
      </w:r>
    </w:p>
    <w:p w14:paraId="24A04C1B"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//You must initialize the array to length 100</w:t>
      </w:r>
    </w:p>
    <w:p w14:paraId="34947A88"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3F2D7B43"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4EDE9A99"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4CDDB094"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This method pushes the String x onto the stack</w:t>
      </w:r>
    </w:p>
    <w:p w14:paraId="6FCC052A"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After the method call, the "top" element is</w:t>
      </w:r>
    </w:p>
    <w:p w14:paraId="00EF0F94"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the String x, and the size of the stack is one</w:t>
      </w:r>
    </w:p>
    <w:p w14:paraId="6E3542DB"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more than the size before the push method was called.</w:t>
      </w:r>
    </w:p>
    <w:p w14:paraId="0C52BE34"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w:t>
      </w:r>
    </w:p>
    <w:p w14:paraId="5D578C75"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public void push(String x){</w:t>
      </w:r>
    </w:p>
    <w:p w14:paraId="02B44DDB"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//When resizing, you must do so by adding 100 to the length of the array</w:t>
      </w:r>
    </w:p>
    <w:p w14:paraId="5A1B8CDE"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6DF81756"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61A4244B"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71113A5E"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This method removes the top element from the stack and</w:t>
      </w:r>
    </w:p>
    <w:p w14:paraId="3CF92248"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returns it. After the method call, the size of the stack</w:t>
      </w:r>
    </w:p>
    <w:p w14:paraId="3CA500FE"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is one less than it was prior to the method call.</w:t>
      </w:r>
    </w:p>
    <w:p w14:paraId="2123EC23"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w:t>
      </w:r>
    </w:p>
    <w:p w14:paraId="7A26C8B6"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In the even that the stack is empty when pop() is called,</w:t>
      </w:r>
    </w:p>
    <w:p w14:paraId="3CEEF1B1"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System.out.prinln("Error - Empty Stack"), and return</w:t>
      </w:r>
    </w:p>
    <w:p w14:paraId="35BAEBA4"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the null String.</w:t>
      </w:r>
    </w:p>
    <w:p w14:paraId="5EEED256"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0B080C54"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public String pop(){</w:t>
      </w:r>
    </w:p>
    <w:p w14:paraId="4ECDB93F"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454891B5"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0C0AB535"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11D66DAD"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6A3A3AE5"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This method return the top element from the stack,</w:t>
      </w:r>
    </w:p>
    <w:p w14:paraId="56F2541B"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but does not remove it.</w:t>
      </w:r>
    </w:p>
    <w:p w14:paraId="299185BF"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After the method call, the size of the stack</w:t>
      </w:r>
    </w:p>
    <w:p w14:paraId="4EC4C67B"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is the same as it was prior to the method call.</w:t>
      </w:r>
    </w:p>
    <w:p w14:paraId="6DFF2B35"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w:t>
      </w:r>
    </w:p>
    <w:p w14:paraId="712977E1"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In the even that the stack is empty when peek() is called,</w:t>
      </w:r>
    </w:p>
    <w:p w14:paraId="5EE8D4AB"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System.out.prinln("Error - Empty Stack"), and return</w:t>
      </w:r>
    </w:p>
    <w:p w14:paraId="25338D8C"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the null String.</w:t>
      </w:r>
    </w:p>
    <w:p w14:paraId="45C9FD24"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71011A47"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public String peek(){</w:t>
      </w:r>
    </w:p>
    <w:p w14:paraId="525A0B94"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637B1B48" w14:textId="77777777" w:rsidR="00D63BB1" w:rsidRPr="00D63BB1" w:rsidRDefault="00D63BB1" w:rsidP="00D63BB1">
      <w:pPr>
        <w:rPr>
          <w:rFonts w:ascii="Courier" w:hAnsi="Courier" w:cs="Arial"/>
          <w:sz w:val="18"/>
          <w:szCs w:val="18"/>
        </w:rPr>
      </w:pPr>
      <w:r w:rsidRPr="00D63BB1">
        <w:rPr>
          <w:rFonts w:ascii="Courier" w:hAnsi="Courier" w:cs="Arial"/>
          <w:sz w:val="18"/>
          <w:szCs w:val="18"/>
        </w:rPr>
        <w:lastRenderedPageBreak/>
        <w:t xml:space="preserve">    }</w:t>
      </w:r>
    </w:p>
    <w:p w14:paraId="04D2964A"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1DDC5566"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28C4EC98"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This method returns the number of elements in the stack.</w:t>
      </w:r>
    </w:p>
    <w:p w14:paraId="25B54216"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Note that this is different than the current capacity of</w:t>
      </w:r>
    </w:p>
    <w:p w14:paraId="35B508AE"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the underyling array.</w:t>
      </w:r>
    </w:p>
    <w:p w14:paraId="7D1AC802"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0777FBE7"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public int size(){</w:t>
      </w:r>
    </w:p>
    <w:p w14:paraId="2107741C"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35FE0993"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6DC2171A" w14:textId="77777777" w:rsidR="00D63BB1" w:rsidRPr="00D63BB1" w:rsidRDefault="00D63BB1" w:rsidP="00D63BB1">
      <w:pPr>
        <w:rPr>
          <w:rFonts w:ascii="Courier" w:hAnsi="Courier" w:cs="Arial"/>
          <w:sz w:val="18"/>
          <w:szCs w:val="18"/>
        </w:rPr>
      </w:pPr>
      <w:r w:rsidRPr="00D63BB1">
        <w:rPr>
          <w:rFonts w:ascii="Courier" w:hAnsi="Courier" w:cs="Arial"/>
          <w:sz w:val="18"/>
          <w:szCs w:val="18"/>
        </w:rPr>
        <w:t>}</w:t>
      </w:r>
    </w:p>
    <w:p w14:paraId="0FECF045" w14:textId="77777777" w:rsidR="00D63BB1" w:rsidRPr="009965E8" w:rsidRDefault="00D63BB1">
      <w:pPr>
        <w:rPr>
          <w:rFonts w:ascii="Courier" w:hAnsi="Courier" w:cs="Arial"/>
          <w:szCs w:val="20"/>
        </w:rPr>
      </w:pPr>
    </w:p>
    <w:p w14:paraId="49C3F503" w14:textId="77777777" w:rsidR="00864DA8" w:rsidRPr="00864DA8" w:rsidRDefault="00864DA8" w:rsidP="00864DA8">
      <w:pPr>
        <w:rPr>
          <w:rFonts w:ascii="Courier" w:hAnsi="Courier" w:cs="Arial"/>
          <w:szCs w:val="20"/>
        </w:rPr>
      </w:pPr>
    </w:p>
    <w:p w14:paraId="63F25ACE" w14:textId="42B83266" w:rsidR="00864DA8" w:rsidRPr="00864DA8" w:rsidRDefault="00864DA8" w:rsidP="00864DA8">
      <w:pPr>
        <w:rPr>
          <w:rFonts w:ascii="Courier" w:hAnsi="Courier" w:cs="Arial"/>
          <w:szCs w:val="20"/>
        </w:rPr>
      </w:pPr>
    </w:p>
    <w:p w14:paraId="26DB598E" w14:textId="77777777" w:rsidR="00F01AF2" w:rsidRDefault="00864DA8" w:rsidP="00864DA8">
      <w:pPr>
        <w:rPr>
          <w:rFonts w:cs="Arial"/>
          <w:b/>
          <w:sz w:val="24"/>
        </w:rPr>
      </w:pPr>
      <w:r w:rsidRPr="00864DA8">
        <w:rPr>
          <w:rFonts w:cs="Arial"/>
          <w:b/>
          <w:sz w:val="24"/>
        </w:rPr>
        <w:t xml:space="preserve"> </w:t>
      </w:r>
    </w:p>
    <w:p w14:paraId="5EC4C2E2" w14:textId="77777777" w:rsidR="00F01AF2" w:rsidRDefault="00F01AF2">
      <w:pPr>
        <w:rPr>
          <w:rFonts w:cs="Arial"/>
          <w:b/>
          <w:sz w:val="24"/>
        </w:rPr>
      </w:pPr>
      <w:r>
        <w:rPr>
          <w:rFonts w:cs="Arial"/>
          <w:b/>
          <w:sz w:val="24"/>
        </w:rPr>
        <w:br w:type="page"/>
      </w:r>
    </w:p>
    <w:p w14:paraId="3D75487F" w14:textId="77777777" w:rsidR="00F01AF2" w:rsidRPr="00D63BB1" w:rsidRDefault="00F01AF2" w:rsidP="00F01AF2">
      <w:pPr>
        <w:rPr>
          <w:rFonts w:ascii="Courier" w:hAnsi="Courier" w:cs="Arial"/>
          <w:sz w:val="18"/>
          <w:szCs w:val="18"/>
        </w:rPr>
      </w:pPr>
      <w:r w:rsidRPr="00D63BB1">
        <w:rPr>
          <w:rFonts w:ascii="Courier" w:hAnsi="Courier" w:cs="Arial"/>
          <w:sz w:val="18"/>
          <w:szCs w:val="18"/>
        </w:rPr>
        <w:lastRenderedPageBreak/>
        <w:t>//Stack.java</w:t>
      </w:r>
    </w:p>
    <w:p w14:paraId="576AF54B" w14:textId="61E4F707" w:rsidR="00F01AF2" w:rsidRDefault="00F01AF2" w:rsidP="00F01AF2">
      <w:pPr>
        <w:rPr>
          <w:rFonts w:ascii="Courier" w:hAnsi="Courier" w:cs="Arial"/>
          <w:sz w:val="18"/>
          <w:szCs w:val="18"/>
        </w:rPr>
      </w:pPr>
      <w:r w:rsidRPr="00D63BB1">
        <w:rPr>
          <w:rFonts w:ascii="Courier" w:hAnsi="Courier" w:cs="Arial"/>
          <w:sz w:val="18"/>
          <w:szCs w:val="18"/>
        </w:rPr>
        <w:t>//Teacher Version (solution)</w:t>
      </w:r>
    </w:p>
    <w:p w14:paraId="65DAAEDF" w14:textId="77777777" w:rsidR="00D63BB1" w:rsidRPr="00D63BB1" w:rsidRDefault="00D63BB1" w:rsidP="00D63BB1">
      <w:pPr>
        <w:rPr>
          <w:rFonts w:ascii="Courier" w:hAnsi="Courier" w:cs="Arial"/>
          <w:sz w:val="18"/>
          <w:szCs w:val="18"/>
        </w:rPr>
      </w:pPr>
    </w:p>
    <w:p w14:paraId="11737D8D" w14:textId="77777777" w:rsidR="00D63BB1" w:rsidRPr="00D63BB1" w:rsidRDefault="00D63BB1" w:rsidP="00D63BB1">
      <w:pPr>
        <w:rPr>
          <w:rFonts w:ascii="Courier" w:hAnsi="Courier" w:cs="Arial"/>
          <w:sz w:val="18"/>
          <w:szCs w:val="18"/>
        </w:rPr>
      </w:pPr>
      <w:r w:rsidRPr="00D63BB1">
        <w:rPr>
          <w:rFonts w:ascii="Courier" w:hAnsi="Courier" w:cs="Arial"/>
          <w:sz w:val="18"/>
          <w:szCs w:val="18"/>
        </w:rPr>
        <w:t>/**</w:t>
      </w:r>
    </w:p>
    <w:p w14:paraId="16A44A37"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Stack with an array implementation</w:t>
      </w:r>
    </w:p>
    <w:p w14:paraId="37BFD81A"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A Stack is a collect of data that has a "top" element.</w:t>
      </w:r>
    </w:p>
    <w:p w14:paraId="55D23928"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Only the top element can be accessed.</w:t>
      </w:r>
    </w:p>
    <w:p w14:paraId="7CE799F4"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When an element is added to the stack ("pushed"), the</w:t>
      </w:r>
    </w:p>
    <w:p w14:paraId="5C0A3175"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new element becomes the top element.</w:t>
      </w:r>
    </w:p>
    <w:p w14:paraId="0E182D40"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w:t>
      </w:r>
    </w:p>
    <w:p w14:paraId="508C9843"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This implmementaiton uses an array to store the data.</w:t>
      </w:r>
    </w:p>
    <w:p w14:paraId="3CBA1C08"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A stack has no limit to the number of elements that can</w:t>
      </w:r>
    </w:p>
    <w:p w14:paraId="4AD222A4"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be added, but an array does, so you will have to think</w:t>
      </w:r>
    </w:p>
    <w:p w14:paraId="7A87CF35"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about how to deal with the structure when the underlying</w:t>
      </w:r>
    </w:p>
    <w:p w14:paraId="47251818"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array is full, but a push() is called.</w:t>
      </w:r>
    </w:p>
    <w:p w14:paraId="751A23A9"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06D70D86"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@author (Jake Tawney)</w:t>
      </w:r>
    </w:p>
    <w:p w14:paraId="032E7C5D"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@version (January 7, 2019)</w:t>
      </w:r>
    </w:p>
    <w:p w14:paraId="2965B57B"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3DF00448" w14:textId="77777777" w:rsidR="00D63BB1" w:rsidRPr="00D63BB1" w:rsidRDefault="00D63BB1" w:rsidP="00D63BB1">
      <w:pPr>
        <w:rPr>
          <w:rFonts w:ascii="Courier" w:hAnsi="Courier" w:cs="Arial"/>
          <w:sz w:val="18"/>
          <w:szCs w:val="18"/>
        </w:rPr>
      </w:pPr>
      <w:r w:rsidRPr="00D63BB1">
        <w:rPr>
          <w:rFonts w:ascii="Courier" w:hAnsi="Courier" w:cs="Arial"/>
          <w:sz w:val="18"/>
          <w:szCs w:val="18"/>
        </w:rPr>
        <w:t>public class Stack{</w:t>
      </w:r>
    </w:p>
    <w:p w14:paraId="3BE10B68"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437F7909"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private String[] data;</w:t>
      </w:r>
    </w:p>
    <w:p w14:paraId="0C532976"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private int top;</w:t>
      </w:r>
    </w:p>
    <w:p w14:paraId="6D6A4983"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219328E4"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public Stack(){</w:t>
      </w:r>
    </w:p>
    <w:p w14:paraId="259487E0"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data = new String[100];</w:t>
      </w:r>
    </w:p>
    <w:p w14:paraId="4E2D5612"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top = -1;</w:t>
      </w:r>
    </w:p>
    <w:p w14:paraId="3C4BC522"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41D685F7"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5DDE1BB0"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2CD9094D"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This method pushes the String x onto the stack</w:t>
      </w:r>
    </w:p>
    <w:p w14:paraId="1D46AB10"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After the method call, the "top" element is</w:t>
      </w:r>
    </w:p>
    <w:p w14:paraId="3B1D415B"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the String x, and the size of the stack is one</w:t>
      </w:r>
    </w:p>
    <w:p w14:paraId="6C6110E7"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more than the size before the push method was called.</w:t>
      </w:r>
    </w:p>
    <w:p w14:paraId="62D26DBE"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w:t>
      </w:r>
    </w:p>
    <w:p w14:paraId="3DC90DBB"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public void push(String x){</w:t>
      </w:r>
    </w:p>
    <w:p w14:paraId="65209480"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if(top + 1 &gt;= data.length){</w:t>
      </w:r>
    </w:p>
    <w:p w14:paraId="2DEDDCF9"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String[] newData = new String[data.length + 100];</w:t>
      </w:r>
    </w:p>
    <w:p w14:paraId="19431A92"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for(int i=0; i&lt;data.length; i++){</w:t>
      </w:r>
    </w:p>
    <w:p w14:paraId="3E5F0BE9"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newData[i] = data[i];</w:t>
      </w:r>
    </w:p>
    <w:p w14:paraId="5F58BE50"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6A89E6A4"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data = newData;</w:t>
      </w:r>
    </w:p>
    <w:p w14:paraId="47620AC7"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17444F09"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data[top + 1] = x;</w:t>
      </w:r>
    </w:p>
    <w:p w14:paraId="3298BE79"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top++;</w:t>
      </w:r>
    </w:p>
    <w:p w14:paraId="28CFF642"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4D2714B2"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6F51DEE2"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32E0655C"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This method removes the top element from the stack and</w:t>
      </w:r>
    </w:p>
    <w:p w14:paraId="659D4B91"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returns it. After the method call, the size of the stack</w:t>
      </w:r>
    </w:p>
    <w:p w14:paraId="5E68EF03"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is one less than it was prior to the method call.</w:t>
      </w:r>
    </w:p>
    <w:p w14:paraId="7AA63129"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w:t>
      </w:r>
    </w:p>
    <w:p w14:paraId="54B8E163"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In the even that the stack is empty when pop() is called,</w:t>
      </w:r>
    </w:p>
    <w:p w14:paraId="53AB7798"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System.out.prinln("Error - Empty Stack"), and return</w:t>
      </w:r>
    </w:p>
    <w:p w14:paraId="7417D9E2"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the null String.</w:t>
      </w:r>
    </w:p>
    <w:p w14:paraId="520EA0DF"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163E68E6"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public String pop(){</w:t>
      </w:r>
    </w:p>
    <w:p w14:paraId="734B09E1"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if(top == -1){</w:t>
      </w:r>
    </w:p>
    <w:p w14:paraId="20C70423"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System.out.println("Error - Empty Stack");</w:t>
      </w:r>
    </w:p>
    <w:p w14:paraId="0DF66EE3"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return null;</w:t>
      </w:r>
    </w:p>
    <w:p w14:paraId="4208A879"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6133F1A9"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String retString = data[top];</w:t>
      </w:r>
    </w:p>
    <w:p w14:paraId="20CADA15"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top--;</w:t>
      </w:r>
    </w:p>
    <w:p w14:paraId="211D0A82" w14:textId="77777777" w:rsidR="00D63BB1" w:rsidRPr="00D63BB1" w:rsidRDefault="00D63BB1" w:rsidP="00D63BB1">
      <w:pPr>
        <w:rPr>
          <w:rFonts w:ascii="Courier" w:hAnsi="Courier" w:cs="Arial"/>
          <w:sz w:val="18"/>
          <w:szCs w:val="18"/>
        </w:rPr>
      </w:pPr>
      <w:r w:rsidRPr="00D63BB1">
        <w:rPr>
          <w:rFonts w:ascii="Courier" w:hAnsi="Courier" w:cs="Arial"/>
          <w:sz w:val="18"/>
          <w:szCs w:val="18"/>
        </w:rPr>
        <w:lastRenderedPageBreak/>
        <w:t xml:space="preserve">        return retString;</w:t>
      </w:r>
    </w:p>
    <w:p w14:paraId="7228DD83"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24C6E4F3"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7D4A0994"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1C5E61A9"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This method return the top element from the stack,</w:t>
      </w:r>
    </w:p>
    <w:p w14:paraId="6BD563A3"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but does not remove it.</w:t>
      </w:r>
    </w:p>
    <w:p w14:paraId="745C5CD9"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After the method call, the size of the stack</w:t>
      </w:r>
    </w:p>
    <w:p w14:paraId="1662DBC2"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is the same as it was prior to the method call.</w:t>
      </w:r>
    </w:p>
    <w:p w14:paraId="69955CBE"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w:t>
      </w:r>
    </w:p>
    <w:p w14:paraId="2213D8DD"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In the even that the stack is empty when peek() is called,</w:t>
      </w:r>
    </w:p>
    <w:p w14:paraId="6E736914"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System.out.prinln("Error - Empty Stack"), and return</w:t>
      </w:r>
    </w:p>
    <w:p w14:paraId="5C931974"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the null String.</w:t>
      </w:r>
    </w:p>
    <w:p w14:paraId="12445448"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6261F92A"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public String peek(){</w:t>
      </w:r>
    </w:p>
    <w:p w14:paraId="63A0A423"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if(top == -1){</w:t>
      </w:r>
    </w:p>
    <w:p w14:paraId="24C5B16D"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System.out.println("Error - Empty Stack");</w:t>
      </w:r>
    </w:p>
    <w:p w14:paraId="4F346CDA"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return null;</w:t>
      </w:r>
    </w:p>
    <w:p w14:paraId="2940C143"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3442E78E"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return data[top];</w:t>
      </w:r>
    </w:p>
    <w:p w14:paraId="05B9FF9E"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4B8FF962"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6D5F0C26"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72620F0E"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This method returns the number of elements in the stack.</w:t>
      </w:r>
    </w:p>
    <w:p w14:paraId="36E872AA"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Note that this is different than the current capacity of</w:t>
      </w:r>
    </w:p>
    <w:p w14:paraId="0E83B0DD"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the underyling array.</w:t>
      </w:r>
    </w:p>
    <w:p w14:paraId="6D24BE3D"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35A30D97"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public int size(){</w:t>
      </w:r>
    </w:p>
    <w:p w14:paraId="4B4D3531"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return top + 1;</w:t>
      </w:r>
    </w:p>
    <w:p w14:paraId="6BFE82BF"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1DEAD373" w14:textId="77777777" w:rsidR="00D63BB1" w:rsidRPr="00D63BB1" w:rsidRDefault="00D63BB1" w:rsidP="00D63BB1">
      <w:pPr>
        <w:rPr>
          <w:rFonts w:ascii="Courier" w:hAnsi="Courier" w:cs="Arial"/>
          <w:sz w:val="18"/>
          <w:szCs w:val="18"/>
        </w:rPr>
      </w:pPr>
      <w:r w:rsidRPr="00D63BB1">
        <w:rPr>
          <w:rFonts w:ascii="Courier" w:hAnsi="Courier" w:cs="Arial"/>
          <w:sz w:val="18"/>
          <w:szCs w:val="18"/>
        </w:rPr>
        <w:t>}</w:t>
      </w:r>
    </w:p>
    <w:p w14:paraId="4AB464F8" w14:textId="77777777" w:rsidR="00D63BB1" w:rsidRPr="00D63BB1" w:rsidRDefault="00D63BB1" w:rsidP="00F01AF2">
      <w:pPr>
        <w:rPr>
          <w:rFonts w:ascii="Courier" w:hAnsi="Courier" w:cs="Arial"/>
          <w:sz w:val="18"/>
          <w:szCs w:val="18"/>
        </w:rPr>
      </w:pPr>
    </w:p>
    <w:p w14:paraId="1A73A746" w14:textId="27E5B624" w:rsidR="00F01AF2" w:rsidRDefault="00F01AF2">
      <w:pPr>
        <w:rPr>
          <w:rFonts w:ascii="Courier" w:hAnsi="Courier" w:cs="Arial"/>
          <w:szCs w:val="20"/>
        </w:rPr>
      </w:pPr>
      <w:r>
        <w:rPr>
          <w:rFonts w:ascii="Courier" w:hAnsi="Courier" w:cs="Arial"/>
          <w:szCs w:val="20"/>
        </w:rPr>
        <w:br w:type="page"/>
      </w:r>
    </w:p>
    <w:p w14:paraId="55943088" w14:textId="41BD559A" w:rsidR="00F01AF2" w:rsidRPr="00D63BB1" w:rsidRDefault="00F01AF2" w:rsidP="00F01AF2">
      <w:pPr>
        <w:rPr>
          <w:rFonts w:ascii="Courier" w:hAnsi="Courier" w:cs="Arial"/>
          <w:sz w:val="18"/>
          <w:szCs w:val="18"/>
        </w:rPr>
      </w:pPr>
      <w:r w:rsidRPr="00D63BB1">
        <w:rPr>
          <w:rFonts w:ascii="Courier" w:hAnsi="Courier" w:cs="Arial"/>
          <w:sz w:val="18"/>
          <w:szCs w:val="18"/>
        </w:rPr>
        <w:lastRenderedPageBreak/>
        <w:t>//StackTest.java</w:t>
      </w:r>
    </w:p>
    <w:p w14:paraId="3116BAAF" w14:textId="1B36990F" w:rsidR="00F01AF2" w:rsidRPr="00D63BB1" w:rsidRDefault="00F01AF2" w:rsidP="00F01AF2">
      <w:pPr>
        <w:rPr>
          <w:rFonts w:ascii="Courier" w:hAnsi="Courier" w:cs="Arial"/>
          <w:sz w:val="18"/>
          <w:szCs w:val="18"/>
        </w:rPr>
      </w:pPr>
    </w:p>
    <w:p w14:paraId="67853275" w14:textId="77777777" w:rsidR="00D63BB1" w:rsidRPr="00D63BB1" w:rsidRDefault="00D63BB1" w:rsidP="00D63BB1">
      <w:pPr>
        <w:rPr>
          <w:rFonts w:ascii="Courier" w:hAnsi="Courier" w:cs="Arial"/>
          <w:sz w:val="18"/>
          <w:szCs w:val="18"/>
        </w:rPr>
      </w:pPr>
    </w:p>
    <w:p w14:paraId="7BED9555" w14:textId="77777777" w:rsidR="00D63BB1" w:rsidRPr="00D63BB1" w:rsidRDefault="00D63BB1" w:rsidP="00D63BB1">
      <w:pPr>
        <w:rPr>
          <w:rFonts w:ascii="Courier" w:hAnsi="Courier" w:cs="Arial"/>
          <w:sz w:val="18"/>
          <w:szCs w:val="18"/>
        </w:rPr>
      </w:pPr>
    </w:p>
    <w:p w14:paraId="6486CE1F" w14:textId="77777777" w:rsidR="00D63BB1" w:rsidRPr="00D63BB1" w:rsidRDefault="00D63BB1" w:rsidP="00D63BB1">
      <w:pPr>
        <w:rPr>
          <w:rFonts w:ascii="Courier" w:hAnsi="Courier" w:cs="Arial"/>
          <w:sz w:val="18"/>
          <w:szCs w:val="18"/>
        </w:rPr>
      </w:pPr>
      <w:r w:rsidRPr="00D63BB1">
        <w:rPr>
          <w:rFonts w:ascii="Courier" w:hAnsi="Courier" w:cs="Arial"/>
          <w:sz w:val="18"/>
          <w:szCs w:val="18"/>
        </w:rPr>
        <w:t>import static org.junit.Assert.*;</w:t>
      </w:r>
    </w:p>
    <w:p w14:paraId="229E5900" w14:textId="77777777" w:rsidR="00D63BB1" w:rsidRPr="00D63BB1" w:rsidRDefault="00D63BB1" w:rsidP="00D63BB1">
      <w:pPr>
        <w:rPr>
          <w:rFonts w:ascii="Courier" w:hAnsi="Courier" w:cs="Arial"/>
          <w:sz w:val="18"/>
          <w:szCs w:val="18"/>
        </w:rPr>
      </w:pPr>
      <w:r w:rsidRPr="00D63BB1">
        <w:rPr>
          <w:rFonts w:ascii="Courier" w:hAnsi="Courier" w:cs="Arial"/>
          <w:sz w:val="18"/>
          <w:szCs w:val="18"/>
        </w:rPr>
        <w:t>import org.junit.After;</w:t>
      </w:r>
    </w:p>
    <w:p w14:paraId="2FC91165" w14:textId="77777777" w:rsidR="00D63BB1" w:rsidRPr="00D63BB1" w:rsidRDefault="00D63BB1" w:rsidP="00D63BB1">
      <w:pPr>
        <w:rPr>
          <w:rFonts w:ascii="Courier" w:hAnsi="Courier" w:cs="Arial"/>
          <w:sz w:val="18"/>
          <w:szCs w:val="18"/>
        </w:rPr>
      </w:pPr>
      <w:r w:rsidRPr="00D63BB1">
        <w:rPr>
          <w:rFonts w:ascii="Courier" w:hAnsi="Courier" w:cs="Arial"/>
          <w:sz w:val="18"/>
          <w:szCs w:val="18"/>
        </w:rPr>
        <w:t>import org.junit.Before;</w:t>
      </w:r>
    </w:p>
    <w:p w14:paraId="4FAD129A" w14:textId="77777777" w:rsidR="00D63BB1" w:rsidRPr="00D63BB1" w:rsidRDefault="00D63BB1" w:rsidP="00D63BB1">
      <w:pPr>
        <w:rPr>
          <w:rFonts w:ascii="Courier" w:hAnsi="Courier" w:cs="Arial"/>
          <w:sz w:val="18"/>
          <w:szCs w:val="18"/>
        </w:rPr>
      </w:pPr>
      <w:r w:rsidRPr="00D63BB1">
        <w:rPr>
          <w:rFonts w:ascii="Courier" w:hAnsi="Courier" w:cs="Arial"/>
          <w:sz w:val="18"/>
          <w:szCs w:val="18"/>
        </w:rPr>
        <w:t>import org.junit.Test;</w:t>
      </w:r>
    </w:p>
    <w:p w14:paraId="3DAF7FA7" w14:textId="77777777" w:rsidR="00D63BB1" w:rsidRPr="00D63BB1" w:rsidRDefault="00D63BB1" w:rsidP="00D63BB1">
      <w:pPr>
        <w:rPr>
          <w:rFonts w:ascii="Courier" w:hAnsi="Courier" w:cs="Arial"/>
          <w:sz w:val="18"/>
          <w:szCs w:val="18"/>
        </w:rPr>
      </w:pPr>
      <w:r w:rsidRPr="00D63BB1">
        <w:rPr>
          <w:rFonts w:ascii="Courier" w:hAnsi="Courier" w:cs="Arial"/>
          <w:sz w:val="18"/>
          <w:szCs w:val="18"/>
        </w:rPr>
        <w:t>import java.io.*;</w:t>
      </w:r>
    </w:p>
    <w:p w14:paraId="10C0FE1E" w14:textId="77777777" w:rsidR="00D63BB1" w:rsidRPr="00D63BB1" w:rsidRDefault="00D63BB1" w:rsidP="00D63BB1">
      <w:pPr>
        <w:rPr>
          <w:rFonts w:ascii="Courier" w:hAnsi="Courier" w:cs="Arial"/>
          <w:sz w:val="18"/>
          <w:szCs w:val="18"/>
        </w:rPr>
      </w:pPr>
    </w:p>
    <w:p w14:paraId="56E16D35" w14:textId="77777777" w:rsidR="00D63BB1" w:rsidRPr="00D63BB1" w:rsidRDefault="00D63BB1" w:rsidP="00D63BB1">
      <w:pPr>
        <w:rPr>
          <w:rFonts w:ascii="Courier" w:hAnsi="Courier" w:cs="Arial"/>
          <w:sz w:val="18"/>
          <w:szCs w:val="18"/>
        </w:rPr>
      </w:pPr>
      <w:r w:rsidRPr="00D63BB1">
        <w:rPr>
          <w:rFonts w:ascii="Courier" w:hAnsi="Courier" w:cs="Arial"/>
          <w:sz w:val="18"/>
          <w:szCs w:val="18"/>
        </w:rPr>
        <w:t>/**</w:t>
      </w:r>
    </w:p>
    <w:p w14:paraId="21277FD2"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The test class StackTest.</w:t>
      </w:r>
    </w:p>
    <w:p w14:paraId="035F4E8B"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7A54E742"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@author  (Jake Tawney)</w:t>
      </w:r>
    </w:p>
    <w:p w14:paraId="2638DB18"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@version (January 16, 2019)</w:t>
      </w:r>
    </w:p>
    <w:p w14:paraId="6E39F4F8"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4077B259" w14:textId="77777777" w:rsidR="00D63BB1" w:rsidRPr="00D63BB1" w:rsidRDefault="00D63BB1" w:rsidP="00D63BB1">
      <w:pPr>
        <w:rPr>
          <w:rFonts w:ascii="Courier" w:hAnsi="Courier" w:cs="Arial"/>
          <w:sz w:val="18"/>
          <w:szCs w:val="18"/>
        </w:rPr>
      </w:pPr>
      <w:r w:rsidRPr="00D63BB1">
        <w:rPr>
          <w:rFonts w:ascii="Courier" w:hAnsi="Courier" w:cs="Arial"/>
          <w:sz w:val="18"/>
          <w:szCs w:val="18"/>
        </w:rPr>
        <w:t>public class StackTest</w:t>
      </w:r>
    </w:p>
    <w:p w14:paraId="4B01DBAB" w14:textId="77777777" w:rsidR="00D63BB1" w:rsidRPr="00D63BB1" w:rsidRDefault="00D63BB1" w:rsidP="00D63BB1">
      <w:pPr>
        <w:rPr>
          <w:rFonts w:ascii="Courier" w:hAnsi="Courier" w:cs="Arial"/>
          <w:sz w:val="18"/>
          <w:szCs w:val="18"/>
        </w:rPr>
      </w:pPr>
      <w:r w:rsidRPr="00D63BB1">
        <w:rPr>
          <w:rFonts w:ascii="Courier" w:hAnsi="Courier" w:cs="Arial"/>
          <w:sz w:val="18"/>
          <w:szCs w:val="18"/>
        </w:rPr>
        <w:t>{</w:t>
      </w:r>
    </w:p>
    <w:p w14:paraId="21551912"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private PrintStream sysOut;</w:t>
      </w:r>
    </w:p>
    <w:p w14:paraId="58AF9B3C"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private final ByteArrayOutputStream outContent = new ByteArrayOutputStream();</w:t>
      </w:r>
    </w:p>
    <w:p w14:paraId="63E32283"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1BAFF401"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@Before</w:t>
      </w:r>
    </w:p>
    <w:p w14:paraId="483079DE"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public void setUpStreams() {</w:t>
      </w:r>
    </w:p>
    <w:p w14:paraId="06C019A3"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sysOut = System.out;</w:t>
      </w:r>
    </w:p>
    <w:p w14:paraId="12A4297B"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System.setOut(new PrintStream(outContent));</w:t>
      </w:r>
    </w:p>
    <w:p w14:paraId="3ED80E0E"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019FF5AC"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70A07F01"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@After</w:t>
      </w:r>
    </w:p>
    <w:p w14:paraId="58353A0E"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public void revertStreams() {</w:t>
      </w:r>
    </w:p>
    <w:p w14:paraId="0D0117A9"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System.setOut(sysOut);</w:t>
      </w:r>
    </w:p>
    <w:p w14:paraId="7DF5696F"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4ADACC9F"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46E8CEFF"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@Test</w:t>
      </w:r>
    </w:p>
    <w:p w14:paraId="6C59E14E"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public void testConstructor()</w:t>
      </w:r>
    </w:p>
    <w:p w14:paraId="4F2550EA"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659E0A48"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Setup</w:t>
      </w:r>
    </w:p>
    <w:p w14:paraId="7AFD4DDC"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final Stack myStack = new Stack();</w:t>
      </w:r>
    </w:p>
    <w:p w14:paraId="62A0EBBA"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528033AF"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Method under test</w:t>
      </w:r>
    </w:p>
    <w:p w14:paraId="1B4B96BF"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assertEquals(myStack.size(), 0);</w:t>
      </w:r>
    </w:p>
    <w:p w14:paraId="3DE2CC84"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assertEquals(outContent.toString(), "");</w:t>
      </w:r>
    </w:p>
    <w:p w14:paraId="40CCC775"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0B0CB5BD"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01A4CC29"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@Test</w:t>
      </w:r>
    </w:p>
    <w:p w14:paraId="2A38F2B9"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public void testPushAndPeek()</w:t>
      </w:r>
    </w:p>
    <w:p w14:paraId="65C47507"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3CCA805F"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Setup</w:t>
      </w:r>
    </w:p>
    <w:p w14:paraId="3FAB912E"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final Stack myStack = new Stack();</w:t>
      </w:r>
    </w:p>
    <w:p w14:paraId="33ED754B"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myStack.push("Hello");</w:t>
      </w:r>
    </w:p>
    <w:p w14:paraId="37B98115"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6299DD5E"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Method under test</w:t>
      </w:r>
    </w:p>
    <w:p w14:paraId="43CE37B7"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assertEquals(myStack.size(), 1);</w:t>
      </w:r>
    </w:p>
    <w:p w14:paraId="593C35C8"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assertEquals(myStack.peek(), "Hello");</w:t>
      </w:r>
    </w:p>
    <w:p w14:paraId="75E80C60"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assertEquals(outContent.toString(), "");</w:t>
      </w:r>
    </w:p>
    <w:p w14:paraId="622FAD18"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5A10530D"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3F4EF1B0"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@Test</w:t>
      </w:r>
    </w:p>
    <w:p w14:paraId="529AD037"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public void testPop()</w:t>
      </w:r>
    </w:p>
    <w:p w14:paraId="1832C1AC"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6E3CA857"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final Stack myStack = new Stack();</w:t>
      </w:r>
    </w:p>
    <w:p w14:paraId="28130F0A"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myStack.push("Hello");</w:t>
      </w:r>
    </w:p>
    <w:p w14:paraId="7E34A8CD"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String y = myStack.pop();</w:t>
      </w:r>
    </w:p>
    <w:p w14:paraId="453CCD30"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48988912" w14:textId="77777777" w:rsidR="00D63BB1" w:rsidRPr="00D63BB1" w:rsidRDefault="00D63BB1" w:rsidP="00D63BB1">
      <w:pPr>
        <w:rPr>
          <w:rFonts w:ascii="Courier" w:hAnsi="Courier" w:cs="Arial"/>
          <w:sz w:val="18"/>
          <w:szCs w:val="18"/>
        </w:rPr>
      </w:pPr>
      <w:r w:rsidRPr="00D63BB1">
        <w:rPr>
          <w:rFonts w:ascii="Courier" w:hAnsi="Courier" w:cs="Arial"/>
          <w:sz w:val="18"/>
          <w:szCs w:val="18"/>
        </w:rPr>
        <w:lastRenderedPageBreak/>
        <w:t xml:space="preserve">        // Method under test</w:t>
      </w:r>
    </w:p>
    <w:p w14:paraId="1ECF6131"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assertEquals(myStack.size(), 0);</w:t>
      </w:r>
    </w:p>
    <w:p w14:paraId="14D04CA0"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assertEquals(y, "Hello");</w:t>
      </w:r>
    </w:p>
    <w:p w14:paraId="161855F7"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assertEquals(outContent.toString(), "");</w:t>
      </w:r>
    </w:p>
    <w:p w14:paraId="3EA6B547"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1C8548C0"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4044AD11"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@Test</w:t>
      </w:r>
    </w:p>
    <w:p w14:paraId="25B02B50"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public void testSize()</w:t>
      </w:r>
    </w:p>
    <w:p w14:paraId="727A5023"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596131C5"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Setup</w:t>
      </w:r>
    </w:p>
    <w:p w14:paraId="00BF3181"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final Stack myStack = new Stack();</w:t>
      </w:r>
    </w:p>
    <w:p w14:paraId="41DADAA9"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int sizeTest = 50;</w:t>
      </w:r>
    </w:p>
    <w:p w14:paraId="0403531A"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for(int i=0; i&lt;sizeTest; i++)</w:t>
      </w:r>
    </w:p>
    <w:p w14:paraId="0E97B2E3"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myStack.push("Hello " + i);</w:t>
      </w:r>
    </w:p>
    <w:p w14:paraId="6CB668E8"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2CE38032"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Method under test</w:t>
      </w:r>
    </w:p>
    <w:p w14:paraId="2EB9D801"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assertEquals(myStack.size(), sizeTest);</w:t>
      </w:r>
    </w:p>
    <w:p w14:paraId="2AA07009"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assertEquals(outContent.toString(), "");</w:t>
      </w:r>
    </w:p>
    <w:p w14:paraId="67F6E2A8"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05623BA0"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24960E84"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@Test</w:t>
      </w:r>
    </w:p>
    <w:p w14:paraId="2BB7A9EF"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public void testPeekEmpty()</w:t>
      </w:r>
    </w:p>
    <w:p w14:paraId="3FFEF058"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3257347D"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Setup</w:t>
      </w:r>
    </w:p>
    <w:p w14:paraId="5685750D"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final Stack myStack = new Stack();</w:t>
      </w:r>
    </w:p>
    <w:p w14:paraId="58E8652A"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667DD63F"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Method under test</w:t>
      </w:r>
    </w:p>
    <w:p w14:paraId="04910E80"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assertNull(myStack.peek());</w:t>
      </w:r>
    </w:p>
    <w:p w14:paraId="4BE5EF49"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assertEquals(myStack.size(), 0);</w:t>
      </w:r>
    </w:p>
    <w:p w14:paraId="4F19927E"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assertEquals(outContent.toString(), "Error - Empty Stack\n");</w:t>
      </w:r>
    </w:p>
    <w:p w14:paraId="2315D6D9"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17E00BF7"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0937C100"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@Test</w:t>
      </w:r>
    </w:p>
    <w:p w14:paraId="3AF3CE4E"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public void testPopEmpty()</w:t>
      </w:r>
    </w:p>
    <w:p w14:paraId="363E4DBE"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0F394FD6"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Setup</w:t>
      </w:r>
    </w:p>
    <w:p w14:paraId="24B8881B"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final Stack myStack = new Stack();</w:t>
      </w:r>
    </w:p>
    <w:p w14:paraId="564A3299"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7783F9A9"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Method under test</w:t>
      </w:r>
    </w:p>
    <w:p w14:paraId="1D0DBFAF"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assertNull(myStack.pop());</w:t>
      </w:r>
    </w:p>
    <w:p w14:paraId="337F56A5"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assertEquals(myStack.size(), 0);</w:t>
      </w:r>
    </w:p>
    <w:p w14:paraId="372BC904"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assertEquals(outContent.toString(), "Error - Empty Stack\n");</w:t>
      </w:r>
    </w:p>
    <w:p w14:paraId="25CB6676"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072685B4"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6BE3ECC8"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@Test</w:t>
      </w:r>
    </w:p>
    <w:p w14:paraId="21FF9CCF"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public void testNumerousPushes()</w:t>
      </w:r>
    </w:p>
    <w:p w14:paraId="662F7741"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45FEF272"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Setup</w:t>
      </w:r>
    </w:p>
    <w:p w14:paraId="60A7E697"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final Stack mySmallStack = new Stack();</w:t>
      </w:r>
    </w:p>
    <w:p w14:paraId="24460D44"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int smallSize = 100;</w:t>
      </w:r>
    </w:p>
    <w:p w14:paraId="2E77BE73"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for(int i=0; i&lt;smallSize; i++)</w:t>
      </w:r>
    </w:p>
    <w:p w14:paraId="42D205F6"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mySmallStack.push("Hello " + i);</w:t>
      </w:r>
    </w:p>
    <w:p w14:paraId="0E3B9373"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1E945787"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final Stack myMediumStack = new Stack();</w:t>
      </w:r>
    </w:p>
    <w:p w14:paraId="3BEEAB16"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int mediumSize = 150;</w:t>
      </w:r>
    </w:p>
    <w:p w14:paraId="4E264B0D"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for(int i=0; i&lt;mediumSize; i++)</w:t>
      </w:r>
    </w:p>
    <w:p w14:paraId="2E1A0651"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myMediumStack.push("Hello " + i);</w:t>
      </w:r>
    </w:p>
    <w:p w14:paraId="37712E0A"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0BFFFC98"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final Stack myLargeStack = new Stack();</w:t>
      </w:r>
    </w:p>
    <w:p w14:paraId="768A0737"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int largeSize = 1050;</w:t>
      </w:r>
    </w:p>
    <w:p w14:paraId="2843CB6F"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for(int i=0; i&lt;largeSize; i++)</w:t>
      </w:r>
    </w:p>
    <w:p w14:paraId="4BE01DF1"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myLargeStack.push("Hello " + i);</w:t>
      </w:r>
    </w:p>
    <w:p w14:paraId="6FE97E5D"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6BA1B17D" w14:textId="77777777" w:rsidR="00D63BB1" w:rsidRPr="00D63BB1" w:rsidRDefault="00D63BB1" w:rsidP="00D63BB1">
      <w:pPr>
        <w:rPr>
          <w:rFonts w:ascii="Courier" w:hAnsi="Courier" w:cs="Arial"/>
          <w:sz w:val="18"/>
          <w:szCs w:val="18"/>
        </w:rPr>
      </w:pPr>
      <w:r w:rsidRPr="00D63BB1">
        <w:rPr>
          <w:rFonts w:ascii="Courier" w:hAnsi="Courier" w:cs="Arial"/>
          <w:sz w:val="18"/>
          <w:szCs w:val="18"/>
        </w:rPr>
        <w:lastRenderedPageBreak/>
        <w:t xml:space="preserve">        // Method under test</w:t>
      </w:r>
    </w:p>
    <w:p w14:paraId="3523046B"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assertEquals(mySmallStack.size(), smallSize);</w:t>
      </w:r>
    </w:p>
    <w:p w14:paraId="1B6D4807"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assertEquals(myMediumStack.size(), mediumSize);</w:t>
      </w:r>
    </w:p>
    <w:p w14:paraId="4A70EF23"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assertEquals(myLargeStack.size(), largeSize);</w:t>
      </w:r>
    </w:p>
    <w:p w14:paraId="6992ED33"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assertEquals(outContent.toString(), "");</w:t>
      </w:r>
    </w:p>
    <w:p w14:paraId="44A2B56A"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31166EF6"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44ABA9D6"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@Test</w:t>
      </w:r>
    </w:p>
    <w:p w14:paraId="089F41C0"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public void testPushAndPop()</w:t>
      </w:r>
    </w:p>
    <w:p w14:paraId="60AA0F68"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771DEC82"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Setup</w:t>
      </w:r>
    </w:p>
    <w:p w14:paraId="52072E5D"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final Stack mySmallStack = new Stack();</w:t>
      </w:r>
    </w:p>
    <w:p w14:paraId="788A786E"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int smallSize = 50;</w:t>
      </w:r>
    </w:p>
    <w:p w14:paraId="733AFB36"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for(int i=0; i&lt;smallSize; i++)</w:t>
      </w:r>
    </w:p>
    <w:p w14:paraId="38C42C25"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mySmallStack.push("Hello " + i);</w:t>
      </w:r>
    </w:p>
    <w:p w14:paraId="58DE6613"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String test1 = mySmallStack.pop(); //should be "Hello smallSize – 1"</w:t>
      </w:r>
    </w:p>
    <w:p w14:paraId="66FED08D"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String test2 = mySmallStack.pop(); //should be "Hello smallSize – 2"</w:t>
      </w:r>
    </w:p>
    <w:p w14:paraId="58938F68"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String test3 = mySmallStack.pop(); //should be "Hello smallSize – 3"</w:t>
      </w:r>
    </w:p>
    <w:p w14:paraId="2FF16EFC"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mySmallStack.push("Hello A");</w:t>
      </w:r>
    </w:p>
    <w:p w14:paraId="5C3B8A18"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mySmallStack.push("Hello B");</w:t>
      </w:r>
    </w:p>
    <w:p w14:paraId="732D9EAC"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String test4 = mySmallStack.pop(); //should be "Hello B"</w:t>
      </w:r>
    </w:p>
    <w:p w14:paraId="382D122A"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String test5 = mySmallStack.pop(); //should be "Hello A"</w:t>
      </w:r>
    </w:p>
    <w:p w14:paraId="341E9B77"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String test6 = mySmallStack.pop(); //should be "Hello smallSize - 4"</w:t>
      </w:r>
    </w:p>
    <w:p w14:paraId="153F05A4"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String test7 = mySmallStack.pop(); //should be "Hello smallSize - 5"</w:t>
      </w:r>
    </w:p>
    <w:p w14:paraId="2DC81D27"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mySmallStack.push("Hello C");</w:t>
      </w:r>
    </w:p>
    <w:p w14:paraId="711319F6"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String test8 = mySmallStack.pop(); //should be "Hello C"</w:t>
      </w:r>
    </w:p>
    <w:p w14:paraId="04D7E66F"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69AFF1BC"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final Stack myLargeStack = new Stack();</w:t>
      </w:r>
    </w:p>
    <w:p w14:paraId="1DD9A918"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int largeSize = 203;</w:t>
      </w:r>
    </w:p>
    <w:p w14:paraId="4238B17F"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for(int i=0; i&lt;largeSize; i++)</w:t>
      </w:r>
    </w:p>
    <w:p w14:paraId="13FE1C52"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myLargeStack.push("Goodbye " + i);</w:t>
      </w:r>
    </w:p>
    <w:p w14:paraId="16913EB2"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for(int j=0; j&lt;10; j++)</w:t>
      </w:r>
    </w:p>
    <w:p w14:paraId="5D1F0263"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myLargeStack.pop();</w:t>
      </w:r>
    </w:p>
    <w:p w14:paraId="09AB73FF"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String test9 = myLargeStack.pop(); //should be "Goodbye largeSize – 11"</w:t>
      </w:r>
    </w:p>
    <w:p w14:paraId="118DC3EC"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for(int k=0; k&lt;20; k++)</w:t>
      </w:r>
    </w:p>
    <w:p w14:paraId="06A1F6C0"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myLargeStack.push("Goodbye Again " + k);</w:t>
      </w:r>
    </w:p>
    <w:p w14:paraId="0E83D834"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String test10 = myLargeStack.pop(); //should be "Goodbye Again 19"</w:t>
      </w:r>
    </w:p>
    <w:p w14:paraId="7309FC0F"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for(int a = 0; a&lt;20; a++)</w:t>
      </w:r>
    </w:p>
    <w:p w14:paraId="6117BBFD"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myLargeStack.pop();</w:t>
      </w:r>
    </w:p>
    <w:p w14:paraId="6693D284"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String test11 = myLargeStack.pop(); //should be "Goodbye largeSize - 13"</w:t>
      </w:r>
    </w:p>
    <w:p w14:paraId="50000A96"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2CA30744"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Method under test</w:t>
      </w:r>
    </w:p>
    <w:p w14:paraId="055A8F54"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assertEquals(test1, "Hello " + (smallSize - 1));</w:t>
      </w:r>
    </w:p>
    <w:p w14:paraId="7E3931E6"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assertEquals(test2, "Hello " + (smallSize - 2));</w:t>
      </w:r>
    </w:p>
    <w:p w14:paraId="733C4115"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assertEquals(test3, "Hello " + (smallSize - 3));</w:t>
      </w:r>
    </w:p>
    <w:p w14:paraId="6999BEA2"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assertEquals(test4, "Hello B");</w:t>
      </w:r>
    </w:p>
    <w:p w14:paraId="4A333E5E"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assertEquals(test5, "Hello A");</w:t>
      </w:r>
    </w:p>
    <w:p w14:paraId="2AEC7D1B"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assertEquals(test6, "Hello " + (smallSize - 4));</w:t>
      </w:r>
    </w:p>
    <w:p w14:paraId="4D88504C"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assertEquals(test7, "Hello " + (smallSize - 5));</w:t>
      </w:r>
    </w:p>
    <w:p w14:paraId="017D4523"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assertEquals(test8, "Hello C");</w:t>
      </w:r>
    </w:p>
    <w:p w14:paraId="3DD1F4CE"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assertEquals(test9, "Goodbye " + (largeSize - 11));</w:t>
      </w:r>
    </w:p>
    <w:p w14:paraId="3AA9594E"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assertEquals(test10, "Goodbye Again 19");</w:t>
      </w:r>
    </w:p>
    <w:p w14:paraId="0DD3DBCE"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assertEquals(test11, "Goodbye " + (largeSize - 13));</w:t>
      </w:r>
    </w:p>
    <w:p w14:paraId="13A438D8"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1E256321"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assertEquals(mySmallStack.size(), smallSize - 5);</w:t>
      </w:r>
    </w:p>
    <w:p w14:paraId="1B58A65B"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assertEquals(myLargeStack.size(), largeSize - 13);</w:t>
      </w:r>
    </w:p>
    <w:p w14:paraId="32F2C1D5"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assertEquals(outContent.toString(), "");</w:t>
      </w:r>
    </w:p>
    <w:p w14:paraId="2602DAE0"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56939CB0"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77EEF98E"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@Test</w:t>
      </w:r>
    </w:p>
    <w:p w14:paraId="25E8B2D3"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public void fillAndEmpty()</w:t>
      </w:r>
    </w:p>
    <w:p w14:paraId="6B211467"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6F18A5C2"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Setup</w:t>
      </w:r>
    </w:p>
    <w:p w14:paraId="1F9BE483" w14:textId="77777777" w:rsidR="00D63BB1" w:rsidRPr="00D63BB1" w:rsidRDefault="00D63BB1" w:rsidP="00D63BB1">
      <w:pPr>
        <w:rPr>
          <w:rFonts w:ascii="Courier" w:hAnsi="Courier" w:cs="Arial"/>
          <w:sz w:val="18"/>
          <w:szCs w:val="18"/>
        </w:rPr>
      </w:pPr>
      <w:r w:rsidRPr="00D63BB1">
        <w:rPr>
          <w:rFonts w:ascii="Courier" w:hAnsi="Courier" w:cs="Arial"/>
          <w:sz w:val="18"/>
          <w:szCs w:val="18"/>
        </w:rPr>
        <w:lastRenderedPageBreak/>
        <w:t xml:space="preserve">        final Stack myStack = new Stack();</w:t>
      </w:r>
    </w:p>
    <w:p w14:paraId="3A9A31C2"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int mySize = 1025;</w:t>
      </w:r>
    </w:p>
    <w:p w14:paraId="4873B3D8"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for(int i = 0; i&lt;mySize; i++)</w:t>
      </w:r>
    </w:p>
    <w:p w14:paraId="19C7538B"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myStack.push("Hello " + i);</w:t>
      </w:r>
    </w:p>
    <w:p w14:paraId="0EDCA875"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for(int j = 0; j&lt;mySize; j++)</w:t>
      </w:r>
    </w:p>
    <w:p w14:paraId="42374361"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myStack.pop();</w:t>
      </w:r>
    </w:p>
    <w:p w14:paraId="5D20C6E3"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4D7AECD2"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 Method under test</w:t>
      </w:r>
    </w:p>
    <w:p w14:paraId="7FDC25E0"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assertNull(myStack.peek());</w:t>
      </w:r>
    </w:p>
    <w:p w14:paraId="3BA610AA"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assertEquals(myStack.size(), 0);</w:t>
      </w:r>
    </w:p>
    <w:p w14:paraId="6CDA2132"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assertEquals(outContent.toString(), "Error - Empty Stack\n");</w:t>
      </w:r>
    </w:p>
    <w:p w14:paraId="07387A65" w14:textId="77777777" w:rsidR="00D63BB1" w:rsidRPr="00D63BB1" w:rsidRDefault="00D63BB1" w:rsidP="00D63BB1">
      <w:pPr>
        <w:rPr>
          <w:rFonts w:ascii="Courier" w:hAnsi="Courier" w:cs="Arial"/>
          <w:sz w:val="18"/>
          <w:szCs w:val="18"/>
        </w:rPr>
      </w:pPr>
      <w:r w:rsidRPr="00D63BB1">
        <w:rPr>
          <w:rFonts w:ascii="Courier" w:hAnsi="Courier" w:cs="Arial"/>
          <w:sz w:val="18"/>
          <w:szCs w:val="18"/>
        </w:rPr>
        <w:t xml:space="preserve">    }</w:t>
      </w:r>
    </w:p>
    <w:p w14:paraId="1CBC38A7" w14:textId="77777777" w:rsidR="00D63BB1" w:rsidRPr="00D63BB1" w:rsidRDefault="00D63BB1" w:rsidP="00D63BB1">
      <w:pPr>
        <w:rPr>
          <w:rFonts w:ascii="Courier" w:hAnsi="Courier" w:cs="Arial"/>
          <w:sz w:val="18"/>
          <w:szCs w:val="18"/>
        </w:rPr>
      </w:pPr>
      <w:r w:rsidRPr="00D63BB1">
        <w:rPr>
          <w:rFonts w:ascii="Courier" w:hAnsi="Courier" w:cs="Arial"/>
          <w:sz w:val="18"/>
          <w:szCs w:val="18"/>
        </w:rPr>
        <w:t>}</w:t>
      </w:r>
    </w:p>
    <w:p w14:paraId="500486EB" w14:textId="77777777" w:rsidR="00F01AF2" w:rsidRPr="00D63BB1" w:rsidRDefault="00F01AF2" w:rsidP="00F01AF2">
      <w:pPr>
        <w:rPr>
          <w:rFonts w:ascii="Courier" w:hAnsi="Courier" w:cs="Arial"/>
          <w:sz w:val="18"/>
          <w:szCs w:val="18"/>
        </w:rPr>
      </w:pPr>
    </w:p>
    <w:p w14:paraId="58B8B9D0" w14:textId="77777777" w:rsidR="00F01AF2" w:rsidRPr="00D63BB1" w:rsidRDefault="00F01AF2" w:rsidP="00F01AF2">
      <w:pPr>
        <w:rPr>
          <w:rFonts w:ascii="Courier" w:hAnsi="Courier" w:cs="Arial"/>
          <w:sz w:val="18"/>
          <w:szCs w:val="18"/>
        </w:rPr>
      </w:pPr>
    </w:p>
    <w:p w14:paraId="32893A74" w14:textId="77777777" w:rsidR="00F01AF2" w:rsidRPr="00D63BB1" w:rsidRDefault="00F01AF2" w:rsidP="00F01AF2">
      <w:pPr>
        <w:rPr>
          <w:rFonts w:ascii="Courier" w:hAnsi="Courier" w:cs="Arial"/>
          <w:sz w:val="18"/>
          <w:szCs w:val="18"/>
        </w:rPr>
      </w:pPr>
    </w:p>
    <w:p w14:paraId="3D513130" w14:textId="77777777" w:rsidR="00F01AF2" w:rsidRPr="00D63BB1" w:rsidRDefault="00F01AF2" w:rsidP="00F01AF2">
      <w:pPr>
        <w:rPr>
          <w:rFonts w:ascii="Courier" w:hAnsi="Courier" w:cs="Arial"/>
          <w:sz w:val="18"/>
          <w:szCs w:val="18"/>
        </w:rPr>
      </w:pPr>
    </w:p>
    <w:p w14:paraId="6ED8CA56" w14:textId="77777777" w:rsidR="00F01AF2" w:rsidRPr="00D63BB1" w:rsidRDefault="00F01AF2" w:rsidP="00F01AF2">
      <w:pPr>
        <w:rPr>
          <w:rFonts w:ascii="Courier" w:hAnsi="Courier" w:cs="Arial"/>
          <w:sz w:val="18"/>
          <w:szCs w:val="18"/>
        </w:rPr>
      </w:pPr>
    </w:p>
    <w:p w14:paraId="00614D57" w14:textId="62CFD594" w:rsidR="005D1D7E" w:rsidRPr="00D63BB1" w:rsidRDefault="005D1D7E" w:rsidP="00781801">
      <w:pPr>
        <w:rPr>
          <w:rFonts w:cs="Arial"/>
          <w:b/>
          <w:sz w:val="24"/>
        </w:rPr>
      </w:pPr>
      <w:bookmarkStart w:id="1" w:name="_GoBack"/>
      <w:bookmarkEnd w:id="1"/>
    </w:p>
    <w:sectPr w:rsidR="005D1D7E" w:rsidRPr="00D63BB1" w:rsidSect="00BB5DE1">
      <w:pgSz w:w="12240" w:h="15840" w:code="1"/>
      <w:pgMar w:top="990" w:right="1440" w:bottom="1440" w:left="108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0A1BAE" w15:done="0"/>
  <w15:commentEx w15:paraId="2219F187" w15:done="0"/>
  <w15:commentEx w15:paraId="1F10BBBB" w15:done="0"/>
  <w15:commentEx w15:paraId="27CF3935" w15:done="0"/>
  <w15:commentEx w15:paraId="6E2D581B" w15:done="0"/>
  <w15:commentEx w15:paraId="3773C3BA" w15:done="0"/>
  <w15:commentEx w15:paraId="41EDCE9B" w15:done="0"/>
  <w15:commentEx w15:paraId="779FE982" w15:done="0"/>
  <w15:commentEx w15:paraId="1CB8AE42" w15:done="0"/>
  <w15:commentEx w15:paraId="5A8EABC8" w15:done="0"/>
  <w15:commentEx w15:paraId="160A51E9" w15:done="0"/>
  <w15:commentEx w15:paraId="6511A3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0A1BAE" w16cid:durableId="1F6984B3"/>
  <w16cid:commentId w16cid:paraId="2219F187" w16cid:durableId="1F6EDABE"/>
  <w16cid:commentId w16cid:paraId="1F10BBBB" w16cid:durableId="1F6EDAA3"/>
  <w16cid:commentId w16cid:paraId="27CF3935" w16cid:durableId="1F698750"/>
  <w16cid:commentId w16cid:paraId="6E2D581B" w16cid:durableId="1F6EDA6A"/>
  <w16cid:commentId w16cid:paraId="3773C3BA" w16cid:durableId="1F6EDA3D"/>
  <w16cid:commentId w16cid:paraId="41EDCE9B" w16cid:durableId="1F6EDA25"/>
  <w16cid:commentId w16cid:paraId="779FE982" w16cid:durableId="1F6ED9F6"/>
  <w16cid:commentId w16cid:paraId="1CB8AE42" w16cid:durableId="1F6ED9D8"/>
  <w16cid:commentId w16cid:paraId="5A8EABC8" w16cid:durableId="1F6ED820"/>
  <w16cid:commentId w16cid:paraId="160A51E9" w16cid:durableId="1F6ED986"/>
  <w16cid:commentId w16cid:paraId="6511A34F" w16cid:durableId="1F6ED8D5"/>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C941EC" w14:textId="77777777" w:rsidR="001372AE" w:rsidRDefault="001372AE">
      <w:r>
        <w:separator/>
      </w:r>
    </w:p>
  </w:endnote>
  <w:endnote w:type="continuationSeparator" w:id="0">
    <w:p w14:paraId="5FEFCC59" w14:textId="77777777" w:rsidR="001372AE" w:rsidRDefault="00137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ヒラギノ角ゴ Pro W3">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B345D" w14:textId="1D09BBD4" w:rsidR="001372AE" w:rsidRDefault="001372AE" w:rsidP="004E1349">
    <w:pPr>
      <w:pStyle w:val="Footer"/>
      <w:jc w:val="righ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E79600" w14:textId="2A5F8E28" w:rsidR="001372AE" w:rsidRDefault="001372AE" w:rsidP="00A76823">
    <w:pPr>
      <w:pStyle w:val="Footer"/>
      <w:jc w:val="right"/>
    </w:pPr>
    <w:r>
      <w:t>Version 1.0</w:t>
    </w:r>
  </w:p>
  <w:p w14:paraId="647244F5" w14:textId="0CE3CA77" w:rsidR="001372AE" w:rsidRDefault="001372AE" w:rsidP="00A76823">
    <w:pPr>
      <w:pStyle w:val="Footer"/>
      <w:jc w:val="right"/>
    </w:pPr>
    <w:r>
      <w:t>January 2019</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29D109" w14:textId="77777777" w:rsidR="001372AE" w:rsidRDefault="001372AE">
      <w:r>
        <w:separator/>
      </w:r>
    </w:p>
  </w:footnote>
  <w:footnote w:type="continuationSeparator" w:id="0">
    <w:p w14:paraId="3AAD8D24" w14:textId="77777777" w:rsidR="001372AE" w:rsidRDefault="001372A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b w:val="0"/>
        <w:szCs w:val="24"/>
      </w:rPr>
      <w:id w:val="1720787436"/>
      <w:docPartObj>
        <w:docPartGallery w:val="Page Numbers (Top of Page)"/>
        <w:docPartUnique/>
      </w:docPartObj>
    </w:sdtPr>
    <w:sdtEndPr>
      <w:rPr>
        <w:noProof/>
      </w:rPr>
    </w:sdtEndPr>
    <w:sdtContent>
      <w:p w14:paraId="7ECC99CB" w14:textId="77777777" w:rsidR="001372AE" w:rsidRDefault="001372AE" w:rsidP="00BB5DE1">
        <w:pPr>
          <w:pStyle w:val="Heading2"/>
        </w:pPr>
        <w:r>
          <w:rPr>
            <w:noProof/>
            <w:sz w:val="28"/>
            <w:szCs w:val="28"/>
          </w:rPr>
          <w:drawing>
            <wp:anchor distT="0" distB="0" distL="114300" distR="114300" simplePos="0" relativeHeight="251660288" behindDoc="1" locked="0" layoutInCell="1" allowOverlap="1" wp14:anchorId="79747B48" wp14:editId="04AA7205">
              <wp:simplePos x="0" y="0"/>
              <wp:positionH relativeFrom="margin">
                <wp:align>right</wp:align>
              </wp:positionH>
              <wp:positionV relativeFrom="paragraph">
                <wp:posOffset>137160</wp:posOffset>
              </wp:positionV>
              <wp:extent cx="2066925" cy="419100"/>
              <wp:effectExtent l="0" t="0" r="9525" b="0"/>
              <wp:wrapTight wrapText="bothSides">
                <wp:wrapPolygon edited="0">
                  <wp:start x="0" y="0"/>
                  <wp:lineTo x="0" y="20618"/>
                  <wp:lineTo x="21500" y="20618"/>
                  <wp:lineTo x="2150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H Logo Small.jpg"/>
                      <pic:cNvPicPr/>
                    </pic:nvPicPr>
                    <pic:blipFill>
                      <a:blip r:embed="rId1">
                        <a:extLst>
                          <a:ext uri="{28A0092B-C50C-407E-A947-70E740481C1C}">
                            <a14:useLocalDpi xmlns:a14="http://schemas.microsoft.com/office/drawing/2010/main" val="0"/>
                          </a:ext>
                        </a:extLst>
                      </a:blip>
                      <a:stretch>
                        <a:fillRect/>
                      </a:stretch>
                    </pic:blipFill>
                    <pic:spPr>
                      <a:xfrm>
                        <a:off x="0" y="0"/>
                        <a:ext cx="2066925" cy="419100"/>
                      </a:xfrm>
                      <a:prstGeom prst="rect">
                        <a:avLst/>
                      </a:prstGeom>
                    </pic:spPr>
                  </pic:pic>
                </a:graphicData>
              </a:graphic>
            </wp:anchor>
          </w:drawing>
        </w:r>
        <w:r w:rsidRPr="00B2500F">
          <w:t xml:space="preserve"> </w:t>
        </w:r>
      </w:p>
      <w:sdt>
        <w:sdtPr>
          <w:rPr>
            <w:rFonts w:cs="Times New Roman"/>
            <w:b w:val="0"/>
            <w:color w:val="003896"/>
            <w:sz w:val="36"/>
            <w:szCs w:val="36"/>
          </w:rPr>
          <w:id w:val="-1278412216"/>
          <w:docPartObj>
            <w:docPartGallery w:val="Page Numbers (Top of Page)"/>
            <w:docPartUnique/>
          </w:docPartObj>
        </w:sdtPr>
        <w:sdtEndPr>
          <w:rPr>
            <w:noProof/>
            <w:szCs w:val="20"/>
          </w:rPr>
        </w:sdtEndPr>
        <w:sdtContent>
          <w:p w14:paraId="0A34FAF5" w14:textId="798F44EC" w:rsidR="001372AE" w:rsidRPr="008F4AF1" w:rsidRDefault="001372AE" w:rsidP="00BB5DE1">
            <w:pPr>
              <w:pStyle w:val="Heading2"/>
            </w:pPr>
          </w:p>
          <w:p w14:paraId="2D8C465F" w14:textId="77777777" w:rsidR="001372AE" w:rsidRPr="00B2500F" w:rsidRDefault="001372AE" w:rsidP="00BB5DE1">
            <w:pPr>
              <w:tabs>
                <w:tab w:val="left" w:pos="990"/>
              </w:tabs>
              <w:ind w:right="3330"/>
              <w:jc w:val="right"/>
              <w:outlineLvl w:val="1"/>
              <w:rPr>
                <w:rFonts w:cs="Arial"/>
                <w:b/>
                <w:color w:val="003896"/>
                <w:sz w:val="28"/>
                <w:szCs w:val="28"/>
              </w:rPr>
            </w:pPr>
            <w:r>
              <w:rPr>
                <w:rFonts w:cs="Arial"/>
                <w:b/>
                <w:color w:val="012169"/>
                <w:sz w:val="28"/>
                <w:szCs w:val="28"/>
              </w:rPr>
              <w:t>Logic and Coding</w:t>
            </w:r>
          </w:p>
        </w:sdtContent>
      </w:sdt>
    </w:sdtContent>
  </w:sdt>
  <w:p w14:paraId="0644B175" w14:textId="77777777" w:rsidR="001372AE" w:rsidRDefault="001372A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b w:val="0"/>
        <w:szCs w:val="24"/>
      </w:rPr>
      <w:id w:val="-1188287694"/>
      <w:docPartObj>
        <w:docPartGallery w:val="Page Numbers (Top of Page)"/>
        <w:docPartUnique/>
      </w:docPartObj>
    </w:sdtPr>
    <w:sdtEndPr>
      <w:rPr>
        <w:noProof/>
      </w:rPr>
    </w:sdtEndPr>
    <w:sdtContent>
      <w:p w14:paraId="1C05139E" w14:textId="7A9655E5" w:rsidR="001372AE" w:rsidRDefault="001372AE" w:rsidP="00566ACF">
        <w:pPr>
          <w:pStyle w:val="Heading2"/>
        </w:pPr>
        <w:r>
          <w:rPr>
            <w:noProof/>
            <w:sz w:val="28"/>
            <w:szCs w:val="28"/>
          </w:rPr>
          <w:drawing>
            <wp:anchor distT="0" distB="0" distL="114300" distR="114300" simplePos="0" relativeHeight="251658240" behindDoc="1" locked="0" layoutInCell="1" allowOverlap="1" wp14:anchorId="5E773FAB" wp14:editId="07A65FFF">
              <wp:simplePos x="0" y="0"/>
              <wp:positionH relativeFrom="margin">
                <wp:align>right</wp:align>
              </wp:positionH>
              <wp:positionV relativeFrom="paragraph">
                <wp:posOffset>137160</wp:posOffset>
              </wp:positionV>
              <wp:extent cx="2066925" cy="419100"/>
              <wp:effectExtent l="0" t="0" r="9525" b="0"/>
              <wp:wrapTight wrapText="bothSides">
                <wp:wrapPolygon edited="0">
                  <wp:start x="0" y="0"/>
                  <wp:lineTo x="0" y="20618"/>
                  <wp:lineTo x="21500" y="20618"/>
                  <wp:lineTo x="21500"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H Logo Small.jpg"/>
                      <pic:cNvPicPr/>
                    </pic:nvPicPr>
                    <pic:blipFill>
                      <a:blip r:embed="rId1">
                        <a:extLst>
                          <a:ext uri="{28A0092B-C50C-407E-A947-70E740481C1C}">
                            <a14:useLocalDpi xmlns:a14="http://schemas.microsoft.com/office/drawing/2010/main" val="0"/>
                          </a:ext>
                        </a:extLst>
                      </a:blip>
                      <a:stretch>
                        <a:fillRect/>
                      </a:stretch>
                    </pic:blipFill>
                    <pic:spPr>
                      <a:xfrm>
                        <a:off x="0" y="0"/>
                        <a:ext cx="2066925" cy="419100"/>
                      </a:xfrm>
                      <a:prstGeom prst="rect">
                        <a:avLst/>
                      </a:prstGeom>
                    </pic:spPr>
                  </pic:pic>
                </a:graphicData>
              </a:graphic>
            </wp:anchor>
          </w:drawing>
        </w:r>
        <w:r w:rsidRPr="00B2500F">
          <w:t xml:space="preserve"> </w:t>
        </w:r>
      </w:p>
      <w:sdt>
        <w:sdtPr>
          <w:rPr>
            <w:rFonts w:cs="Times New Roman"/>
            <w:b w:val="0"/>
            <w:color w:val="003896"/>
            <w:sz w:val="36"/>
            <w:szCs w:val="36"/>
          </w:rPr>
          <w:id w:val="-42518963"/>
          <w:docPartObj>
            <w:docPartGallery w:val="Page Numbers (Top of Page)"/>
            <w:docPartUnique/>
          </w:docPartObj>
        </w:sdtPr>
        <w:sdtEndPr>
          <w:rPr>
            <w:noProof/>
            <w:szCs w:val="20"/>
          </w:rPr>
        </w:sdtEndPr>
        <w:sdtContent>
          <w:p w14:paraId="09CE4315" w14:textId="2D42AA6E" w:rsidR="001372AE" w:rsidRPr="008F4AF1" w:rsidRDefault="001372AE" w:rsidP="00566ACF">
            <w:pPr>
              <w:pStyle w:val="Heading2"/>
            </w:pPr>
            <w:r>
              <w:t>Week 18: Semester Exam</w:t>
            </w:r>
          </w:p>
          <w:p w14:paraId="48F03653" w14:textId="00C3C9C7" w:rsidR="001372AE" w:rsidRPr="00B2500F" w:rsidRDefault="001372AE" w:rsidP="008F4AF1">
            <w:pPr>
              <w:tabs>
                <w:tab w:val="left" w:pos="990"/>
              </w:tabs>
              <w:ind w:right="3330"/>
              <w:jc w:val="right"/>
              <w:outlineLvl w:val="1"/>
              <w:rPr>
                <w:rFonts w:cs="Arial"/>
                <w:b/>
                <w:color w:val="003896"/>
                <w:sz w:val="28"/>
                <w:szCs w:val="28"/>
              </w:rPr>
            </w:pPr>
            <w:r>
              <w:rPr>
                <w:rFonts w:cs="Arial"/>
                <w:b/>
                <w:color w:val="012169"/>
                <w:sz w:val="28"/>
                <w:szCs w:val="28"/>
              </w:rPr>
              <w:t>Logic and Coding</w:t>
            </w:r>
          </w:p>
        </w:sdtContent>
      </w:sdt>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5003B"/>
    <w:multiLevelType w:val="hybridMultilevel"/>
    <w:tmpl w:val="A8EC1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8E644B"/>
    <w:multiLevelType w:val="hybridMultilevel"/>
    <w:tmpl w:val="ACB8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3">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
    <w:nsid w:val="5EAE0604"/>
    <w:multiLevelType w:val="hybridMultilevel"/>
    <w:tmpl w:val="040A75F8"/>
    <w:lvl w:ilvl="0" w:tplc="42FAEC08">
      <w:start w:val="1"/>
      <w:numFmt w:val="decimal"/>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7F60628F"/>
    <w:multiLevelType w:val="hybridMultilevel"/>
    <w:tmpl w:val="8CB0D02A"/>
    <w:lvl w:ilvl="0" w:tplc="FFFFFFFF">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3"/>
  </w:num>
  <w:num w:numId="5">
    <w:abstractNumId w:val="8"/>
  </w:num>
  <w:num w:numId="6">
    <w:abstractNumId w:val="7"/>
  </w:num>
  <w:num w:numId="7">
    <w:abstractNumId w:val="1"/>
  </w:num>
  <w:num w:numId="8">
    <w:abstractNumId w:val="0"/>
  </w:num>
  <w:num w:numId="9">
    <w:abstractNumId w:val="4"/>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Fattu">
    <w15:presenceInfo w15:providerId="AD" w15:userId="S-1-12-1-1863990907-1237989164-3639661735-11146389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22B"/>
    <w:rsid w:val="000040B6"/>
    <w:rsid w:val="0000486B"/>
    <w:rsid w:val="00006A43"/>
    <w:rsid w:val="00006DCB"/>
    <w:rsid w:val="00007EAA"/>
    <w:rsid w:val="00010893"/>
    <w:rsid w:val="00010A75"/>
    <w:rsid w:val="00011261"/>
    <w:rsid w:val="00014F73"/>
    <w:rsid w:val="0001644E"/>
    <w:rsid w:val="0001665E"/>
    <w:rsid w:val="0002170C"/>
    <w:rsid w:val="00021C3D"/>
    <w:rsid w:val="00023818"/>
    <w:rsid w:val="000252CC"/>
    <w:rsid w:val="00026A82"/>
    <w:rsid w:val="00027DBD"/>
    <w:rsid w:val="00030F93"/>
    <w:rsid w:val="000335A4"/>
    <w:rsid w:val="00033974"/>
    <w:rsid w:val="000345E4"/>
    <w:rsid w:val="000352F0"/>
    <w:rsid w:val="00035EB6"/>
    <w:rsid w:val="00036AF9"/>
    <w:rsid w:val="000409C4"/>
    <w:rsid w:val="000413F2"/>
    <w:rsid w:val="0004150D"/>
    <w:rsid w:val="00042BC2"/>
    <w:rsid w:val="00042F2D"/>
    <w:rsid w:val="00043BDA"/>
    <w:rsid w:val="000467AE"/>
    <w:rsid w:val="0005011B"/>
    <w:rsid w:val="000511F6"/>
    <w:rsid w:val="000525ED"/>
    <w:rsid w:val="00052809"/>
    <w:rsid w:val="00054B0E"/>
    <w:rsid w:val="00056698"/>
    <w:rsid w:val="00057434"/>
    <w:rsid w:val="00057F8C"/>
    <w:rsid w:val="0006055B"/>
    <w:rsid w:val="00060B70"/>
    <w:rsid w:val="00062E98"/>
    <w:rsid w:val="000657A0"/>
    <w:rsid w:val="00065AB6"/>
    <w:rsid w:val="0006700A"/>
    <w:rsid w:val="000671BB"/>
    <w:rsid w:val="000676EC"/>
    <w:rsid w:val="00070A28"/>
    <w:rsid w:val="00070E70"/>
    <w:rsid w:val="00071969"/>
    <w:rsid w:val="00072525"/>
    <w:rsid w:val="00073135"/>
    <w:rsid w:val="00074D33"/>
    <w:rsid w:val="00075884"/>
    <w:rsid w:val="00075B61"/>
    <w:rsid w:val="00080F0C"/>
    <w:rsid w:val="000824B6"/>
    <w:rsid w:val="0008292E"/>
    <w:rsid w:val="00082EF6"/>
    <w:rsid w:val="000836E6"/>
    <w:rsid w:val="00085465"/>
    <w:rsid w:val="00085D23"/>
    <w:rsid w:val="00087BE9"/>
    <w:rsid w:val="00090129"/>
    <w:rsid w:val="000904A6"/>
    <w:rsid w:val="00090DE2"/>
    <w:rsid w:val="000915C5"/>
    <w:rsid w:val="00091669"/>
    <w:rsid w:val="00093883"/>
    <w:rsid w:val="0009411B"/>
    <w:rsid w:val="0009418F"/>
    <w:rsid w:val="00096EB6"/>
    <w:rsid w:val="000A014B"/>
    <w:rsid w:val="000A1F76"/>
    <w:rsid w:val="000A28EB"/>
    <w:rsid w:val="000A3848"/>
    <w:rsid w:val="000A3E70"/>
    <w:rsid w:val="000A5265"/>
    <w:rsid w:val="000A684C"/>
    <w:rsid w:val="000B00D2"/>
    <w:rsid w:val="000B0672"/>
    <w:rsid w:val="000B0D8C"/>
    <w:rsid w:val="000B1174"/>
    <w:rsid w:val="000B18FE"/>
    <w:rsid w:val="000B2424"/>
    <w:rsid w:val="000B3249"/>
    <w:rsid w:val="000B3CB4"/>
    <w:rsid w:val="000B63DE"/>
    <w:rsid w:val="000B6D7C"/>
    <w:rsid w:val="000C1233"/>
    <w:rsid w:val="000C1433"/>
    <w:rsid w:val="000C1DB9"/>
    <w:rsid w:val="000C6C78"/>
    <w:rsid w:val="000C6F81"/>
    <w:rsid w:val="000C78CF"/>
    <w:rsid w:val="000C78D2"/>
    <w:rsid w:val="000D0639"/>
    <w:rsid w:val="000D0717"/>
    <w:rsid w:val="000D1699"/>
    <w:rsid w:val="000D1E00"/>
    <w:rsid w:val="000D534F"/>
    <w:rsid w:val="000D5C1E"/>
    <w:rsid w:val="000D69E1"/>
    <w:rsid w:val="000E0328"/>
    <w:rsid w:val="000E05AD"/>
    <w:rsid w:val="000E0ECB"/>
    <w:rsid w:val="000E295A"/>
    <w:rsid w:val="000E31C2"/>
    <w:rsid w:val="000E3A20"/>
    <w:rsid w:val="000E7452"/>
    <w:rsid w:val="000F18E7"/>
    <w:rsid w:val="000F2C70"/>
    <w:rsid w:val="000F2E93"/>
    <w:rsid w:val="000F56B9"/>
    <w:rsid w:val="000F5D60"/>
    <w:rsid w:val="000F783D"/>
    <w:rsid w:val="000F7B4F"/>
    <w:rsid w:val="00100350"/>
    <w:rsid w:val="00100E86"/>
    <w:rsid w:val="001033AB"/>
    <w:rsid w:val="001038CC"/>
    <w:rsid w:val="00103A67"/>
    <w:rsid w:val="001042D0"/>
    <w:rsid w:val="00105046"/>
    <w:rsid w:val="001113FF"/>
    <w:rsid w:val="001116D0"/>
    <w:rsid w:val="00111CFC"/>
    <w:rsid w:val="00113238"/>
    <w:rsid w:val="001132F6"/>
    <w:rsid w:val="00115389"/>
    <w:rsid w:val="00115E38"/>
    <w:rsid w:val="001171DA"/>
    <w:rsid w:val="00120FF8"/>
    <w:rsid w:val="00124D5C"/>
    <w:rsid w:val="00125A9F"/>
    <w:rsid w:val="00125CB8"/>
    <w:rsid w:val="00126FF3"/>
    <w:rsid w:val="001279C2"/>
    <w:rsid w:val="00130C2A"/>
    <w:rsid w:val="00132A2A"/>
    <w:rsid w:val="0013537D"/>
    <w:rsid w:val="0013631E"/>
    <w:rsid w:val="00136E30"/>
    <w:rsid w:val="001372AE"/>
    <w:rsid w:val="0013752A"/>
    <w:rsid w:val="00140B71"/>
    <w:rsid w:val="00141674"/>
    <w:rsid w:val="00141D54"/>
    <w:rsid w:val="00141DBB"/>
    <w:rsid w:val="00144E2A"/>
    <w:rsid w:val="001453C8"/>
    <w:rsid w:val="00145DB0"/>
    <w:rsid w:val="0014706E"/>
    <w:rsid w:val="00147E92"/>
    <w:rsid w:val="00151A77"/>
    <w:rsid w:val="001523FE"/>
    <w:rsid w:val="00155112"/>
    <w:rsid w:val="001579F0"/>
    <w:rsid w:val="001611D6"/>
    <w:rsid w:val="00166288"/>
    <w:rsid w:val="00170605"/>
    <w:rsid w:val="00171CA5"/>
    <w:rsid w:val="00171ED6"/>
    <w:rsid w:val="001738E8"/>
    <w:rsid w:val="00173D93"/>
    <w:rsid w:val="001745B2"/>
    <w:rsid w:val="00174E61"/>
    <w:rsid w:val="001756E5"/>
    <w:rsid w:val="001757C6"/>
    <w:rsid w:val="00176EFB"/>
    <w:rsid w:val="001815CC"/>
    <w:rsid w:val="00181BE5"/>
    <w:rsid w:val="00182D8A"/>
    <w:rsid w:val="00184AFF"/>
    <w:rsid w:val="00184BBE"/>
    <w:rsid w:val="0018763F"/>
    <w:rsid w:val="0019069F"/>
    <w:rsid w:val="0019167D"/>
    <w:rsid w:val="00192DC9"/>
    <w:rsid w:val="0019356D"/>
    <w:rsid w:val="0019514A"/>
    <w:rsid w:val="0019541D"/>
    <w:rsid w:val="00195D63"/>
    <w:rsid w:val="00197C4E"/>
    <w:rsid w:val="001A31F3"/>
    <w:rsid w:val="001A3350"/>
    <w:rsid w:val="001A3907"/>
    <w:rsid w:val="001A392A"/>
    <w:rsid w:val="001A44CA"/>
    <w:rsid w:val="001A5196"/>
    <w:rsid w:val="001A61AE"/>
    <w:rsid w:val="001A6671"/>
    <w:rsid w:val="001A677E"/>
    <w:rsid w:val="001B0745"/>
    <w:rsid w:val="001B3816"/>
    <w:rsid w:val="001B4CDF"/>
    <w:rsid w:val="001B54B9"/>
    <w:rsid w:val="001B616D"/>
    <w:rsid w:val="001B6A2B"/>
    <w:rsid w:val="001B6E8B"/>
    <w:rsid w:val="001C0616"/>
    <w:rsid w:val="001C0E18"/>
    <w:rsid w:val="001C3240"/>
    <w:rsid w:val="001C5785"/>
    <w:rsid w:val="001C7FFC"/>
    <w:rsid w:val="001D2F4C"/>
    <w:rsid w:val="001D4685"/>
    <w:rsid w:val="001E1E4F"/>
    <w:rsid w:val="001E5275"/>
    <w:rsid w:val="001E643C"/>
    <w:rsid w:val="001E6E8A"/>
    <w:rsid w:val="001E7BBA"/>
    <w:rsid w:val="001F007B"/>
    <w:rsid w:val="001F5025"/>
    <w:rsid w:val="00200422"/>
    <w:rsid w:val="002038EB"/>
    <w:rsid w:val="00204755"/>
    <w:rsid w:val="00204F02"/>
    <w:rsid w:val="0020548D"/>
    <w:rsid w:val="00206CF4"/>
    <w:rsid w:val="00207465"/>
    <w:rsid w:val="0021285A"/>
    <w:rsid w:val="002136AD"/>
    <w:rsid w:val="0022041B"/>
    <w:rsid w:val="00223559"/>
    <w:rsid w:val="00224A60"/>
    <w:rsid w:val="00224AEB"/>
    <w:rsid w:val="00225662"/>
    <w:rsid w:val="00225ABC"/>
    <w:rsid w:val="00227305"/>
    <w:rsid w:val="002307FB"/>
    <w:rsid w:val="00230DAF"/>
    <w:rsid w:val="00231BBD"/>
    <w:rsid w:val="002328D3"/>
    <w:rsid w:val="0023411A"/>
    <w:rsid w:val="002411BD"/>
    <w:rsid w:val="00241FC8"/>
    <w:rsid w:val="002423C5"/>
    <w:rsid w:val="0024415E"/>
    <w:rsid w:val="002444E7"/>
    <w:rsid w:val="00245F45"/>
    <w:rsid w:val="002468DF"/>
    <w:rsid w:val="00250E1B"/>
    <w:rsid w:val="00252530"/>
    <w:rsid w:val="00254182"/>
    <w:rsid w:val="0025775F"/>
    <w:rsid w:val="00257E96"/>
    <w:rsid w:val="00260385"/>
    <w:rsid w:val="00260DA0"/>
    <w:rsid w:val="0026345D"/>
    <w:rsid w:val="00263F98"/>
    <w:rsid w:val="002661BB"/>
    <w:rsid w:val="00266656"/>
    <w:rsid w:val="00274694"/>
    <w:rsid w:val="00274B8A"/>
    <w:rsid w:val="00274BFA"/>
    <w:rsid w:val="00275C68"/>
    <w:rsid w:val="00283727"/>
    <w:rsid w:val="002865E3"/>
    <w:rsid w:val="0029178C"/>
    <w:rsid w:val="00292E1A"/>
    <w:rsid w:val="00293165"/>
    <w:rsid w:val="002938F7"/>
    <w:rsid w:val="002945CA"/>
    <w:rsid w:val="002A2B63"/>
    <w:rsid w:val="002A3C32"/>
    <w:rsid w:val="002A4422"/>
    <w:rsid w:val="002A46CA"/>
    <w:rsid w:val="002A63FD"/>
    <w:rsid w:val="002A6BFF"/>
    <w:rsid w:val="002A7873"/>
    <w:rsid w:val="002B13C9"/>
    <w:rsid w:val="002B4863"/>
    <w:rsid w:val="002B60AE"/>
    <w:rsid w:val="002B7F6F"/>
    <w:rsid w:val="002C18BC"/>
    <w:rsid w:val="002C26DD"/>
    <w:rsid w:val="002C59B3"/>
    <w:rsid w:val="002C64CE"/>
    <w:rsid w:val="002C71FA"/>
    <w:rsid w:val="002D1E55"/>
    <w:rsid w:val="002D343F"/>
    <w:rsid w:val="002D4161"/>
    <w:rsid w:val="002D4219"/>
    <w:rsid w:val="002D5281"/>
    <w:rsid w:val="002D6021"/>
    <w:rsid w:val="002D6548"/>
    <w:rsid w:val="002E1232"/>
    <w:rsid w:val="002E3FA9"/>
    <w:rsid w:val="002E51F3"/>
    <w:rsid w:val="002E57A4"/>
    <w:rsid w:val="002E5FF1"/>
    <w:rsid w:val="002E6C4E"/>
    <w:rsid w:val="002E7762"/>
    <w:rsid w:val="002F08B7"/>
    <w:rsid w:val="002F0D95"/>
    <w:rsid w:val="002F1A27"/>
    <w:rsid w:val="002F22CD"/>
    <w:rsid w:val="002F32EE"/>
    <w:rsid w:val="002F355E"/>
    <w:rsid w:val="002F3C05"/>
    <w:rsid w:val="002F41B8"/>
    <w:rsid w:val="002F53E9"/>
    <w:rsid w:val="002F6F2D"/>
    <w:rsid w:val="002F7A4D"/>
    <w:rsid w:val="00301041"/>
    <w:rsid w:val="00301BB4"/>
    <w:rsid w:val="00302978"/>
    <w:rsid w:val="003047EE"/>
    <w:rsid w:val="0030503C"/>
    <w:rsid w:val="0030552E"/>
    <w:rsid w:val="00306F97"/>
    <w:rsid w:val="00307066"/>
    <w:rsid w:val="0031218B"/>
    <w:rsid w:val="003122C2"/>
    <w:rsid w:val="0031393B"/>
    <w:rsid w:val="003177E2"/>
    <w:rsid w:val="00320A54"/>
    <w:rsid w:val="0032143C"/>
    <w:rsid w:val="00321761"/>
    <w:rsid w:val="003219F5"/>
    <w:rsid w:val="00323479"/>
    <w:rsid w:val="00323607"/>
    <w:rsid w:val="0032422B"/>
    <w:rsid w:val="003246F5"/>
    <w:rsid w:val="0032571E"/>
    <w:rsid w:val="003348A4"/>
    <w:rsid w:val="00334D5B"/>
    <w:rsid w:val="00335197"/>
    <w:rsid w:val="00335961"/>
    <w:rsid w:val="00336E9B"/>
    <w:rsid w:val="003412F1"/>
    <w:rsid w:val="00343010"/>
    <w:rsid w:val="003436A3"/>
    <w:rsid w:val="003448C0"/>
    <w:rsid w:val="0034526A"/>
    <w:rsid w:val="00345589"/>
    <w:rsid w:val="0034561D"/>
    <w:rsid w:val="00347CD8"/>
    <w:rsid w:val="00351A4F"/>
    <w:rsid w:val="00351F22"/>
    <w:rsid w:val="00353C22"/>
    <w:rsid w:val="00353E92"/>
    <w:rsid w:val="00355BB3"/>
    <w:rsid w:val="0035755D"/>
    <w:rsid w:val="00357F06"/>
    <w:rsid w:val="003608C9"/>
    <w:rsid w:val="00360FB5"/>
    <w:rsid w:val="00362893"/>
    <w:rsid w:val="00362ACD"/>
    <w:rsid w:val="00364B14"/>
    <w:rsid w:val="00366306"/>
    <w:rsid w:val="0036646D"/>
    <w:rsid w:val="00372658"/>
    <w:rsid w:val="003744DE"/>
    <w:rsid w:val="00376D27"/>
    <w:rsid w:val="00376D75"/>
    <w:rsid w:val="003773D7"/>
    <w:rsid w:val="00380405"/>
    <w:rsid w:val="0038232D"/>
    <w:rsid w:val="0038322B"/>
    <w:rsid w:val="003859F2"/>
    <w:rsid w:val="00385FCB"/>
    <w:rsid w:val="0038608F"/>
    <w:rsid w:val="003907E9"/>
    <w:rsid w:val="003A06F9"/>
    <w:rsid w:val="003A1FA4"/>
    <w:rsid w:val="003A347D"/>
    <w:rsid w:val="003A369D"/>
    <w:rsid w:val="003A3E88"/>
    <w:rsid w:val="003A5CC3"/>
    <w:rsid w:val="003A601F"/>
    <w:rsid w:val="003A6E26"/>
    <w:rsid w:val="003B3045"/>
    <w:rsid w:val="003B5025"/>
    <w:rsid w:val="003B5A4A"/>
    <w:rsid w:val="003C2893"/>
    <w:rsid w:val="003C34D3"/>
    <w:rsid w:val="003C53FC"/>
    <w:rsid w:val="003C5536"/>
    <w:rsid w:val="003C6F92"/>
    <w:rsid w:val="003D1B21"/>
    <w:rsid w:val="003D2CF1"/>
    <w:rsid w:val="003D4E7B"/>
    <w:rsid w:val="003D644E"/>
    <w:rsid w:val="003D72DB"/>
    <w:rsid w:val="003D7C90"/>
    <w:rsid w:val="003E31A7"/>
    <w:rsid w:val="003E5C7D"/>
    <w:rsid w:val="003E7816"/>
    <w:rsid w:val="003F0AA1"/>
    <w:rsid w:val="003F2103"/>
    <w:rsid w:val="003F4008"/>
    <w:rsid w:val="003F4859"/>
    <w:rsid w:val="003F5642"/>
    <w:rsid w:val="00401196"/>
    <w:rsid w:val="0040207F"/>
    <w:rsid w:val="004031BB"/>
    <w:rsid w:val="004034A3"/>
    <w:rsid w:val="00403A18"/>
    <w:rsid w:val="00405788"/>
    <w:rsid w:val="00406168"/>
    <w:rsid w:val="004109FE"/>
    <w:rsid w:val="00411691"/>
    <w:rsid w:val="00411EDA"/>
    <w:rsid w:val="00413165"/>
    <w:rsid w:val="0041322F"/>
    <w:rsid w:val="004133DB"/>
    <w:rsid w:val="004143CB"/>
    <w:rsid w:val="00414E1F"/>
    <w:rsid w:val="00417C60"/>
    <w:rsid w:val="00417F14"/>
    <w:rsid w:val="0042319B"/>
    <w:rsid w:val="00423F5C"/>
    <w:rsid w:val="004249BD"/>
    <w:rsid w:val="00425D3A"/>
    <w:rsid w:val="00426E08"/>
    <w:rsid w:val="00427075"/>
    <w:rsid w:val="00427237"/>
    <w:rsid w:val="00430518"/>
    <w:rsid w:val="00431E3B"/>
    <w:rsid w:val="00432341"/>
    <w:rsid w:val="00433025"/>
    <w:rsid w:val="00436985"/>
    <w:rsid w:val="00437732"/>
    <w:rsid w:val="00437CB5"/>
    <w:rsid w:val="004421FA"/>
    <w:rsid w:val="00445F59"/>
    <w:rsid w:val="00446446"/>
    <w:rsid w:val="00446623"/>
    <w:rsid w:val="00451471"/>
    <w:rsid w:val="00451ADA"/>
    <w:rsid w:val="00452399"/>
    <w:rsid w:val="004544DF"/>
    <w:rsid w:val="004548C1"/>
    <w:rsid w:val="00454C1A"/>
    <w:rsid w:val="00455F9B"/>
    <w:rsid w:val="00460560"/>
    <w:rsid w:val="004614A2"/>
    <w:rsid w:val="00461CA1"/>
    <w:rsid w:val="0046404A"/>
    <w:rsid w:val="00465134"/>
    <w:rsid w:val="0046745D"/>
    <w:rsid w:val="0046767F"/>
    <w:rsid w:val="00467E51"/>
    <w:rsid w:val="004713D1"/>
    <w:rsid w:val="00473E86"/>
    <w:rsid w:val="00475D8F"/>
    <w:rsid w:val="00477926"/>
    <w:rsid w:val="00477EE5"/>
    <w:rsid w:val="00483844"/>
    <w:rsid w:val="00484D6D"/>
    <w:rsid w:val="00485573"/>
    <w:rsid w:val="00486861"/>
    <w:rsid w:val="00487079"/>
    <w:rsid w:val="004909EE"/>
    <w:rsid w:val="00491075"/>
    <w:rsid w:val="00491337"/>
    <w:rsid w:val="0049398D"/>
    <w:rsid w:val="00493EF5"/>
    <w:rsid w:val="004A04F7"/>
    <w:rsid w:val="004A1A43"/>
    <w:rsid w:val="004A2117"/>
    <w:rsid w:val="004A4863"/>
    <w:rsid w:val="004A4C18"/>
    <w:rsid w:val="004A4D5E"/>
    <w:rsid w:val="004A7A87"/>
    <w:rsid w:val="004B03DE"/>
    <w:rsid w:val="004B35AB"/>
    <w:rsid w:val="004B382F"/>
    <w:rsid w:val="004B39E2"/>
    <w:rsid w:val="004B3BB2"/>
    <w:rsid w:val="004B3E45"/>
    <w:rsid w:val="004B69CB"/>
    <w:rsid w:val="004B75AD"/>
    <w:rsid w:val="004B7D00"/>
    <w:rsid w:val="004C6151"/>
    <w:rsid w:val="004D09EA"/>
    <w:rsid w:val="004D127C"/>
    <w:rsid w:val="004D13AE"/>
    <w:rsid w:val="004D22C9"/>
    <w:rsid w:val="004D3FF3"/>
    <w:rsid w:val="004D4553"/>
    <w:rsid w:val="004D4607"/>
    <w:rsid w:val="004D772E"/>
    <w:rsid w:val="004D77DC"/>
    <w:rsid w:val="004E1349"/>
    <w:rsid w:val="004E635B"/>
    <w:rsid w:val="004F3079"/>
    <w:rsid w:val="004F41B8"/>
    <w:rsid w:val="004F458E"/>
    <w:rsid w:val="004F487F"/>
    <w:rsid w:val="004F609C"/>
    <w:rsid w:val="0050173E"/>
    <w:rsid w:val="00502AC5"/>
    <w:rsid w:val="005072ED"/>
    <w:rsid w:val="00507984"/>
    <w:rsid w:val="00510A87"/>
    <w:rsid w:val="00510E21"/>
    <w:rsid w:val="0051737B"/>
    <w:rsid w:val="00521FD4"/>
    <w:rsid w:val="00523045"/>
    <w:rsid w:val="0052311A"/>
    <w:rsid w:val="0052340A"/>
    <w:rsid w:val="00524459"/>
    <w:rsid w:val="005246DB"/>
    <w:rsid w:val="00524CD5"/>
    <w:rsid w:val="0052500E"/>
    <w:rsid w:val="005250B2"/>
    <w:rsid w:val="00526E56"/>
    <w:rsid w:val="00530D83"/>
    <w:rsid w:val="005319CA"/>
    <w:rsid w:val="00533416"/>
    <w:rsid w:val="0053438B"/>
    <w:rsid w:val="005353F9"/>
    <w:rsid w:val="00535A82"/>
    <w:rsid w:val="00535D64"/>
    <w:rsid w:val="005365CD"/>
    <w:rsid w:val="00536739"/>
    <w:rsid w:val="00536B43"/>
    <w:rsid w:val="00537248"/>
    <w:rsid w:val="00537446"/>
    <w:rsid w:val="00540010"/>
    <w:rsid w:val="00540F6A"/>
    <w:rsid w:val="00541A8C"/>
    <w:rsid w:val="00541D0E"/>
    <w:rsid w:val="005426CF"/>
    <w:rsid w:val="005449BB"/>
    <w:rsid w:val="005472D7"/>
    <w:rsid w:val="0055365D"/>
    <w:rsid w:val="005546E1"/>
    <w:rsid w:val="0055524B"/>
    <w:rsid w:val="005602F0"/>
    <w:rsid w:val="00561224"/>
    <w:rsid w:val="0056515E"/>
    <w:rsid w:val="005653EA"/>
    <w:rsid w:val="00566ACF"/>
    <w:rsid w:val="00566B5B"/>
    <w:rsid w:val="00566EA0"/>
    <w:rsid w:val="00567294"/>
    <w:rsid w:val="00570C7F"/>
    <w:rsid w:val="00571DFF"/>
    <w:rsid w:val="00573E59"/>
    <w:rsid w:val="005751FA"/>
    <w:rsid w:val="00576580"/>
    <w:rsid w:val="0057681B"/>
    <w:rsid w:val="00577D97"/>
    <w:rsid w:val="0058076C"/>
    <w:rsid w:val="00581922"/>
    <w:rsid w:val="005819AF"/>
    <w:rsid w:val="00585779"/>
    <w:rsid w:val="005900D0"/>
    <w:rsid w:val="0059073E"/>
    <w:rsid w:val="00593A25"/>
    <w:rsid w:val="005958BB"/>
    <w:rsid w:val="00597ABC"/>
    <w:rsid w:val="005A1AFC"/>
    <w:rsid w:val="005A2175"/>
    <w:rsid w:val="005A5179"/>
    <w:rsid w:val="005A6F37"/>
    <w:rsid w:val="005B037C"/>
    <w:rsid w:val="005B2B67"/>
    <w:rsid w:val="005B3281"/>
    <w:rsid w:val="005B452A"/>
    <w:rsid w:val="005B4673"/>
    <w:rsid w:val="005B4B39"/>
    <w:rsid w:val="005B55D4"/>
    <w:rsid w:val="005B56E9"/>
    <w:rsid w:val="005C0742"/>
    <w:rsid w:val="005C1120"/>
    <w:rsid w:val="005C14C4"/>
    <w:rsid w:val="005C232C"/>
    <w:rsid w:val="005C5AB1"/>
    <w:rsid w:val="005C61BD"/>
    <w:rsid w:val="005D1D7E"/>
    <w:rsid w:val="005D2181"/>
    <w:rsid w:val="005D2E3B"/>
    <w:rsid w:val="005D393B"/>
    <w:rsid w:val="005D5772"/>
    <w:rsid w:val="005D5AC8"/>
    <w:rsid w:val="005D5DE7"/>
    <w:rsid w:val="005D6E0B"/>
    <w:rsid w:val="005D7CEA"/>
    <w:rsid w:val="005E4364"/>
    <w:rsid w:val="005E6C6E"/>
    <w:rsid w:val="005E7936"/>
    <w:rsid w:val="005E79E6"/>
    <w:rsid w:val="005F034D"/>
    <w:rsid w:val="005F1C24"/>
    <w:rsid w:val="005F3692"/>
    <w:rsid w:val="005F3F93"/>
    <w:rsid w:val="005F4C9A"/>
    <w:rsid w:val="005F60B8"/>
    <w:rsid w:val="00603058"/>
    <w:rsid w:val="006039D3"/>
    <w:rsid w:val="00605A9B"/>
    <w:rsid w:val="006073E7"/>
    <w:rsid w:val="00607B71"/>
    <w:rsid w:val="00611833"/>
    <w:rsid w:val="0061219A"/>
    <w:rsid w:val="00613131"/>
    <w:rsid w:val="00614DE6"/>
    <w:rsid w:val="00614FF2"/>
    <w:rsid w:val="006160E8"/>
    <w:rsid w:val="006178F4"/>
    <w:rsid w:val="00620B3B"/>
    <w:rsid w:val="00621423"/>
    <w:rsid w:val="00625318"/>
    <w:rsid w:val="00625B51"/>
    <w:rsid w:val="00625CA4"/>
    <w:rsid w:val="0062607A"/>
    <w:rsid w:val="00631AD4"/>
    <w:rsid w:val="006324AB"/>
    <w:rsid w:val="0063301B"/>
    <w:rsid w:val="00633A1A"/>
    <w:rsid w:val="00633DC0"/>
    <w:rsid w:val="00636BD6"/>
    <w:rsid w:val="00636EC9"/>
    <w:rsid w:val="006400FA"/>
    <w:rsid w:val="00642791"/>
    <w:rsid w:val="00647A9C"/>
    <w:rsid w:val="006502B1"/>
    <w:rsid w:val="00651990"/>
    <w:rsid w:val="00656BEC"/>
    <w:rsid w:val="0066251D"/>
    <w:rsid w:val="00662C9F"/>
    <w:rsid w:val="006666C3"/>
    <w:rsid w:val="00666F5F"/>
    <w:rsid w:val="00667301"/>
    <w:rsid w:val="00671E0F"/>
    <w:rsid w:val="006729C8"/>
    <w:rsid w:val="00674F96"/>
    <w:rsid w:val="00676243"/>
    <w:rsid w:val="006766ED"/>
    <w:rsid w:val="00680204"/>
    <w:rsid w:val="00680CF5"/>
    <w:rsid w:val="006821B7"/>
    <w:rsid w:val="00683172"/>
    <w:rsid w:val="0068364F"/>
    <w:rsid w:val="006843CA"/>
    <w:rsid w:val="00684B13"/>
    <w:rsid w:val="00684EE8"/>
    <w:rsid w:val="00687202"/>
    <w:rsid w:val="0069266D"/>
    <w:rsid w:val="00692820"/>
    <w:rsid w:val="00694A91"/>
    <w:rsid w:val="00697736"/>
    <w:rsid w:val="006A062B"/>
    <w:rsid w:val="006A21F1"/>
    <w:rsid w:val="006A3ED1"/>
    <w:rsid w:val="006A7584"/>
    <w:rsid w:val="006A7A6A"/>
    <w:rsid w:val="006B074B"/>
    <w:rsid w:val="006B0EDD"/>
    <w:rsid w:val="006B2C75"/>
    <w:rsid w:val="006B3629"/>
    <w:rsid w:val="006B3B68"/>
    <w:rsid w:val="006B7AF1"/>
    <w:rsid w:val="006C16E1"/>
    <w:rsid w:val="006C3591"/>
    <w:rsid w:val="006C5715"/>
    <w:rsid w:val="006D4ADF"/>
    <w:rsid w:val="006D4C6D"/>
    <w:rsid w:val="006D5B67"/>
    <w:rsid w:val="006D6071"/>
    <w:rsid w:val="006D68FF"/>
    <w:rsid w:val="006D6909"/>
    <w:rsid w:val="006E27FC"/>
    <w:rsid w:val="006E53BD"/>
    <w:rsid w:val="006E55E6"/>
    <w:rsid w:val="006E56BD"/>
    <w:rsid w:val="006E6E75"/>
    <w:rsid w:val="006E7A7B"/>
    <w:rsid w:val="006F0788"/>
    <w:rsid w:val="006F1898"/>
    <w:rsid w:val="006F1CED"/>
    <w:rsid w:val="006F2153"/>
    <w:rsid w:val="006F2229"/>
    <w:rsid w:val="006F2279"/>
    <w:rsid w:val="006F2767"/>
    <w:rsid w:val="006F3F07"/>
    <w:rsid w:val="006F458D"/>
    <w:rsid w:val="006F6A37"/>
    <w:rsid w:val="006F7425"/>
    <w:rsid w:val="00701114"/>
    <w:rsid w:val="00705C34"/>
    <w:rsid w:val="00707D52"/>
    <w:rsid w:val="0071002D"/>
    <w:rsid w:val="00711560"/>
    <w:rsid w:val="00714AC0"/>
    <w:rsid w:val="00714B85"/>
    <w:rsid w:val="0072086B"/>
    <w:rsid w:val="00721FDA"/>
    <w:rsid w:val="00722936"/>
    <w:rsid w:val="007237AA"/>
    <w:rsid w:val="00725B7A"/>
    <w:rsid w:val="0072617A"/>
    <w:rsid w:val="00726A88"/>
    <w:rsid w:val="00727C9A"/>
    <w:rsid w:val="00732A3B"/>
    <w:rsid w:val="00732AAB"/>
    <w:rsid w:val="00732CB5"/>
    <w:rsid w:val="007332F6"/>
    <w:rsid w:val="007360DF"/>
    <w:rsid w:val="00736EC7"/>
    <w:rsid w:val="0073715F"/>
    <w:rsid w:val="007413E2"/>
    <w:rsid w:val="00742678"/>
    <w:rsid w:val="00742AB6"/>
    <w:rsid w:val="00746B58"/>
    <w:rsid w:val="00747069"/>
    <w:rsid w:val="007534DF"/>
    <w:rsid w:val="00755991"/>
    <w:rsid w:val="00757D42"/>
    <w:rsid w:val="007605D1"/>
    <w:rsid w:val="00767616"/>
    <w:rsid w:val="007677A4"/>
    <w:rsid w:val="0076789B"/>
    <w:rsid w:val="00767A4B"/>
    <w:rsid w:val="0077111C"/>
    <w:rsid w:val="00771A94"/>
    <w:rsid w:val="0077275F"/>
    <w:rsid w:val="007754EE"/>
    <w:rsid w:val="00777DC1"/>
    <w:rsid w:val="00781801"/>
    <w:rsid w:val="00787545"/>
    <w:rsid w:val="00787BBD"/>
    <w:rsid w:val="0079112D"/>
    <w:rsid w:val="007916AE"/>
    <w:rsid w:val="00794C8E"/>
    <w:rsid w:val="00796DD9"/>
    <w:rsid w:val="00797266"/>
    <w:rsid w:val="007A0859"/>
    <w:rsid w:val="007A0BDA"/>
    <w:rsid w:val="007A218E"/>
    <w:rsid w:val="007A2EEE"/>
    <w:rsid w:val="007A2EF4"/>
    <w:rsid w:val="007A492E"/>
    <w:rsid w:val="007A500D"/>
    <w:rsid w:val="007B01C4"/>
    <w:rsid w:val="007B239A"/>
    <w:rsid w:val="007B2DF1"/>
    <w:rsid w:val="007B2F52"/>
    <w:rsid w:val="007B45ED"/>
    <w:rsid w:val="007B4667"/>
    <w:rsid w:val="007B6B20"/>
    <w:rsid w:val="007B709E"/>
    <w:rsid w:val="007C0011"/>
    <w:rsid w:val="007C13C8"/>
    <w:rsid w:val="007C17D8"/>
    <w:rsid w:val="007C2326"/>
    <w:rsid w:val="007C51B7"/>
    <w:rsid w:val="007C6105"/>
    <w:rsid w:val="007C6373"/>
    <w:rsid w:val="007C65A1"/>
    <w:rsid w:val="007C6E7F"/>
    <w:rsid w:val="007C736A"/>
    <w:rsid w:val="007D1A62"/>
    <w:rsid w:val="007D3841"/>
    <w:rsid w:val="007D6398"/>
    <w:rsid w:val="007E32FD"/>
    <w:rsid w:val="007E38CC"/>
    <w:rsid w:val="007E6AA2"/>
    <w:rsid w:val="007E733C"/>
    <w:rsid w:val="007E7C6D"/>
    <w:rsid w:val="007F1477"/>
    <w:rsid w:val="007F1B48"/>
    <w:rsid w:val="007F1B4D"/>
    <w:rsid w:val="007F2C4B"/>
    <w:rsid w:val="007F339F"/>
    <w:rsid w:val="007F777E"/>
    <w:rsid w:val="008007C9"/>
    <w:rsid w:val="0080090C"/>
    <w:rsid w:val="0080103D"/>
    <w:rsid w:val="0080197B"/>
    <w:rsid w:val="0080253E"/>
    <w:rsid w:val="00802ED7"/>
    <w:rsid w:val="00805DF9"/>
    <w:rsid w:val="00812F57"/>
    <w:rsid w:val="00813458"/>
    <w:rsid w:val="00820F58"/>
    <w:rsid w:val="0082264A"/>
    <w:rsid w:val="0082442C"/>
    <w:rsid w:val="00824B6B"/>
    <w:rsid w:val="008333A9"/>
    <w:rsid w:val="008338CF"/>
    <w:rsid w:val="00833C78"/>
    <w:rsid w:val="0083526B"/>
    <w:rsid w:val="00837675"/>
    <w:rsid w:val="00842155"/>
    <w:rsid w:val="008426FD"/>
    <w:rsid w:val="00842C6F"/>
    <w:rsid w:val="0084625A"/>
    <w:rsid w:val="00850DBC"/>
    <w:rsid w:val="008524A1"/>
    <w:rsid w:val="008568EC"/>
    <w:rsid w:val="0085704D"/>
    <w:rsid w:val="00860D9F"/>
    <w:rsid w:val="008627AC"/>
    <w:rsid w:val="00863353"/>
    <w:rsid w:val="00864DA8"/>
    <w:rsid w:val="00864DF4"/>
    <w:rsid w:val="00866AF3"/>
    <w:rsid w:val="00870F68"/>
    <w:rsid w:val="008714D8"/>
    <w:rsid w:val="00872142"/>
    <w:rsid w:val="0087421D"/>
    <w:rsid w:val="00874867"/>
    <w:rsid w:val="00875E1C"/>
    <w:rsid w:val="00876B5F"/>
    <w:rsid w:val="00881922"/>
    <w:rsid w:val="0088338D"/>
    <w:rsid w:val="008848D8"/>
    <w:rsid w:val="008867EB"/>
    <w:rsid w:val="0089388C"/>
    <w:rsid w:val="00893B06"/>
    <w:rsid w:val="008941DB"/>
    <w:rsid w:val="008A04B7"/>
    <w:rsid w:val="008A1CA8"/>
    <w:rsid w:val="008A20D3"/>
    <w:rsid w:val="008A4301"/>
    <w:rsid w:val="008B016B"/>
    <w:rsid w:val="008B1818"/>
    <w:rsid w:val="008B2960"/>
    <w:rsid w:val="008B2FD1"/>
    <w:rsid w:val="008B3250"/>
    <w:rsid w:val="008B37CC"/>
    <w:rsid w:val="008B3D4C"/>
    <w:rsid w:val="008B58E3"/>
    <w:rsid w:val="008B6CD5"/>
    <w:rsid w:val="008C1122"/>
    <w:rsid w:val="008C24A4"/>
    <w:rsid w:val="008C2C06"/>
    <w:rsid w:val="008C4FA2"/>
    <w:rsid w:val="008D1753"/>
    <w:rsid w:val="008D31C4"/>
    <w:rsid w:val="008D4A13"/>
    <w:rsid w:val="008E06E0"/>
    <w:rsid w:val="008E5438"/>
    <w:rsid w:val="008E5B75"/>
    <w:rsid w:val="008E7A74"/>
    <w:rsid w:val="008E7EBD"/>
    <w:rsid w:val="008F10A4"/>
    <w:rsid w:val="008F436F"/>
    <w:rsid w:val="008F455A"/>
    <w:rsid w:val="008F4AF1"/>
    <w:rsid w:val="00902A75"/>
    <w:rsid w:val="0090392C"/>
    <w:rsid w:val="009042F6"/>
    <w:rsid w:val="00904533"/>
    <w:rsid w:val="0090566F"/>
    <w:rsid w:val="00906722"/>
    <w:rsid w:val="00910A74"/>
    <w:rsid w:val="00912CF2"/>
    <w:rsid w:val="00912D11"/>
    <w:rsid w:val="0091789A"/>
    <w:rsid w:val="00920C85"/>
    <w:rsid w:val="00923383"/>
    <w:rsid w:val="00927461"/>
    <w:rsid w:val="009276AC"/>
    <w:rsid w:val="0093010E"/>
    <w:rsid w:val="00935D21"/>
    <w:rsid w:val="0094017A"/>
    <w:rsid w:val="009405D3"/>
    <w:rsid w:val="00941577"/>
    <w:rsid w:val="00942CD4"/>
    <w:rsid w:val="00945212"/>
    <w:rsid w:val="00946217"/>
    <w:rsid w:val="00947426"/>
    <w:rsid w:val="00947B2A"/>
    <w:rsid w:val="00947D50"/>
    <w:rsid w:val="009502A7"/>
    <w:rsid w:val="00951A8C"/>
    <w:rsid w:val="009522CC"/>
    <w:rsid w:val="00952372"/>
    <w:rsid w:val="00952565"/>
    <w:rsid w:val="009536C8"/>
    <w:rsid w:val="009552C8"/>
    <w:rsid w:val="00955E05"/>
    <w:rsid w:val="00957A4A"/>
    <w:rsid w:val="0096041D"/>
    <w:rsid w:val="00960B63"/>
    <w:rsid w:val="00961533"/>
    <w:rsid w:val="0096389B"/>
    <w:rsid w:val="00965354"/>
    <w:rsid w:val="009654C8"/>
    <w:rsid w:val="00965787"/>
    <w:rsid w:val="00966587"/>
    <w:rsid w:val="00967565"/>
    <w:rsid w:val="00971078"/>
    <w:rsid w:val="00973856"/>
    <w:rsid w:val="00974932"/>
    <w:rsid w:val="00975663"/>
    <w:rsid w:val="00976D87"/>
    <w:rsid w:val="0098039F"/>
    <w:rsid w:val="00981117"/>
    <w:rsid w:val="00983040"/>
    <w:rsid w:val="00985D01"/>
    <w:rsid w:val="00987C97"/>
    <w:rsid w:val="009909A9"/>
    <w:rsid w:val="00990C0D"/>
    <w:rsid w:val="009965E8"/>
    <w:rsid w:val="00996B52"/>
    <w:rsid w:val="00996E59"/>
    <w:rsid w:val="00996FF8"/>
    <w:rsid w:val="009A07C1"/>
    <w:rsid w:val="009A0C65"/>
    <w:rsid w:val="009A11C6"/>
    <w:rsid w:val="009A14BD"/>
    <w:rsid w:val="009B0602"/>
    <w:rsid w:val="009B0FCA"/>
    <w:rsid w:val="009B108C"/>
    <w:rsid w:val="009B1724"/>
    <w:rsid w:val="009B3AC4"/>
    <w:rsid w:val="009C03DF"/>
    <w:rsid w:val="009C1965"/>
    <w:rsid w:val="009C1989"/>
    <w:rsid w:val="009C47CC"/>
    <w:rsid w:val="009C59F0"/>
    <w:rsid w:val="009C67CD"/>
    <w:rsid w:val="009C7F26"/>
    <w:rsid w:val="009D067C"/>
    <w:rsid w:val="009D06EC"/>
    <w:rsid w:val="009D136B"/>
    <w:rsid w:val="009D1D06"/>
    <w:rsid w:val="009D3AB0"/>
    <w:rsid w:val="009D64C4"/>
    <w:rsid w:val="009D767D"/>
    <w:rsid w:val="009E0470"/>
    <w:rsid w:val="009E1997"/>
    <w:rsid w:val="009E4167"/>
    <w:rsid w:val="009E4DD1"/>
    <w:rsid w:val="009E605D"/>
    <w:rsid w:val="009E65DF"/>
    <w:rsid w:val="009E6C8C"/>
    <w:rsid w:val="009E7147"/>
    <w:rsid w:val="009E75FE"/>
    <w:rsid w:val="009F489D"/>
    <w:rsid w:val="009F63C1"/>
    <w:rsid w:val="009F6FAF"/>
    <w:rsid w:val="009F734E"/>
    <w:rsid w:val="009F7BA7"/>
    <w:rsid w:val="00A003D3"/>
    <w:rsid w:val="00A01136"/>
    <w:rsid w:val="00A012DF"/>
    <w:rsid w:val="00A02910"/>
    <w:rsid w:val="00A03F14"/>
    <w:rsid w:val="00A0489E"/>
    <w:rsid w:val="00A104D2"/>
    <w:rsid w:val="00A12E20"/>
    <w:rsid w:val="00A1370A"/>
    <w:rsid w:val="00A13AC3"/>
    <w:rsid w:val="00A15858"/>
    <w:rsid w:val="00A16AF5"/>
    <w:rsid w:val="00A25446"/>
    <w:rsid w:val="00A26E97"/>
    <w:rsid w:val="00A27AF0"/>
    <w:rsid w:val="00A309E5"/>
    <w:rsid w:val="00A33E9A"/>
    <w:rsid w:val="00A347F5"/>
    <w:rsid w:val="00A34CBE"/>
    <w:rsid w:val="00A35613"/>
    <w:rsid w:val="00A37E71"/>
    <w:rsid w:val="00A37F4A"/>
    <w:rsid w:val="00A404A5"/>
    <w:rsid w:val="00A407E7"/>
    <w:rsid w:val="00A41D92"/>
    <w:rsid w:val="00A41F50"/>
    <w:rsid w:val="00A420E7"/>
    <w:rsid w:val="00A4225A"/>
    <w:rsid w:val="00A44F3F"/>
    <w:rsid w:val="00A469EC"/>
    <w:rsid w:val="00A5031D"/>
    <w:rsid w:val="00A51574"/>
    <w:rsid w:val="00A5367B"/>
    <w:rsid w:val="00A54959"/>
    <w:rsid w:val="00A567CC"/>
    <w:rsid w:val="00A61E49"/>
    <w:rsid w:val="00A620F5"/>
    <w:rsid w:val="00A6306D"/>
    <w:rsid w:val="00A63879"/>
    <w:rsid w:val="00A63C20"/>
    <w:rsid w:val="00A6405F"/>
    <w:rsid w:val="00A65043"/>
    <w:rsid w:val="00A65EB2"/>
    <w:rsid w:val="00A65F0C"/>
    <w:rsid w:val="00A6651B"/>
    <w:rsid w:val="00A67189"/>
    <w:rsid w:val="00A70297"/>
    <w:rsid w:val="00A70EA1"/>
    <w:rsid w:val="00A7218C"/>
    <w:rsid w:val="00A73831"/>
    <w:rsid w:val="00A73C2D"/>
    <w:rsid w:val="00A745B8"/>
    <w:rsid w:val="00A74794"/>
    <w:rsid w:val="00A750A8"/>
    <w:rsid w:val="00A75147"/>
    <w:rsid w:val="00A75BF7"/>
    <w:rsid w:val="00A763FB"/>
    <w:rsid w:val="00A76823"/>
    <w:rsid w:val="00A804E9"/>
    <w:rsid w:val="00A8070B"/>
    <w:rsid w:val="00A823E3"/>
    <w:rsid w:val="00A82440"/>
    <w:rsid w:val="00A8566B"/>
    <w:rsid w:val="00A8569D"/>
    <w:rsid w:val="00A860B6"/>
    <w:rsid w:val="00A86514"/>
    <w:rsid w:val="00A86ABA"/>
    <w:rsid w:val="00A87F2B"/>
    <w:rsid w:val="00A90DA9"/>
    <w:rsid w:val="00A90E4A"/>
    <w:rsid w:val="00A97605"/>
    <w:rsid w:val="00AA351B"/>
    <w:rsid w:val="00AA3606"/>
    <w:rsid w:val="00AA4679"/>
    <w:rsid w:val="00AA6161"/>
    <w:rsid w:val="00AB07D3"/>
    <w:rsid w:val="00AB0F83"/>
    <w:rsid w:val="00AB3BDE"/>
    <w:rsid w:val="00AB3BF8"/>
    <w:rsid w:val="00AB5ED5"/>
    <w:rsid w:val="00AB63F4"/>
    <w:rsid w:val="00AB64BD"/>
    <w:rsid w:val="00AB710D"/>
    <w:rsid w:val="00AB7909"/>
    <w:rsid w:val="00AC2BBF"/>
    <w:rsid w:val="00AC30F9"/>
    <w:rsid w:val="00AD0E85"/>
    <w:rsid w:val="00AD2282"/>
    <w:rsid w:val="00AD235E"/>
    <w:rsid w:val="00AD3675"/>
    <w:rsid w:val="00AD4537"/>
    <w:rsid w:val="00AD73C9"/>
    <w:rsid w:val="00AE042F"/>
    <w:rsid w:val="00AE2E91"/>
    <w:rsid w:val="00AE35B8"/>
    <w:rsid w:val="00AE5F25"/>
    <w:rsid w:val="00AF35D0"/>
    <w:rsid w:val="00AF6B58"/>
    <w:rsid w:val="00AF6E51"/>
    <w:rsid w:val="00AF7475"/>
    <w:rsid w:val="00B00FB2"/>
    <w:rsid w:val="00B03F08"/>
    <w:rsid w:val="00B07325"/>
    <w:rsid w:val="00B076FD"/>
    <w:rsid w:val="00B13C84"/>
    <w:rsid w:val="00B14512"/>
    <w:rsid w:val="00B145FF"/>
    <w:rsid w:val="00B200C3"/>
    <w:rsid w:val="00B21D4E"/>
    <w:rsid w:val="00B2284F"/>
    <w:rsid w:val="00B2437E"/>
    <w:rsid w:val="00B2500F"/>
    <w:rsid w:val="00B2621F"/>
    <w:rsid w:val="00B26CD5"/>
    <w:rsid w:val="00B31C0D"/>
    <w:rsid w:val="00B326BE"/>
    <w:rsid w:val="00B350EC"/>
    <w:rsid w:val="00B35A6F"/>
    <w:rsid w:val="00B35B59"/>
    <w:rsid w:val="00B36CD1"/>
    <w:rsid w:val="00B3788E"/>
    <w:rsid w:val="00B40BA8"/>
    <w:rsid w:val="00B46FCC"/>
    <w:rsid w:val="00B47775"/>
    <w:rsid w:val="00B52106"/>
    <w:rsid w:val="00B53274"/>
    <w:rsid w:val="00B542E9"/>
    <w:rsid w:val="00B57648"/>
    <w:rsid w:val="00B61390"/>
    <w:rsid w:val="00B631A2"/>
    <w:rsid w:val="00B631A3"/>
    <w:rsid w:val="00B6586B"/>
    <w:rsid w:val="00B74123"/>
    <w:rsid w:val="00B749D8"/>
    <w:rsid w:val="00B74B99"/>
    <w:rsid w:val="00B75122"/>
    <w:rsid w:val="00B75327"/>
    <w:rsid w:val="00B766AA"/>
    <w:rsid w:val="00B7695F"/>
    <w:rsid w:val="00B77BF1"/>
    <w:rsid w:val="00B80EE9"/>
    <w:rsid w:val="00B81C62"/>
    <w:rsid w:val="00B853C5"/>
    <w:rsid w:val="00B85F49"/>
    <w:rsid w:val="00B86089"/>
    <w:rsid w:val="00B87C89"/>
    <w:rsid w:val="00B87E92"/>
    <w:rsid w:val="00B90F2A"/>
    <w:rsid w:val="00B91303"/>
    <w:rsid w:val="00B91345"/>
    <w:rsid w:val="00B9147D"/>
    <w:rsid w:val="00B94C5E"/>
    <w:rsid w:val="00B96BB6"/>
    <w:rsid w:val="00BA200A"/>
    <w:rsid w:val="00BA475E"/>
    <w:rsid w:val="00BA49B6"/>
    <w:rsid w:val="00BA5E45"/>
    <w:rsid w:val="00BA60D0"/>
    <w:rsid w:val="00BA61C8"/>
    <w:rsid w:val="00BB046D"/>
    <w:rsid w:val="00BB051E"/>
    <w:rsid w:val="00BB1469"/>
    <w:rsid w:val="00BB23A0"/>
    <w:rsid w:val="00BB3309"/>
    <w:rsid w:val="00BB38C9"/>
    <w:rsid w:val="00BB5DE1"/>
    <w:rsid w:val="00BC035B"/>
    <w:rsid w:val="00BC19C8"/>
    <w:rsid w:val="00BC3591"/>
    <w:rsid w:val="00BC372B"/>
    <w:rsid w:val="00BC4F68"/>
    <w:rsid w:val="00BC5D83"/>
    <w:rsid w:val="00BD2977"/>
    <w:rsid w:val="00BD2D70"/>
    <w:rsid w:val="00BD51DC"/>
    <w:rsid w:val="00BD5468"/>
    <w:rsid w:val="00BD6096"/>
    <w:rsid w:val="00BE17CB"/>
    <w:rsid w:val="00BE198B"/>
    <w:rsid w:val="00BE261A"/>
    <w:rsid w:val="00BE3C56"/>
    <w:rsid w:val="00BE617D"/>
    <w:rsid w:val="00BE6796"/>
    <w:rsid w:val="00BE7035"/>
    <w:rsid w:val="00BF12E6"/>
    <w:rsid w:val="00BF2932"/>
    <w:rsid w:val="00BF2DB2"/>
    <w:rsid w:val="00BF2F22"/>
    <w:rsid w:val="00BF4280"/>
    <w:rsid w:val="00BF64A5"/>
    <w:rsid w:val="00C00AAB"/>
    <w:rsid w:val="00C00D21"/>
    <w:rsid w:val="00C00DA1"/>
    <w:rsid w:val="00C02BAE"/>
    <w:rsid w:val="00C02CF0"/>
    <w:rsid w:val="00C0302A"/>
    <w:rsid w:val="00C036FD"/>
    <w:rsid w:val="00C03857"/>
    <w:rsid w:val="00C04139"/>
    <w:rsid w:val="00C043FB"/>
    <w:rsid w:val="00C0441F"/>
    <w:rsid w:val="00C04CD4"/>
    <w:rsid w:val="00C05D08"/>
    <w:rsid w:val="00C0677C"/>
    <w:rsid w:val="00C115B7"/>
    <w:rsid w:val="00C137C0"/>
    <w:rsid w:val="00C14ACE"/>
    <w:rsid w:val="00C15CF5"/>
    <w:rsid w:val="00C1717D"/>
    <w:rsid w:val="00C25266"/>
    <w:rsid w:val="00C26CDE"/>
    <w:rsid w:val="00C316CA"/>
    <w:rsid w:val="00C31B45"/>
    <w:rsid w:val="00C343AE"/>
    <w:rsid w:val="00C3597A"/>
    <w:rsid w:val="00C436A4"/>
    <w:rsid w:val="00C5223D"/>
    <w:rsid w:val="00C54FE3"/>
    <w:rsid w:val="00C5525B"/>
    <w:rsid w:val="00C55479"/>
    <w:rsid w:val="00C56D63"/>
    <w:rsid w:val="00C57C02"/>
    <w:rsid w:val="00C61653"/>
    <w:rsid w:val="00C616F4"/>
    <w:rsid w:val="00C6215F"/>
    <w:rsid w:val="00C63181"/>
    <w:rsid w:val="00C64908"/>
    <w:rsid w:val="00C65FA9"/>
    <w:rsid w:val="00C6611F"/>
    <w:rsid w:val="00C661D1"/>
    <w:rsid w:val="00C66957"/>
    <w:rsid w:val="00C66D24"/>
    <w:rsid w:val="00C66F91"/>
    <w:rsid w:val="00C67F0F"/>
    <w:rsid w:val="00C709C3"/>
    <w:rsid w:val="00C70E1D"/>
    <w:rsid w:val="00C7153C"/>
    <w:rsid w:val="00C73E94"/>
    <w:rsid w:val="00C751F9"/>
    <w:rsid w:val="00C76E8A"/>
    <w:rsid w:val="00C80DB0"/>
    <w:rsid w:val="00C832F7"/>
    <w:rsid w:val="00C83B41"/>
    <w:rsid w:val="00C846C0"/>
    <w:rsid w:val="00C86C04"/>
    <w:rsid w:val="00C90B6D"/>
    <w:rsid w:val="00C90D3F"/>
    <w:rsid w:val="00C9409E"/>
    <w:rsid w:val="00C96957"/>
    <w:rsid w:val="00CA103C"/>
    <w:rsid w:val="00CA208A"/>
    <w:rsid w:val="00CA2AA7"/>
    <w:rsid w:val="00CA3BBF"/>
    <w:rsid w:val="00CB295E"/>
    <w:rsid w:val="00CB51EE"/>
    <w:rsid w:val="00CB5EB5"/>
    <w:rsid w:val="00CC0717"/>
    <w:rsid w:val="00CC322F"/>
    <w:rsid w:val="00CC54F3"/>
    <w:rsid w:val="00CC63E5"/>
    <w:rsid w:val="00CD6537"/>
    <w:rsid w:val="00CD6B32"/>
    <w:rsid w:val="00CD6C5E"/>
    <w:rsid w:val="00CD774C"/>
    <w:rsid w:val="00CD7A1D"/>
    <w:rsid w:val="00CE4223"/>
    <w:rsid w:val="00CE514D"/>
    <w:rsid w:val="00CE64E7"/>
    <w:rsid w:val="00CE74A3"/>
    <w:rsid w:val="00CF2DDD"/>
    <w:rsid w:val="00CF2FDE"/>
    <w:rsid w:val="00CF3246"/>
    <w:rsid w:val="00CF3AA9"/>
    <w:rsid w:val="00CF4355"/>
    <w:rsid w:val="00CF4E74"/>
    <w:rsid w:val="00CF5F7B"/>
    <w:rsid w:val="00CF6A60"/>
    <w:rsid w:val="00CF7FF8"/>
    <w:rsid w:val="00D03D8D"/>
    <w:rsid w:val="00D04037"/>
    <w:rsid w:val="00D0449D"/>
    <w:rsid w:val="00D05216"/>
    <w:rsid w:val="00D05DA9"/>
    <w:rsid w:val="00D06477"/>
    <w:rsid w:val="00D07B94"/>
    <w:rsid w:val="00D07FC1"/>
    <w:rsid w:val="00D1067E"/>
    <w:rsid w:val="00D1219E"/>
    <w:rsid w:val="00D13230"/>
    <w:rsid w:val="00D16688"/>
    <w:rsid w:val="00D17C9D"/>
    <w:rsid w:val="00D209F4"/>
    <w:rsid w:val="00D20FA3"/>
    <w:rsid w:val="00D2235C"/>
    <w:rsid w:val="00D22655"/>
    <w:rsid w:val="00D24343"/>
    <w:rsid w:val="00D25415"/>
    <w:rsid w:val="00D25CA7"/>
    <w:rsid w:val="00D26687"/>
    <w:rsid w:val="00D26AD6"/>
    <w:rsid w:val="00D26EC5"/>
    <w:rsid w:val="00D31740"/>
    <w:rsid w:val="00D3223B"/>
    <w:rsid w:val="00D33273"/>
    <w:rsid w:val="00D33889"/>
    <w:rsid w:val="00D35A0B"/>
    <w:rsid w:val="00D3638A"/>
    <w:rsid w:val="00D37F3C"/>
    <w:rsid w:val="00D44E14"/>
    <w:rsid w:val="00D45496"/>
    <w:rsid w:val="00D456CD"/>
    <w:rsid w:val="00D461EF"/>
    <w:rsid w:val="00D46EEA"/>
    <w:rsid w:val="00D53147"/>
    <w:rsid w:val="00D5337F"/>
    <w:rsid w:val="00D5532D"/>
    <w:rsid w:val="00D55B46"/>
    <w:rsid w:val="00D60314"/>
    <w:rsid w:val="00D6251D"/>
    <w:rsid w:val="00D62979"/>
    <w:rsid w:val="00D62CCC"/>
    <w:rsid w:val="00D63BB1"/>
    <w:rsid w:val="00D6401E"/>
    <w:rsid w:val="00D65CF8"/>
    <w:rsid w:val="00D67896"/>
    <w:rsid w:val="00D72B43"/>
    <w:rsid w:val="00D73AFD"/>
    <w:rsid w:val="00D73FAC"/>
    <w:rsid w:val="00D768BC"/>
    <w:rsid w:val="00D810CB"/>
    <w:rsid w:val="00D8194E"/>
    <w:rsid w:val="00D82F98"/>
    <w:rsid w:val="00D849DA"/>
    <w:rsid w:val="00D84C5C"/>
    <w:rsid w:val="00D86A9A"/>
    <w:rsid w:val="00D873CD"/>
    <w:rsid w:val="00D91D48"/>
    <w:rsid w:val="00D929A2"/>
    <w:rsid w:val="00D96B2F"/>
    <w:rsid w:val="00D96BDD"/>
    <w:rsid w:val="00DA22AA"/>
    <w:rsid w:val="00DA2A99"/>
    <w:rsid w:val="00DA3709"/>
    <w:rsid w:val="00DA3961"/>
    <w:rsid w:val="00DA45E4"/>
    <w:rsid w:val="00DA49C4"/>
    <w:rsid w:val="00DA4F54"/>
    <w:rsid w:val="00DA5901"/>
    <w:rsid w:val="00DA7102"/>
    <w:rsid w:val="00DB08B6"/>
    <w:rsid w:val="00DB5A48"/>
    <w:rsid w:val="00DB6F11"/>
    <w:rsid w:val="00DB7578"/>
    <w:rsid w:val="00DC0D26"/>
    <w:rsid w:val="00DC1E48"/>
    <w:rsid w:val="00DC3920"/>
    <w:rsid w:val="00DC3AEC"/>
    <w:rsid w:val="00DC3BAA"/>
    <w:rsid w:val="00DC7472"/>
    <w:rsid w:val="00DD1173"/>
    <w:rsid w:val="00DD1D6A"/>
    <w:rsid w:val="00DD363E"/>
    <w:rsid w:val="00DD3B0C"/>
    <w:rsid w:val="00DD40D1"/>
    <w:rsid w:val="00DD4819"/>
    <w:rsid w:val="00DD4FB2"/>
    <w:rsid w:val="00DD54FE"/>
    <w:rsid w:val="00DD6296"/>
    <w:rsid w:val="00DD631B"/>
    <w:rsid w:val="00DE0037"/>
    <w:rsid w:val="00DE2221"/>
    <w:rsid w:val="00DE36B1"/>
    <w:rsid w:val="00DE5C3E"/>
    <w:rsid w:val="00DE76E3"/>
    <w:rsid w:val="00DF0962"/>
    <w:rsid w:val="00DF1AA2"/>
    <w:rsid w:val="00DF25F2"/>
    <w:rsid w:val="00DF2764"/>
    <w:rsid w:val="00DF5BE9"/>
    <w:rsid w:val="00DF7427"/>
    <w:rsid w:val="00E00215"/>
    <w:rsid w:val="00E00C86"/>
    <w:rsid w:val="00E01865"/>
    <w:rsid w:val="00E0416C"/>
    <w:rsid w:val="00E10278"/>
    <w:rsid w:val="00E10519"/>
    <w:rsid w:val="00E127B5"/>
    <w:rsid w:val="00E1317F"/>
    <w:rsid w:val="00E137F4"/>
    <w:rsid w:val="00E15C6B"/>
    <w:rsid w:val="00E164B4"/>
    <w:rsid w:val="00E17229"/>
    <w:rsid w:val="00E20960"/>
    <w:rsid w:val="00E21B92"/>
    <w:rsid w:val="00E27223"/>
    <w:rsid w:val="00E279B0"/>
    <w:rsid w:val="00E3055C"/>
    <w:rsid w:val="00E30C49"/>
    <w:rsid w:val="00E32ACA"/>
    <w:rsid w:val="00E33D22"/>
    <w:rsid w:val="00E3415C"/>
    <w:rsid w:val="00E34279"/>
    <w:rsid w:val="00E3447E"/>
    <w:rsid w:val="00E357C4"/>
    <w:rsid w:val="00E43279"/>
    <w:rsid w:val="00E45197"/>
    <w:rsid w:val="00E45F2B"/>
    <w:rsid w:val="00E46397"/>
    <w:rsid w:val="00E463D8"/>
    <w:rsid w:val="00E46DD1"/>
    <w:rsid w:val="00E474EE"/>
    <w:rsid w:val="00E4783A"/>
    <w:rsid w:val="00E502A0"/>
    <w:rsid w:val="00E5098D"/>
    <w:rsid w:val="00E50A02"/>
    <w:rsid w:val="00E50E55"/>
    <w:rsid w:val="00E50E9A"/>
    <w:rsid w:val="00E51B90"/>
    <w:rsid w:val="00E52E13"/>
    <w:rsid w:val="00E553F0"/>
    <w:rsid w:val="00E55982"/>
    <w:rsid w:val="00E55AB0"/>
    <w:rsid w:val="00E56658"/>
    <w:rsid w:val="00E61BA8"/>
    <w:rsid w:val="00E64861"/>
    <w:rsid w:val="00E64A47"/>
    <w:rsid w:val="00E65F43"/>
    <w:rsid w:val="00E66B98"/>
    <w:rsid w:val="00E676CE"/>
    <w:rsid w:val="00E70D29"/>
    <w:rsid w:val="00E718FE"/>
    <w:rsid w:val="00E71CDE"/>
    <w:rsid w:val="00E72B8B"/>
    <w:rsid w:val="00E72E23"/>
    <w:rsid w:val="00E72F5E"/>
    <w:rsid w:val="00E74579"/>
    <w:rsid w:val="00E85EE6"/>
    <w:rsid w:val="00E86DC9"/>
    <w:rsid w:val="00E87822"/>
    <w:rsid w:val="00E8790E"/>
    <w:rsid w:val="00E9067D"/>
    <w:rsid w:val="00E93328"/>
    <w:rsid w:val="00E956DC"/>
    <w:rsid w:val="00E957DD"/>
    <w:rsid w:val="00E96278"/>
    <w:rsid w:val="00E97A70"/>
    <w:rsid w:val="00E97F3E"/>
    <w:rsid w:val="00EA17C9"/>
    <w:rsid w:val="00EA17EF"/>
    <w:rsid w:val="00EA23B9"/>
    <w:rsid w:val="00EA2495"/>
    <w:rsid w:val="00EA38A4"/>
    <w:rsid w:val="00EA760A"/>
    <w:rsid w:val="00EB2375"/>
    <w:rsid w:val="00EB2955"/>
    <w:rsid w:val="00EB2B1F"/>
    <w:rsid w:val="00EB2CCE"/>
    <w:rsid w:val="00EB431B"/>
    <w:rsid w:val="00EB4C0D"/>
    <w:rsid w:val="00EB7107"/>
    <w:rsid w:val="00EC2BAE"/>
    <w:rsid w:val="00EC3752"/>
    <w:rsid w:val="00EC3945"/>
    <w:rsid w:val="00EC433B"/>
    <w:rsid w:val="00EC4CE0"/>
    <w:rsid w:val="00EC5E69"/>
    <w:rsid w:val="00EC69B0"/>
    <w:rsid w:val="00EC6F29"/>
    <w:rsid w:val="00EC7351"/>
    <w:rsid w:val="00ED07D0"/>
    <w:rsid w:val="00ED21A4"/>
    <w:rsid w:val="00ED34A0"/>
    <w:rsid w:val="00ED448A"/>
    <w:rsid w:val="00ED4826"/>
    <w:rsid w:val="00ED6FA8"/>
    <w:rsid w:val="00ED7BE1"/>
    <w:rsid w:val="00EE3029"/>
    <w:rsid w:val="00EE485F"/>
    <w:rsid w:val="00EE62CD"/>
    <w:rsid w:val="00EE6AA2"/>
    <w:rsid w:val="00EE7235"/>
    <w:rsid w:val="00EE72BE"/>
    <w:rsid w:val="00EF072D"/>
    <w:rsid w:val="00EF107F"/>
    <w:rsid w:val="00EF2FE9"/>
    <w:rsid w:val="00EF3118"/>
    <w:rsid w:val="00EF4C64"/>
    <w:rsid w:val="00EF5A2B"/>
    <w:rsid w:val="00EF680F"/>
    <w:rsid w:val="00EF6EE4"/>
    <w:rsid w:val="00F013BE"/>
    <w:rsid w:val="00F01AF2"/>
    <w:rsid w:val="00F03212"/>
    <w:rsid w:val="00F048D7"/>
    <w:rsid w:val="00F049CC"/>
    <w:rsid w:val="00F04B23"/>
    <w:rsid w:val="00F0682B"/>
    <w:rsid w:val="00F10420"/>
    <w:rsid w:val="00F1210F"/>
    <w:rsid w:val="00F12485"/>
    <w:rsid w:val="00F13F1B"/>
    <w:rsid w:val="00F14F30"/>
    <w:rsid w:val="00F15201"/>
    <w:rsid w:val="00F153CC"/>
    <w:rsid w:val="00F20546"/>
    <w:rsid w:val="00F2062C"/>
    <w:rsid w:val="00F215A6"/>
    <w:rsid w:val="00F2365B"/>
    <w:rsid w:val="00F245C6"/>
    <w:rsid w:val="00F251E3"/>
    <w:rsid w:val="00F260C9"/>
    <w:rsid w:val="00F331B0"/>
    <w:rsid w:val="00F3542B"/>
    <w:rsid w:val="00F37F37"/>
    <w:rsid w:val="00F41A7E"/>
    <w:rsid w:val="00F42512"/>
    <w:rsid w:val="00F42C9D"/>
    <w:rsid w:val="00F42FCF"/>
    <w:rsid w:val="00F4394D"/>
    <w:rsid w:val="00F45B7C"/>
    <w:rsid w:val="00F52B2F"/>
    <w:rsid w:val="00F52CA0"/>
    <w:rsid w:val="00F53638"/>
    <w:rsid w:val="00F53965"/>
    <w:rsid w:val="00F5410A"/>
    <w:rsid w:val="00F541B8"/>
    <w:rsid w:val="00F5619A"/>
    <w:rsid w:val="00F57032"/>
    <w:rsid w:val="00F5724B"/>
    <w:rsid w:val="00F61A7C"/>
    <w:rsid w:val="00F61DF2"/>
    <w:rsid w:val="00F62032"/>
    <w:rsid w:val="00F63F56"/>
    <w:rsid w:val="00F6789C"/>
    <w:rsid w:val="00F6795B"/>
    <w:rsid w:val="00F70C4B"/>
    <w:rsid w:val="00F714CE"/>
    <w:rsid w:val="00F725EC"/>
    <w:rsid w:val="00F743E5"/>
    <w:rsid w:val="00F74955"/>
    <w:rsid w:val="00F75EE3"/>
    <w:rsid w:val="00F763E9"/>
    <w:rsid w:val="00F76446"/>
    <w:rsid w:val="00F77EDB"/>
    <w:rsid w:val="00F810BE"/>
    <w:rsid w:val="00F85071"/>
    <w:rsid w:val="00F91696"/>
    <w:rsid w:val="00F91C22"/>
    <w:rsid w:val="00F96FF0"/>
    <w:rsid w:val="00F973ED"/>
    <w:rsid w:val="00FA1212"/>
    <w:rsid w:val="00FA423E"/>
    <w:rsid w:val="00FA4F68"/>
    <w:rsid w:val="00FA4FA7"/>
    <w:rsid w:val="00FB0B6D"/>
    <w:rsid w:val="00FB1479"/>
    <w:rsid w:val="00FB2F38"/>
    <w:rsid w:val="00FC11D6"/>
    <w:rsid w:val="00FC17D3"/>
    <w:rsid w:val="00FC2ED3"/>
    <w:rsid w:val="00FC32CF"/>
    <w:rsid w:val="00FC3822"/>
    <w:rsid w:val="00FC4A3B"/>
    <w:rsid w:val="00FC6C8A"/>
    <w:rsid w:val="00FC7877"/>
    <w:rsid w:val="00FD058F"/>
    <w:rsid w:val="00FD0E7B"/>
    <w:rsid w:val="00FD0F0C"/>
    <w:rsid w:val="00FD2F4E"/>
    <w:rsid w:val="00FD54F4"/>
    <w:rsid w:val="00FD769C"/>
    <w:rsid w:val="00FE072C"/>
    <w:rsid w:val="00FE09F6"/>
    <w:rsid w:val="00FE0C63"/>
    <w:rsid w:val="00FE137E"/>
    <w:rsid w:val="00FE3032"/>
    <w:rsid w:val="00FE323E"/>
    <w:rsid w:val="00FE32DF"/>
    <w:rsid w:val="00FF5AC9"/>
    <w:rsid w:val="00FF65E1"/>
    <w:rsid w:val="00FF7293"/>
    <w:rsid w:val="05A78776"/>
    <w:rsid w:val="0EC90785"/>
    <w:rsid w:val="17F86DC4"/>
    <w:rsid w:val="1BB7B38F"/>
    <w:rsid w:val="1C797975"/>
    <w:rsid w:val="27429566"/>
    <w:rsid w:val="3237EC06"/>
    <w:rsid w:val="376C4439"/>
    <w:rsid w:val="39D598E4"/>
    <w:rsid w:val="43C45ED6"/>
    <w:rsid w:val="4E54920A"/>
    <w:rsid w:val="5826C86C"/>
    <w:rsid w:val="6431F0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00E4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lsdException w:name="Normal (Web)" w:uiPriority="99"/>
    <w:lsdException w:name="No List" w:uiPriority="99"/>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autoRedefine/>
    <w:qFormat/>
    <w:rsid w:val="00566ACF"/>
    <w:pPr>
      <w:outlineLvl w:val="0"/>
    </w:pPr>
    <w:rPr>
      <w:rFonts w:cs="Arial"/>
      <w:b/>
      <w:color w:val="FFFFFF" w:themeColor="background1"/>
      <w:sz w:val="24"/>
    </w:rPr>
  </w:style>
  <w:style w:type="paragraph" w:styleId="Heading2">
    <w:name w:val="heading 2"/>
    <w:basedOn w:val="Heading1"/>
    <w:next w:val="Normal"/>
    <w:link w:val="Heading2Char"/>
    <w:autoRedefine/>
    <w:unhideWhenUsed/>
    <w:qFormat/>
    <w:rsid w:val="000D1699"/>
    <w:pPr>
      <w:tabs>
        <w:tab w:val="left" w:pos="990"/>
      </w:tabs>
      <w:outlineLvl w:val="1"/>
    </w:pPr>
    <w:rPr>
      <w:color w:val="auto"/>
      <w:sz w:val="20"/>
      <w:szCs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rsid w:val="00721FDA"/>
    <w:rPr>
      <w:sz w:val="16"/>
      <w:szCs w:val="16"/>
    </w:rPr>
  </w:style>
  <w:style w:type="paragraph" w:styleId="CommentText">
    <w:name w:val="annotation text"/>
    <w:basedOn w:val="Normal"/>
    <w:link w:val="CommentTextChar"/>
    <w:uiPriority w:val="99"/>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Heading1"/>
    <w:next w:val="Normal"/>
    <w:qFormat/>
    <w:rsid w:val="00075884"/>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5"/>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566ACF"/>
    <w:rPr>
      <w:rFonts w:ascii="Arial" w:hAnsi="Arial" w:cs="Arial"/>
      <w:b/>
      <w:color w:val="FFFFFF" w:themeColor="background1"/>
      <w:sz w:val="24"/>
      <w:szCs w:val="24"/>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E27223"/>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E27223"/>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6"/>
      </w:numPr>
    </w:pPr>
  </w:style>
  <w:style w:type="character" w:customStyle="1" w:styleId="CommentTextChar">
    <w:name w:val="Comment Text Char"/>
    <w:basedOn w:val="DefaultParagraphFont"/>
    <w:link w:val="CommentText"/>
    <w:uiPriority w:val="99"/>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0D1699"/>
    <w:rPr>
      <w:rFonts w:ascii="Arial" w:hAnsi="Arial" w:cs="Arial"/>
      <w:b/>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styleId="NormalWeb">
    <w:name w:val="Normal (Web)"/>
    <w:basedOn w:val="Normal"/>
    <w:uiPriority w:val="99"/>
    <w:unhideWhenUsed/>
    <w:rsid w:val="00D5532D"/>
    <w:pPr>
      <w:spacing w:before="100" w:beforeAutospacing="1" w:after="100" w:afterAutospacing="1"/>
    </w:pPr>
    <w:rPr>
      <w:rFonts w:ascii="Times New Roman" w:hAnsi="Times New Roman"/>
      <w:sz w:val="24"/>
    </w:rPr>
  </w:style>
  <w:style w:type="character" w:customStyle="1" w:styleId="Hyperlink1">
    <w:name w:val="Hyperlink1"/>
    <w:rsid w:val="002D1E55"/>
    <w:rPr>
      <w:color w:val="0028FF"/>
      <w:sz w:val="20"/>
      <w:u w:val="single"/>
    </w:rPr>
  </w:style>
  <w:style w:type="paragraph" w:customStyle="1" w:styleId="FreeFormA">
    <w:name w:val="Free Form A"/>
    <w:rsid w:val="002D1E55"/>
    <w:rPr>
      <w:rFonts w:eastAsia="ヒラギノ角ゴ Pro W3"/>
      <w:color w:val="000000"/>
    </w:rPr>
  </w:style>
  <w:style w:type="character" w:customStyle="1" w:styleId="Hyperlink2">
    <w:name w:val="Hyperlink2"/>
    <w:rsid w:val="002D1E55"/>
    <w:rPr>
      <w:color w:val="0022FF"/>
      <w:sz w:val="20"/>
      <w:u w:val="single"/>
    </w:rPr>
  </w:style>
  <w:style w:type="character" w:customStyle="1" w:styleId="UnresolvedMention">
    <w:name w:val="Unresolved Mention"/>
    <w:basedOn w:val="DefaultParagraphFont"/>
    <w:uiPriority w:val="99"/>
    <w:semiHidden/>
    <w:unhideWhenUsed/>
    <w:rsid w:val="004D77DC"/>
    <w:rPr>
      <w:color w:val="808080"/>
      <w:shd w:val="clear" w:color="auto" w:fill="E6E6E6"/>
    </w:rPr>
  </w:style>
  <w:style w:type="paragraph" w:styleId="HTMLPreformatted">
    <w:name w:val="HTML Preformatted"/>
    <w:basedOn w:val="Normal"/>
    <w:link w:val="HTMLPreformattedChar"/>
    <w:semiHidden/>
    <w:unhideWhenUsed/>
    <w:rsid w:val="00976D87"/>
    <w:rPr>
      <w:rFonts w:ascii="Courier" w:hAnsi="Courier"/>
      <w:szCs w:val="20"/>
    </w:rPr>
  </w:style>
  <w:style w:type="character" w:customStyle="1" w:styleId="HTMLPreformattedChar">
    <w:name w:val="HTML Preformatted Char"/>
    <w:basedOn w:val="DefaultParagraphFont"/>
    <w:link w:val="HTMLPreformatted"/>
    <w:semiHidden/>
    <w:rsid w:val="00976D87"/>
    <w:rPr>
      <w:rFonts w:ascii="Courier" w:hAnsi="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lsdException w:name="Normal (Web)" w:uiPriority="99"/>
    <w:lsdException w:name="No List" w:uiPriority="99"/>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autoRedefine/>
    <w:qFormat/>
    <w:rsid w:val="00566ACF"/>
    <w:pPr>
      <w:outlineLvl w:val="0"/>
    </w:pPr>
    <w:rPr>
      <w:rFonts w:cs="Arial"/>
      <w:b/>
      <w:color w:val="FFFFFF" w:themeColor="background1"/>
      <w:sz w:val="24"/>
    </w:rPr>
  </w:style>
  <w:style w:type="paragraph" w:styleId="Heading2">
    <w:name w:val="heading 2"/>
    <w:basedOn w:val="Heading1"/>
    <w:next w:val="Normal"/>
    <w:link w:val="Heading2Char"/>
    <w:autoRedefine/>
    <w:unhideWhenUsed/>
    <w:qFormat/>
    <w:rsid w:val="000D1699"/>
    <w:pPr>
      <w:tabs>
        <w:tab w:val="left" w:pos="990"/>
      </w:tabs>
      <w:outlineLvl w:val="1"/>
    </w:pPr>
    <w:rPr>
      <w:color w:val="auto"/>
      <w:sz w:val="20"/>
      <w:szCs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rsid w:val="00721FDA"/>
    <w:rPr>
      <w:sz w:val="16"/>
      <w:szCs w:val="16"/>
    </w:rPr>
  </w:style>
  <w:style w:type="paragraph" w:styleId="CommentText">
    <w:name w:val="annotation text"/>
    <w:basedOn w:val="Normal"/>
    <w:link w:val="CommentTextChar"/>
    <w:uiPriority w:val="99"/>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Heading1"/>
    <w:next w:val="Normal"/>
    <w:qFormat/>
    <w:rsid w:val="00075884"/>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5"/>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566ACF"/>
    <w:rPr>
      <w:rFonts w:ascii="Arial" w:hAnsi="Arial" w:cs="Arial"/>
      <w:b/>
      <w:color w:val="FFFFFF" w:themeColor="background1"/>
      <w:sz w:val="24"/>
      <w:szCs w:val="24"/>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E27223"/>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E27223"/>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6"/>
      </w:numPr>
    </w:pPr>
  </w:style>
  <w:style w:type="character" w:customStyle="1" w:styleId="CommentTextChar">
    <w:name w:val="Comment Text Char"/>
    <w:basedOn w:val="DefaultParagraphFont"/>
    <w:link w:val="CommentText"/>
    <w:uiPriority w:val="99"/>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0D1699"/>
    <w:rPr>
      <w:rFonts w:ascii="Arial" w:hAnsi="Arial" w:cs="Arial"/>
      <w:b/>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styleId="NormalWeb">
    <w:name w:val="Normal (Web)"/>
    <w:basedOn w:val="Normal"/>
    <w:uiPriority w:val="99"/>
    <w:unhideWhenUsed/>
    <w:rsid w:val="00D5532D"/>
    <w:pPr>
      <w:spacing w:before="100" w:beforeAutospacing="1" w:after="100" w:afterAutospacing="1"/>
    </w:pPr>
    <w:rPr>
      <w:rFonts w:ascii="Times New Roman" w:hAnsi="Times New Roman"/>
      <w:sz w:val="24"/>
    </w:rPr>
  </w:style>
  <w:style w:type="character" w:customStyle="1" w:styleId="Hyperlink1">
    <w:name w:val="Hyperlink1"/>
    <w:rsid w:val="002D1E55"/>
    <w:rPr>
      <w:color w:val="0028FF"/>
      <w:sz w:val="20"/>
      <w:u w:val="single"/>
    </w:rPr>
  </w:style>
  <w:style w:type="paragraph" w:customStyle="1" w:styleId="FreeFormA">
    <w:name w:val="Free Form A"/>
    <w:rsid w:val="002D1E55"/>
    <w:rPr>
      <w:rFonts w:eastAsia="ヒラギノ角ゴ Pro W3"/>
      <w:color w:val="000000"/>
    </w:rPr>
  </w:style>
  <w:style w:type="character" w:customStyle="1" w:styleId="Hyperlink2">
    <w:name w:val="Hyperlink2"/>
    <w:rsid w:val="002D1E55"/>
    <w:rPr>
      <w:color w:val="0022FF"/>
      <w:sz w:val="20"/>
      <w:u w:val="single"/>
    </w:rPr>
  </w:style>
  <w:style w:type="character" w:customStyle="1" w:styleId="UnresolvedMention">
    <w:name w:val="Unresolved Mention"/>
    <w:basedOn w:val="DefaultParagraphFont"/>
    <w:uiPriority w:val="99"/>
    <w:semiHidden/>
    <w:unhideWhenUsed/>
    <w:rsid w:val="004D77DC"/>
    <w:rPr>
      <w:color w:val="808080"/>
      <w:shd w:val="clear" w:color="auto" w:fill="E6E6E6"/>
    </w:rPr>
  </w:style>
  <w:style w:type="paragraph" w:styleId="HTMLPreformatted">
    <w:name w:val="HTML Preformatted"/>
    <w:basedOn w:val="Normal"/>
    <w:link w:val="HTMLPreformattedChar"/>
    <w:semiHidden/>
    <w:unhideWhenUsed/>
    <w:rsid w:val="00976D87"/>
    <w:rPr>
      <w:rFonts w:ascii="Courier" w:hAnsi="Courier"/>
      <w:szCs w:val="20"/>
    </w:rPr>
  </w:style>
  <w:style w:type="character" w:customStyle="1" w:styleId="HTMLPreformattedChar">
    <w:name w:val="HTML Preformatted Char"/>
    <w:basedOn w:val="DefaultParagraphFont"/>
    <w:link w:val="HTMLPreformatted"/>
    <w:semiHidden/>
    <w:rsid w:val="00976D87"/>
    <w:rPr>
      <w:rFonts w:ascii="Courier"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407920">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8603941">
      <w:bodyDiv w:val="1"/>
      <w:marLeft w:val="0"/>
      <w:marRight w:val="0"/>
      <w:marTop w:val="0"/>
      <w:marBottom w:val="0"/>
      <w:divBdr>
        <w:top w:val="none" w:sz="0" w:space="0" w:color="auto"/>
        <w:left w:val="none" w:sz="0" w:space="0" w:color="auto"/>
        <w:bottom w:val="none" w:sz="0" w:space="0" w:color="auto"/>
        <w:right w:val="none" w:sz="0" w:space="0" w:color="auto"/>
      </w:divBdr>
      <w:divsChild>
        <w:div w:id="330646273">
          <w:blockQuote w:val="1"/>
          <w:marLeft w:val="600"/>
          <w:marRight w:val="0"/>
          <w:marTop w:val="100"/>
          <w:marBottom w:val="100"/>
          <w:divBdr>
            <w:top w:val="none" w:sz="0" w:space="0" w:color="auto"/>
            <w:left w:val="none" w:sz="0" w:space="0" w:color="auto"/>
            <w:bottom w:val="none" w:sz="0" w:space="0" w:color="auto"/>
            <w:right w:val="none" w:sz="0" w:space="0" w:color="auto"/>
          </w:divBdr>
          <w:divsChild>
            <w:div w:id="1278212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84649370">
      <w:bodyDiv w:val="1"/>
      <w:marLeft w:val="0"/>
      <w:marRight w:val="0"/>
      <w:marTop w:val="0"/>
      <w:marBottom w:val="0"/>
      <w:divBdr>
        <w:top w:val="none" w:sz="0" w:space="0" w:color="auto"/>
        <w:left w:val="none" w:sz="0" w:space="0" w:color="auto"/>
        <w:bottom w:val="none" w:sz="0" w:space="0" w:color="auto"/>
        <w:right w:val="none" w:sz="0" w:space="0" w:color="auto"/>
      </w:divBdr>
      <w:divsChild>
        <w:div w:id="1505704639">
          <w:marLeft w:val="0"/>
          <w:marRight w:val="0"/>
          <w:marTop w:val="0"/>
          <w:marBottom w:val="0"/>
          <w:divBdr>
            <w:top w:val="none" w:sz="0" w:space="0" w:color="auto"/>
            <w:left w:val="none" w:sz="0" w:space="0" w:color="auto"/>
            <w:bottom w:val="none" w:sz="0" w:space="0" w:color="auto"/>
            <w:right w:val="none" w:sz="0" w:space="0" w:color="auto"/>
          </w:divBdr>
        </w:div>
        <w:div w:id="1440876619">
          <w:marLeft w:val="0"/>
          <w:marRight w:val="0"/>
          <w:marTop w:val="0"/>
          <w:marBottom w:val="0"/>
          <w:divBdr>
            <w:top w:val="none" w:sz="0" w:space="0" w:color="auto"/>
            <w:left w:val="none" w:sz="0" w:space="0" w:color="auto"/>
            <w:bottom w:val="none" w:sz="0" w:space="0" w:color="auto"/>
            <w:right w:val="none" w:sz="0" w:space="0" w:color="auto"/>
          </w:divBdr>
        </w:div>
        <w:div w:id="647712996">
          <w:marLeft w:val="0"/>
          <w:marRight w:val="0"/>
          <w:marTop w:val="0"/>
          <w:marBottom w:val="0"/>
          <w:divBdr>
            <w:top w:val="none" w:sz="0" w:space="0" w:color="auto"/>
            <w:left w:val="none" w:sz="0" w:space="0" w:color="auto"/>
            <w:bottom w:val="none" w:sz="0" w:space="0" w:color="auto"/>
            <w:right w:val="none" w:sz="0" w:space="0" w:color="auto"/>
          </w:divBdr>
        </w:div>
        <w:div w:id="1721052792">
          <w:marLeft w:val="0"/>
          <w:marRight w:val="0"/>
          <w:marTop w:val="0"/>
          <w:marBottom w:val="0"/>
          <w:divBdr>
            <w:top w:val="none" w:sz="0" w:space="0" w:color="auto"/>
            <w:left w:val="none" w:sz="0" w:space="0" w:color="auto"/>
            <w:bottom w:val="none" w:sz="0" w:space="0" w:color="auto"/>
            <w:right w:val="none" w:sz="0" w:space="0" w:color="auto"/>
          </w:divBdr>
        </w:div>
        <w:div w:id="1150320600">
          <w:marLeft w:val="0"/>
          <w:marRight w:val="0"/>
          <w:marTop w:val="0"/>
          <w:marBottom w:val="0"/>
          <w:divBdr>
            <w:top w:val="none" w:sz="0" w:space="0" w:color="auto"/>
            <w:left w:val="none" w:sz="0" w:space="0" w:color="auto"/>
            <w:bottom w:val="none" w:sz="0" w:space="0" w:color="auto"/>
            <w:right w:val="none" w:sz="0" w:space="0" w:color="auto"/>
          </w:divBdr>
        </w:div>
        <w:div w:id="1067801472">
          <w:marLeft w:val="0"/>
          <w:marRight w:val="0"/>
          <w:marTop w:val="0"/>
          <w:marBottom w:val="0"/>
          <w:divBdr>
            <w:top w:val="none" w:sz="0" w:space="0" w:color="auto"/>
            <w:left w:val="none" w:sz="0" w:space="0" w:color="auto"/>
            <w:bottom w:val="none" w:sz="0" w:space="0" w:color="auto"/>
            <w:right w:val="none" w:sz="0" w:space="0" w:color="auto"/>
          </w:divBdr>
        </w:div>
        <w:div w:id="1560089132">
          <w:marLeft w:val="0"/>
          <w:marRight w:val="0"/>
          <w:marTop w:val="0"/>
          <w:marBottom w:val="0"/>
          <w:divBdr>
            <w:top w:val="none" w:sz="0" w:space="0" w:color="auto"/>
            <w:left w:val="none" w:sz="0" w:space="0" w:color="auto"/>
            <w:bottom w:val="none" w:sz="0" w:space="0" w:color="auto"/>
            <w:right w:val="none" w:sz="0" w:space="0" w:color="auto"/>
          </w:divBdr>
        </w:div>
        <w:div w:id="871459372">
          <w:marLeft w:val="0"/>
          <w:marRight w:val="0"/>
          <w:marTop w:val="0"/>
          <w:marBottom w:val="0"/>
          <w:divBdr>
            <w:top w:val="none" w:sz="0" w:space="0" w:color="auto"/>
            <w:left w:val="none" w:sz="0" w:space="0" w:color="auto"/>
            <w:bottom w:val="none" w:sz="0" w:space="0" w:color="auto"/>
            <w:right w:val="none" w:sz="0" w:space="0" w:color="auto"/>
          </w:divBdr>
        </w:div>
        <w:div w:id="850919666">
          <w:marLeft w:val="0"/>
          <w:marRight w:val="0"/>
          <w:marTop w:val="0"/>
          <w:marBottom w:val="0"/>
          <w:divBdr>
            <w:top w:val="none" w:sz="0" w:space="0" w:color="auto"/>
            <w:left w:val="none" w:sz="0" w:space="0" w:color="auto"/>
            <w:bottom w:val="none" w:sz="0" w:space="0" w:color="auto"/>
            <w:right w:val="none" w:sz="0" w:space="0" w:color="auto"/>
          </w:divBdr>
        </w:div>
        <w:div w:id="1050223884">
          <w:marLeft w:val="0"/>
          <w:marRight w:val="0"/>
          <w:marTop w:val="0"/>
          <w:marBottom w:val="0"/>
          <w:divBdr>
            <w:top w:val="none" w:sz="0" w:space="0" w:color="auto"/>
            <w:left w:val="none" w:sz="0" w:space="0" w:color="auto"/>
            <w:bottom w:val="none" w:sz="0" w:space="0" w:color="auto"/>
            <w:right w:val="none" w:sz="0" w:space="0" w:color="auto"/>
          </w:divBdr>
        </w:div>
        <w:div w:id="1371684559">
          <w:marLeft w:val="0"/>
          <w:marRight w:val="0"/>
          <w:marTop w:val="0"/>
          <w:marBottom w:val="0"/>
          <w:divBdr>
            <w:top w:val="none" w:sz="0" w:space="0" w:color="auto"/>
            <w:left w:val="none" w:sz="0" w:space="0" w:color="auto"/>
            <w:bottom w:val="none" w:sz="0" w:space="0" w:color="auto"/>
            <w:right w:val="none" w:sz="0" w:space="0" w:color="auto"/>
          </w:divBdr>
        </w:div>
      </w:divsChild>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704837">
      <w:bodyDiv w:val="1"/>
      <w:marLeft w:val="0"/>
      <w:marRight w:val="0"/>
      <w:marTop w:val="0"/>
      <w:marBottom w:val="0"/>
      <w:divBdr>
        <w:top w:val="none" w:sz="0" w:space="0" w:color="auto"/>
        <w:left w:val="none" w:sz="0" w:space="0" w:color="auto"/>
        <w:bottom w:val="none" w:sz="0" w:space="0" w:color="auto"/>
        <w:right w:val="none" w:sz="0" w:space="0" w:color="auto"/>
      </w:divBdr>
    </w:div>
    <w:div w:id="46177739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54315645">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05046232">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40701699">
      <w:bodyDiv w:val="1"/>
      <w:marLeft w:val="0"/>
      <w:marRight w:val="0"/>
      <w:marTop w:val="0"/>
      <w:marBottom w:val="0"/>
      <w:divBdr>
        <w:top w:val="none" w:sz="0" w:space="0" w:color="auto"/>
        <w:left w:val="none" w:sz="0" w:space="0" w:color="auto"/>
        <w:bottom w:val="none" w:sz="0" w:space="0" w:color="auto"/>
        <w:right w:val="none" w:sz="0" w:space="0" w:color="auto"/>
      </w:divBdr>
      <w:divsChild>
        <w:div w:id="1220434958">
          <w:marLeft w:val="0"/>
          <w:marRight w:val="0"/>
          <w:marTop w:val="0"/>
          <w:marBottom w:val="0"/>
          <w:divBdr>
            <w:top w:val="none" w:sz="0" w:space="0" w:color="auto"/>
            <w:left w:val="none" w:sz="0" w:space="0" w:color="auto"/>
            <w:bottom w:val="none" w:sz="0" w:space="0" w:color="auto"/>
            <w:right w:val="none" w:sz="0" w:space="0" w:color="auto"/>
          </w:divBdr>
        </w:div>
        <w:div w:id="878929755">
          <w:marLeft w:val="0"/>
          <w:marRight w:val="0"/>
          <w:marTop w:val="0"/>
          <w:marBottom w:val="0"/>
          <w:divBdr>
            <w:top w:val="none" w:sz="0" w:space="0" w:color="auto"/>
            <w:left w:val="none" w:sz="0" w:space="0" w:color="auto"/>
            <w:bottom w:val="none" w:sz="0" w:space="0" w:color="auto"/>
            <w:right w:val="none" w:sz="0" w:space="0" w:color="auto"/>
          </w:divBdr>
        </w:div>
        <w:div w:id="916862061">
          <w:marLeft w:val="0"/>
          <w:marRight w:val="0"/>
          <w:marTop w:val="0"/>
          <w:marBottom w:val="0"/>
          <w:divBdr>
            <w:top w:val="none" w:sz="0" w:space="0" w:color="auto"/>
            <w:left w:val="none" w:sz="0" w:space="0" w:color="auto"/>
            <w:bottom w:val="none" w:sz="0" w:space="0" w:color="auto"/>
            <w:right w:val="none" w:sz="0" w:space="0" w:color="auto"/>
          </w:divBdr>
        </w:div>
        <w:div w:id="1400908477">
          <w:marLeft w:val="0"/>
          <w:marRight w:val="0"/>
          <w:marTop w:val="0"/>
          <w:marBottom w:val="0"/>
          <w:divBdr>
            <w:top w:val="none" w:sz="0" w:space="0" w:color="auto"/>
            <w:left w:val="none" w:sz="0" w:space="0" w:color="auto"/>
            <w:bottom w:val="none" w:sz="0" w:space="0" w:color="auto"/>
            <w:right w:val="none" w:sz="0" w:space="0" w:color="auto"/>
          </w:divBdr>
        </w:div>
      </w:divsChild>
    </w:div>
    <w:div w:id="908464291">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237086473">
      <w:bodyDiv w:val="1"/>
      <w:marLeft w:val="0"/>
      <w:marRight w:val="0"/>
      <w:marTop w:val="0"/>
      <w:marBottom w:val="0"/>
      <w:divBdr>
        <w:top w:val="none" w:sz="0" w:space="0" w:color="auto"/>
        <w:left w:val="none" w:sz="0" w:space="0" w:color="auto"/>
        <w:bottom w:val="none" w:sz="0" w:space="0" w:color="auto"/>
        <w:right w:val="none" w:sz="0" w:space="0" w:color="auto"/>
      </w:divBdr>
    </w:div>
    <w:div w:id="1405646262">
      <w:bodyDiv w:val="1"/>
      <w:marLeft w:val="0"/>
      <w:marRight w:val="0"/>
      <w:marTop w:val="0"/>
      <w:marBottom w:val="0"/>
      <w:divBdr>
        <w:top w:val="none" w:sz="0" w:space="0" w:color="auto"/>
        <w:left w:val="none" w:sz="0" w:space="0" w:color="auto"/>
        <w:bottom w:val="none" w:sz="0" w:space="0" w:color="auto"/>
        <w:right w:val="none" w:sz="0" w:space="0" w:color="auto"/>
      </w:divBdr>
    </w:div>
    <w:div w:id="1432243653">
      <w:bodyDiv w:val="1"/>
      <w:marLeft w:val="0"/>
      <w:marRight w:val="0"/>
      <w:marTop w:val="0"/>
      <w:marBottom w:val="0"/>
      <w:divBdr>
        <w:top w:val="none" w:sz="0" w:space="0" w:color="auto"/>
        <w:left w:val="none" w:sz="0" w:space="0" w:color="auto"/>
        <w:bottom w:val="none" w:sz="0" w:space="0" w:color="auto"/>
        <w:right w:val="none" w:sz="0" w:space="0" w:color="auto"/>
      </w:divBdr>
    </w:div>
    <w:div w:id="1625849335">
      <w:bodyDiv w:val="1"/>
      <w:marLeft w:val="0"/>
      <w:marRight w:val="0"/>
      <w:marTop w:val="0"/>
      <w:marBottom w:val="0"/>
      <w:divBdr>
        <w:top w:val="none" w:sz="0" w:space="0" w:color="auto"/>
        <w:left w:val="none" w:sz="0" w:space="0" w:color="auto"/>
        <w:bottom w:val="none" w:sz="0" w:space="0" w:color="auto"/>
        <w:right w:val="none" w:sz="0" w:space="0" w:color="auto"/>
      </w:divBdr>
      <w:divsChild>
        <w:div w:id="671562708">
          <w:marLeft w:val="0"/>
          <w:marRight w:val="0"/>
          <w:marTop w:val="0"/>
          <w:marBottom w:val="0"/>
          <w:divBdr>
            <w:top w:val="none" w:sz="0" w:space="0" w:color="auto"/>
            <w:left w:val="none" w:sz="0" w:space="0" w:color="auto"/>
            <w:bottom w:val="none" w:sz="0" w:space="0" w:color="auto"/>
            <w:right w:val="none" w:sz="0" w:space="0" w:color="auto"/>
          </w:divBdr>
        </w:div>
        <w:div w:id="1525633808">
          <w:marLeft w:val="0"/>
          <w:marRight w:val="0"/>
          <w:marTop w:val="0"/>
          <w:marBottom w:val="0"/>
          <w:divBdr>
            <w:top w:val="none" w:sz="0" w:space="0" w:color="auto"/>
            <w:left w:val="none" w:sz="0" w:space="0" w:color="auto"/>
            <w:bottom w:val="none" w:sz="0" w:space="0" w:color="auto"/>
            <w:right w:val="none" w:sz="0" w:space="0" w:color="auto"/>
          </w:divBdr>
        </w:div>
        <w:div w:id="601955723">
          <w:marLeft w:val="0"/>
          <w:marRight w:val="0"/>
          <w:marTop w:val="0"/>
          <w:marBottom w:val="0"/>
          <w:divBdr>
            <w:top w:val="none" w:sz="0" w:space="0" w:color="auto"/>
            <w:left w:val="none" w:sz="0" w:space="0" w:color="auto"/>
            <w:bottom w:val="none" w:sz="0" w:space="0" w:color="auto"/>
            <w:right w:val="none" w:sz="0" w:space="0" w:color="auto"/>
          </w:divBdr>
        </w:div>
        <w:div w:id="1532915183">
          <w:marLeft w:val="0"/>
          <w:marRight w:val="0"/>
          <w:marTop w:val="0"/>
          <w:marBottom w:val="0"/>
          <w:divBdr>
            <w:top w:val="none" w:sz="0" w:space="0" w:color="auto"/>
            <w:left w:val="none" w:sz="0" w:space="0" w:color="auto"/>
            <w:bottom w:val="none" w:sz="0" w:space="0" w:color="auto"/>
            <w:right w:val="none" w:sz="0" w:space="0" w:color="auto"/>
          </w:divBdr>
        </w:div>
        <w:div w:id="397283456">
          <w:marLeft w:val="0"/>
          <w:marRight w:val="0"/>
          <w:marTop w:val="0"/>
          <w:marBottom w:val="0"/>
          <w:divBdr>
            <w:top w:val="none" w:sz="0" w:space="0" w:color="auto"/>
            <w:left w:val="none" w:sz="0" w:space="0" w:color="auto"/>
            <w:bottom w:val="none" w:sz="0" w:space="0" w:color="auto"/>
            <w:right w:val="none" w:sz="0" w:space="0" w:color="auto"/>
          </w:divBdr>
        </w:div>
        <w:div w:id="329601885">
          <w:marLeft w:val="0"/>
          <w:marRight w:val="0"/>
          <w:marTop w:val="0"/>
          <w:marBottom w:val="0"/>
          <w:divBdr>
            <w:top w:val="none" w:sz="0" w:space="0" w:color="auto"/>
            <w:left w:val="none" w:sz="0" w:space="0" w:color="auto"/>
            <w:bottom w:val="none" w:sz="0" w:space="0" w:color="auto"/>
            <w:right w:val="none" w:sz="0" w:space="0" w:color="auto"/>
          </w:divBdr>
        </w:div>
        <w:div w:id="766120223">
          <w:marLeft w:val="0"/>
          <w:marRight w:val="0"/>
          <w:marTop w:val="0"/>
          <w:marBottom w:val="0"/>
          <w:divBdr>
            <w:top w:val="none" w:sz="0" w:space="0" w:color="auto"/>
            <w:left w:val="none" w:sz="0" w:space="0" w:color="auto"/>
            <w:bottom w:val="none" w:sz="0" w:space="0" w:color="auto"/>
            <w:right w:val="none" w:sz="0" w:space="0" w:color="auto"/>
          </w:divBdr>
        </w:div>
        <w:div w:id="1680815272">
          <w:marLeft w:val="0"/>
          <w:marRight w:val="0"/>
          <w:marTop w:val="0"/>
          <w:marBottom w:val="0"/>
          <w:divBdr>
            <w:top w:val="none" w:sz="0" w:space="0" w:color="auto"/>
            <w:left w:val="none" w:sz="0" w:space="0" w:color="auto"/>
            <w:bottom w:val="none" w:sz="0" w:space="0" w:color="auto"/>
            <w:right w:val="none" w:sz="0" w:space="0" w:color="auto"/>
          </w:divBdr>
        </w:div>
        <w:div w:id="582226864">
          <w:marLeft w:val="0"/>
          <w:marRight w:val="0"/>
          <w:marTop w:val="0"/>
          <w:marBottom w:val="0"/>
          <w:divBdr>
            <w:top w:val="none" w:sz="0" w:space="0" w:color="auto"/>
            <w:left w:val="none" w:sz="0" w:space="0" w:color="auto"/>
            <w:bottom w:val="none" w:sz="0" w:space="0" w:color="auto"/>
            <w:right w:val="none" w:sz="0" w:space="0" w:color="auto"/>
          </w:divBdr>
        </w:div>
        <w:div w:id="1596864374">
          <w:marLeft w:val="0"/>
          <w:marRight w:val="0"/>
          <w:marTop w:val="0"/>
          <w:marBottom w:val="0"/>
          <w:divBdr>
            <w:top w:val="none" w:sz="0" w:space="0" w:color="auto"/>
            <w:left w:val="none" w:sz="0" w:space="0" w:color="auto"/>
            <w:bottom w:val="none" w:sz="0" w:space="0" w:color="auto"/>
            <w:right w:val="none" w:sz="0" w:space="0" w:color="auto"/>
          </w:divBdr>
        </w:div>
        <w:div w:id="1064527895">
          <w:marLeft w:val="0"/>
          <w:marRight w:val="0"/>
          <w:marTop w:val="0"/>
          <w:marBottom w:val="0"/>
          <w:divBdr>
            <w:top w:val="none" w:sz="0" w:space="0" w:color="auto"/>
            <w:left w:val="none" w:sz="0" w:space="0" w:color="auto"/>
            <w:bottom w:val="none" w:sz="0" w:space="0" w:color="auto"/>
            <w:right w:val="none" w:sz="0" w:space="0" w:color="auto"/>
          </w:divBdr>
        </w:div>
      </w:divsChild>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86926811">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02270856">
      <w:bodyDiv w:val="1"/>
      <w:marLeft w:val="0"/>
      <w:marRight w:val="0"/>
      <w:marTop w:val="0"/>
      <w:marBottom w:val="0"/>
      <w:divBdr>
        <w:top w:val="none" w:sz="0" w:space="0" w:color="auto"/>
        <w:left w:val="none" w:sz="0" w:space="0" w:color="auto"/>
        <w:bottom w:val="none" w:sz="0" w:space="0" w:color="auto"/>
        <w:right w:val="none" w:sz="0" w:space="0" w:color="auto"/>
      </w:divBdr>
    </w:div>
    <w:div w:id="2004628115">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144424051">
      <w:bodyDiv w:val="1"/>
      <w:marLeft w:val="0"/>
      <w:marRight w:val="0"/>
      <w:marTop w:val="0"/>
      <w:marBottom w:val="0"/>
      <w:divBdr>
        <w:top w:val="none" w:sz="0" w:space="0" w:color="auto"/>
        <w:left w:val="none" w:sz="0" w:space="0" w:color="auto"/>
        <w:bottom w:val="none" w:sz="0" w:space="0" w:color="auto"/>
        <w:right w:val="none" w:sz="0" w:space="0" w:color="auto"/>
      </w:divBdr>
      <w:divsChild>
        <w:div w:id="447428842">
          <w:marLeft w:val="0"/>
          <w:marRight w:val="0"/>
          <w:marTop w:val="0"/>
          <w:marBottom w:val="0"/>
          <w:divBdr>
            <w:top w:val="none" w:sz="0" w:space="0" w:color="auto"/>
            <w:left w:val="none" w:sz="0" w:space="0" w:color="auto"/>
            <w:bottom w:val="none" w:sz="0" w:space="0" w:color="auto"/>
            <w:right w:val="none" w:sz="0" w:space="0" w:color="auto"/>
          </w:divBdr>
        </w:div>
        <w:div w:id="41104889">
          <w:marLeft w:val="0"/>
          <w:marRight w:val="0"/>
          <w:marTop w:val="0"/>
          <w:marBottom w:val="0"/>
          <w:divBdr>
            <w:top w:val="none" w:sz="0" w:space="0" w:color="auto"/>
            <w:left w:val="none" w:sz="0" w:space="0" w:color="auto"/>
            <w:bottom w:val="none" w:sz="0" w:space="0" w:color="auto"/>
            <w:right w:val="none" w:sz="0" w:space="0" w:color="auto"/>
          </w:divBdr>
        </w:div>
        <w:div w:id="619146550">
          <w:marLeft w:val="0"/>
          <w:marRight w:val="0"/>
          <w:marTop w:val="0"/>
          <w:marBottom w:val="0"/>
          <w:divBdr>
            <w:top w:val="none" w:sz="0" w:space="0" w:color="auto"/>
            <w:left w:val="none" w:sz="0" w:space="0" w:color="auto"/>
            <w:bottom w:val="none" w:sz="0" w:space="0" w:color="auto"/>
            <w:right w:val="none" w:sz="0" w:space="0" w:color="auto"/>
          </w:divBdr>
        </w:div>
        <w:div w:id="1439988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microsoft.com/office/2007/relationships/stylesWithEffects" Target="stylesWithEffects.xml"/><Relationship Id="rId60" Type="http://schemas.microsoft.com/office/2011/relationships/people" Target="people.xml"/><Relationship Id="rId38" Type="http://schemas.microsoft.com/office/2011/relationships/commentsExtended" Target="commentsExtended.xml"/><Relationship Id="rId39" Type="http://schemas.microsoft.com/office/2016/09/relationships/commentsIds" Target="commentsIds.xml"/><Relationship Id="rId10" Type="http://schemas.openxmlformats.org/officeDocument/2006/relationships/settings" Target="settings.xml"/><Relationship Id="rId11" Type="http://schemas.openxmlformats.org/officeDocument/2006/relationships/webSettings" Target="webSettings.xml"/><Relationship Id="rId12" Type="http://schemas.openxmlformats.org/officeDocument/2006/relationships/footnotes" Target="footnotes.xml"/><Relationship Id="rId13" Type="http://schemas.openxmlformats.org/officeDocument/2006/relationships/endnotes" Target="endnotes.xm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Fattu\Desktop\Important%20Templates\SMU%20FIG%20Template_v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2" ma:contentTypeDescription="A blank Microsoft Word document." ma:contentTypeScope="" ma:versionID="f2e1cf7624db2bebdbff529c012e2c77">
  <xsd:schema xmlns:xsd="http://www.w3.org/2001/XMLSchema" xmlns:xs="http://www.w3.org/2001/XMLSchema" xmlns:p="http://schemas.microsoft.com/office/2006/metadata/properties" xmlns:ns2="d1defbd9-fdd7-4111-86e6-45d9222a7e0e" xmlns:ns3="http://schemas.microsoft.com/sharepoint/v4" targetNamespace="http://schemas.microsoft.com/office/2006/metadata/properties" ma:root="true" ma:fieldsID="fe2914e911f6a7ec03465c7d6a2832ac" ns2:_="" ns3:_="">
    <xsd:import namespace="d1defbd9-fdd7-4111-86e6-45d9222a7e0e"/>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documentManagement>
    <IconOverlay xmlns="http://schemas.microsoft.com/sharepoint/v4" xsi:nil="true"/>
    <_dlc_DocId xmlns="d1defbd9-fdd7-4111-86e6-45d9222a7e0e">FS4YMCW43TKZ-11-1833</_dlc_DocId>
    <_dlc_DocIdUrl xmlns="d1defbd9-fdd7-4111-86e6-45d9222a7e0e">
      <Url>https://teamapu.sharepoint.com/academics/_layouts/15/DocIdRedir.aspx?ID=FS4YMCW43TKZ-11-1833</Url>
      <Description>FS4YMCW43TKZ-11-1833</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D3DDE-1B65-4170-AE88-455884B2BF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3.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4.xml><?xml version="1.0" encoding="utf-8"?>
<ds:datastoreItem xmlns:ds="http://schemas.openxmlformats.org/officeDocument/2006/customXml" ds:itemID="{824980AE-B54D-4FA1-8839-DF52DB7FDC06}">
  <ds:schemaRefs>
    <ds:schemaRef ds:uri="http://schemas.microsoft.com/office/2006/metadata/properties"/>
    <ds:schemaRef ds:uri="http://schemas.microsoft.com/sharepoint/v4"/>
    <ds:schemaRef ds:uri="d1defbd9-fdd7-4111-86e6-45d9222a7e0e"/>
  </ds:schemaRefs>
</ds:datastoreItem>
</file>

<file path=customXml/itemProps5.xml><?xml version="1.0" encoding="utf-8"?>
<ds:datastoreItem xmlns:ds="http://schemas.openxmlformats.org/officeDocument/2006/customXml" ds:itemID="{34A9B116-21C2-4379-B4D0-0F10EB8736A6}">
  <ds:schemaRefs>
    <ds:schemaRef ds:uri="http://schemas.microsoft.com/sharepoint/events"/>
  </ds:schemaRefs>
</ds:datastoreItem>
</file>

<file path=customXml/itemProps6.xml><?xml version="1.0" encoding="utf-8"?>
<ds:datastoreItem xmlns:ds="http://schemas.openxmlformats.org/officeDocument/2006/customXml" ds:itemID="{7F8B8825-49CF-A84E-9477-BD229E3CD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\Users\DFattu\Desktop\Important Templates\SMU FIG Template_v3.dotx</Template>
  <TotalTime>1435</TotalTime>
  <Pages>11</Pages>
  <Words>2541</Words>
  <Characters>14487</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Apollo Group, Inc.</Company>
  <LinksUpToDate>false</LinksUpToDate>
  <CharactersWithSpaces>16995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DFattu</dc:creator>
  <cp:keywords/>
  <dc:description/>
  <cp:lastModifiedBy>Jake Tawney</cp:lastModifiedBy>
  <cp:revision>264</cp:revision>
  <cp:lastPrinted>2018-12-06T22:46:00Z</cp:lastPrinted>
  <dcterms:created xsi:type="dcterms:W3CDTF">2018-10-03T20:58:00Z</dcterms:created>
  <dcterms:modified xsi:type="dcterms:W3CDTF">2019-01-16T21:16:00Z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0x0101009B3B4A1DF3711448A21A7C7557BAE60E</vt:lpwstr>
  </property>
  <property fmtid="{D5CDD505-2E9C-101B-9397-08002B2CF9AE}" pid="16" name="Page Section">
    <vt:lpwstr>Course Materials</vt:lpwstr>
  </property>
  <property fmtid="{D5CDD505-2E9C-101B-9397-08002B2CF9AE}" pid="17" name="_dlc_DocIdItemGuid">
    <vt:lpwstr>66d1f8e6-568e-4246-86fd-cdd7df7842e7</vt:lpwstr>
  </property>
</Properties>
</file>